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A2A57" w14:textId="397EEC5D" w:rsidR="00C6554A" w:rsidRPr="008B5277" w:rsidRDefault="00C4246B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softHyphen/>
      </w:r>
      <w:r w:rsidR="00A61D29">
        <w:rPr>
          <w:noProof/>
        </w:rPr>
        <w:drawing>
          <wp:inline distT="0" distB="0" distL="0" distR="0" wp14:anchorId="6C3DED20" wp14:editId="66623C23">
            <wp:extent cx="5486400" cy="3653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DE71962" w14:textId="5A5C28CE" w:rsidR="00C6554A" w:rsidRDefault="00967D6B" w:rsidP="00C6554A">
      <w:pPr>
        <w:pStyle w:val="Title"/>
      </w:pPr>
      <w:r>
        <w:t xml:space="preserve">Single Area OSPFv2 </w:t>
      </w:r>
    </w:p>
    <w:p w14:paraId="15C58CE9" w14:textId="27766572" w:rsidR="00C6554A" w:rsidRPr="00D5413C" w:rsidRDefault="00C6554A" w:rsidP="00C6554A">
      <w:pPr>
        <w:pStyle w:val="Subtitle"/>
      </w:pPr>
    </w:p>
    <w:p w14:paraId="5AD55BD1" w14:textId="3B1323CD" w:rsidR="00C6554A" w:rsidRPr="00514122" w:rsidRDefault="00967D6B" w:rsidP="00E07C3F">
      <w:pPr>
        <w:pStyle w:val="ContactInfo"/>
      </w:pPr>
      <w:r>
        <w:t>Mikey Carroll</w:t>
      </w:r>
      <w:r w:rsidR="00C6554A">
        <w:t xml:space="preserve"> | </w:t>
      </w:r>
      <w:r>
        <w:t>Advanced Cisco</w:t>
      </w:r>
      <w:r w:rsidR="00C6554A">
        <w:t xml:space="preserve"> |</w:t>
      </w:r>
      <w:r w:rsidR="00C6554A" w:rsidRPr="00D5413C">
        <w:t xml:space="preserve"> </w:t>
      </w:r>
      <w:r>
        <w:fldChar w:fldCharType="begin"/>
      </w:r>
      <w:r>
        <w:instrText xml:space="preserve"> DATE \@ "M/d/yyyy" </w:instrText>
      </w:r>
      <w:r>
        <w:fldChar w:fldCharType="separate"/>
      </w:r>
      <w:r w:rsidR="006D5D57">
        <w:rPr>
          <w:noProof/>
        </w:rPr>
        <w:t>10/29/2021</w:t>
      </w:r>
      <w:r>
        <w:fldChar w:fldCharType="end"/>
      </w:r>
      <w:r w:rsidR="00C6554A">
        <w:br w:type="page"/>
      </w:r>
    </w:p>
    <w:p w14:paraId="4B5AB6FE" w14:textId="77777777" w:rsidR="00E07C3F" w:rsidRPr="00E07C3F" w:rsidRDefault="00E07C3F" w:rsidP="00E07C3F">
      <w:pPr>
        <w:pStyle w:val="Heading1"/>
      </w:pPr>
      <w:r w:rsidRPr="00E07C3F">
        <w:lastRenderedPageBreak/>
        <w:t>Purpose</w:t>
      </w:r>
    </w:p>
    <w:p w14:paraId="722B1CA4" w14:textId="77777777" w:rsidR="00E07C3F" w:rsidRPr="00E07C3F" w:rsidRDefault="00E07C3F" w:rsidP="00893FEC">
      <w:pPr>
        <w:ind w:firstLine="720"/>
      </w:pPr>
      <w:r w:rsidRPr="00E07C3F">
        <w:t>The purpose of this lab was to configure 5 cisco routers into a single area OSPF network. We use OSPF to dynamically manage routing tables on multiple routers</w:t>
      </w:r>
    </w:p>
    <w:p w14:paraId="7AF6AEC5" w14:textId="77777777" w:rsidR="00E07C3F" w:rsidRPr="00E07C3F" w:rsidRDefault="00E07C3F" w:rsidP="00E07C3F"/>
    <w:p w14:paraId="649BAAAF" w14:textId="77777777" w:rsidR="00E07C3F" w:rsidRPr="00E07C3F" w:rsidRDefault="00E07C3F" w:rsidP="00E07C3F">
      <w:pPr>
        <w:pStyle w:val="Heading1"/>
      </w:pPr>
      <w:r w:rsidRPr="00E07C3F">
        <w:t>Background Information</w:t>
      </w:r>
    </w:p>
    <w:p w14:paraId="42EFE3CD" w14:textId="5151EB9D" w:rsidR="00E07C3F" w:rsidRDefault="00C22551" w:rsidP="00893FEC">
      <w:pPr>
        <w:ind w:firstLine="720"/>
      </w:pPr>
      <w:r>
        <w:t xml:space="preserve">OSPF is a link-state routing </w:t>
      </w:r>
      <w:r w:rsidR="00D80F6B">
        <w:t>protocol meaning that routers only</w:t>
      </w:r>
      <w:r w:rsidR="00807BE5">
        <w:t xml:space="preserve"> exchange topology information</w:t>
      </w:r>
      <w:r w:rsidR="00D80F6B">
        <w:t xml:space="preserve"> with their neighbors. </w:t>
      </w:r>
      <w:r w:rsidR="00807BE5">
        <w:t>This topology information is then flooded throu</w:t>
      </w:r>
      <w:r w:rsidR="00807CCC">
        <w:t xml:space="preserve">ghout the network in link status </w:t>
      </w:r>
      <w:r w:rsidR="00F5206B">
        <w:t xml:space="preserve">advertisement messages. </w:t>
      </w:r>
      <w:r w:rsidR="00154035">
        <w:t>All</w:t>
      </w:r>
      <w:r w:rsidR="00BD54BE">
        <w:t xml:space="preserve"> the routers in the network then use these LSA’s to build </w:t>
      </w:r>
      <w:r w:rsidR="00413435">
        <w:t>a picture of the network</w:t>
      </w:r>
      <w:r w:rsidR="00297BBC">
        <w:t xml:space="preserve"> and calculate the shortest </w:t>
      </w:r>
      <w:r w:rsidR="006E089E">
        <w:t>possible path.</w:t>
      </w:r>
    </w:p>
    <w:p w14:paraId="4E9D2A4F" w14:textId="5712D467" w:rsidR="000E3800" w:rsidRPr="00E07C3F" w:rsidRDefault="00D05F51" w:rsidP="00E07C3F">
      <w:r>
        <w:tab/>
      </w:r>
      <w:r w:rsidR="00971D7B">
        <w:t>OSPF can also have different routing areas that can help reduce some load placed on the routers</w:t>
      </w:r>
      <w:r w:rsidR="00D97489">
        <w:t xml:space="preserve">. </w:t>
      </w:r>
      <w:r w:rsidR="00994DF6">
        <w:t xml:space="preserve">When using multiple areas all routers must be </w:t>
      </w:r>
      <w:r w:rsidR="007D3B03">
        <w:t>physically</w:t>
      </w:r>
      <w:r w:rsidR="00994DF6">
        <w:t xml:space="preserve"> or </w:t>
      </w:r>
      <w:r w:rsidR="007D3B03">
        <w:t>virtually</w:t>
      </w:r>
      <w:r w:rsidR="00994DF6">
        <w:t xml:space="preserve"> connected to the backbone</w:t>
      </w:r>
      <w:r w:rsidR="007D3B03">
        <w:t xml:space="preserve">, area 0. </w:t>
      </w:r>
    </w:p>
    <w:p w14:paraId="0802FC5A" w14:textId="77777777" w:rsidR="00E07C3F" w:rsidRPr="00E07C3F" w:rsidRDefault="00E07C3F" w:rsidP="00E07C3F">
      <w:pPr>
        <w:pStyle w:val="Heading1"/>
      </w:pPr>
      <w:r w:rsidRPr="00E07C3F">
        <w:t>Lab Summary</w:t>
      </w:r>
    </w:p>
    <w:p w14:paraId="7597CA1B" w14:textId="5E32ED94" w:rsidR="00E07C3F" w:rsidRPr="00E07C3F" w:rsidRDefault="00E07C3F" w:rsidP="00893FEC">
      <w:pPr>
        <w:ind w:firstLine="720"/>
      </w:pPr>
      <w:r w:rsidRPr="00E07C3F">
        <w:t>For this lab we had to</w:t>
      </w:r>
      <w:r w:rsidR="002E2935">
        <w:t xml:space="preserve"> desig</w:t>
      </w:r>
      <w:r w:rsidR="00981EAB">
        <w:t>n</w:t>
      </w:r>
      <w:r w:rsidR="002E2935">
        <w:t xml:space="preserve"> an IPv4 addressing scheme</w:t>
      </w:r>
      <w:r w:rsidR="00981EAB">
        <w:t xml:space="preserve"> and</w:t>
      </w:r>
      <w:r w:rsidRPr="00E07C3F">
        <w:t xml:space="preserve"> set up 5 Cisco CSR1000V’s into a single area OSPF network. </w:t>
      </w:r>
    </w:p>
    <w:p w14:paraId="5B315D9A" w14:textId="77777777" w:rsidR="00E07C3F" w:rsidRPr="00E07C3F" w:rsidRDefault="00E07C3F" w:rsidP="00E07C3F">
      <w:pPr>
        <w:pStyle w:val="Heading1"/>
      </w:pPr>
      <w:r w:rsidRPr="00E07C3F">
        <w:t>Lab Commands</w:t>
      </w:r>
    </w:p>
    <w:p w14:paraId="0FE0B716" w14:textId="6F531AD9" w:rsidR="00E07C3F" w:rsidRDefault="00E07C3F" w:rsidP="00893FEC">
      <w:pPr>
        <w:ind w:firstLine="360"/>
      </w:pPr>
      <w:r w:rsidRPr="00E07C3F">
        <w:t xml:space="preserve">This lab required the use of some new commands  </w:t>
      </w:r>
    </w:p>
    <w:p w14:paraId="62470A62" w14:textId="7AB91275" w:rsidR="0028437F" w:rsidRDefault="00A726F7" w:rsidP="0028437F">
      <w:pPr>
        <w:pStyle w:val="ListBullet"/>
      </w:pPr>
      <w:r>
        <w:t>Router (config)# router</w:t>
      </w:r>
      <w:r w:rsidR="007E2AFF">
        <w:t xml:space="preserve"> osfp 1</w:t>
      </w:r>
      <w:r w:rsidR="00976E02">
        <w:br/>
        <w:t>This command starts the OSPF process of our router with a process id of 1</w:t>
      </w:r>
    </w:p>
    <w:p w14:paraId="29060200" w14:textId="01D9633D" w:rsidR="00976E02" w:rsidRDefault="00D8667F" w:rsidP="0028437F">
      <w:pPr>
        <w:pStyle w:val="ListBullet"/>
      </w:pPr>
      <w:r>
        <w:t xml:space="preserve">Router (config-router)# router-id </w:t>
      </w:r>
      <w:r w:rsidR="00817F18">
        <w:t>1.1.1.1</w:t>
      </w:r>
      <w:r w:rsidR="00817F18">
        <w:br/>
        <w:t>This command sets a hopefully unique identification number on our router</w:t>
      </w:r>
    </w:p>
    <w:p w14:paraId="0BC0DF6C" w14:textId="7D02317C" w:rsidR="00A032AE" w:rsidRPr="00E07C3F" w:rsidRDefault="00F46B03" w:rsidP="0028437F">
      <w:pPr>
        <w:pStyle w:val="ListBullet"/>
      </w:pPr>
      <w:r>
        <w:t>Router (config-router)# network 192.168.1.0 0.0.0.255</w:t>
      </w:r>
      <w:r>
        <w:br/>
        <w:t>This command ad</w:t>
      </w:r>
      <w:r w:rsidR="0016121C">
        <w:t xml:space="preserve">ds the network 192.168.1.0/24 to our OSPF process </w:t>
      </w:r>
    </w:p>
    <w:p w14:paraId="3ADC8E2D" w14:textId="77777777" w:rsidR="00E07C3F" w:rsidRPr="00E07C3F" w:rsidRDefault="00E07C3F" w:rsidP="00E07C3F">
      <w:pPr>
        <w:pStyle w:val="Heading1"/>
      </w:pPr>
      <w:r w:rsidRPr="00E07C3F">
        <w:lastRenderedPageBreak/>
        <w:t>Network Diagram</w:t>
      </w:r>
    </w:p>
    <w:p w14:paraId="3A471D41" w14:textId="3D1BEC36" w:rsidR="00E07C3F" w:rsidRPr="00E07C3F" w:rsidRDefault="00234028" w:rsidP="00E07C3F">
      <w:r w:rsidRPr="00234028">
        <w:rPr>
          <w:noProof/>
        </w:rPr>
        <w:drawing>
          <wp:inline distT="0" distB="0" distL="0" distR="0" wp14:anchorId="7341AAD5" wp14:editId="0D25F659">
            <wp:extent cx="548640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1656" w14:textId="77777777" w:rsidR="00E07C3F" w:rsidRPr="00E07C3F" w:rsidRDefault="00E07C3F" w:rsidP="00E07C3F">
      <w:pPr>
        <w:pStyle w:val="Heading1"/>
      </w:pPr>
      <w:r w:rsidRPr="00E07C3F">
        <w:t>Configurations</w:t>
      </w:r>
    </w:p>
    <w:p w14:paraId="3077C546" w14:textId="77777777" w:rsidR="00E07C3F" w:rsidRPr="00E07C3F" w:rsidRDefault="00E07C3F" w:rsidP="00E07C3F"/>
    <w:p w14:paraId="7DD7D4B5" w14:textId="77777777" w:rsidR="00E07C3F" w:rsidRPr="00E07C3F" w:rsidRDefault="00E07C3F" w:rsidP="00E07C3F">
      <w:pPr>
        <w:pStyle w:val="Heading2"/>
      </w:pPr>
      <w:r w:rsidRPr="00E07C3F">
        <w:t>R1</w:t>
      </w:r>
    </w:p>
    <w:p w14:paraId="5C08327E" w14:textId="77777777" w:rsidR="00E07C3F" w:rsidRPr="00E07C3F" w:rsidRDefault="00E07C3F" w:rsidP="00E07C3F"/>
    <w:p w14:paraId="4185E6A9" w14:textId="77777777" w:rsidR="00E07C3F" w:rsidRPr="00E07C3F" w:rsidRDefault="00E07C3F" w:rsidP="00E07C3F">
      <w:pPr>
        <w:spacing w:before="0" w:after="0" w:line="240" w:lineRule="auto"/>
      </w:pPr>
      <w:r w:rsidRPr="00E07C3F">
        <w:t>R1#show run</w:t>
      </w:r>
    </w:p>
    <w:p w14:paraId="48EEC7E5" w14:textId="77777777" w:rsidR="00E07C3F" w:rsidRPr="00E07C3F" w:rsidRDefault="00E07C3F" w:rsidP="00E07C3F">
      <w:pPr>
        <w:spacing w:before="0" w:after="0" w:line="240" w:lineRule="auto"/>
      </w:pPr>
      <w:r w:rsidRPr="00E07C3F">
        <w:t>Building configuration...</w:t>
      </w:r>
    </w:p>
    <w:p w14:paraId="0B77889E" w14:textId="77777777" w:rsidR="00E07C3F" w:rsidRPr="00E07C3F" w:rsidRDefault="00E07C3F" w:rsidP="00E07C3F">
      <w:pPr>
        <w:spacing w:before="0" w:after="0" w:line="240" w:lineRule="auto"/>
      </w:pPr>
    </w:p>
    <w:p w14:paraId="03C0C282" w14:textId="77777777" w:rsidR="00E07C3F" w:rsidRPr="00E07C3F" w:rsidRDefault="00E07C3F" w:rsidP="00E07C3F">
      <w:pPr>
        <w:spacing w:before="0" w:after="0" w:line="240" w:lineRule="auto"/>
      </w:pPr>
      <w:r w:rsidRPr="00E07C3F">
        <w:t>Current configuration : 3753 bytes</w:t>
      </w:r>
    </w:p>
    <w:p w14:paraId="14F2B60B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3E3E7C0B" w14:textId="77777777" w:rsidR="00E07C3F" w:rsidRPr="00E07C3F" w:rsidRDefault="00E07C3F" w:rsidP="00E07C3F">
      <w:pPr>
        <w:spacing w:before="0" w:after="0" w:line="240" w:lineRule="auto"/>
      </w:pPr>
      <w:r w:rsidRPr="00E07C3F">
        <w:t>! Last configuration change at 15:10:47 UTC Fri Sep 10 2021</w:t>
      </w:r>
    </w:p>
    <w:p w14:paraId="7E2986BD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1A22EB36" w14:textId="77777777" w:rsidR="00E07C3F" w:rsidRPr="00E07C3F" w:rsidRDefault="00E07C3F" w:rsidP="00E07C3F">
      <w:pPr>
        <w:spacing w:before="0" w:after="0" w:line="240" w:lineRule="auto"/>
      </w:pPr>
      <w:r w:rsidRPr="00E07C3F">
        <w:t>version 16.9</w:t>
      </w:r>
    </w:p>
    <w:p w14:paraId="48A6357B" w14:textId="77777777" w:rsidR="00E07C3F" w:rsidRPr="00E07C3F" w:rsidRDefault="00E07C3F" w:rsidP="00E07C3F">
      <w:pPr>
        <w:spacing w:before="0" w:after="0" w:line="240" w:lineRule="auto"/>
      </w:pPr>
      <w:r w:rsidRPr="00E07C3F">
        <w:t>service timestamps debug datetime msec</w:t>
      </w:r>
    </w:p>
    <w:p w14:paraId="2B5E98BC" w14:textId="77777777" w:rsidR="00E07C3F" w:rsidRPr="00E07C3F" w:rsidRDefault="00E07C3F" w:rsidP="00E07C3F">
      <w:pPr>
        <w:spacing w:before="0" w:after="0" w:line="240" w:lineRule="auto"/>
      </w:pPr>
      <w:r w:rsidRPr="00E07C3F">
        <w:t>service timestamps log datetime msec</w:t>
      </w:r>
    </w:p>
    <w:p w14:paraId="67163119" w14:textId="77777777" w:rsidR="00E07C3F" w:rsidRPr="00E07C3F" w:rsidRDefault="00E07C3F" w:rsidP="00E07C3F">
      <w:pPr>
        <w:spacing w:before="0" w:after="0" w:line="240" w:lineRule="auto"/>
      </w:pPr>
      <w:r w:rsidRPr="00E07C3F">
        <w:t>platform qfp utilization monitor load 80</w:t>
      </w:r>
    </w:p>
    <w:p w14:paraId="59666CE3" w14:textId="77777777" w:rsidR="00E07C3F" w:rsidRPr="00E07C3F" w:rsidRDefault="00E07C3F" w:rsidP="00E07C3F">
      <w:pPr>
        <w:spacing w:before="0" w:after="0" w:line="240" w:lineRule="auto"/>
      </w:pPr>
      <w:r w:rsidRPr="00E07C3F">
        <w:t>no platform punt-keepalive disable-kernel-core</w:t>
      </w:r>
    </w:p>
    <w:p w14:paraId="496C3461" w14:textId="77777777" w:rsidR="00E07C3F" w:rsidRPr="00E07C3F" w:rsidRDefault="00E07C3F" w:rsidP="00E07C3F">
      <w:pPr>
        <w:spacing w:before="0" w:after="0" w:line="240" w:lineRule="auto"/>
      </w:pPr>
      <w:r w:rsidRPr="00E07C3F">
        <w:t>platform console serial</w:t>
      </w:r>
    </w:p>
    <w:p w14:paraId="57224700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590ABC11" w14:textId="77777777" w:rsidR="00E07C3F" w:rsidRPr="00E07C3F" w:rsidRDefault="00E07C3F" w:rsidP="00E07C3F">
      <w:pPr>
        <w:spacing w:before="0" w:after="0" w:line="240" w:lineRule="auto"/>
      </w:pPr>
      <w:r w:rsidRPr="00E07C3F">
        <w:t>hostname R1</w:t>
      </w:r>
    </w:p>
    <w:p w14:paraId="0BDDB5B1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538FEECA" w14:textId="77777777" w:rsidR="00E07C3F" w:rsidRPr="00E07C3F" w:rsidRDefault="00E07C3F" w:rsidP="00E07C3F">
      <w:pPr>
        <w:spacing w:before="0" w:after="0" w:line="240" w:lineRule="auto"/>
      </w:pPr>
      <w:r w:rsidRPr="00E07C3F">
        <w:t>boot-start-marker</w:t>
      </w:r>
    </w:p>
    <w:p w14:paraId="53C88AA8" w14:textId="77777777" w:rsidR="00E07C3F" w:rsidRPr="00E07C3F" w:rsidRDefault="00E07C3F" w:rsidP="00E07C3F">
      <w:pPr>
        <w:spacing w:before="0" w:after="0" w:line="240" w:lineRule="auto"/>
      </w:pPr>
      <w:r w:rsidRPr="00E07C3F">
        <w:lastRenderedPageBreak/>
        <w:t>boot-end-marker</w:t>
      </w:r>
    </w:p>
    <w:p w14:paraId="4F7C2F9D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6A3B790B" w14:textId="77777777" w:rsidR="00E07C3F" w:rsidRPr="00E07C3F" w:rsidRDefault="00E07C3F" w:rsidP="00E07C3F">
      <w:pPr>
        <w:spacing w:before="0" w:after="0" w:line="240" w:lineRule="auto"/>
      </w:pPr>
      <w:r w:rsidRPr="00E07C3F">
        <w:t>no ip domain lookup</w:t>
      </w:r>
    </w:p>
    <w:p w14:paraId="069F8121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30297235" w14:textId="77777777" w:rsidR="00E07C3F" w:rsidRPr="00E07C3F" w:rsidRDefault="00E07C3F" w:rsidP="00E07C3F">
      <w:pPr>
        <w:spacing w:before="0" w:after="0" w:line="240" w:lineRule="auto"/>
      </w:pPr>
      <w:r w:rsidRPr="00E07C3F">
        <w:t>ip dhcp pool 1</w:t>
      </w:r>
    </w:p>
    <w:p w14:paraId="410F1CF7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network 192.168.1.0 255.255.255.0</w:t>
      </w:r>
    </w:p>
    <w:p w14:paraId="7BD71508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default-router 192.168.1.1</w:t>
      </w:r>
    </w:p>
    <w:p w14:paraId="054EC3EE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39BF23DB" w14:textId="77777777" w:rsidR="00E07C3F" w:rsidRPr="00E07C3F" w:rsidRDefault="00E07C3F" w:rsidP="00E07C3F">
      <w:pPr>
        <w:spacing w:before="0" w:after="0" w:line="240" w:lineRule="auto"/>
      </w:pPr>
      <w:r w:rsidRPr="00E07C3F">
        <w:t>license udi pid CSR1000V sn 9UNIOQJAVRW</w:t>
      </w:r>
    </w:p>
    <w:p w14:paraId="74CF4A58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4F63FE3D" w14:textId="77777777" w:rsidR="00E07C3F" w:rsidRPr="00E07C3F" w:rsidRDefault="00E07C3F" w:rsidP="00E07C3F">
      <w:pPr>
        <w:spacing w:before="0" w:after="0" w:line="240" w:lineRule="auto"/>
      </w:pPr>
      <w:r w:rsidRPr="00E07C3F">
        <w:t>interface GigabitEthernet1</w:t>
      </w:r>
    </w:p>
    <w:p w14:paraId="4A1D5622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ip address 10.0.0.1 255.255.255.252</w:t>
      </w:r>
    </w:p>
    <w:p w14:paraId="627E2660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negotiation auto</w:t>
      </w:r>
    </w:p>
    <w:p w14:paraId="1C930A6B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enabled</w:t>
      </w:r>
    </w:p>
    <w:p w14:paraId="500360AB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sysid</w:t>
      </w:r>
    </w:p>
    <w:p w14:paraId="2CA069FF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210F285E" w14:textId="77777777" w:rsidR="00E07C3F" w:rsidRPr="00E07C3F" w:rsidRDefault="00E07C3F" w:rsidP="00E07C3F">
      <w:pPr>
        <w:spacing w:before="0" w:after="0" w:line="240" w:lineRule="auto"/>
      </w:pPr>
      <w:r w:rsidRPr="00E07C3F">
        <w:t>interface GigabitEthernet2</w:t>
      </w:r>
    </w:p>
    <w:p w14:paraId="5D8C519F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ip address 192.168.1.1 255.255.255.0</w:t>
      </w:r>
    </w:p>
    <w:p w14:paraId="6B2438CB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negotiation auto</w:t>
      </w:r>
    </w:p>
    <w:p w14:paraId="67A3C37F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enabled</w:t>
      </w:r>
    </w:p>
    <w:p w14:paraId="108FD3CE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sysid</w:t>
      </w:r>
    </w:p>
    <w:p w14:paraId="78BD3231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0D3B7006" w14:textId="77777777" w:rsidR="00E07C3F" w:rsidRPr="00E07C3F" w:rsidRDefault="00E07C3F" w:rsidP="00E07C3F">
      <w:pPr>
        <w:spacing w:before="0" w:after="0" w:line="240" w:lineRule="auto"/>
      </w:pPr>
      <w:r w:rsidRPr="00E07C3F">
        <w:t>interface GigabitEthernet3</w:t>
      </w:r>
    </w:p>
    <w:p w14:paraId="3C455126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ip address</w:t>
      </w:r>
    </w:p>
    <w:p w14:paraId="4A46F6C5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shutdown</w:t>
      </w:r>
    </w:p>
    <w:p w14:paraId="1F75C6D9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negotiation auto</w:t>
      </w:r>
    </w:p>
    <w:p w14:paraId="045A4029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enabled</w:t>
      </w:r>
    </w:p>
    <w:p w14:paraId="155C29C2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sysid</w:t>
      </w:r>
    </w:p>
    <w:p w14:paraId="0BBAA82F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12D2C91A" w14:textId="77777777" w:rsidR="00E07C3F" w:rsidRPr="00E07C3F" w:rsidRDefault="00E07C3F" w:rsidP="00E07C3F">
      <w:pPr>
        <w:spacing w:before="0" w:after="0" w:line="240" w:lineRule="auto"/>
      </w:pPr>
      <w:r w:rsidRPr="00E07C3F">
        <w:t>interface GigabitEthernet4</w:t>
      </w:r>
    </w:p>
    <w:p w14:paraId="3B799C7F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ip address</w:t>
      </w:r>
    </w:p>
    <w:p w14:paraId="43759ADD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shutdown</w:t>
      </w:r>
    </w:p>
    <w:p w14:paraId="11C2EB40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negotiation auto</w:t>
      </w:r>
    </w:p>
    <w:p w14:paraId="7DC7BD5A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enabled</w:t>
      </w:r>
    </w:p>
    <w:p w14:paraId="72B8345B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sysid</w:t>
      </w:r>
    </w:p>
    <w:p w14:paraId="1FBD8145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4414F16F" w14:textId="77777777" w:rsidR="00E07C3F" w:rsidRPr="00E07C3F" w:rsidRDefault="00E07C3F" w:rsidP="00E07C3F">
      <w:pPr>
        <w:spacing w:before="0" w:after="0" w:line="240" w:lineRule="auto"/>
      </w:pPr>
      <w:r w:rsidRPr="00E07C3F">
        <w:t>router ospf 1</w:t>
      </w:r>
    </w:p>
    <w:p w14:paraId="727F0018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router-id 0.0.0.1</w:t>
      </w:r>
    </w:p>
    <w:p w14:paraId="0D339195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network 10.0.0.0 0.0.0.3 area 0</w:t>
      </w:r>
    </w:p>
    <w:p w14:paraId="0E64B429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network 10.0.0.4 0.0.0.3 area 0</w:t>
      </w:r>
    </w:p>
    <w:p w14:paraId="486030C2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network 192.168.1.0 0.0.0.255 area 0</w:t>
      </w:r>
    </w:p>
    <w:p w14:paraId="2D3B4E3B" w14:textId="77777777" w:rsidR="00E07C3F" w:rsidRPr="00E07C3F" w:rsidRDefault="00E07C3F" w:rsidP="00E07C3F">
      <w:pPr>
        <w:spacing w:before="0" w:after="0" w:line="240" w:lineRule="auto"/>
      </w:pPr>
      <w:r w:rsidRPr="00E07C3F">
        <w:t>end</w:t>
      </w:r>
    </w:p>
    <w:p w14:paraId="5734F969" w14:textId="77777777" w:rsidR="00E07C3F" w:rsidRPr="00E07C3F" w:rsidRDefault="00E07C3F" w:rsidP="00E07C3F">
      <w:pPr>
        <w:spacing w:before="0" w:after="0" w:line="240" w:lineRule="auto"/>
      </w:pPr>
    </w:p>
    <w:p w14:paraId="26511207" w14:textId="77777777" w:rsidR="00E07C3F" w:rsidRPr="00E07C3F" w:rsidRDefault="00E07C3F" w:rsidP="00E07C3F">
      <w:pPr>
        <w:spacing w:before="0" w:after="0" w:line="240" w:lineRule="auto"/>
      </w:pPr>
      <w:r w:rsidRPr="00E07C3F">
        <w:t>R1&gt;show ip route</w:t>
      </w:r>
    </w:p>
    <w:p w14:paraId="0F2D6B11" w14:textId="77777777" w:rsidR="00E07C3F" w:rsidRPr="00E07C3F" w:rsidRDefault="00E07C3F" w:rsidP="00E07C3F">
      <w:pPr>
        <w:spacing w:before="0" w:after="0" w:line="240" w:lineRule="auto"/>
      </w:pPr>
      <w:r w:rsidRPr="00E07C3F">
        <w:t>Codes: L - local, C - connected, S - static, R - RIP, M - mobile, B - BGP</w:t>
      </w:r>
    </w:p>
    <w:p w14:paraId="5C711A74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D - EIGRP, EX - EIGRP external, O - OSPF, IA - OSPF inter area</w:t>
      </w:r>
    </w:p>
    <w:p w14:paraId="7A10C594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N1 - OSPF NSSA external type 1, N2 - OSPF NSSA external type 2</w:t>
      </w:r>
    </w:p>
    <w:p w14:paraId="7078BF1D" w14:textId="77777777" w:rsidR="00E07C3F" w:rsidRPr="00E07C3F" w:rsidRDefault="00E07C3F" w:rsidP="00E07C3F">
      <w:pPr>
        <w:spacing w:before="0" w:after="0" w:line="240" w:lineRule="auto"/>
      </w:pPr>
      <w:r w:rsidRPr="00E07C3F">
        <w:lastRenderedPageBreak/>
        <w:t xml:space="preserve">       E1 - OSPF external type 1, E2 - OSPF external type 2</w:t>
      </w:r>
    </w:p>
    <w:p w14:paraId="6348C194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i - IS-IS, su - IS-IS summary, L1 - IS-IS level-1, L2 - IS-IS level-2</w:t>
      </w:r>
    </w:p>
    <w:p w14:paraId="79374951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ia - IS-IS inter area, * - candidate default, U - per-user static route</w:t>
      </w:r>
    </w:p>
    <w:p w14:paraId="5904A09C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o - ODR, P - periodic downloaded static route, H - NHRP, l - LISP</w:t>
      </w:r>
    </w:p>
    <w:p w14:paraId="21926800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a - application route</w:t>
      </w:r>
    </w:p>
    <w:p w14:paraId="08AC8DFD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+ - replicated route, % - next hop override, p - overrides from PfR</w:t>
      </w:r>
    </w:p>
    <w:p w14:paraId="5ECFC90C" w14:textId="77777777" w:rsidR="00E07C3F" w:rsidRPr="00E07C3F" w:rsidRDefault="00E07C3F" w:rsidP="00E07C3F">
      <w:pPr>
        <w:spacing w:before="0" w:after="0" w:line="240" w:lineRule="auto"/>
      </w:pPr>
    </w:p>
    <w:p w14:paraId="6460BCA8" w14:textId="77777777" w:rsidR="00E07C3F" w:rsidRPr="00E07C3F" w:rsidRDefault="00E07C3F" w:rsidP="00E07C3F">
      <w:pPr>
        <w:spacing w:before="0" w:after="0" w:line="240" w:lineRule="auto"/>
      </w:pPr>
      <w:r w:rsidRPr="00E07C3F">
        <w:t>Gateway of last resort is not set</w:t>
      </w:r>
    </w:p>
    <w:p w14:paraId="6E325710" w14:textId="77777777" w:rsidR="00E07C3F" w:rsidRPr="00E07C3F" w:rsidRDefault="00E07C3F" w:rsidP="00E07C3F">
      <w:pPr>
        <w:spacing w:before="0" w:after="0" w:line="240" w:lineRule="auto"/>
      </w:pPr>
    </w:p>
    <w:p w14:paraId="1C42FF72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10.0.0.0/8 is variably subnetted, 5 subnets, 2 masks</w:t>
      </w:r>
    </w:p>
    <w:p w14:paraId="514E6AFD" w14:textId="77777777" w:rsidR="00E07C3F" w:rsidRPr="00E07C3F" w:rsidRDefault="00E07C3F" w:rsidP="00E07C3F">
      <w:pPr>
        <w:spacing w:before="0" w:after="0" w:line="240" w:lineRule="auto"/>
      </w:pPr>
      <w:r w:rsidRPr="00E07C3F">
        <w:t>C        10.0.0.0/30 is directly connected, GigabitEthernet1</w:t>
      </w:r>
    </w:p>
    <w:p w14:paraId="486B5D0D" w14:textId="77777777" w:rsidR="00E07C3F" w:rsidRPr="00E07C3F" w:rsidRDefault="00E07C3F" w:rsidP="00E07C3F">
      <w:pPr>
        <w:spacing w:before="0" w:after="0" w:line="240" w:lineRule="auto"/>
      </w:pPr>
      <w:r w:rsidRPr="00E07C3F">
        <w:t>L        10.0.0.1/32 is directly connected, GigabitEthernet1</w:t>
      </w:r>
    </w:p>
    <w:p w14:paraId="59DDA033" w14:textId="77777777" w:rsidR="00E07C3F" w:rsidRPr="00E07C3F" w:rsidRDefault="00E07C3F" w:rsidP="00E07C3F">
      <w:pPr>
        <w:spacing w:before="0" w:after="0" w:line="240" w:lineRule="auto"/>
      </w:pPr>
      <w:r w:rsidRPr="00E07C3F">
        <w:t>O        10.0.0.4/30 [110/2] via 10.0.0.2, 00:51:53, GigabitEthernet1</w:t>
      </w:r>
    </w:p>
    <w:p w14:paraId="2657B49F" w14:textId="77777777" w:rsidR="00E07C3F" w:rsidRPr="00E07C3F" w:rsidRDefault="00E07C3F" w:rsidP="00E07C3F">
      <w:pPr>
        <w:spacing w:before="0" w:after="0" w:line="240" w:lineRule="auto"/>
      </w:pPr>
      <w:r w:rsidRPr="00E07C3F">
        <w:t>O        10.0.0.8/30 [110/3] via 10.0.0.2, 00:51:50, GigabitEthernet1</w:t>
      </w:r>
    </w:p>
    <w:p w14:paraId="0DB9076A" w14:textId="77777777" w:rsidR="00E07C3F" w:rsidRPr="00E07C3F" w:rsidRDefault="00E07C3F" w:rsidP="00E07C3F">
      <w:pPr>
        <w:spacing w:before="0" w:after="0" w:line="240" w:lineRule="auto"/>
      </w:pPr>
      <w:r w:rsidRPr="00E07C3F">
        <w:t>O        10.0.0.12/30 [110/4] via 10.0.0.2, 00:51:50, GigabitEthernet1</w:t>
      </w:r>
    </w:p>
    <w:p w14:paraId="0E5E2435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192.168.1.0/24 is variably subnetted, 2 subnets, 2 masks</w:t>
      </w:r>
    </w:p>
    <w:p w14:paraId="4C9FCFA8" w14:textId="77777777" w:rsidR="00E07C3F" w:rsidRPr="00E07C3F" w:rsidRDefault="00E07C3F" w:rsidP="00E07C3F">
      <w:pPr>
        <w:spacing w:before="0" w:after="0" w:line="240" w:lineRule="auto"/>
      </w:pPr>
      <w:r w:rsidRPr="00E07C3F">
        <w:t>C        192.168.1.0/24 is directly connected, GigabitEthernet2</w:t>
      </w:r>
    </w:p>
    <w:p w14:paraId="29EE4809" w14:textId="77777777" w:rsidR="00E07C3F" w:rsidRPr="00E07C3F" w:rsidRDefault="00E07C3F" w:rsidP="00E07C3F">
      <w:pPr>
        <w:spacing w:before="0" w:after="0" w:line="240" w:lineRule="auto"/>
      </w:pPr>
      <w:r w:rsidRPr="00E07C3F">
        <w:t>L        192.168.1.1/32 is directly connected, GigabitEthernet2</w:t>
      </w:r>
    </w:p>
    <w:p w14:paraId="354E393E" w14:textId="77777777" w:rsidR="00E07C3F" w:rsidRPr="00E07C3F" w:rsidRDefault="00E07C3F" w:rsidP="00E07C3F">
      <w:pPr>
        <w:spacing w:before="0" w:after="0" w:line="240" w:lineRule="auto"/>
      </w:pPr>
      <w:r w:rsidRPr="00E07C3F">
        <w:t>O     192.168.2.0/24 [110/2] via 10.0.0.2, 00:51:55, GigabitEthernet1</w:t>
      </w:r>
    </w:p>
    <w:p w14:paraId="14F6CD4D" w14:textId="77777777" w:rsidR="00E07C3F" w:rsidRPr="00E07C3F" w:rsidRDefault="00E07C3F" w:rsidP="00E07C3F">
      <w:pPr>
        <w:spacing w:before="0" w:after="0" w:line="240" w:lineRule="auto"/>
      </w:pPr>
      <w:r w:rsidRPr="00E07C3F">
        <w:t>O     192.168.3.0/24 [110/3] via 10.0.0.2, 00:51:50, GigabitEthernet1</w:t>
      </w:r>
    </w:p>
    <w:p w14:paraId="5B2ECB47" w14:textId="77777777" w:rsidR="00E07C3F" w:rsidRPr="00E07C3F" w:rsidRDefault="00E07C3F" w:rsidP="00E07C3F">
      <w:pPr>
        <w:spacing w:before="0" w:after="0" w:line="240" w:lineRule="auto"/>
      </w:pPr>
      <w:r w:rsidRPr="00E07C3F">
        <w:t>O     192.168.4.0/24 [110/4] via 10.0.0.2, 00:51:50, GigabitEthernet1</w:t>
      </w:r>
    </w:p>
    <w:p w14:paraId="2D394780" w14:textId="77777777" w:rsidR="00E07C3F" w:rsidRPr="00E07C3F" w:rsidRDefault="00E07C3F" w:rsidP="00E07C3F">
      <w:pPr>
        <w:spacing w:before="0" w:after="0" w:line="240" w:lineRule="auto"/>
      </w:pPr>
      <w:r w:rsidRPr="00E07C3F">
        <w:t>O     192.168.5.0/24 [110/5] via 10.0.0.2, 00:51:50, GigabitEthernet1</w:t>
      </w:r>
    </w:p>
    <w:p w14:paraId="0978B1C6" w14:textId="77777777" w:rsidR="00E07C3F" w:rsidRPr="00E07C3F" w:rsidRDefault="00E07C3F" w:rsidP="00E07C3F"/>
    <w:p w14:paraId="7648BC36" w14:textId="77777777" w:rsidR="00E07C3F" w:rsidRPr="00E07C3F" w:rsidRDefault="00E07C3F" w:rsidP="00E07C3F">
      <w:pPr>
        <w:pStyle w:val="Heading2"/>
      </w:pPr>
      <w:r w:rsidRPr="00E07C3F">
        <w:t>R2</w:t>
      </w:r>
    </w:p>
    <w:p w14:paraId="5F69682A" w14:textId="77777777" w:rsidR="00E07C3F" w:rsidRPr="00E07C3F" w:rsidRDefault="00E07C3F" w:rsidP="00E07C3F"/>
    <w:p w14:paraId="69CDF988" w14:textId="77777777" w:rsidR="00E07C3F" w:rsidRPr="00E07C3F" w:rsidRDefault="00E07C3F" w:rsidP="00E07C3F">
      <w:pPr>
        <w:spacing w:before="0" w:after="0" w:line="240" w:lineRule="auto"/>
      </w:pPr>
    </w:p>
    <w:p w14:paraId="1DEAD44A" w14:textId="77777777" w:rsidR="00E07C3F" w:rsidRPr="00E07C3F" w:rsidRDefault="00E07C3F" w:rsidP="00E07C3F">
      <w:pPr>
        <w:spacing w:before="0" w:after="0" w:line="240" w:lineRule="auto"/>
      </w:pPr>
      <w:r w:rsidRPr="00E07C3F">
        <w:t>R2#show run</w:t>
      </w:r>
    </w:p>
    <w:p w14:paraId="54DED45A" w14:textId="77777777" w:rsidR="00E07C3F" w:rsidRPr="00E07C3F" w:rsidRDefault="00E07C3F" w:rsidP="00E07C3F">
      <w:pPr>
        <w:spacing w:before="0" w:after="0" w:line="240" w:lineRule="auto"/>
      </w:pPr>
      <w:r w:rsidRPr="00E07C3F">
        <w:t>Building configuration...</w:t>
      </w:r>
    </w:p>
    <w:p w14:paraId="038566C0" w14:textId="77777777" w:rsidR="00E07C3F" w:rsidRPr="00E07C3F" w:rsidRDefault="00E07C3F" w:rsidP="00E07C3F">
      <w:pPr>
        <w:spacing w:before="0" w:after="0" w:line="240" w:lineRule="auto"/>
      </w:pPr>
    </w:p>
    <w:p w14:paraId="2FC3965D" w14:textId="77777777" w:rsidR="00E07C3F" w:rsidRPr="00E07C3F" w:rsidRDefault="00E07C3F" w:rsidP="00E07C3F">
      <w:pPr>
        <w:spacing w:before="0" w:after="0" w:line="240" w:lineRule="auto"/>
      </w:pPr>
      <w:r w:rsidRPr="00E07C3F">
        <w:t>Current configuration : 3727 bytes</w:t>
      </w:r>
    </w:p>
    <w:p w14:paraId="7D6C339D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3B051954" w14:textId="77777777" w:rsidR="00E07C3F" w:rsidRPr="00E07C3F" w:rsidRDefault="00E07C3F" w:rsidP="00E07C3F">
      <w:pPr>
        <w:spacing w:before="0" w:after="0" w:line="240" w:lineRule="auto"/>
      </w:pPr>
      <w:r w:rsidRPr="00E07C3F">
        <w:t>! Last configuration change at 15:10:44 UTC Fri Sep 10 2021</w:t>
      </w:r>
    </w:p>
    <w:p w14:paraId="4DA978C4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798ADB74" w14:textId="77777777" w:rsidR="00E07C3F" w:rsidRPr="00E07C3F" w:rsidRDefault="00E07C3F" w:rsidP="00E07C3F">
      <w:pPr>
        <w:spacing w:before="0" w:after="0" w:line="240" w:lineRule="auto"/>
      </w:pPr>
      <w:r w:rsidRPr="00E07C3F">
        <w:t>version 16.9</w:t>
      </w:r>
    </w:p>
    <w:p w14:paraId="5F11F2B1" w14:textId="77777777" w:rsidR="00E07C3F" w:rsidRPr="00E07C3F" w:rsidRDefault="00E07C3F" w:rsidP="00E07C3F">
      <w:pPr>
        <w:spacing w:before="0" w:after="0" w:line="240" w:lineRule="auto"/>
      </w:pPr>
      <w:r w:rsidRPr="00E07C3F">
        <w:t>service timestamps debug datetime msec</w:t>
      </w:r>
    </w:p>
    <w:p w14:paraId="4E984C63" w14:textId="77777777" w:rsidR="00E07C3F" w:rsidRPr="00E07C3F" w:rsidRDefault="00E07C3F" w:rsidP="00E07C3F">
      <w:pPr>
        <w:spacing w:before="0" w:after="0" w:line="240" w:lineRule="auto"/>
      </w:pPr>
      <w:r w:rsidRPr="00E07C3F">
        <w:t>service timestamps log datetime msec</w:t>
      </w:r>
    </w:p>
    <w:p w14:paraId="43B754DF" w14:textId="77777777" w:rsidR="00E07C3F" w:rsidRPr="00E07C3F" w:rsidRDefault="00E07C3F" w:rsidP="00E07C3F">
      <w:pPr>
        <w:spacing w:before="0" w:after="0" w:line="240" w:lineRule="auto"/>
      </w:pPr>
      <w:r w:rsidRPr="00E07C3F">
        <w:t>platform qfp utilization monitor load 80</w:t>
      </w:r>
    </w:p>
    <w:p w14:paraId="6B3FBFDB" w14:textId="77777777" w:rsidR="00E07C3F" w:rsidRPr="00E07C3F" w:rsidRDefault="00E07C3F" w:rsidP="00E07C3F">
      <w:pPr>
        <w:spacing w:before="0" w:after="0" w:line="240" w:lineRule="auto"/>
      </w:pPr>
      <w:r w:rsidRPr="00E07C3F">
        <w:t>no platform punt-keepalive disable-kernel-core</w:t>
      </w:r>
    </w:p>
    <w:p w14:paraId="07B03464" w14:textId="77777777" w:rsidR="00E07C3F" w:rsidRPr="00E07C3F" w:rsidRDefault="00E07C3F" w:rsidP="00E07C3F">
      <w:pPr>
        <w:spacing w:before="0" w:after="0" w:line="240" w:lineRule="auto"/>
      </w:pPr>
      <w:r w:rsidRPr="00E07C3F">
        <w:t>platform console serial</w:t>
      </w:r>
    </w:p>
    <w:p w14:paraId="0DD68F50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7B449F44" w14:textId="77777777" w:rsidR="00E07C3F" w:rsidRPr="00E07C3F" w:rsidRDefault="00E07C3F" w:rsidP="00E07C3F">
      <w:pPr>
        <w:spacing w:before="0" w:after="0" w:line="240" w:lineRule="auto"/>
      </w:pPr>
      <w:r w:rsidRPr="00E07C3F">
        <w:t>hostname R2</w:t>
      </w:r>
    </w:p>
    <w:p w14:paraId="129EDE2E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73BE4288" w14:textId="77777777" w:rsidR="00E07C3F" w:rsidRPr="00E07C3F" w:rsidRDefault="00E07C3F" w:rsidP="00E07C3F">
      <w:pPr>
        <w:spacing w:before="0" w:after="0" w:line="240" w:lineRule="auto"/>
      </w:pPr>
      <w:r w:rsidRPr="00E07C3F">
        <w:t>boot-start-marker</w:t>
      </w:r>
    </w:p>
    <w:p w14:paraId="650B419B" w14:textId="77777777" w:rsidR="00E07C3F" w:rsidRPr="00E07C3F" w:rsidRDefault="00E07C3F" w:rsidP="00E07C3F">
      <w:pPr>
        <w:spacing w:before="0" w:after="0" w:line="240" w:lineRule="auto"/>
      </w:pPr>
      <w:r w:rsidRPr="00E07C3F">
        <w:t>boot-end-marker</w:t>
      </w:r>
    </w:p>
    <w:p w14:paraId="7BE0CE37" w14:textId="77777777" w:rsidR="00E07C3F" w:rsidRPr="00E07C3F" w:rsidRDefault="00E07C3F" w:rsidP="00E07C3F">
      <w:pPr>
        <w:spacing w:before="0" w:after="0" w:line="240" w:lineRule="auto"/>
      </w:pPr>
      <w:r w:rsidRPr="00E07C3F">
        <w:lastRenderedPageBreak/>
        <w:t>!</w:t>
      </w:r>
    </w:p>
    <w:p w14:paraId="7A541E4B" w14:textId="77777777" w:rsidR="00E07C3F" w:rsidRPr="00E07C3F" w:rsidRDefault="00E07C3F" w:rsidP="00E07C3F">
      <w:pPr>
        <w:spacing w:before="0" w:after="0" w:line="240" w:lineRule="auto"/>
      </w:pPr>
      <w:r w:rsidRPr="00E07C3F">
        <w:t>no ip domain lookup</w:t>
      </w:r>
    </w:p>
    <w:p w14:paraId="081B2F71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15F7AFD6" w14:textId="77777777" w:rsidR="00E07C3F" w:rsidRPr="00E07C3F" w:rsidRDefault="00E07C3F" w:rsidP="00E07C3F">
      <w:pPr>
        <w:spacing w:before="0" w:after="0" w:line="240" w:lineRule="auto"/>
      </w:pPr>
      <w:r w:rsidRPr="00E07C3F">
        <w:t>ip dhcp pool 1</w:t>
      </w:r>
    </w:p>
    <w:p w14:paraId="5A21578B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network 192.168.2.0 255.255.255.0</w:t>
      </w:r>
    </w:p>
    <w:p w14:paraId="4C284F2E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default-router 192.168.2.1</w:t>
      </w:r>
    </w:p>
    <w:p w14:paraId="41726FD4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5E38E2DE" w14:textId="77777777" w:rsidR="00E07C3F" w:rsidRPr="00E07C3F" w:rsidRDefault="00E07C3F" w:rsidP="00E07C3F">
      <w:pPr>
        <w:spacing w:before="0" w:after="0" w:line="240" w:lineRule="auto"/>
      </w:pPr>
      <w:r w:rsidRPr="00E07C3F">
        <w:t>license udi pid CSR1000V sn 9VIBRV4VJRB</w:t>
      </w:r>
    </w:p>
    <w:p w14:paraId="47644A18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6D7B66B0" w14:textId="77777777" w:rsidR="00E07C3F" w:rsidRPr="00E07C3F" w:rsidRDefault="00E07C3F" w:rsidP="00E07C3F">
      <w:pPr>
        <w:spacing w:before="0" w:after="0" w:line="240" w:lineRule="auto"/>
      </w:pPr>
      <w:r w:rsidRPr="00E07C3F">
        <w:t>interface GigabitEthernet1</w:t>
      </w:r>
    </w:p>
    <w:p w14:paraId="321F6453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ip address 10.0.0.2 255.255.255.252</w:t>
      </w:r>
    </w:p>
    <w:p w14:paraId="79589DB0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negotiation auto</w:t>
      </w:r>
    </w:p>
    <w:p w14:paraId="57A66B76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enabled</w:t>
      </w:r>
    </w:p>
    <w:p w14:paraId="267577E5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sysid</w:t>
      </w:r>
    </w:p>
    <w:p w14:paraId="0385407F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2A07F35F" w14:textId="77777777" w:rsidR="00E07C3F" w:rsidRPr="00E07C3F" w:rsidRDefault="00E07C3F" w:rsidP="00E07C3F">
      <w:pPr>
        <w:spacing w:before="0" w:after="0" w:line="240" w:lineRule="auto"/>
      </w:pPr>
      <w:r w:rsidRPr="00E07C3F">
        <w:t>interface GigabitEthernet2</w:t>
      </w:r>
    </w:p>
    <w:p w14:paraId="0E1055F0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ip address 10.0.0.5 255.255.255.252</w:t>
      </w:r>
    </w:p>
    <w:p w14:paraId="23BD842C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negotiation auto</w:t>
      </w:r>
    </w:p>
    <w:p w14:paraId="3884575D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enabled</w:t>
      </w:r>
    </w:p>
    <w:p w14:paraId="48185A49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sysid</w:t>
      </w:r>
    </w:p>
    <w:p w14:paraId="694C71A4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34B09997" w14:textId="77777777" w:rsidR="00E07C3F" w:rsidRPr="00E07C3F" w:rsidRDefault="00E07C3F" w:rsidP="00E07C3F">
      <w:pPr>
        <w:spacing w:before="0" w:after="0" w:line="240" w:lineRule="auto"/>
      </w:pPr>
      <w:r w:rsidRPr="00E07C3F">
        <w:t>interface GigabitEthernet3</w:t>
      </w:r>
    </w:p>
    <w:p w14:paraId="7600F6BE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ip address 192.168.2.1 255.255.255.0</w:t>
      </w:r>
    </w:p>
    <w:p w14:paraId="1E06BC67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negotiation auto</w:t>
      </w:r>
    </w:p>
    <w:p w14:paraId="03768C1F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enabled</w:t>
      </w:r>
    </w:p>
    <w:p w14:paraId="75EA266C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sysid</w:t>
      </w:r>
    </w:p>
    <w:p w14:paraId="32D10109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17217D3B" w14:textId="77777777" w:rsidR="00E07C3F" w:rsidRPr="00E07C3F" w:rsidRDefault="00E07C3F" w:rsidP="00E07C3F">
      <w:pPr>
        <w:spacing w:before="0" w:after="0" w:line="240" w:lineRule="auto"/>
      </w:pPr>
      <w:r w:rsidRPr="00E07C3F">
        <w:t>interface GigabitEthernet4</w:t>
      </w:r>
    </w:p>
    <w:p w14:paraId="7ACDF46E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ip address</w:t>
      </w:r>
    </w:p>
    <w:p w14:paraId="4A272269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shutdown</w:t>
      </w:r>
    </w:p>
    <w:p w14:paraId="5A5FF920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negotiation auto</w:t>
      </w:r>
    </w:p>
    <w:p w14:paraId="2EE51871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enabled</w:t>
      </w:r>
    </w:p>
    <w:p w14:paraId="25E77C65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sysid</w:t>
      </w:r>
    </w:p>
    <w:p w14:paraId="3C9C0443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485C4273" w14:textId="77777777" w:rsidR="00E07C3F" w:rsidRPr="00E07C3F" w:rsidRDefault="00E07C3F" w:rsidP="00E07C3F">
      <w:pPr>
        <w:spacing w:before="0" w:after="0" w:line="240" w:lineRule="auto"/>
      </w:pPr>
      <w:r w:rsidRPr="00E07C3F">
        <w:t>router ospf 1</w:t>
      </w:r>
    </w:p>
    <w:p w14:paraId="166E13E4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router-id 0.0.0.2</w:t>
      </w:r>
    </w:p>
    <w:p w14:paraId="17FDCAB4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network 10.0.0.0 0.0.0.3 area 0</w:t>
      </w:r>
    </w:p>
    <w:p w14:paraId="7E5609B1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network 10.0.0.4 0.0.0.3 area 0</w:t>
      </w:r>
    </w:p>
    <w:p w14:paraId="45BED53E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450794CC" w14:textId="77777777" w:rsidR="00E07C3F" w:rsidRPr="00E07C3F" w:rsidRDefault="00E07C3F" w:rsidP="00E07C3F">
      <w:pPr>
        <w:spacing w:before="0" w:after="0" w:line="240" w:lineRule="auto"/>
      </w:pPr>
      <w:r w:rsidRPr="00E07C3F">
        <w:t>end</w:t>
      </w:r>
    </w:p>
    <w:p w14:paraId="4EE437D1" w14:textId="77777777" w:rsidR="00E07C3F" w:rsidRPr="00E07C3F" w:rsidRDefault="00E07C3F" w:rsidP="00E07C3F">
      <w:pPr>
        <w:spacing w:before="0" w:after="0" w:line="240" w:lineRule="auto"/>
      </w:pPr>
    </w:p>
    <w:p w14:paraId="243E215F" w14:textId="77777777" w:rsidR="00E07C3F" w:rsidRPr="00E07C3F" w:rsidRDefault="00E07C3F" w:rsidP="00E07C3F">
      <w:pPr>
        <w:spacing w:before="0" w:after="0" w:line="240" w:lineRule="auto"/>
      </w:pPr>
    </w:p>
    <w:p w14:paraId="7E93082F" w14:textId="77777777" w:rsidR="00E07C3F" w:rsidRPr="00E07C3F" w:rsidRDefault="00E07C3F" w:rsidP="00E07C3F">
      <w:pPr>
        <w:spacing w:before="0" w:after="0" w:line="240" w:lineRule="auto"/>
      </w:pPr>
      <w:r w:rsidRPr="00E07C3F">
        <w:t>R2&gt;show ip route</w:t>
      </w:r>
    </w:p>
    <w:p w14:paraId="69ADE8A2" w14:textId="77777777" w:rsidR="00E07C3F" w:rsidRPr="00E07C3F" w:rsidRDefault="00E07C3F" w:rsidP="00E07C3F">
      <w:pPr>
        <w:spacing w:before="0" w:after="0" w:line="240" w:lineRule="auto"/>
      </w:pPr>
      <w:r w:rsidRPr="00E07C3F">
        <w:t>Codes: L - local, C - connected, S - static, R - RIP, M - mobile, B - BGP</w:t>
      </w:r>
    </w:p>
    <w:p w14:paraId="4FC28EE7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D - EIGRP, EX - EIGRP external, O - OSPF, IA - OSPF inter area</w:t>
      </w:r>
    </w:p>
    <w:p w14:paraId="75F11E03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N1 - OSPF NSSA external type 1, N2 - OSPF NSSA external type 2</w:t>
      </w:r>
    </w:p>
    <w:p w14:paraId="3E196116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E1 - OSPF external type 1, E2 - OSPF external type 2</w:t>
      </w:r>
    </w:p>
    <w:p w14:paraId="6EAE568A" w14:textId="77777777" w:rsidR="00E07C3F" w:rsidRPr="00E07C3F" w:rsidRDefault="00E07C3F" w:rsidP="00E07C3F">
      <w:pPr>
        <w:spacing w:before="0" w:after="0" w:line="240" w:lineRule="auto"/>
      </w:pPr>
      <w:r w:rsidRPr="00E07C3F">
        <w:lastRenderedPageBreak/>
        <w:t xml:space="preserve">       i - IS-IS, su - IS-IS summary, L1 - IS-IS level-1, L2 - IS-IS level-2</w:t>
      </w:r>
    </w:p>
    <w:p w14:paraId="313AEC43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ia - IS-IS inter area, * - candidate default, U - per-user static route</w:t>
      </w:r>
    </w:p>
    <w:p w14:paraId="3C869132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o - ODR, P - periodic downloaded static route, H - NHRP, l - LISP</w:t>
      </w:r>
    </w:p>
    <w:p w14:paraId="117CF040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a - application route</w:t>
      </w:r>
    </w:p>
    <w:p w14:paraId="01198CDD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+ - replicated route, % - next hop override, p - overrides from PfR</w:t>
      </w:r>
    </w:p>
    <w:p w14:paraId="4C3DA3F2" w14:textId="77777777" w:rsidR="00E07C3F" w:rsidRPr="00E07C3F" w:rsidRDefault="00E07C3F" w:rsidP="00E07C3F">
      <w:pPr>
        <w:spacing w:before="0" w:after="0" w:line="240" w:lineRule="auto"/>
      </w:pPr>
    </w:p>
    <w:p w14:paraId="73C75474" w14:textId="77777777" w:rsidR="00E07C3F" w:rsidRPr="00E07C3F" w:rsidRDefault="00E07C3F" w:rsidP="00E07C3F">
      <w:pPr>
        <w:spacing w:before="0" w:after="0" w:line="240" w:lineRule="auto"/>
      </w:pPr>
      <w:r w:rsidRPr="00E07C3F">
        <w:t>Gateway of last resort is not set</w:t>
      </w:r>
    </w:p>
    <w:p w14:paraId="40FFCDC4" w14:textId="77777777" w:rsidR="00E07C3F" w:rsidRPr="00E07C3F" w:rsidRDefault="00E07C3F" w:rsidP="00E07C3F">
      <w:pPr>
        <w:spacing w:before="0" w:after="0" w:line="240" w:lineRule="auto"/>
      </w:pPr>
    </w:p>
    <w:p w14:paraId="3085BA23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10.0.0.0/8 is variably subnetted, 6 subnets, 2 masks</w:t>
      </w:r>
    </w:p>
    <w:p w14:paraId="154293B4" w14:textId="77777777" w:rsidR="00E07C3F" w:rsidRPr="00E07C3F" w:rsidRDefault="00E07C3F" w:rsidP="00E07C3F">
      <w:pPr>
        <w:spacing w:before="0" w:after="0" w:line="240" w:lineRule="auto"/>
      </w:pPr>
      <w:r w:rsidRPr="00E07C3F">
        <w:t>C        10.0.0.0/30 is directly connected, GigabitEthernet1</w:t>
      </w:r>
    </w:p>
    <w:p w14:paraId="362922B4" w14:textId="77777777" w:rsidR="00E07C3F" w:rsidRPr="00E07C3F" w:rsidRDefault="00E07C3F" w:rsidP="00E07C3F">
      <w:pPr>
        <w:spacing w:before="0" w:after="0" w:line="240" w:lineRule="auto"/>
      </w:pPr>
      <w:r w:rsidRPr="00E07C3F">
        <w:t>L        10.0.0.2/32 is directly connected, GigabitEthernet1</w:t>
      </w:r>
    </w:p>
    <w:p w14:paraId="632523B6" w14:textId="77777777" w:rsidR="00E07C3F" w:rsidRPr="00E07C3F" w:rsidRDefault="00E07C3F" w:rsidP="00E07C3F">
      <w:pPr>
        <w:spacing w:before="0" w:after="0" w:line="240" w:lineRule="auto"/>
      </w:pPr>
      <w:r w:rsidRPr="00E07C3F">
        <w:t>C        10.0.0.4/30 is directly connected, GigabitEthernet2</w:t>
      </w:r>
    </w:p>
    <w:p w14:paraId="22D7F288" w14:textId="77777777" w:rsidR="00E07C3F" w:rsidRPr="00E07C3F" w:rsidRDefault="00E07C3F" w:rsidP="00E07C3F">
      <w:pPr>
        <w:spacing w:before="0" w:after="0" w:line="240" w:lineRule="auto"/>
      </w:pPr>
      <w:r w:rsidRPr="00E07C3F">
        <w:t>L        10.0.0.5/32 is directly connected, GigabitEthernet2</w:t>
      </w:r>
    </w:p>
    <w:p w14:paraId="51801715" w14:textId="77777777" w:rsidR="00E07C3F" w:rsidRPr="00E07C3F" w:rsidRDefault="00E07C3F" w:rsidP="00E07C3F">
      <w:pPr>
        <w:spacing w:before="0" w:after="0" w:line="240" w:lineRule="auto"/>
      </w:pPr>
      <w:r w:rsidRPr="00E07C3F">
        <w:t>O        10.0.0.8/30 [110/2] via 10.0.0.6, 00:53:32, GigabitEthernet2</w:t>
      </w:r>
    </w:p>
    <w:p w14:paraId="3A026C00" w14:textId="77777777" w:rsidR="00E07C3F" w:rsidRPr="00E07C3F" w:rsidRDefault="00E07C3F" w:rsidP="00E07C3F">
      <w:pPr>
        <w:spacing w:before="0" w:after="0" w:line="240" w:lineRule="auto"/>
      </w:pPr>
      <w:r w:rsidRPr="00E07C3F">
        <w:t>O        10.0.0.12/30 [110/3] via 10.0.0.6, 00:53:32, GigabitEthernet2</w:t>
      </w:r>
    </w:p>
    <w:p w14:paraId="09F62102" w14:textId="77777777" w:rsidR="00E07C3F" w:rsidRPr="00E07C3F" w:rsidRDefault="00E07C3F" w:rsidP="00E07C3F">
      <w:pPr>
        <w:spacing w:before="0" w:after="0" w:line="240" w:lineRule="auto"/>
      </w:pPr>
      <w:r w:rsidRPr="00E07C3F">
        <w:t>O     192.168.1.0/24 [110/2] via 10.0.0.1, 00:53:33, GigabitEthernet1</w:t>
      </w:r>
    </w:p>
    <w:p w14:paraId="425CF782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192.168.2.0/24 is variably subnetted, 2 subnets, 2 masks</w:t>
      </w:r>
    </w:p>
    <w:p w14:paraId="03900F65" w14:textId="77777777" w:rsidR="00E07C3F" w:rsidRPr="00E07C3F" w:rsidRDefault="00E07C3F" w:rsidP="00E07C3F">
      <w:pPr>
        <w:spacing w:before="0" w:after="0" w:line="240" w:lineRule="auto"/>
      </w:pPr>
      <w:r w:rsidRPr="00E07C3F">
        <w:t>C        192.168.2.0/24 is directly connected, GigabitEthernet3</w:t>
      </w:r>
    </w:p>
    <w:p w14:paraId="48AB4F03" w14:textId="77777777" w:rsidR="00E07C3F" w:rsidRPr="00E07C3F" w:rsidRDefault="00E07C3F" w:rsidP="00E07C3F">
      <w:pPr>
        <w:spacing w:before="0" w:after="0" w:line="240" w:lineRule="auto"/>
      </w:pPr>
      <w:r w:rsidRPr="00E07C3F">
        <w:t>L        192.168.2.1/32 is directly connected, GigabitEthernet3</w:t>
      </w:r>
    </w:p>
    <w:p w14:paraId="6F02FE34" w14:textId="77777777" w:rsidR="00E07C3F" w:rsidRPr="00E07C3F" w:rsidRDefault="00E07C3F" w:rsidP="00E07C3F">
      <w:pPr>
        <w:spacing w:before="0" w:after="0" w:line="240" w:lineRule="auto"/>
      </w:pPr>
      <w:r w:rsidRPr="00E07C3F">
        <w:t>O     192.168.3.0/24 [110/2] via 10.0.0.6, 00:53:32, GigabitEthernet2</w:t>
      </w:r>
    </w:p>
    <w:p w14:paraId="60DF021B" w14:textId="77777777" w:rsidR="00E07C3F" w:rsidRPr="00E07C3F" w:rsidRDefault="00E07C3F" w:rsidP="00E07C3F">
      <w:pPr>
        <w:spacing w:before="0" w:after="0" w:line="240" w:lineRule="auto"/>
      </w:pPr>
      <w:r w:rsidRPr="00E07C3F">
        <w:t>O     192.168.4.0/24 [110/3] via 10.0.0.6, 00:53:32, GigabitEthernet2</w:t>
      </w:r>
    </w:p>
    <w:p w14:paraId="6660B154" w14:textId="77777777" w:rsidR="00E07C3F" w:rsidRPr="00E07C3F" w:rsidRDefault="00E07C3F" w:rsidP="00E07C3F">
      <w:pPr>
        <w:spacing w:before="0" w:after="0" w:line="240" w:lineRule="auto"/>
      </w:pPr>
      <w:r w:rsidRPr="00E07C3F">
        <w:t>O     192.168.5.0/24 [110/4] via 10.0.0.6, 00:53:30, GigabitEthernet2</w:t>
      </w:r>
    </w:p>
    <w:p w14:paraId="267FD675" w14:textId="77777777" w:rsidR="00E07C3F" w:rsidRPr="00E07C3F" w:rsidRDefault="00E07C3F" w:rsidP="00E07C3F"/>
    <w:p w14:paraId="11531269" w14:textId="77777777" w:rsidR="00E07C3F" w:rsidRPr="00E07C3F" w:rsidRDefault="00E07C3F" w:rsidP="00E07C3F"/>
    <w:p w14:paraId="3AF5F9B2" w14:textId="77777777" w:rsidR="00E07C3F" w:rsidRPr="00E07C3F" w:rsidRDefault="00E07C3F" w:rsidP="00E07C3F"/>
    <w:p w14:paraId="0978FA4F" w14:textId="77777777" w:rsidR="00E07C3F" w:rsidRPr="00E07C3F" w:rsidRDefault="00E07C3F" w:rsidP="00E07C3F">
      <w:pPr>
        <w:pStyle w:val="Heading2"/>
      </w:pPr>
      <w:r w:rsidRPr="00E07C3F">
        <w:t>R3</w:t>
      </w:r>
    </w:p>
    <w:p w14:paraId="0127579C" w14:textId="77777777" w:rsidR="00E07C3F" w:rsidRPr="00E07C3F" w:rsidRDefault="00E07C3F" w:rsidP="00E07C3F"/>
    <w:p w14:paraId="5D58A3E8" w14:textId="77777777" w:rsidR="00E07C3F" w:rsidRPr="00E07C3F" w:rsidRDefault="00E07C3F" w:rsidP="00E07C3F">
      <w:pPr>
        <w:spacing w:before="0" w:after="0" w:line="240" w:lineRule="auto"/>
      </w:pPr>
    </w:p>
    <w:p w14:paraId="2C94E9E1" w14:textId="77777777" w:rsidR="00E07C3F" w:rsidRPr="00E07C3F" w:rsidRDefault="00E07C3F" w:rsidP="00E07C3F">
      <w:pPr>
        <w:spacing w:before="0" w:after="0" w:line="240" w:lineRule="auto"/>
      </w:pPr>
      <w:r w:rsidRPr="00E07C3F">
        <w:t>R3#show run</w:t>
      </w:r>
    </w:p>
    <w:p w14:paraId="67DD1F92" w14:textId="77777777" w:rsidR="00E07C3F" w:rsidRPr="00E07C3F" w:rsidRDefault="00E07C3F" w:rsidP="00E07C3F">
      <w:pPr>
        <w:spacing w:before="0" w:after="0" w:line="240" w:lineRule="auto"/>
      </w:pPr>
      <w:r w:rsidRPr="00E07C3F">
        <w:t>Building configuration...</w:t>
      </w:r>
    </w:p>
    <w:p w14:paraId="29112524" w14:textId="77777777" w:rsidR="00E07C3F" w:rsidRPr="00E07C3F" w:rsidRDefault="00E07C3F" w:rsidP="00E07C3F">
      <w:pPr>
        <w:spacing w:before="0" w:after="0" w:line="240" w:lineRule="auto"/>
      </w:pPr>
    </w:p>
    <w:p w14:paraId="11CAAEA6" w14:textId="77777777" w:rsidR="00E07C3F" w:rsidRPr="00E07C3F" w:rsidRDefault="00E07C3F" w:rsidP="00E07C3F">
      <w:pPr>
        <w:spacing w:before="0" w:after="0" w:line="240" w:lineRule="auto"/>
      </w:pPr>
      <w:r w:rsidRPr="00E07C3F">
        <w:t>Current configuration : 3714 bytes</w:t>
      </w:r>
    </w:p>
    <w:p w14:paraId="279ABE3E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7681233E" w14:textId="77777777" w:rsidR="00E07C3F" w:rsidRPr="00E07C3F" w:rsidRDefault="00E07C3F" w:rsidP="00E07C3F">
      <w:pPr>
        <w:spacing w:before="0" w:after="0" w:line="240" w:lineRule="auto"/>
      </w:pPr>
      <w:r w:rsidRPr="00E07C3F">
        <w:t>! Last configuration change at 15:10:48 UTC Fri Sep 10 2021</w:t>
      </w:r>
    </w:p>
    <w:p w14:paraId="5331EFBE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3DC72D5B" w14:textId="77777777" w:rsidR="00E07C3F" w:rsidRPr="00E07C3F" w:rsidRDefault="00E07C3F" w:rsidP="00E07C3F">
      <w:pPr>
        <w:spacing w:before="0" w:after="0" w:line="240" w:lineRule="auto"/>
      </w:pPr>
      <w:r w:rsidRPr="00E07C3F">
        <w:t>version 16.9</w:t>
      </w:r>
    </w:p>
    <w:p w14:paraId="1D23D407" w14:textId="77777777" w:rsidR="00E07C3F" w:rsidRPr="00E07C3F" w:rsidRDefault="00E07C3F" w:rsidP="00E07C3F">
      <w:pPr>
        <w:spacing w:before="0" w:after="0" w:line="240" w:lineRule="auto"/>
      </w:pPr>
      <w:r w:rsidRPr="00E07C3F">
        <w:t>service timestamps debug datetime msec</w:t>
      </w:r>
    </w:p>
    <w:p w14:paraId="0289CD77" w14:textId="77777777" w:rsidR="00E07C3F" w:rsidRPr="00E07C3F" w:rsidRDefault="00E07C3F" w:rsidP="00E07C3F">
      <w:pPr>
        <w:spacing w:before="0" w:after="0" w:line="240" w:lineRule="auto"/>
      </w:pPr>
      <w:r w:rsidRPr="00E07C3F">
        <w:t>service timestamps log datetime msec</w:t>
      </w:r>
    </w:p>
    <w:p w14:paraId="7B9BF531" w14:textId="77777777" w:rsidR="00E07C3F" w:rsidRPr="00E07C3F" w:rsidRDefault="00E07C3F" w:rsidP="00E07C3F">
      <w:pPr>
        <w:spacing w:before="0" w:after="0" w:line="240" w:lineRule="auto"/>
      </w:pPr>
      <w:r w:rsidRPr="00E07C3F">
        <w:t>platform qfp utilization monitor load 80</w:t>
      </w:r>
    </w:p>
    <w:p w14:paraId="291A4407" w14:textId="77777777" w:rsidR="00E07C3F" w:rsidRPr="00E07C3F" w:rsidRDefault="00E07C3F" w:rsidP="00E07C3F">
      <w:pPr>
        <w:spacing w:before="0" w:after="0" w:line="240" w:lineRule="auto"/>
      </w:pPr>
      <w:r w:rsidRPr="00E07C3F">
        <w:t>no platform punt-keepalive disable-kernel-core</w:t>
      </w:r>
    </w:p>
    <w:p w14:paraId="6FB0883F" w14:textId="77777777" w:rsidR="00E07C3F" w:rsidRPr="00E07C3F" w:rsidRDefault="00E07C3F" w:rsidP="00E07C3F">
      <w:pPr>
        <w:spacing w:before="0" w:after="0" w:line="240" w:lineRule="auto"/>
      </w:pPr>
      <w:r w:rsidRPr="00E07C3F">
        <w:t>platform console serial</w:t>
      </w:r>
    </w:p>
    <w:p w14:paraId="6267D292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44060447" w14:textId="77777777" w:rsidR="00E07C3F" w:rsidRPr="00E07C3F" w:rsidRDefault="00E07C3F" w:rsidP="00E07C3F">
      <w:pPr>
        <w:spacing w:before="0" w:after="0" w:line="240" w:lineRule="auto"/>
      </w:pPr>
      <w:r w:rsidRPr="00E07C3F">
        <w:lastRenderedPageBreak/>
        <w:t>hostname R3</w:t>
      </w:r>
    </w:p>
    <w:p w14:paraId="35DEFE72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46D42F69" w14:textId="77777777" w:rsidR="00E07C3F" w:rsidRPr="00E07C3F" w:rsidRDefault="00E07C3F" w:rsidP="00E07C3F">
      <w:pPr>
        <w:spacing w:before="0" w:after="0" w:line="240" w:lineRule="auto"/>
      </w:pPr>
      <w:r w:rsidRPr="00E07C3F">
        <w:t>boot-start-marker</w:t>
      </w:r>
    </w:p>
    <w:p w14:paraId="552B9A5F" w14:textId="77777777" w:rsidR="00E07C3F" w:rsidRPr="00E07C3F" w:rsidRDefault="00E07C3F" w:rsidP="00E07C3F">
      <w:pPr>
        <w:spacing w:before="0" w:after="0" w:line="240" w:lineRule="auto"/>
      </w:pPr>
      <w:r w:rsidRPr="00E07C3F">
        <w:t>boot-end-marker</w:t>
      </w:r>
    </w:p>
    <w:p w14:paraId="04CE1671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713F9E0D" w14:textId="77777777" w:rsidR="00E07C3F" w:rsidRPr="00E07C3F" w:rsidRDefault="00E07C3F" w:rsidP="00E07C3F">
      <w:pPr>
        <w:spacing w:before="0" w:after="0" w:line="240" w:lineRule="auto"/>
      </w:pPr>
      <w:r w:rsidRPr="00E07C3F">
        <w:t>no ip domain lookup</w:t>
      </w:r>
    </w:p>
    <w:p w14:paraId="309F50FC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6AF29B8D" w14:textId="77777777" w:rsidR="00E07C3F" w:rsidRPr="00E07C3F" w:rsidRDefault="00E07C3F" w:rsidP="00E07C3F">
      <w:pPr>
        <w:spacing w:before="0" w:after="0" w:line="240" w:lineRule="auto"/>
      </w:pPr>
      <w:r w:rsidRPr="00E07C3F">
        <w:t>ip dhcp pool 1</w:t>
      </w:r>
    </w:p>
    <w:p w14:paraId="78465F6A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network 192.168.3.0 255.255.255.0</w:t>
      </w:r>
    </w:p>
    <w:p w14:paraId="3EC754A0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default-router 192.168.3.1</w:t>
      </w:r>
    </w:p>
    <w:p w14:paraId="0006665B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10915793" w14:textId="77777777" w:rsidR="00E07C3F" w:rsidRPr="00E07C3F" w:rsidRDefault="00E07C3F" w:rsidP="00E07C3F">
      <w:pPr>
        <w:spacing w:before="0" w:after="0" w:line="240" w:lineRule="auto"/>
      </w:pPr>
      <w:r w:rsidRPr="00E07C3F">
        <w:t>license udi pid CSR1000V sn 9XRACS6RXVQ</w:t>
      </w:r>
    </w:p>
    <w:p w14:paraId="32D963D1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58D72003" w14:textId="77777777" w:rsidR="00E07C3F" w:rsidRPr="00E07C3F" w:rsidRDefault="00E07C3F" w:rsidP="00E07C3F">
      <w:pPr>
        <w:spacing w:before="0" w:after="0" w:line="240" w:lineRule="auto"/>
      </w:pPr>
      <w:r w:rsidRPr="00E07C3F">
        <w:t>interface GigabitEthernet1</w:t>
      </w:r>
    </w:p>
    <w:p w14:paraId="4FF3E79C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ip address 10.0.0.6 255.255.255.252</w:t>
      </w:r>
    </w:p>
    <w:p w14:paraId="5B092150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negotiation auto</w:t>
      </w:r>
    </w:p>
    <w:p w14:paraId="084FEB82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enabled</w:t>
      </w:r>
    </w:p>
    <w:p w14:paraId="7D0A8DD9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sysid</w:t>
      </w:r>
    </w:p>
    <w:p w14:paraId="18F0C3CE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679486FB" w14:textId="77777777" w:rsidR="00E07C3F" w:rsidRPr="00E07C3F" w:rsidRDefault="00E07C3F" w:rsidP="00E07C3F">
      <w:pPr>
        <w:spacing w:before="0" w:after="0" w:line="240" w:lineRule="auto"/>
      </w:pPr>
      <w:r w:rsidRPr="00E07C3F">
        <w:t>interface GigabitEthernet2</w:t>
      </w:r>
    </w:p>
    <w:p w14:paraId="480B4085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ip address 10.0.0.9 255.255.255.252</w:t>
      </w:r>
    </w:p>
    <w:p w14:paraId="72B71963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negotiation auto</w:t>
      </w:r>
    </w:p>
    <w:p w14:paraId="7555DA75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enabled</w:t>
      </w:r>
    </w:p>
    <w:p w14:paraId="79AA9F21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sysid</w:t>
      </w:r>
    </w:p>
    <w:p w14:paraId="21A7B318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398E6E2B" w14:textId="77777777" w:rsidR="00E07C3F" w:rsidRPr="00E07C3F" w:rsidRDefault="00E07C3F" w:rsidP="00E07C3F">
      <w:pPr>
        <w:spacing w:before="0" w:after="0" w:line="240" w:lineRule="auto"/>
      </w:pPr>
      <w:r w:rsidRPr="00E07C3F">
        <w:t>interface GigabitEthernet3</w:t>
      </w:r>
    </w:p>
    <w:p w14:paraId="28254848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ip address</w:t>
      </w:r>
    </w:p>
    <w:p w14:paraId="3952B1C5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shutdown</w:t>
      </w:r>
    </w:p>
    <w:p w14:paraId="347AB493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negotiation auto</w:t>
      </w:r>
    </w:p>
    <w:p w14:paraId="626E355B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enabled</w:t>
      </w:r>
    </w:p>
    <w:p w14:paraId="3901C89D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sysid</w:t>
      </w:r>
    </w:p>
    <w:p w14:paraId="1479FFBC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27549AD4" w14:textId="77777777" w:rsidR="00E07C3F" w:rsidRPr="00E07C3F" w:rsidRDefault="00E07C3F" w:rsidP="00E07C3F">
      <w:pPr>
        <w:spacing w:before="0" w:after="0" w:line="240" w:lineRule="auto"/>
      </w:pPr>
      <w:r w:rsidRPr="00E07C3F">
        <w:t>interface GigabitEthernet4</w:t>
      </w:r>
    </w:p>
    <w:p w14:paraId="73C46E16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ip address</w:t>
      </w:r>
    </w:p>
    <w:p w14:paraId="51C02F3D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shutdown</w:t>
      </w:r>
    </w:p>
    <w:p w14:paraId="54E10AB4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negotiation auto</w:t>
      </w:r>
    </w:p>
    <w:p w14:paraId="58648989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enabled</w:t>
      </w:r>
    </w:p>
    <w:p w14:paraId="23FD270F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sysid</w:t>
      </w:r>
    </w:p>
    <w:p w14:paraId="41D03F91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6D2384B3" w14:textId="77777777" w:rsidR="00E07C3F" w:rsidRPr="00E07C3F" w:rsidRDefault="00E07C3F" w:rsidP="00E07C3F">
      <w:pPr>
        <w:spacing w:before="0" w:after="0" w:line="240" w:lineRule="auto"/>
      </w:pPr>
      <w:r w:rsidRPr="00E07C3F">
        <w:t>router ospf 1</w:t>
      </w:r>
    </w:p>
    <w:p w14:paraId="06A6BDDE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router-id 0.0.0.3</w:t>
      </w:r>
    </w:p>
    <w:p w14:paraId="45CEA46C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network 10.0.0.4 0.0.0.3 area 0</w:t>
      </w:r>
    </w:p>
    <w:p w14:paraId="2386949C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network 10.0.0.8 0.0.0.3 area 0</w:t>
      </w:r>
    </w:p>
    <w:p w14:paraId="7CFFE22F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7F952A25" w14:textId="77777777" w:rsidR="00E07C3F" w:rsidRPr="00E07C3F" w:rsidRDefault="00E07C3F" w:rsidP="00E07C3F">
      <w:pPr>
        <w:spacing w:before="0" w:after="0" w:line="240" w:lineRule="auto"/>
      </w:pPr>
      <w:r w:rsidRPr="00E07C3F">
        <w:t>End</w:t>
      </w:r>
    </w:p>
    <w:p w14:paraId="187EBE10" w14:textId="77777777" w:rsidR="00E07C3F" w:rsidRPr="00E07C3F" w:rsidRDefault="00E07C3F" w:rsidP="00E07C3F">
      <w:pPr>
        <w:spacing w:before="0" w:after="0" w:line="240" w:lineRule="auto"/>
      </w:pPr>
    </w:p>
    <w:p w14:paraId="514E1F96" w14:textId="77777777" w:rsidR="00E07C3F" w:rsidRPr="00E07C3F" w:rsidRDefault="00E07C3F" w:rsidP="00E07C3F">
      <w:pPr>
        <w:spacing w:before="0" w:after="0" w:line="240" w:lineRule="auto"/>
      </w:pPr>
    </w:p>
    <w:p w14:paraId="3D1EAB0A" w14:textId="77777777" w:rsidR="00E07C3F" w:rsidRPr="00E07C3F" w:rsidRDefault="00E07C3F" w:rsidP="00E07C3F">
      <w:pPr>
        <w:spacing w:before="0" w:after="0" w:line="240" w:lineRule="auto"/>
      </w:pPr>
      <w:r w:rsidRPr="00E07C3F">
        <w:lastRenderedPageBreak/>
        <w:t>R3&gt;show ip route</w:t>
      </w:r>
    </w:p>
    <w:p w14:paraId="5C946789" w14:textId="77777777" w:rsidR="00E07C3F" w:rsidRPr="00E07C3F" w:rsidRDefault="00E07C3F" w:rsidP="00E07C3F">
      <w:pPr>
        <w:spacing w:before="0" w:after="0" w:line="240" w:lineRule="auto"/>
      </w:pPr>
      <w:r w:rsidRPr="00E07C3F">
        <w:t>Codes: L - local, C - connected, S - static, R - RIP, M - mobile, B - BGP</w:t>
      </w:r>
    </w:p>
    <w:p w14:paraId="4454E8DB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D - EIGRP, EX - EIGRP external, O - OSPF, IA - OSPF inter area</w:t>
      </w:r>
    </w:p>
    <w:p w14:paraId="0875FD97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N1 - OSPF NSSA external type 1, N2 - OSPF NSSA external type 2</w:t>
      </w:r>
    </w:p>
    <w:p w14:paraId="318E5024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E1 - OSPF external type 1, E2 - OSPF external type 2</w:t>
      </w:r>
    </w:p>
    <w:p w14:paraId="3BA53717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i - IS-IS, su - IS-IS summary, L1 - IS-IS level-1, L2 - IS-IS level-2</w:t>
      </w:r>
    </w:p>
    <w:p w14:paraId="4C3F482B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ia - IS-IS inter area, * - candidate default, U - per-user static route</w:t>
      </w:r>
    </w:p>
    <w:p w14:paraId="32C07928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o - ODR, P - periodic downloaded static route, H - NHRP, l - LISP</w:t>
      </w:r>
    </w:p>
    <w:p w14:paraId="1CF4BDB6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a - application route</w:t>
      </w:r>
    </w:p>
    <w:p w14:paraId="741EC236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+ - replicated route, % - next hop override, p - overrides from PfR</w:t>
      </w:r>
    </w:p>
    <w:p w14:paraId="5B0D7C50" w14:textId="77777777" w:rsidR="00E07C3F" w:rsidRPr="00E07C3F" w:rsidRDefault="00E07C3F" w:rsidP="00E07C3F">
      <w:pPr>
        <w:spacing w:before="0" w:after="0" w:line="240" w:lineRule="auto"/>
      </w:pPr>
    </w:p>
    <w:p w14:paraId="2F66FC14" w14:textId="77777777" w:rsidR="00E07C3F" w:rsidRPr="00E07C3F" w:rsidRDefault="00E07C3F" w:rsidP="00E07C3F">
      <w:pPr>
        <w:spacing w:before="0" w:after="0" w:line="240" w:lineRule="auto"/>
      </w:pPr>
      <w:r w:rsidRPr="00E07C3F">
        <w:t>Gateway of last resort is not set</w:t>
      </w:r>
    </w:p>
    <w:p w14:paraId="1CE15E24" w14:textId="77777777" w:rsidR="00E07C3F" w:rsidRPr="00E07C3F" w:rsidRDefault="00E07C3F" w:rsidP="00E07C3F">
      <w:pPr>
        <w:spacing w:before="0" w:after="0" w:line="240" w:lineRule="auto"/>
      </w:pPr>
    </w:p>
    <w:p w14:paraId="0CE53A83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10.0.0.0/8 is variably subnetted, 6 subnets, 2 masks</w:t>
      </w:r>
    </w:p>
    <w:p w14:paraId="5102663E" w14:textId="77777777" w:rsidR="00E07C3F" w:rsidRPr="00E07C3F" w:rsidRDefault="00E07C3F" w:rsidP="00E07C3F">
      <w:pPr>
        <w:spacing w:before="0" w:after="0" w:line="240" w:lineRule="auto"/>
      </w:pPr>
      <w:r w:rsidRPr="00E07C3F">
        <w:t>O        10.0.0.0/30 [110/2] via 10.0.0.5, 00:54:05, GigabitEthernet1</w:t>
      </w:r>
    </w:p>
    <w:p w14:paraId="64192A45" w14:textId="77777777" w:rsidR="00E07C3F" w:rsidRPr="00E07C3F" w:rsidRDefault="00E07C3F" w:rsidP="00E07C3F">
      <w:pPr>
        <w:spacing w:before="0" w:after="0" w:line="240" w:lineRule="auto"/>
      </w:pPr>
      <w:r w:rsidRPr="00E07C3F">
        <w:t>C        10.0.0.4/30 is directly connected, GigabitEthernet1</w:t>
      </w:r>
    </w:p>
    <w:p w14:paraId="3477796D" w14:textId="77777777" w:rsidR="00E07C3F" w:rsidRPr="00E07C3F" w:rsidRDefault="00E07C3F" w:rsidP="00E07C3F">
      <w:pPr>
        <w:spacing w:before="0" w:after="0" w:line="240" w:lineRule="auto"/>
      </w:pPr>
      <w:r w:rsidRPr="00E07C3F">
        <w:t>L        10.0.0.6/32 is directly connected, GigabitEthernet1</w:t>
      </w:r>
    </w:p>
    <w:p w14:paraId="667A14B3" w14:textId="77777777" w:rsidR="00E07C3F" w:rsidRPr="00E07C3F" w:rsidRDefault="00E07C3F" w:rsidP="00E07C3F">
      <w:pPr>
        <w:spacing w:before="0" w:after="0" w:line="240" w:lineRule="auto"/>
      </w:pPr>
      <w:r w:rsidRPr="00E07C3F">
        <w:t>C        10.0.0.8/30 is directly connected, GigabitEthernet2</w:t>
      </w:r>
    </w:p>
    <w:p w14:paraId="74790984" w14:textId="77777777" w:rsidR="00E07C3F" w:rsidRPr="00E07C3F" w:rsidRDefault="00E07C3F" w:rsidP="00E07C3F">
      <w:pPr>
        <w:spacing w:before="0" w:after="0" w:line="240" w:lineRule="auto"/>
      </w:pPr>
      <w:r w:rsidRPr="00E07C3F">
        <w:t>L        10.0.0.9/32 is directly connected, GigabitEthernet2</w:t>
      </w:r>
    </w:p>
    <w:p w14:paraId="626EFBC5" w14:textId="77777777" w:rsidR="00E07C3F" w:rsidRPr="00E07C3F" w:rsidRDefault="00E07C3F" w:rsidP="00E07C3F">
      <w:pPr>
        <w:spacing w:before="0" w:after="0" w:line="240" w:lineRule="auto"/>
      </w:pPr>
      <w:r w:rsidRPr="00E07C3F">
        <w:t>O        10.0.0.12/30 [110/2] via 10.0.0.10, 00:54:04, GigabitEthernet2</w:t>
      </w:r>
    </w:p>
    <w:p w14:paraId="56BDA748" w14:textId="77777777" w:rsidR="00E07C3F" w:rsidRPr="00E07C3F" w:rsidRDefault="00E07C3F" w:rsidP="00E07C3F">
      <w:pPr>
        <w:spacing w:before="0" w:after="0" w:line="240" w:lineRule="auto"/>
      </w:pPr>
      <w:r w:rsidRPr="00E07C3F">
        <w:t>O     192.168.1.0/24 [110/3] via 10.0.0.5, 00:54:05, GigabitEthernet1</w:t>
      </w:r>
    </w:p>
    <w:p w14:paraId="44C75284" w14:textId="77777777" w:rsidR="00E07C3F" w:rsidRPr="00E07C3F" w:rsidRDefault="00E07C3F" w:rsidP="00E07C3F">
      <w:pPr>
        <w:spacing w:before="0" w:after="0" w:line="240" w:lineRule="auto"/>
      </w:pPr>
      <w:r w:rsidRPr="00E07C3F">
        <w:t>O     192.168.2.0/24 [110/2] via 10.0.0.5, 00:54:05, GigabitEthernet1</w:t>
      </w:r>
    </w:p>
    <w:p w14:paraId="2DB5783B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192.168.3.0/24 is variably subnetted, 2 subnets, 2 masks</w:t>
      </w:r>
    </w:p>
    <w:p w14:paraId="25D246F4" w14:textId="77777777" w:rsidR="00E07C3F" w:rsidRPr="00E07C3F" w:rsidRDefault="00E07C3F" w:rsidP="00E07C3F">
      <w:pPr>
        <w:spacing w:before="0" w:after="0" w:line="240" w:lineRule="auto"/>
      </w:pPr>
      <w:r w:rsidRPr="00E07C3F">
        <w:t>C        192.168.3.0/24 is directly connected, GigabitEthernet3</w:t>
      </w:r>
    </w:p>
    <w:p w14:paraId="0EF8B81D" w14:textId="77777777" w:rsidR="00E07C3F" w:rsidRPr="00E07C3F" w:rsidRDefault="00E07C3F" w:rsidP="00E07C3F">
      <w:pPr>
        <w:spacing w:before="0" w:after="0" w:line="240" w:lineRule="auto"/>
      </w:pPr>
      <w:r w:rsidRPr="00E07C3F">
        <w:t>L        192.168.3.1/32 is directly connected, GigabitEthernet3</w:t>
      </w:r>
    </w:p>
    <w:p w14:paraId="76BBF039" w14:textId="77777777" w:rsidR="00E07C3F" w:rsidRPr="00E07C3F" w:rsidRDefault="00E07C3F" w:rsidP="00E07C3F">
      <w:pPr>
        <w:spacing w:before="0" w:after="0" w:line="240" w:lineRule="auto"/>
      </w:pPr>
      <w:r w:rsidRPr="00E07C3F">
        <w:t>O     192.168.4.0/24 [110/2] via 10.0.0.10, 00:54:06, GigabitEthernet2</w:t>
      </w:r>
    </w:p>
    <w:p w14:paraId="22FBA3AF" w14:textId="77777777" w:rsidR="00E07C3F" w:rsidRPr="00E07C3F" w:rsidRDefault="00E07C3F" w:rsidP="00E07C3F">
      <w:pPr>
        <w:spacing w:before="0" w:after="0" w:line="240" w:lineRule="auto"/>
      </w:pPr>
      <w:r w:rsidRPr="00E07C3F">
        <w:t>O     192.168.5.0/24 [110/3] via 10.0.0.10, 00:54:02, GigabitEthernet2</w:t>
      </w:r>
    </w:p>
    <w:p w14:paraId="2AC3367C" w14:textId="77777777" w:rsidR="00E07C3F" w:rsidRPr="00E07C3F" w:rsidRDefault="00E07C3F" w:rsidP="00E07C3F"/>
    <w:p w14:paraId="1E0DF895" w14:textId="77777777" w:rsidR="00E07C3F" w:rsidRPr="00E07C3F" w:rsidRDefault="00E07C3F" w:rsidP="00E07C3F"/>
    <w:p w14:paraId="19063530" w14:textId="77777777" w:rsidR="00E07C3F" w:rsidRPr="00E07C3F" w:rsidRDefault="00E07C3F" w:rsidP="00E07C3F"/>
    <w:p w14:paraId="1E3329BD" w14:textId="77777777" w:rsidR="00E07C3F" w:rsidRPr="00E07C3F" w:rsidRDefault="00E07C3F" w:rsidP="00E07C3F">
      <w:pPr>
        <w:pStyle w:val="Heading2"/>
      </w:pPr>
      <w:r w:rsidRPr="00E07C3F">
        <w:t>R4</w:t>
      </w:r>
    </w:p>
    <w:p w14:paraId="470BC282" w14:textId="77777777" w:rsidR="00E07C3F" w:rsidRDefault="00E07C3F" w:rsidP="00E07C3F">
      <w:pPr>
        <w:spacing w:before="0" w:after="0" w:line="240" w:lineRule="auto"/>
      </w:pPr>
    </w:p>
    <w:p w14:paraId="50A2508E" w14:textId="4CE6A319" w:rsidR="00E07C3F" w:rsidRPr="00E07C3F" w:rsidRDefault="00E07C3F" w:rsidP="00E07C3F">
      <w:pPr>
        <w:spacing w:before="0" w:after="0" w:line="240" w:lineRule="auto"/>
      </w:pPr>
      <w:r w:rsidRPr="00E07C3F">
        <w:t>R4&gt;en</w:t>
      </w:r>
    </w:p>
    <w:p w14:paraId="7DF93ADD" w14:textId="77777777" w:rsidR="00E07C3F" w:rsidRPr="00E07C3F" w:rsidRDefault="00E07C3F" w:rsidP="00E07C3F">
      <w:pPr>
        <w:spacing w:before="0" w:after="0" w:line="240" w:lineRule="auto"/>
      </w:pPr>
      <w:r w:rsidRPr="00E07C3F">
        <w:t>R4#show run</w:t>
      </w:r>
    </w:p>
    <w:p w14:paraId="5D5423F9" w14:textId="77777777" w:rsidR="00E07C3F" w:rsidRPr="00E07C3F" w:rsidRDefault="00E07C3F" w:rsidP="00E07C3F">
      <w:pPr>
        <w:spacing w:before="0" w:after="0" w:line="240" w:lineRule="auto"/>
      </w:pPr>
      <w:r w:rsidRPr="00E07C3F">
        <w:t>Building configuration...</w:t>
      </w:r>
    </w:p>
    <w:p w14:paraId="7FF4F2AD" w14:textId="77777777" w:rsidR="00E07C3F" w:rsidRPr="00E07C3F" w:rsidRDefault="00E07C3F" w:rsidP="00E07C3F">
      <w:pPr>
        <w:spacing w:before="0" w:after="0" w:line="240" w:lineRule="auto"/>
      </w:pPr>
    </w:p>
    <w:p w14:paraId="730ED446" w14:textId="77777777" w:rsidR="00E07C3F" w:rsidRPr="00E07C3F" w:rsidRDefault="00E07C3F" w:rsidP="00E07C3F">
      <w:pPr>
        <w:spacing w:before="0" w:after="0" w:line="240" w:lineRule="auto"/>
      </w:pPr>
      <w:r w:rsidRPr="00E07C3F">
        <w:t>Current configuration : 3717 bytes</w:t>
      </w:r>
    </w:p>
    <w:p w14:paraId="1AF28455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64CB70F1" w14:textId="77777777" w:rsidR="00E07C3F" w:rsidRPr="00E07C3F" w:rsidRDefault="00E07C3F" w:rsidP="00E07C3F">
      <w:pPr>
        <w:spacing w:before="0" w:after="0" w:line="240" w:lineRule="auto"/>
      </w:pPr>
      <w:r w:rsidRPr="00E07C3F">
        <w:t>! Last configuration change at 15:10:49 UTC Fri Sep 10 2021</w:t>
      </w:r>
    </w:p>
    <w:p w14:paraId="6BB8B300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27B804F5" w14:textId="77777777" w:rsidR="00E07C3F" w:rsidRPr="00E07C3F" w:rsidRDefault="00E07C3F" w:rsidP="00E07C3F">
      <w:pPr>
        <w:spacing w:before="0" w:after="0" w:line="240" w:lineRule="auto"/>
      </w:pPr>
      <w:r w:rsidRPr="00E07C3F">
        <w:t>version 16.9</w:t>
      </w:r>
    </w:p>
    <w:p w14:paraId="59A2EB84" w14:textId="77777777" w:rsidR="00E07C3F" w:rsidRPr="00E07C3F" w:rsidRDefault="00E07C3F" w:rsidP="00E07C3F">
      <w:pPr>
        <w:spacing w:before="0" w:after="0" w:line="240" w:lineRule="auto"/>
      </w:pPr>
      <w:r w:rsidRPr="00E07C3F">
        <w:t>service timestamps debug datetime msec</w:t>
      </w:r>
    </w:p>
    <w:p w14:paraId="5A320FDA" w14:textId="77777777" w:rsidR="00E07C3F" w:rsidRPr="00E07C3F" w:rsidRDefault="00E07C3F" w:rsidP="00E07C3F">
      <w:pPr>
        <w:spacing w:before="0" w:after="0" w:line="240" w:lineRule="auto"/>
      </w:pPr>
      <w:r w:rsidRPr="00E07C3F">
        <w:t>service timestamps log datetime msec</w:t>
      </w:r>
    </w:p>
    <w:p w14:paraId="4D97036C" w14:textId="77777777" w:rsidR="00E07C3F" w:rsidRPr="00E07C3F" w:rsidRDefault="00E07C3F" w:rsidP="00E07C3F">
      <w:pPr>
        <w:spacing w:before="0" w:after="0" w:line="240" w:lineRule="auto"/>
      </w:pPr>
      <w:r w:rsidRPr="00E07C3F">
        <w:lastRenderedPageBreak/>
        <w:t>platform qfp utilization monitor load 80</w:t>
      </w:r>
    </w:p>
    <w:p w14:paraId="356B2F49" w14:textId="77777777" w:rsidR="00E07C3F" w:rsidRPr="00E07C3F" w:rsidRDefault="00E07C3F" w:rsidP="00E07C3F">
      <w:pPr>
        <w:spacing w:before="0" w:after="0" w:line="240" w:lineRule="auto"/>
      </w:pPr>
      <w:r w:rsidRPr="00E07C3F">
        <w:t>no platform punt-keepalive disable-kernel-core</w:t>
      </w:r>
    </w:p>
    <w:p w14:paraId="6C01D052" w14:textId="77777777" w:rsidR="00E07C3F" w:rsidRPr="00E07C3F" w:rsidRDefault="00E07C3F" w:rsidP="00E07C3F">
      <w:pPr>
        <w:spacing w:before="0" w:after="0" w:line="240" w:lineRule="auto"/>
      </w:pPr>
      <w:r w:rsidRPr="00E07C3F">
        <w:t>platform console serial</w:t>
      </w:r>
    </w:p>
    <w:p w14:paraId="1CA1BA99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03804D23" w14:textId="77777777" w:rsidR="00E07C3F" w:rsidRPr="00E07C3F" w:rsidRDefault="00E07C3F" w:rsidP="00E07C3F">
      <w:pPr>
        <w:spacing w:before="0" w:after="0" w:line="240" w:lineRule="auto"/>
      </w:pPr>
      <w:r w:rsidRPr="00E07C3F">
        <w:t>hostname R4</w:t>
      </w:r>
    </w:p>
    <w:p w14:paraId="6C1BEB1D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0617A89B" w14:textId="77777777" w:rsidR="00E07C3F" w:rsidRPr="00E07C3F" w:rsidRDefault="00E07C3F" w:rsidP="00E07C3F">
      <w:pPr>
        <w:spacing w:before="0" w:after="0" w:line="240" w:lineRule="auto"/>
      </w:pPr>
      <w:r w:rsidRPr="00E07C3F">
        <w:t>boot-start-marker</w:t>
      </w:r>
    </w:p>
    <w:p w14:paraId="54ABF988" w14:textId="77777777" w:rsidR="00E07C3F" w:rsidRPr="00E07C3F" w:rsidRDefault="00E07C3F" w:rsidP="00E07C3F">
      <w:pPr>
        <w:spacing w:before="0" w:after="0" w:line="240" w:lineRule="auto"/>
      </w:pPr>
      <w:r w:rsidRPr="00E07C3F">
        <w:t>boot-end-marker</w:t>
      </w:r>
    </w:p>
    <w:p w14:paraId="6490AB39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1D059B3A" w14:textId="77777777" w:rsidR="00E07C3F" w:rsidRPr="00E07C3F" w:rsidRDefault="00E07C3F" w:rsidP="00E07C3F">
      <w:pPr>
        <w:spacing w:before="0" w:after="0" w:line="240" w:lineRule="auto"/>
      </w:pPr>
      <w:r w:rsidRPr="00E07C3F">
        <w:t>no ip domain lookup</w:t>
      </w:r>
    </w:p>
    <w:p w14:paraId="7B20BAA9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31A5E73F" w14:textId="77777777" w:rsidR="00E07C3F" w:rsidRPr="00E07C3F" w:rsidRDefault="00E07C3F" w:rsidP="00E07C3F">
      <w:pPr>
        <w:spacing w:before="0" w:after="0" w:line="240" w:lineRule="auto"/>
      </w:pPr>
      <w:r w:rsidRPr="00E07C3F">
        <w:t>ip dhcp pool 1</w:t>
      </w:r>
    </w:p>
    <w:p w14:paraId="44A52D7C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network 192.168.4.0 255.255.255.0</w:t>
      </w:r>
    </w:p>
    <w:p w14:paraId="0FCEC079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default-router 192.168.4.1</w:t>
      </w:r>
    </w:p>
    <w:p w14:paraId="09BA8DF2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54E421ED" w14:textId="77777777" w:rsidR="00E07C3F" w:rsidRPr="00E07C3F" w:rsidRDefault="00E07C3F" w:rsidP="00E07C3F">
      <w:pPr>
        <w:spacing w:before="0" w:after="0" w:line="240" w:lineRule="auto"/>
      </w:pPr>
      <w:r w:rsidRPr="00E07C3F">
        <w:t>license udi pid CSR1000V sn 9WNBNKGZVO3</w:t>
      </w:r>
    </w:p>
    <w:p w14:paraId="4EF676F6" w14:textId="77777777" w:rsidR="00E07C3F" w:rsidRPr="00E07C3F" w:rsidRDefault="00E07C3F" w:rsidP="00E07C3F">
      <w:pPr>
        <w:spacing w:before="0" w:after="0" w:line="240" w:lineRule="auto"/>
      </w:pPr>
      <w:r w:rsidRPr="00E07C3F">
        <w:t>interface GigabitEthernet1</w:t>
      </w:r>
    </w:p>
    <w:p w14:paraId="603E8A7D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ip address 10.0.0.10 255.255.255.252</w:t>
      </w:r>
    </w:p>
    <w:p w14:paraId="5A53D66B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negotiation auto</w:t>
      </w:r>
    </w:p>
    <w:p w14:paraId="5D55AE1F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enabled</w:t>
      </w:r>
    </w:p>
    <w:p w14:paraId="3B05C0A4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sysid</w:t>
      </w:r>
    </w:p>
    <w:p w14:paraId="66BC2433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5AC5A373" w14:textId="77777777" w:rsidR="00E07C3F" w:rsidRPr="00E07C3F" w:rsidRDefault="00E07C3F" w:rsidP="00E07C3F">
      <w:pPr>
        <w:spacing w:before="0" w:after="0" w:line="240" w:lineRule="auto"/>
      </w:pPr>
      <w:r w:rsidRPr="00E07C3F">
        <w:t>interface GigabitEthernet2</w:t>
      </w:r>
    </w:p>
    <w:p w14:paraId="6B1C5455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ip address 10.0.0.13 255.255.255.252</w:t>
      </w:r>
    </w:p>
    <w:p w14:paraId="38DC2DC0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negotiation auto</w:t>
      </w:r>
    </w:p>
    <w:p w14:paraId="71D3F5BD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enabled</w:t>
      </w:r>
    </w:p>
    <w:p w14:paraId="6B874F70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sysid</w:t>
      </w:r>
    </w:p>
    <w:p w14:paraId="40FF7E96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24A826EC" w14:textId="77777777" w:rsidR="00E07C3F" w:rsidRPr="00E07C3F" w:rsidRDefault="00E07C3F" w:rsidP="00E07C3F">
      <w:pPr>
        <w:spacing w:before="0" w:after="0" w:line="240" w:lineRule="auto"/>
      </w:pPr>
      <w:r w:rsidRPr="00E07C3F">
        <w:t>interface GigabitEthernet3</w:t>
      </w:r>
    </w:p>
    <w:p w14:paraId="61E9EAD2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ip address</w:t>
      </w:r>
    </w:p>
    <w:p w14:paraId="65E2783E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shutdown</w:t>
      </w:r>
    </w:p>
    <w:p w14:paraId="3C2BC953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negotiation auto</w:t>
      </w:r>
    </w:p>
    <w:p w14:paraId="76D75715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enabled</w:t>
      </w:r>
    </w:p>
    <w:p w14:paraId="3E34A9FB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sysid</w:t>
      </w:r>
    </w:p>
    <w:p w14:paraId="0569C4A6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45A9CC34" w14:textId="77777777" w:rsidR="00E07C3F" w:rsidRPr="00E07C3F" w:rsidRDefault="00E07C3F" w:rsidP="00E07C3F">
      <w:pPr>
        <w:spacing w:before="0" w:after="0" w:line="240" w:lineRule="auto"/>
      </w:pPr>
      <w:r w:rsidRPr="00E07C3F">
        <w:t>interface GigabitEthernet4</w:t>
      </w:r>
    </w:p>
    <w:p w14:paraId="1E0BADB3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ip address</w:t>
      </w:r>
    </w:p>
    <w:p w14:paraId="41137874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shutdown</w:t>
      </w:r>
    </w:p>
    <w:p w14:paraId="2300DE79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negotiation auto</w:t>
      </w:r>
    </w:p>
    <w:p w14:paraId="736383BF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enabled</w:t>
      </w:r>
    </w:p>
    <w:p w14:paraId="4BC234A4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mop sysid</w:t>
      </w:r>
    </w:p>
    <w:p w14:paraId="746A53F6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2E240326" w14:textId="77777777" w:rsidR="00E07C3F" w:rsidRPr="00E07C3F" w:rsidRDefault="00E07C3F" w:rsidP="00E07C3F">
      <w:pPr>
        <w:spacing w:before="0" w:after="0" w:line="240" w:lineRule="auto"/>
      </w:pPr>
      <w:r w:rsidRPr="00E07C3F">
        <w:t>router ospf 1</w:t>
      </w:r>
    </w:p>
    <w:p w14:paraId="3699892B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router-id 0.0.0.4</w:t>
      </w:r>
    </w:p>
    <w:p w14:paraId="3B301196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network 10.0.0.8 0.0.0.3 area 0</w:t>
      </w:r>
    </w:p>
    <w:p w14:paraId="3E1F6E99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network 10.0.0.12 0.0.0.3 area 0</w:t>
      </w:r>
    </w:p>
    <w:p w14:paraId="56E2CBE2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55B470F2" w14:textId="77777777" w:rsidR="00E07C3F" w:rsidRPr="00E07C3F" w:rsidRDefault="00E07C3F" w:rsidP="00E07C3F">
      <w:pPr>
        <w:spacing w:before="0" w:after="0" w:line="240" w:lineRule="auto"/>
      </w:pPr>
      <w:r w:rsidRPr="00E07C3F">
        <w:lastRenderedPageBreak/>
        <w:t>End</w:t>
      </w:r>
    </w:p>
    <w:p w14:paraId="065DD793" w14:textId="77777777" w:rsidR="00E07C3F" w:rsidRPr="00E07C3F" w:rsidRDefault="00E07C3F" w:rsidP="00E07C3F">
      <w:pPr>
        <w:spacing w:before="0" w:after="0" w:line="240" w:lineRule="auto"/>
      </w:pPr>
    </w:p>
    <w:p w14:paraId="5923C5D8" w14:textId="77777777" w:rsidR="00E07C3F" w:rsidRPr="00E07C3F" w:rsidRDefault="00E07C3F" w:rsidP="00E07C3F">
      <w:pPr>
        <w:spacing w:before="0" w:after="0" w:line="240" w:lineRule="auto"/>
      </w:pPr>
    </w:p>
    <w:p w14:paraId="4C69C616" w14:textId="77777777" w:rsidR="00E07C3F" w:rsidRPr="00E07C3F" w:rsidRDefault="00E07C3F" w:rsidP="00E07C3F">
      <w:pPr>
        <w:spacing w:before="0" w:after="0" w:line="240" w:lineRule="auto"/>
      </w:pPr>
      <w:r w:rsidRPr="00E07C3F">
        <w:t>R4&gt;show ip route</w:t>
      </w:r>
    </w:p>
    <w:p w14:paraId="10E112EF" w14:textId="77777777" w:rsidR="00E07C3F" w:rsidRPr="00E07C3F" w:rsidRDefault="00E07C3F" w:rsidP="00E07C3F">
      <w:pPr>
        <w:spacing w:before="0" w:after="0" w:line="240" w:lineRule="auto"/>
      </w:pPr>
      <w:r w:rsidRPr="00E07C3F">
        <w:t>Codes: L - local, C - connected, S - static, R - RIP, M - mobile, B - BGP</w:t>
      </w:r>
    </w:p>
    <w:p w14:paraId="25A0259B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D - EIGRP, EX - EIGRP external, O - OSPF, IA - OSPF inter area</w:t>
      </w:r>
    </w:p>
    <w:p w14:paraId="0BCF696D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N1 - OSPF NSSA external type 1, N2 - OSPF NSSA external type 2</w:t>
      </w:r>
    </w:p>
    <w:p w14:paraId="2F0C4454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E1 - OSPF external type 1, E2 - OSPF external type 2</w:t>
      </w:r>
    </w:p>
    <w:p w14:paraId="04A61A2B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i - IS-IS, su - IS-IS summary, L1 - IS-IS level-1, L2 - IS-IS level-2</w:t>
      </w:r>
    </w:p>
    <w:p w14:paraId="73469A51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ia - IS-IS inter area, * - candidate default, U - per-user static route</w:t>
      </w:r>
    </w:p>
    <w:p w14:paraId="769B0631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o - ODR, P - periodic downloaded static route, H - NHRP, l - LISP</w:t>
      </w:r>
    </w:p>
    <w:p w14:paraId="34496DE1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a - application route</w:t>
      </w:r>
    </w:p>
    <w:p w14:paraId="00090FC2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+ - replicated route, % - next hop override, p - overrides from PfR</w:t>
      </w:r>
    </w:p>
    <w:p w14:paraId="76AE2FBC" w14:textId="77777777" w:rsidR="00E07C3F" w:rsidRPr="00E07C3F" w:rsidRDefault="00E07C3F" w:rsidP="00E07C3F">
      <w:pPr>
        <w:spacing w:before="0" w:after="0" w:line="240" w:lineRule="auto"/>
      </w:pPr>
    </w:p>
    <w:p w14:paraId="136A2A39" w14:textId="77777777" w:rsidR="00E07C3F" w:rsidRPr="00E07C3F" w:rsidRDefault="00E07C3F" w:rsidP="00E07C3F">
      <w:pPr>
        <w:spacing w:before="0" w:after="0" w:line="240" w:lineRule="auto"/>
      </w:pPr>
      <w:r w:rsidRPr="00E07C3F">
        <w:t>Gateway of last resort is not set</w:t>
      </w:r>
    </w:p>
    <w:p w14:paraId="6AE2959C" w14:textId="77777777" w:rsidR="00E07C3F" w:rsidRPr="00E07C3F" w:rsidRDefault="00E07C3F" w:rsidP="00E07C3F">
      <w:pPr>
        <w:spacing w:before="0" w:after="0" w:line="240" w:lineRule="auto"/>
      </w:pPr>
    </w:p>
    <w:p w14:paraId="119277C3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10.0.0.0/8 is variably subnetted, 6 subnets, 2 masks</w:t>
      </w:r>
    </w:p>
    <w:p w14:paraId="3B093182" w14:textId="77777777" w:rsidR="00E07C3F" w:rsidRPr="00E07C3F" w:rsidRDefault="00E07C3F" w:rsidP="00E07C3F">
      <w:pPr>
        <w:spacing w:before="0" w:after="0" w:line="240" w:lineRule="auto"/>
      </w:pPr>
      <w:r w:rsidRPr="00E07C3F">
        <w:t>O        10.0.0.0/30 [110/3] via 10.0.0.9, 00:54:31, GigabitEthernet1</w:t>
      </w:r>
    </w:p>
    <w:p w14:paraId="6ABD0E82" w14:textId="77777777" w:rsidR="00E07C3F" w:rsidRPr="00E07C3F" w:rsidRDefault="00E07C3F" w:rsidP="00E07C3F">
      <w:pPr>
        <w:spacing w:before="0" w:after="0" w:line="240" w:lineRule="auto"/>
      </w:pPr>
      <w:r w:rsidRPr="00E07C3F">
        <w:t>O        10.0.0.4/30 [110/2] via 10.0.0.9, 00:54:35, GigabitEthernet1</w:t>
      </w:r>
    </w:p>
    <w:p w14:paraId="71E27999" w14:textId="77777777" w:rsidR="00E07C3F" w:rsidRPr="00E07C3F" w:rsidRDefault="00E07C3F" w:rsidP="00E07C3F">
      <w:pPr>
        <w:spacing w:before="0" w:after="0" w:line="240" w:lineRule="auto"/>
      </w:pPr>
      <w:r w:rsidRPr="00E07C3F">
        <w:t>C        10.0.0.8/30 is directly connected, GigabitEthernet1</w:t>
      </w:r>
    </w:p>
    <w:p w14:paraId="185FE3C3" w14:textId="77777777" w:rsidR="00E07C3F" w:rsidRPr="00E07C3F" w:rsidRDefault="00E07C3F" w:rsidP="00E07C3F">
      <w:pPr>
        <w:spacing w:before="0" w:after="0" w:line="240" w:lineRule="auto"/>
      </w:pPr>
      <w:r w:rsidRPr="00E07C3F">
        <w:t>L        10.0.0.10/32 is directly connected, GigabitEthernet1</w:t>
      </w:r>
    </w:p>
    <w:p w14:paraId="31B16903" w14:textId="77777777" w:rsidR="00E07C3F" w:rsidRPr="00E07C3F" w:rsidRDefault="00E07C3F" w:rsidP="00E07C3F">
      <w:pPr>
        <w:spacing w:before="0" w:after="0" w:line="240" w:lineRule="auto"/>
      </w:pPr>
      <w:r w:rsidRPr="00E07C3F">
        <w:t>C        10.0.0.12/30 is directly connected, GigabitEthernet2</w:t>
      </w:r>
    </w:p>
    <w:p w14:paraId="7E166244" w14:textId="77777777" w:rsidR="00E07C3F" w:rsidRPr="00E07C3F" w:rsidRDefault="00E07C3F" w:rsidP="00E07C3F">
      <w:pPr>
        <w:spacing w:before="0" w:after="0" w:line="240" w:lineRule="auto"/>
      </w:pPr>
      <w:r w:rsidRPr="00E07C3F">
        <w:t>L        10.0.0.13/32 is directly connected, GigabitEthernet2</w:t>
      </w:r>
    </w:p>
    <w:p w14:paraId="3BC4C42A" w14:textId="77777777" w:rsidR="00E07C3F" w:rsidRPr="00E07C3F" w:rsidRDefault="00E07C3F" w:rsidP="00E07C3F">
      <w:pPr>
        <w:spacing w:before="0" w:after="0" w:line="240" w:lineRule="auto"/>
      </w:pPr>
      <w:r w:rsidRPr="00E07C3F">
        <w:t>O     192.168.1.0/24 [110/4] via 10.0.0.9, 00:54:31, GigabitEthernet1</w:t>
      </w:r>
    </w:p>
    <w:p w14:paraId="06A643AC" w14:textId="77777777" w:rsidR="00E07C3F" w:rsidRPr="00E07C3F" w:rsidRDefault="00E07C3F" w:rsidP="00E07C3F">
      <w:pPr>
        <w:spacing w:before="0" w:after="0" w:line="240" w:lineRule="auto"/>
      </w:pPr>
      <w:r w:rsidRPr="00E07C3F">
        <w:t>O     192.168.2.0/24 [110/3] via 10.0.0.9, 00:54:31, GigabitEthernet1</w:t>
      </w:r>
    </w:p>
    <w:p w14:paraId="337ECABE" w14:textId="77777777" w:rsidR="00E07C3F" w:rsidRPr="00E07C3F" w:rsidRDefault="00E07C3F" w:rsidP="00E07C3F">
      <w:pPr>
        <w:spacing w:before="0" w:after="0" w:line="240" w:lineRule="auto"/>
      </w:pPr>
      <w:r w:rsidRPr="00E07C3F">
        <w:t>O     192.168.3.0/24 [110/2] via 10.0.0.9, 00:54:35, GigabitEthernet1</w:t>
      </w:r>
    </w:p>
    <w:p w14:paraId="2234A9C6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192.168.4.0/24 is variably subnetted, 2 subnets, 2 masks</w:t>
      </w:r>
    </w:p>
    <w:p w14:paraId="5961E719" w14:textId="77777777" w:rsidR="00E07C3F" w:rsidRPr="00E07C3F" w:rsidRDefault="00E07C3F" w:rsidP="00E07C3F">
      <w:pPr>
        <w:spacing w:before="0" w:after="0" w:line="240" w:lineRule="auto"/>
      </w:pPr>
      <w:r w:rsidRPr="00E07C3F">
        <w:t>C        192.168.4.0/24 is directly connected, GigabitEthernet3</w:t>
      </w:r>
    </w:p>
    <w:p w14:paraId="1BEB7F94" w14:textId="77777777" w:rsidR="00E07C3F" w:rsidRPr="00E07C3F" w:rsidRDefault="00E07C3F" w:rsidP="00E07C3F">
      <w:pPr>
        <w:spacing w:before="0" w:after="0" w:line="240" w:lineRule="auto"/>
      </w:pPr>
      <w:r w:rsidRPr="00E07C3F">
        <w:t>L        192.168.4.1/32 is directly connected, GigabitEthernet3</w:t>
      </w:r>
    </w:p>
    <w:p w14:paraId="348A0DE8" w14:textId="77777777" w:rsidR="00E07C3F" w:rsidRPr="00E07C3F" w:rsidRDefault="00E07C3F" w:rsidP="00E07C3F">
      <w:pPr>
        <w:spacing w:before="0" w:after="0" w:line="240" w:lineRule="auto"/>
      </w:pPr>
      <w:r w:rsidRPr="00E07C3F">
        <w:t>O     192.168.5.0/24 [110/2] via 10.0.0.14, 00:54:33, GigabitEthernet2</w:t>
      </w:r>
    </w:p>
    <w:p w14:paraId="2F445F83" w14:textId="77777777" w:rsidR="00E07C3F" w:rsidRPr="00E07C3F" w:rsidRDefault="00E07C3F" w:rsidP="00E07C3F"/>
    <w:p w14:paraId="6D110372" w14:textId="77777777" w:rsidR="00E07C3F" w:rsidRPr="00E07C3F" w:rsidRDefault="00E07C3F" w:rsidP="00E07C3F"/>
    <w:p w14:paraId="40BE2AF8" w14:textId="77777777" w:rsidR="00E07C3F" w:rsidRPr="00E07C3F" w:rsidRDefault="00E07C3F" w:rsidP="00E07C3F">
      <w:pPr>
        <w:pStyle w:val="Heading2"/>
      </w:pPr>
      <w:r w:rsidRPr="00E07C3F">
        <w:t>R5</w:t>
      </w:r>
    </w:p>
    <w:p w14:paraId="5A833DFD" w14:textId="77777777" w:rsidR="00E07C3F" w:rsidRPr="00E07C3F" w:rsidRDefault="00E07C3F" w:rsidP="00E07C3F"/>
    <w:p w14:paraId="77EE0134" w14:textId="77777777" w:rsidR="00E07C3F" w:rsidRPr="00E07C3F" w:rsidRDefault="00E07C3F" w:rsidP="00E07C3F">
      <w:pPr>
        <w:spacing w:before="0" w:after="0" w:line="240" w:lineRule="auto"/>
      </w:pPr>
      <w:r w:rsidRPr="00E07C3F">
        <w:t>version 16.9</w:t>
      </w:r>
    </w:p>
    <w:p w14:paraId="00B1101F" w14:textId="77777777" w:rsidR="00E07C3F" w:rsidRPr="00E07C3F" w:rsidRDefault="00E07C3F" w:rsidP="00E07C3F">
      <w:pPr>
        <w:spacing w:before="0" w:after="0" w:line="240" w:lineRule="auto"/>
      </w:pPr>
      <w:r w:rsidRPr="00E07C3F">
        <w:t>service timestamps debug datetime msec</w:t>
      </w:r>
    </w:p>
    <w:p w14:paraId="23C41BDA" w14:textId="77777777" w:rsidR="00E07C3F" w:rsidRPr="00E07C3F" w:rsidRDefault="00E07C3F" w:rsidP="00E07C3F">
      <w:pPr>
        <w:spacing w:before="0" w:after="0" w:line="240" w:lineRule="auto"/>
      </w:pPr>
      <w:r w:rsidRPr="00E07C3F">
        <w:t>service timestamps log datetime msec</w:t>
      </w:r>
    </w:p>
    <w:p w14:paraId="356D4294" w14:textId="77777777" w:rsidR="00E07C3F" w:rsidRPr="00E07C3F" w:rsidRDefault="00E07C3F" w:rsidP="00E07C3F">
      <w:pPr>
        <w:spacing w:before="0" w:after="0" w:line="240" w:lineRule="auto"/>
      </w:pPr>
      <w:r w:rsidRPr="00E07C3F">
        <w:t>platform qfp utilization monitor load 80</w:t>
      </w:r>
    </w:p>
    <w:p w14:paraId="3B9FF894" w14:textId="77777777" w:rsidR="00E07C3F" w:rsidRPr="00E07C3F" w:rsidRDefault="00E07C3F" w:rsidP="00E07C3F">
      <w:pPr>
        <w:spacing w:before="0" w:after="0" w:line="240" w:lineRule="auto"/>
      </w:pPr>
      <w:r w:rsidRPr="00E07C3F">
        <w:t>no platform punt-keepalive disable-kernel-core</w:t>
      </w:r>
    </w:p>
    <w:p w14:paraId="0310089B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1926D6B0" w14:textId="77777777" w:rsidR="00E07C3F" w:rsidRPr="00E07C3F" w:rsidRDefault="00E07C3F" w:rsidP="00E07C3F">
      <w:pPr>
        <w:spacing w:before="0" w:after="0" w:line="240" w:lineRule="auto"/>
      </w:pPr>
      <w:r w:rsidRPr="00E07C3F">
        <w:t>hostname R5</w:t>
      </w:r>
    </w:p>
    <w:p w14:paraId="0206D025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5A6BDA61" w14:textId="77777777" w:rsidR="00E07C3F" w:rsidRPr="00E07C3F" w:rsidRDefault="00E07C3F" w:rsidP="00E07C3F">
      <w:pPr>
        <w:spacing w:before="0" w:after="0" w:line="240" w:lineRule="auto"/>
      </w:pPr>
      <w:r w:rsidRPr="00E07C3F">
        <w:t>boot-start-marker</w:t>
      </w:r>
    </w:p>
    <w:p w14:paraId="76A5AB41" w14:textId="77777777" w:rsidR="00E07C3F" w:rsidRPr="00E07C3F" w:rsidRDefault="00E07C3F" w:rsidP="00E07C3F">
      <w:pPr>
        <w:spacing w:before="0" w:after="0" w:line="240" w:lineRule="auto"/>
      </w:pPr>
      <w:r w:rsidRPr="00E07C3F">
        <w:lastRenderedPageBreak/>
        <w:t>boot-end-marker</w:t>
      </w:r>
    </w:p>
    <w:p w14:paraId="4CA7E2A9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5FAF4595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620D5D50" w14:textId="77777777" w:rsidR="00E07C3F" w:rsidRPr="00E07C3F" w:rsidRDefault="00E07C3F" w:rsidP="00E07C3F">
      <w:pPr>
        <w:spacing w:before="0" w:after="0" w:line="240" w:lineRule="auto"/>
      </w:pPr>
      <w:r w:rsidRPr="00E07C3F">
        <w:t>vrf definition Mgmt-intf</w:t>
      </w:r>
    </w:p>
    <w:p w14:paraId="35C1AD64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!</w:t>
      </w:r>
    </w:p>
    <w:p w14:paraId="62259B4F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address-family ipv4</w:t>
      </w:r>
    </w:p>
    <w:p w14:paraId="57C41890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exit-address-family</w:t>
      </w:r>
    </w:p>
    <w:p w14:paraId="18EF379D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!</w:t>
      </w:r>
    </w:p>
    <w:p w14:paraId="2C3539B5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address-family ipv6</w:t>
      </w:r>
    </w:p>
    <w:p w14:paraId="10F3AD06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6F41719B" w14:textId="77777777" w:rsidR="00E07C3F" w:rsidRPr="00E07C3F" w:rsidRDefault="00E07C3F" w:rsidP="00E07C3F">
      <w:pPr>
        <w:spacing w:before="0" w:after="0" w:line="240" w:lineRule="auto"/>
      </w:pPr>
      <w:r w:rsidRPr="00E07C3F">
        <w:t>license udi pid ISR4321/K9 sn FLM240608PH</w:t>
      </w:r>
    </w:p>
    <w:p w14:paraId="3CB02A84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4D5BD04F" w14:textId="77777777" w:rsidR="00E07C3F" w:rsidRPr="00E07C3F" w:rsidRDefault="00E07C3F" w:rsidP="00E07C3F">
      <w:pPr>
        <w:spacing w:before="0" w:after="0" w:line="240" w:lineRule="auto"/>
      </w:pPr>
      <w:r w:rsidRPr="00E07C3F">
        <w:t>interface GigabitEthernet0/0/0</w:t>
      </w:r>
    </w:p>
    <w:p w14:paraId="5653560B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ip address 10.0.4.2 255.255.255.0</w:t>
      </w:r>
    </w:p>
    <w:p w14:paraId="5618BAB0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negotiation auto</w:t>
      </w:r>
    </w:p>
    <w:p w14:paraId="0DBED1D9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6C85387D" w14:textId="77777777" w:rsidR="00E07C3F" w:rsidRPr="00E07C3F" w:rsidRDefault="00E07C3F" w:rsidP="00E07C3F">
      <w:pPr>
        <w:spacing w:before="0" w:after="0" w:line="240" w:lineRule="auto"/>
      </w:pPr>
      <w:r w:rsidRPr="00E07C3F">
        <w:t>interface GigabitEthernet0/0/1</w:t>
      </w:r>
    </w:p>
    <w:p w14:paraId="4DD4F843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ip address 10.0.5.1 255.255.255.0</w:t>
      </w:r>
    </w:p>
    <w:p w14:paraId="7E450F0F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negotiation auto</w:t>
      </w:r>
    </w:p>
    <w:p w14:paraId="3A5FA1CB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01CEBF98" w14:textId="77777777" w:rsidR="00E07C3F" w:rsidRPr="00E07C3F" w:rsidRDefault="00E07C3F" w:rsidP="00E07C3F">
      <w:pPr>
        <w:spacing w:before="0" w:after="0" w:line="240" w:lineRule="auto"/>
      </w:pPr>
      <w:r w:rsidRPr="00E07C3F">
        <w:t>interface GigabitEthernet0/2/0</w:t>
      </w:r>
    </w:p>
    <w:p w14:paraId="7398CB56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ip address</w:t>
      </w:r>
    </w:p>
    <w:p w14:paraId="47BD8706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negotiation auto</w:t>
      </w:r>
    </w:p>
    <w:p w14:paraId="4CF1C76C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727C56B1" w14:textId="77777777" w:rsidR="00E07C3F" w:rsidRPr="00E07C3F" w:rsidRDefault="00E07C3F" w:rsidP="00E07C3F">
      <w:pPr>
        <w:spacing w:before="0" w:after="0" w:line="240" w:lineRule="auto"/>
      </w:pPr>
      <w:r w:rsidRPr="00E07C3F">
        <w:t>interface GigabitEthernet0/2/1</w:t>
      </w:r>
    </w:p>
    <w:p w14:paraId="2716CA0D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ip address</w:t>
      </w:r>
    </w:p>
    <w:p w14:paraId="3052110B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negotiation auto</w:t>
      </w:r>
    </w:p>
    <w:p w14:paraId="57648EF0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47CC7304" w14:textId="77777777" w:rsidR="00E07C3F" w:rsidRPr="00E07C3F" w:rsidRDefault="00E07C3F" w:rsidP="00E07C3F">
      <w:pPr>
        <w:spacing w:before="0" w:after="0" w:line="240" w:lineRule="auto"/>
      </w:pPr>
      <w:r w:rsidRPr="00E07C3F">
        <w:t>interface GigabitEthernet0</w:t>
      </w:r>
    </w:p>
    <w:p w14:paraId="09653487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vrf forwarding Mgmt-intf</w:t>
      </w:r>
    </w:p>
    <w:p w14:paraId="0A9CCAE1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no ip address</w:t>
      </w:r>
    </w:p>
    <w:p w14:paraId="3C1FD72E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shutdown</w:t>
      </w:r>
    </w:p>
    <w:p w14:paraId="2C8ED774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negotiation auto</w:t>
      </w:r>
    </w:p>
    <w:p w14:paraId="7EEC4B83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4A19E0A4" w14:textId="77777777" w:rsidR="00E07C3F" w:rsidRPr="00E07C3F" w:rsidRDefault="00E07C3F" w:rsidP="00E07C3F">
      <w:pPr>
        <w:spacing w:before="0" w:after="0" w:line="240" w:lineRule="auto"/>
      </w:pPr>
      <w:r w:rsidRPr="00E07C3F">
        <w:t>router ospf 1</w:t>
      </w:r>
    </w:p>
    <w:p w14:paraId="5DCBDDC0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router-id 0.0.0.5</w:t>
      </w:r>
    </w:p>
    <w:p w14:paraId="7106F759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network 10.0.4.0 255.255.255.0 area 0</w:t>
      </w:r>
    </w:p>
    <w:p w14:paraId="334C010D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network 10.0.5.0 255.255.255.0 area 0</w:t>
      </w:r>
    </w:p>
    <w:p w14:paraId="05D122F9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exit</w:t>
      </w:r>
    </w:p>
    <w:p w14:paraId="4337565D" w14:textId="77777777" w:rsidR="00E07C3F" w:rsidRPr="00E07C3F" w:rsidRDefault="00E07C3F" w:rsidP="00E07C3F">
      <w:pPr>
        <w:spacing w:before="0" w:after="0" w:line="240" w:lineRule="auto"/>
      </w:pPr>
      <w:r w:rsidRPr="00E07C3F">
        <w:t>!</w:t>
      </w:r>
    </w:p>
    <w:p w14:paraId="3CF9188F" w14:textId="77777777" w:rsidR="00E07C3F" w:rsidRPr="00E07C3F" w:rsidRDefault="00E07C3F" w:rsidP="00E07C3F">
      <w:pPr>
        <w:spacing w:before="0" w:after="0" w:line="240" w:lineRule="auto"/>
      </w:pPr>
      <w:r w:rsidRPr="00E07C3F">
        <w:t>End</w:t>
      </w:r>
    </w:p>
    <w:p w14:paraId="3B2FF992" w14:textId="77777777" w:rsidR="00E07C3F" w:rsidRPr="00E07C3F" w:rsidRDefault="00E07C3F" w:rsidP="00E07C3F">
      <w:pPr>
        <w:spacing w:before="0" w:after="0" w:line="240" w:lineRule="auto"/>
      </w:pPr>
    </w:p>
    <w:p w14:paraId="3A8624CA" w14:textId="77777777" w:rsidR="00E07C3F" w:rsidRPr="00E07C3F" w:rsidRDefault="00E07C3F" w:rsidP="00E07C3F">
      <w:pPr>
        <w:spacing w:before="0" w:after="0" w:line="240" w:lineRule="auto"/>
      </w:pPr>
    </w:p>
    <w:p w14:paraId="473E2F8D" w14:textId="77777777" w:rsidR="00E07C3F" w:rsidRPr="00E07C3F" w:rsidRDefault="00E07C3F" w:rsidP="00E07C3F">
      <w:pPr>
        <w:spacing w:before="0" w:after="0" w:line="240" w:lineRule="auto"/>
      </w:pPr>
      <w:r w:rsidRPr="00E07C3F">
        <w:t>R5&gt;show ip route</w:t>
      </w:r>
    </w:p>
    <w:p w14:paraId="37B309B7" w14:textId="77777777" w:rsidR="00E07C3F" w:rsidRPr="00E07C3F" w:rsidRDefault="00E07C3F" w:rsidP="00E07C3F">
      <w:pPr>
        <w:spacing w:before="0" w:after="0" w:line="240" w:lineRule="auto"/>
      </w:pPr>
      <w:r w:rsidRPr="00E07C3F">
        <w:t>Codes: L - local, C - connected, S - static, R - RIP, M - mobile, B - BGP</w:t>
      </w:r>
    </w:p>
    <w:p w14:paraId="6A8894FC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D - EIGRP, EX - EIGRP external, O - OSPF, IA - OSPF inter area</w:t>
      </w:r>
    </w:p>
    <w:p w14:paraId="14C869C8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N1 - OSPF NSSA external type 1, N2 - OSPF NSSA external type 2</w:t>
      </w:r>
    </w:p>
    <w:p w14:paraId="678ED626" w14:textId="77777777" w:rsidR="00E07C3F" w:rsidRPr="00E07C3F" w:rsidRDefault="00E07C3F" w:rsidP="00E07C3F">
      <w:pPr>
        <w:spacing w:before="0" w:after="0" w:line="240" w:lineRule="auto"/>
      </w:pPr>
      <w:r w:rsidRPr="00E07C3F">
        <w:lastRenderedPageBreak/>
        <w:t xml:space="preserve">       E1 - OSPF external type 1, E2 - OSPF external type 2</w:t>
      </w:r>
    </w:p>
    <w:p w14:paraId="6DBA6E5B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i - IS-IS, su - IS-IS summary, L1 - IS-IS level-1, L2 - IS-IS level-2</w:t>
      </w:r>
    </w:p>
    <w:p w14:paraId="2428913F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ia - IS-IS inter area, * - candidate default, U - per-user static route</w:t>
      </w:r>
    </w:p>
    <w:p w14:paraId="4358DEDA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o - ODR, P - periodic downloaded static route, H - NHRP, l - LISP</w:t>
      </w:r>
    </w:p>
    <w:p w14:paraId="436A172E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a - application route</w:t>
      </w:r>
    </w:p>
    <w:p w14:paraId="58080C36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 + - replicated route, % - next hop override, p - overrides from PfR</w:t>
      </w:r>
    </w:p>
    <w:p w14:paraId="47C95EEA" w14:textId="77777777" w:rsidR="00E07C3F" w:rsidRPr="00E07C3F" w:rsidRDefault="00E07C3F" w:rsidP="00E07C3F">
      <w:pPr>
        <w:spacing w:before="0" w:after="0" w:line="240" w:lineRule="auto"/>
      </w:pPr>
    </w:p>
    <w:p w14:paraId="134B150C" w14:textId="77777777" w:rsidR="00E07C3F" w:rsidRPr="00E07C3F" w:rsidRDefault="00E07C3F" w:rsidP="00E07C3F">
      <w:pPr>
        <w:spacing w:before="0" w:after="0" w:line="240" w:lineRule="auto"/>
      </w:pPr>
      <w:r w:rsidRPr="00E07C3F">
        <w:t>Gateway of last resort is not set</w:t>
      </w:r>
    </w:p>
    <w:p w14:paraId="42731F43" w14:textId="77777777" w:rsidR="00E07C3F" w:rsidRPr="00E07C3F" w:rsidRDefault="00E07C3F" w:rsidP="00E07C3F">
      <w:pPr>
        <w:spacing w:before="0" w:after="0" w:line="240" w:lineRule="auto"/>
      </w:pPr>
    </w:p>
    <w:p w14:paraId="55832621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10.0.0.0/8 is variably subnetted, 5 subnets, 2 masks</w:t>
      </w:r>
    </w:p>
    <w:p w14:paraId="235AA332" w14:textId="77777777" w:rsidR="00E07C3F" w:rsidRPr="00E07C3F" w:rsidRDefault="00E07C3F" w:rsidP="00E07C3F">
      <w:pPr>
        <w:spacing w:before="0" w:after="0" w:line="240" w:lineRule="auto"/>
      </w:pPr>
      <w:r w:rsidRPr="00E07C3F">
        <w:t>O        10.0.0.0/30 [110/4] via 10.0.0.13, 00:54:57, GigabitEthernet1</w:t>
      </w:r>
    </w:p>
    <w:p w14:paraId="67337B85" w14:textId="77777777" w:rsidR="00E07C3F" w:rsidRPr="00E07C3F" w:rsidRDefault="00E07C3F" w:rsidP="00E07C3F">
      <w:pPr>
        <w:spacing w:before="0" w:after="0" w:line="240" w:lineRule="auto"/>
      </w:pPr>
      <w:r w:rsidRPr="00E07C3F">
        <w:t>O        10.0.0.4/30 [110/3] via 10.0.0.13, 00:55:00, GigabitEthernet1</w:t>
      </w:r>
    </w:p>
    <w:p w14:paraId="3D168CA9" w14:textId="77777777" w:rsidR="00E07C3F" w:rsidRPr="00E07C3F" w:rsidRDefault="00E07C3F" w:rsidP="00E07C3F">
      <w:pPr>
        <w:spacing w:before="0" w:after="0" w:line="240" w:lineRule="auto"/>
      </w:pPr>
      <w:r w:rsidRPr="00E07C3F">
        <w:t>O        10.0.0.8/30 [110/2] via 10.0.0.13, 00:55:00, GigabitEthernet1</w:t>
      </w:r>
    </w:p>
    <w:p w14:paraId="251F0617" w14:textId="77777777" w:rsidR="00E07C3F" w:rsidRPr="00E07C3F" w:rsidRDefault="00E07C3F" w:rsidP="00E07C3F">
      <w:pPr>
        <w:spacing w:before="0" w:after="0" w:line="240" w:lineRule="auto"/>
      </w:pPr>
      <w:r w:rsidRPr="00E07C3F">
        <w:t>C        10.0.0.12/30 is directly connected, GigabitEthernet1</w:t>
      </w:r>
    </w:p>
    <w:p w14:paraId="323959E7" w14:textId="77777777" w:rsidR="00E07C3F" w:rsidRPr="00E07C3F" w:rsidRDefault="00E07C3F" w:rsidP="00E07C3F">
      <w:pPr>
        <w:spacing w:before="0" w:after="0" w:line="240" w:lineRule="auto"/>
      </w:pPr>
      <w:r w:rsidRPr="00E07C3F">
        <w:t>L        10.0.0.14/32 is directly connected, GigabitEthernet1</w:t>
      </w:r>
    </w:p>
    <w:p w14:paraId="5D3AB993" w14:textId="77777777" w:rsidR="00E07C3F" w:rsidRPr="00E07C3F" w:rsidRDefault="00E07C3F" w:rsidP="00E07C3F">
      <w:pPr>
        <w:spacing w:before="0" w:after="0" w:line="240" w:lineRule="auto"/>
      </w:pPr>
      <w:r w:rsidRPr="00E07C3F">
        <w:t>O     192.168.1.0/24 [110/5] via 10.0.0.13, 00:54:57, GigabitEthernet1</w:t>
      </w:r>
    </w:p>
    <w:p w14:paraId="30EE2142" w14:textId="77777777" w:rsidR="00E07C3F" w:rsidRPr="00E07C3F" w:rsidRDefault="00E07C3F" w:rsidP="00E07C3F">
      <w:pPr>
        <w:spacing w:before="0" w:after="0" w:line="240" w:lineRule="auto"/>
      </w:pPr>
      <w:r w:rsidRPr="00E07C3F">
        <w:t>O     192.168.2.0/24 [110/4] via 10.0.0.13, 00:54:57, GigabitEthernet1</w:t>
      </w:r>
    </w:p>
    <w:p w14:paraId="3A7EA72F" w14:textId="77777777" w:rsidR="00E07C3F" w:rsidRPr="00E07C3F" w:rsidRDefault="00E07C3F" w:rsidP="00E07C3F">
      <w:pPr>
        <w:spacing w:before="0" w:after="0" w:line="240" w:lineRule="auto"/>
      </w:pPr>
      <w:r w:rsidRPr="00E07C3F">
        <w:t>O     192.168.3.0/24 [110/3] via 10.0.0.13, 00:55:00, GigabitEthernet1</w:t>
      </w:r>
    </w:p>
    <w:p w14:paraId="27E0977C" w14:textId="77777777" w:rsidR="00E07C3F" w:rsidRPr="00E07C3F" w:rsidRDefault="00E07C3F" w:rsidP="00E07C3F">
      <w:pPr>
        <w:spacing w:before="0" w:after="0" w:line="240" w:lineRule="auto"/>
      </w:pPr>
      <w:r w:rsidRPr="00E07C3F">
        <w:t>O     192.168.4.0/24 [110/2] via 10.0.0.13, 00:55:00, GigabitEthernet1</w:t>
      </w:r>
    </w:p>
    <w:p w14:paraId="6E20289E" w14:textId="77777777" w:rsidR="00E07C3F" w:rsidRPr="00E07C3F" w:rsidRDefault="00E07C3F" w:rsidP="00E07C3F">
      <w:pPr>
        <w:spacing w:before="0" w:after="0" w:line="240" w:lineRule="auto"/>
      </w:pPr>
      <w:r w:rsidRPr="00E07C3F">
        <w:t xml:space="preserve">      192.168.5.0/24 is variably subnetted, 2 subnets, 2 masks</w:t>
      </w:r>
    </w:p>
    <w:p w14:paraId="62C3148E" w14:textId="77777777" w:rsidR="00E07C3F" w:rsidRPr="00E07C3F" w:rsidRDefault="00E07C3F" w:rsidP="00E07C3F">
      <w:pPr>
        <w:spacing w:before="0" w:after="0" w:line="240" w:lineRule="auto"/>
      </w:pPr>
      <w:r w:rsidRPr="00E07C3F">
        <w:t>C        192.168.5.0/24 is directly connected, GigabitEthernet2</w:t>
      </w:r>
    </w:p>
    <w:p w14:paraId="70F87FCC" w14:textId="77777777" w:rsidR="00E07C3F" w:rsidRPr="00E07C3F" w:rsidRDefault="00E07C3F" w:rsidP="00E07C3F">
      <w:pPr>
        <w:spacing w:before="0" w:after="0" w:line="240" w:lineRule="auto"/>
      </w:pPr>
      <w:r w:rsidRPr="00E07C3F">
        <w:t>L        192.168.5.1/32 is directly connected, GigabitEthernet2</w:t>
      </w:r>
    </w:p>
    <w:p w14:paraId="0F87D54C" w14:textId="77777777" w:rsidR="00E07C3F" w:rsidRDefault="00E07C3F"/>
    <w:p w14:paraId="0776BB01" w14:textId="35A8171A" w:rsidR="00893FEC" w:rsidRDefault="00893FEC" w:rsidP="00893FEC">
      <w:pPr>
        <w:pStyle w:val="Heading1"/>
      </w:pPr>
      <w:r>
        <w:t xml:space="preserve">Conclusion </w:t>
      </w:r>
    </w:p>
    <w:p w14:paraId="4C96958F" w14:textId="68900FE0" w:rsidR="00893FEC" w:rsidRDefault="002F1C7B" w:rsidP="002F1C7B">
      <w:pPr>
        <w:ind w:firstLine="720"/>
      </w:pPr>
      <w:r>
        <w:t>In summary we designed an IPv4 addressing scheme</w:t>
      </w:r>
      <w:r w:rsidR="00D74B2F">
        <w:t xml:space="preserve"> and</w:t>
      </w:r>
      <w:r w:rsidR="00B33C7A">
        <w:t xml:space="preserve"> configured 5 cisco routers </w:t>
      </w:r>
      <w:r w:rsidR="00594257">
        <w:t xml:space="preserve">for OSPF. </w:t>
      </w:r>
    </w:p>
    <w:p w14:paraId="79BE039A" w14:textId="099D151F" w:rsidR="007953B7" w:rsidRDefault="007953B7" w:rsidP="002F1C7B">
      <w:pPr>
        <w:ind w:firstLine="720"/>
      </w:pPr>
    </w:p>
    <w:p w14:paraId="6A400892" w14:textId="488FE821" w:rsidR="007953B7" w:rsidRPr="00893FEC" w:rsidRDefault="007953B7" w:rsidP="002F1C7B">
      <w:pPr>
        <w:ind w:firstLine="720"/>
      </w:pPr>
      <w:r>
        <w:object w:dxaOrig="6804" w:dyaOrig="9505" w14:anchorId="53C90D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0pt;height:475.5pt" o:ole="">
            <v:imagedata r:id="rId9" o:title=""/>
          </v:shape>
          <o:OLEObject Type="Embed" ProgID="AcroExch.Document.DC" ShapeID="_x0000_i1027" DrawAspect="Content" ObjectID="_1696999722" r:id="rId10"/>
        </w:object>
      </w:r>
    </w:p>
    <w:sectPr w:rsidR="007953B7" w:rsidRPr="00893FEC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2270D" w14:textId="77777777" w:rsidR="00223C81" w:rsidRDefault="00223C81" w:rsidP="00C6554A">
      <w:pPr>
        <w:spacing w:before="0" w:after="0" w:line="240" w:lineRule="auto"/>
      </w:pPr>
      <w:r>
        <w:separator/>
      </w:r>
    </w:p>
  </w:endnote>
  <w:endnote w:type="continuationSeparator" w:id="0">
    <w:p w14:paraId="22B39823" w14:textId="77777777" w:rsidR="00223C81" w:rsidRDefault="00223C81" w:rsidP="00C6554A">
      <w:pPr>
        <w:spacing w:before="0" w:after="0" w:line="240" w:lineRule="auto"/>
      </w:pPr>
      <w:r>
        <w:continuationSeparator/>
      </w:r>
    </w:p>
  </w:endnote>
  <w:endnote w:type="continuationNotice" w:id="1">
    <w:p w14:paraId="59FE7D1E" w14:textId="77777777" w:rsidR="00223C81" w:rsidRDefault="00223C8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CB616" w14:textId="77777777" w:rsidR="00426DB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D616D" w14:textId="77777777" w:rsidR="00223C81" w:rsidRDefault="00223C8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ABBED2E" w14:textId="77777777" w:rsidR="00223C81" w:rsidRDefault="00223C81" w:rsidP="00C6554A">
      <w:pPr>
        <w:spacing w:before="0" w:after="0" w:line="240" w:lineRule="auto"/>
      </w:pPr>
      <w:r>
        <w:continuationSeparator/>
      </w:r>
    </w:p>
  </w:footnote>
  <w:footnote w:type="continuationNotice" w:id="1">
    <w:p w14:paraId="5A5C182F" w14:textId="77777777" w:rsidR="00223C81" w:rsidRDefault="00223C81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7C1F6E"/>
    <w:multiLevelType w:val="hybridMultilevel"/>
    <w:tmpl w:val="F924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3F"/>
    <w:rsid w:val="000A0C81"/>
    <w:rsid w:val="000D691F"/>
    <w:rsid w:val="000E3800"/>
    <w:rsid w:val="00135B5F"/>
    <w:rsid w:val="00154035"/>
    <w:rsid w:val="0016121C"/>
    <w:rsid w:val="00163368"/>
    <w:rsid w:val="001C74C2"/>
    <w:rsid w:val="002120D5"/>
    <w:rsid w:val="00223C81"/>
    <w:rsid w:val="00234028"/>
    <w:rsid w:val="002554CD"/>
    <w:rsid w:val="0028426B"/>
    <w:rsid w:val="0028437F"/>
    <w:rsid w:val="00293B83"/>
    <w:rsid w:val="00297BBC"/>
    <w:rsid w:val="002B4294"/>
    <w:rsid w:val="002E2935"/>
    <w:rsid w:val="002F1C7B"/>
    <w:rsid w:val="003305EF"/>
    <w:rsid w:val="00333D0D"/>
    <w:rsid w:val="00346F95"/>
    <w:rsid w:val="00413435"/>
    <w:rsid w:val="00426DB0"/>
    <w:rsid w:val="00440AD3"/>
    <w:rsid w:val="004867C3"/>
    <w:rsid w:val="004C049F"/>
    <w:rsid w:val="005000E2"/>
    <w:rsid w:val="00594257"/>
    <w:rsid w:val="005A2F49"/>
    <w:rsid w:val="00637BF0"/>
    <w:rsid w:val="00662A66"/>
    <w:rsid w:val="006A17AE"/>
    <w:rsid w:val="006A3CE7"/>
    <w:rsid w:val="006D5D57"/>
    <w:rsid w:val="006E089E"/>
    <w:rsid w:val="00753C5C"/>
    <w:rsid w:val="007953B7"/>
    <w:rsid w:val="007972E7"/>
    <w:rsid w:val="007A46BA"/>
    <w:rsid w:val="007D3B03"/>
    <w:rsid w:val="007E2AFF"/>
    <w:rsid w:val="00802946"/>
    <w:rsid w:val="00807BE5"/>
    <w:rsid w:val="00807CCC"/>
    <w:rsid w:val="00817F18"/>
    <w:rsid w:val="00893FEC"/>
    <w:rsid w:val="0094723C"/>
    <w:rsid w:val="00967D6B"/>
    <w:rsid w:val="00970120"/>
    <w:rsid w:val="00971D7B"/>
    <w:rsid w:val="009755FA"/>
    <w:rsid w:val="00976E02"/>
    <w:rsid w:val="00981EAB"/>
    <w:rsid w:val="00994DF6"/>
    <w:rsid w:val="009B1F40"/>
    <w:rsid w:val="009C4568"/>
    <w:rsid w:val="00A02272"/>
    <w:rsid w:val="00A032AE"/>
    <w:rsid w:val="00A61D29"/>
    <w:rsid w:val="00A726F7"/>
    <w:rsid w:val="00B03811"/>
    <w:rsid w:val="00B33C7A"/>
    <w:rsid w:val="00B832DD"/>
    <w:rsid w:val="00BD023A"/>
    <w:rsid w:val="00BD54BE"/>
    <w:rsid w:val="00C22551"/>
    <w:rsid w:val="00C4246B"/>
    <w:rsid w:val="00C6554A"/>
    <w:rsid w:val="00D05F51"/>
    <w:rsid w:val="00D74B2F"/>
    <w:rsid w:val="00D80F6B"/>
    <w:rsid w:val="00D8667F"/>
    <w:rsid w:val="00D97489"/>
    <w:rsid w:val="00E00FC0"/>
    <w:rsid w:val="00E07C3F"/>
    <w:rsid w:val="00E12FEB"/>
    <w:rsid w:val="00E429A6"/>
    <w:rsid w:val="00E45322"/>
    <w:rsid w:val="00E86C50"/>
    <w:rsid w:val="00EA06E8"/>
    <w:rsid w:val="00ED7C44"/>
    <w:rsid w:val="00EF3768"/>
    <w:rsid w:val="00F054AC"/>
    <w:rsid w:val="00F0741A"/>
    <w:rsid w:val="00F42EBD"/>
    <w:rsid w:val="00F46B03"/>
    <w:rsid w:val="00F5206B"/>
    <w:rsid w:val="00F62D97"/>
    <w:rsid w:val="00F8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CA7C1"/>
  <w15:chartTrackingRefBased/>
  <w15:docId w15:val="{419507F8-D8C4-44B4-A796-5545FF90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F85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carrollm\AppData\Local\Microsoft\Office\16.0\DTS\en-US%7bC09F78CB-CC3B-46B9-BC64-E58902E49AE9%7d\%7b99DAF145-12E4-4EE4-A963-C74CA5A18BF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{99DAF145-12E4-4EE4-A963-C74CA5A18BFE}tf02835058_win32.dotx</Template>
  <TotalTime>1749</TotalTime>
  <Pages>14</Pages>
  <Words>2180</Words>
  <Characters>12428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Mikey R (Student)</dc:creator>
  <cp:keywords/>
  <dc:description/>
  <cp:lastModifiedBy>Carroll, Mikey R (Student)</cp:lastModifiedBy>
  <cp:revision>65</cp:revision>
  <dcterms:created xsi:type="dcterms:W3CDTF">2021-10-14T17:24:00Z</dcterms:created>
  <dcterms:modified xsi:type="dcterms:W3CDTF">2021-10-29T15:02:00Z</dcterms:modified>
</cp:coreProperties>
</file>
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22196" w14:textId="4C045132" w:rsidR="00C6554A" w:rsidRPr="008B5277" w:rsidRDefault="473612F8" w:rsidP="00C6554A">
      <w:pPr>
        <w:pStyle w:val="Photo"/>
      </w:pPr>
      <w:r>
        <w:rPr>
          <w:noProof/>
        </w:rPr>
        <w:drawing>
          <wp:inline distT="0" distB="0" distL="0" distR="0" wp14:anchorId="51818F9B" wp14:editId="3F18C551">
            <wp:extent cx="2294814" cy="4516582"/>
            <wp:effectExtent l="0" t="0" r="0" b="0"/>
            <wp:docPr id="82812447" name="Picture 82812447" descr="https://cdn.discordapp.com/attachments/897645013721284610/917653010547638302/77kvmrqsaz3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690" cy="452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166F5D2C" w14:textId="6E5C021F" w:rsidR="00C6554A" w:rsidRDefault="087B73DB" w:rsidP="00C6554A">
      <w:pPr>
        <w:pStyle w:val="Title"/>
      </w:pPr>
      <w:r>
        <w:t>Border Gateway Protocol</w:t>
      </w:r>
    </w:p>
    <w:p w14:paraId="49562731" w14:textId="3852747D" w:rsidR="00C6554A" w:rsidRPr="00D5413C" w:rsidRDefault="00C6554A" w:rsidP="00C6554A">
      <w:pPr>
        <w:pStyle w:val="Subtitle"/>
      </w:pPr>
    </w:p>
    <w:p w14:paraId="092A6436" w14:textId="355D3077" w:rsidR="00C6554A" w:rsidRDefault="630F87BF" w:rsidP="00C6554A">
      <w:pPr>
        <w:pStyle w:val="ContactInfo"/>
      </w:pPr>
      <w:r>
        <w:t>Mikey Carroll</w:t>
      </w:r>
      <w:r w:rsidR="00C6554A">
        <w:t xml:space="preserve"> | </w:t>
      </w:r>
      <w:r w:rsidR="446A1C52">
        <w:t>Advanced Cisco</w:t>
      </w:r>
      <w:r w:rsidR="00C6554A">
        <w:t xml:space="preserve"> | </w:t>
      </w:r>
      <w:r w:rsidR="00732533">
        <w:fldChar w:fldCharType="begin"/>
      </w:r>
      <w:r w:rsidR="00732533">
        <w:instrText xml:space="preserve"> DATE \@ "M/d/yyyy" </w:instrText>
      </w:r>
      <w:r w:rsidR="00732533">
        <w:fldChar w:fldCharType="separate"/>
      </w:r>
      <w:r w:rsidR="00FA0F1B">
        <w:rPr>
          <w:noProof/>
        </w:rPr>
        <w:t>12/7/2021</w:t>
      </w:r>
      <w:r w:rsidR="00732533">
        <w:fldChar w:fldCharType="end"/>
      </w:r>
      <w:r w:rsidR="009B6571">
        <w:br w:type="page"/>
      </w:r>
    </w:p>
    <w:p w14:paraId="3A532430" w14:textId="3113B233" w:rsidR="00C6554A" w:rsidRDefault="213CEDBC" w:rsidP="00C6554A">
      <w:pPr>
        <w:pStyle w:val="Heading1"/>
      </w:pPr>
      <w:r>
        <w:lastRenderedPageBreak/>
        <w:t>Purpose</w:t>
      </w:r>
    </w:p>
    <w:p w14:paraId="602F9C17" w14:textId="0D622FBF" w:rsidR="00C6554A" w:rsidRPr="00D5413C" w:rsidRDefault="213CEDBC" w:rsidP="243C6F52">
      <w:r>
        <w:t>The purpose of this lab was to figure out how to setup and configure BGP to enable IP routing between 2 different autonomous systems</w:t>
      </w:r>
    </w:p>
    <w:p w14:paraId="6E929CC5" w14:textId="4482F3D6" w:rsidR="004722FB" w:rsidRDefault="672CFEB4" w:rsidP="35D19761">
      <w:pPr>
        <w:pStyle w:val="Heading1"/>
        <w:rPr>
          <w:rFonts w:ascii="Constantia" w:hAnsi="Constantia"/>
          <w:szCs w:val="32"/>
        </w:rPr>
      </w:pPr>
      <w:r w:rsidRPr="35D19761">
        <w:rPr>
          <w:rFonts w:ascii="Constantia" w:hAnsi="Constantia"/>
          <w:szCs w:val="32"/>
        </w:rPr>
        <w:t>Background Information</w:t>
      </w:r>
    </w:p>
    <w:p w14:paraId="42265D4D" w14:textId="28E8B6E1" w:rsidR="1C3F2281" w:rsidRDefault="1C3F2281" w:rsidP="35D19761">
      <w:r>
        <w:t>Border Gateway Protocol</w:t>
      </w:r>
      <w:r w:rsidR="672CFEB4">
        <w:t>, or BGP</w:t>
      </w:r>
      <w:r w:rsidR="28B87527">
        <w:t xml:space="preserve"> </w:t>
      </w:r>
      <w:r w:rsidR="4AAA309F">
        <w:t xml:space="preserve">is the protocol underlying the global routing system of the internet. </w:t>
      </w:r>
      <w:r w:rsidR="32A15904">
        <w:t xml:space="preserve">BGP creates network stability by </w:t>
      </w:r>
      <w:r w:rsidR="788F63FB">
        <w:t>guaranteeing</w:t>
      </w:r>
      <w:r w:rsidR="32A15904">
        <w:t xml:space="preserve"> routers can adapt to route failures. Each router maintains a routing table controlling h</w:t>
      </w:r>
      <w:r w:rsidR="328306A3">
        <w:t>ow packets are directed</w:t>
      </w:r>
      <w:r w:rsidR="1422E6F1">
        <w:t xml:space="preserve">. BGP only sends updated routing information when something changes, and only sends the changed information. </w:t>
      </w:r>
    </w:p>
    <w:p w14:paraId="220C7497" w14:textId="7C2D0FEC" w:rsidR="672CFEB4" w:rsidRDefault="672CFEB4" w:rsidP="35D19761">
      <w:pPr>
        <w:pStyle w:val="Heading1"/>
        <w:rPr>
          <w:rFonts w:ascii="Constantia" w:hAnsi="Constantia"/>
          <w:szCs w:val="32"/>
        </w:rPr>
      </w:pPr>
      <w:r w:rsidRPr="35D19761">
        <w:rPr>
          <w:rFonts w:ascii="Constantia" w:hAnsi="Constantia"/>
          <w:szCs w:val="32"/>
        </w:rPr>
        <w:t>Lab Summary</w:t>
      </w:r>
    </w:p>
    <w:p w14:paraId="5B67B268" w14:textId="46097448" w:rsidR="35D19761" w:rsidRDefault="672CFEB4" w:rsidP="35D19761">
      <w:r>
        <w:t xml:space="preserve">For this lab we had to setup 6 cisco ISR 4321’s into 2 different </w:t>
      </w:r>
      <w:r w:rsidR="7B83585B">
        <w:t>autonomous</w:t>
      </w:r>
      <w:r>
        <w:t xml:space="preserve"> </w:t>
      </w:r>
      <w:r w:rsidR="45DC3B79">
        <w:t>systems,</w:t>
      </w:r>
      <w:r>
        <w:t xml:space="preserve"> one for OSPF and one fo</w:t>
      </w:r>
      <w:r w:rsidR="01E9EEC0">
        <w:t>r</w:t>
      </w:r>
      <w:r>
        <w:t xml:space="preserve"> EIGRP then use BG</w:t>
      </w:r>
      <w:r w:rsidR="20EC794A">
        <w:t>P to redistribute route to the other AS.</w:t>
      </w:r>
    </w:p>
    <w:p w14:paraId="66C9881D" w14:textId="3AA0C9EB" w:rsidR="1C84F25D" w:rsidRDefault="1C84F25D" w:rsidP="35D19761">
      <w:pPr>
        <w:pStyle w:val="Heading1"/>
        <w:rPr>
          <w:rFonts w:ascii="Constantia" w:hAnsi="Constantia"/>
          <w:szCs w:val="32"/>
        </w:rPr>
      </w:pPr>
      <w:r w:rsidRPr="35D19761">
        <w:rPr>
          <w:rFonts w:ascii="Constantia" w:hAnsi="Constantia"/>
          <w:szCs w:val="32"/>
        </w:rPr>
        <w:t>Lab Commands</w:t>
      </w:r>
    </w:p>
    <w:p w14:paraId="378CEE94" w14:textId="3E315FFE" w:rsidR="1C84F25D" w:rsidRDefault="1C84F25D" w:rsidP="35D19761">
      <w:r>
        <w:t>This lab required the use of a lot of new commands. These commands were:</w:t>
      </w:r>
    </w:p>
    <w:p w14:paraId="21952367" w14:textId="7503F886" w:rsidR="0FAF2B7C" w:rsidRDefault="0FAF2B7C" w:rsidP="35D19761">
      <w:r>
        <w:t>Router (config)# i</w:t>
      </w:r>
      <w:r w:rsidR="061C6673">
        <w:t xml:space="preserve">pv6 </w:t>
      </w:r>
      <w:bookmarkStart w:id="5" w:name="_Int_wkanS8YU"/>
      <w:r w:rsidR="061C6673">
        <w:t>unicast-routing</w:t>
      </w:r>
      <w:bookmarkEnd w:id="5"/>
    </w:p>
    <w:p w14:paraId="1A0BA35A" w14:textId="71A839D4" w:rsidR="061C6673" w:rsidRDefault="061C6673" w:rsidP="35D19761">
      <w:pPr>
        <w:pStyle w:val="ListBullet"/>
      </w:pPr>
      <w:r>
        <w:t>This command enables ipv6 routing and needs to be run on all our routers.</w:t>
      </w:r>
    </w:p>
    <w:p w14:paraId="73E234F4" w14:textId="56259FBD" w:rsidR="061C6673" w:rsidRDefault="061C6673" w:rsidP="35D19761">
      <w:r>
        <w:t>Border</w:t>
      </w:r>
      <w:r w:rsidR="0EBC4FA4">
        <w:t>-</w:t>
      </w:r>
      <w:r>
        <w:t>router</w:t>
      </w:r>
      <w:r w:rsidR="0B8A7E07">
        <w:t xml:space="preserve"> </w:t>
      </w:r>
      <w:r>
        <w:t>(config)# router bgp 1</w:t>
      </w:r>
    </w:p>
    <w:p w14:paraId="1BF0D8ED" w14:textId="66FABD73" w:rsidR="061C6673" w:rsidRDefault="061C6673" w:rsidP="35D19761">
      <w:pPr>
        <w:pStyle w:val="ListBullet"/>
      </w:pPr>
      <w:r>
        <w:t xml:space="preserve">This command </w:t>
      </w:r>
      <w:r w:rsidR="2413BE3D">
        <w:t xml:space="preserve">starts bgp on </w:t>
      </w:r>
      <w:r w:rsidR="41E1DF9F">
        <w:t>our border router with an autonomous system id of 1.</w:t>
      </w:r>
    </w:p>
    <w:p w14:paraId="65FB39D4" w14:textId="4123270C" w:rsidR="4DA3226E" w:rsidRDefault="4DA3226E" w:rsidP="35D19761">
      <w:pPr>
        <w:pStyle w:val="ListBullet"/>
        <w:numPr>
          <w:ilvl w:val="0"/>
          <w:numId w:val="0"/>
        </w:numPr>
      </w:pPr>
      <w:r>
        <w:t>B</w:t>
      </w:r>
      <w:r w:rsidR="41E1DF9F">
        <w:t>order-router (config-</w:t>
      </w:r>
      <w:bookmarkStart w:id="6" w:name="_Int_41BvtVrq"/>
      <w:r w:rsidR="41E1DF9F">
        <w:t>router)#</w:t>
      </w:r>
      <w:bookmarkEnd w:id="6"/>
      <w:r w:rsidR="41E1DF9F">
        <w:t xml:space="preserve"> </w:t>
      </w:r>
      <w:r w:rsidR="41E53A21">
        <w:t xml:space="preserve">neighbor 10.0.2.2 activate </w:t>
      </w:r>
    </w:p>
    <w:p w14:paraId="3EF870D4" w14:textId="589BDB19" w:rsidR="41E53A21" w:rsidRDefault="41E53A21" w:rsidP="35D19761">
      <w:pPr>
        <w:pStyle w:val="ListBullet"/>
      </w:pPr>
      <w:r>
        <w:t xml:space="preserve">Routers running BGP do not automatically become </w:t>
      </w:r>
      <w:r w:rsidR="703C9F3A">
        <w:t>neighbors,</w:t>
      </w:r>
      <w:r>
        <w:t xml:space="preserve"> so we need to pass this command to make them become neighbors </w:t>
      </w:r>
    </w:p>
    <w:p w14:paraId="0DFD7F12" w14:textId="6BFE8022" w:rsidR="075E97F7" w:rsidRDefault="075E97F7" w:rsidP="35D19761">
      <w:pPr>
        <w:pStyle w:val="ListBullet"/>
        <w:numPr>
          <w:ilvl w:val="0"/>
          <w:numId w:val="0"/>
        </w:numPr>
      </w:pPr>
      <w:r>
        <w:t>Border-router (config-</w:t>
      </w:r>
      <w:bookmarkStart w:id="7" w:name="_Int_RrHrkTcU"/>
      <w:r>
        <w:t>router)#</w:t>
      </w:r>
      <w:bookmarkEnd w:id="7"/>
      <w:r>
        <w:t xml:space="preserve"> address-family ipv4</w:t>
      </w:r>
    </w:p>
    <w:p w14:paraId="506028D5" w14:textId="79A260FD" w:rsidR="0B03EDEB" w:rsidRDefault="0B03EDEB" w:rsidP="35D19761">
      <w:pPr>
        <w:pStyle w:val="ListBullet"/>
      </w:pPr>
      <w:r>
        <w:t>This command will put us into IPv4 config</w:t>
      </w:r>
    </w:p>
    <w:p w14:paraId="24FDFD70" w14:textId="133A179D" w:rsidR="035B2091" w:rsidRDefault="035B2091" w:rsidP="35D19761">
      <w:pPr>
        <w:pStyle w:val="ListBullet"/>
        <w:numPr>
          <w:ilvl w:val="0"/>
          <w:numId w:val="0"/>
        </w:numPr>
      </w:pPr>
      <w:r>
        <w:t>Border-router (config-router-af)# redistribute eigrp 1</w:t>
      </w:r>
    </w:p>
    <w:p w14:paraId="6C568426" w14:textId="6F6D918D" w:rsidR="035B2091" w:rsidRDefault="035B2091" w:rsidP="35D19761">
      <w:pPr>
        <w:pStyle w:val="ListBullet"/>
      </w:pPr>
      <w:r>
        <w:t xml:space="preserve">This command will redistribute all IPv4 EIGRP routes that our router </w:t>
      </w:r>
      <w:r w:rsidR="7039A5BD">
        <w:t>knows</w:t>
      </w:r>
      <w:r>
        <w:t xml:space="preserve"> about</w:t>
      </w:r>
    </w:p>
    <w:p w14:paraId="13E188F3" w14:textId="626A2F3A" w:rsidR="221F9741" w:rsidRDefault="221F9741" w:rsidP="35D19761">
      <w:pPr>
        <w:pStyle w:val="ListBullet"/>
        <w:numPr>
          <w:ilvl w:val="0"/>
          <w:numId w:val="0"/>
        </w:numPr>
      </w:pPr>
      <w:r>
        <w:lastRenderedPageBreak/>
        <w:t>Border-router (config)# router eigrp 1</w:t>
      </w:r>
    </w:p>
    <w:p w14:paraId="4779DFAC" w14:textId="3FE30E72" w:rsidR="221F9741" w:rsidRDefault="221F9741" w:rsidP="35D19761">
      <w:pPr>
        <w:pStyle w:val="ListBullet"/>
      </w:pPr>
      <w:r>
        <w:t xml:space="preserve">This command will get us into EIGRP config </w:t>
      </w:r>
    </w:p>
    <w:p w14:paraId="25435C56" w14:textId="32E816F5" w:rsidR="221F9741" w:rsidRDefault="221F9741" w:rsidP="35D19761">
      <w:pPr>
        <w:pStyle w:val="ListBullet"/>
        <w:numPr>
          <w:ilvl w:val="0"/>
          <w:numId w:val="0"/>
        </w:numPr>
      </w:pPr>
      <w:r>
        <w:t>Border-router (config-</w:t>
      </w:r>
      <w:bookmarkStart w:id="8" w:name="_Int_JLQLtK0T"/>
      <w:r>
        <w:t>router)#</w:t>
      </w:r>
      <w:bookmarkEnd w:id="8"/>
      <w:r>
        <w:t xml:space="preserve"> redistribute bgp 1 metric 10000 100 255 240</w:t>
      </w:r>
    </w:p>
    <w:p w14:paraId="28B54F9F" w14:textId="461C7B65" w:rsidR="221F9741" w:rsidRDefault="221F9741" w:rsidP="35D19761">
      <w:pPr>
        <w:pStyle w:val="ListBullet"/>
      </w:pPr>
      <w:r>
        <w:t>This command will redistribute all BGP routes into our EIGRP autonomous system</w:t>
      </w:r>
    </w:p>
    <w:p w14:paraId="72FCEC0D" w14:textId="66FCD07C" w:rsidR="2E9F7706" w:rsidRDefault="2E9F7706" w:rsidP="35D19761">
      <w:pPr>
        <w:pStyle w:val="Heading1"/>
        <w:rPr>
          <w:rFonts w:ascii="Constantia" w:hAnsi="Constantia"/>
          <w:szCs w:val="32"/>
        </w:rPr>
      </w:pPr>
      <w:r w:rsidRPr="12CB607B">
        <w:rPr>
          <w:rFonts w:ascii="Constantia" w:hAnsi="Constantia"/>
        </w:rPr>
        <w:t>Network Diagram</w:t>
      </w:r>
    </w:p>
    <w:p w14:paraId="22347937" w14:textId="63099CAC" w:rsidR="2E9F7706" w:rsidRDefault="393644F5" w:rsidP="35D19761">
      <w:r>
        <w:rPr>
          <w:noProof/>
        </w:rPr>
        <w:drawing>
          <wp:inline distT="0" distB="0" distL="0" distR="0" wp14:anchorId="5620B119" wp14:editId="7DD9DE07">
            <wp:extent cx="5810250" cy="2203053"/>
            <wp:effectExtent l="0" t="0" r="0" b="0"/>
            <wp:docPr id="595532016" name="Picture 59553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20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AE7B" w14:textId="205F0FAB" w:rsidR="2E9F7706" w:rsidRDefault="2E9F7706" w:rsidP="35D19761">
      <w:pPr>
        <w:pStyle w:val="Heading1"/>
        <w:rPr>
          <w:rFonts w:ascii="Constantia" w:hAnsi="Constantia"/>
          <w:szCs w:val="32"/>
        </w:rPr>
      </w:pPr>
      <w:r w:rsidRPr="35D19761">
        <w:rPr>
          <w:rFonts w:ascii="Constantia" w:hAnsi="Constantia"/>
          <w:szCs w:val="32"/>
        </w:rPr>
        <w:t>Configurations</w:t>
      </w:r>
    </w:p>
    <w:p w14:paraId="28392317" w14:textId="08E48F16" w:rsidR="2E9F7706" w:rsidRDefault="622140D5" w:rsidP="08F77672">
      <w:pPr>
        <w:pStyle w:val="Heading4"/>
        <w:rPr>
          <w:rFonts w:ascii="Constantia" w:eastAsia="HGMinchoE" w:hAnsi="Constantia" w:cs="Times New Roman"/>
        </w:rPr>
      </w:pPr>
      <w:r w:rsidRPr="08F77672">
        <w:rPr>
          <w:rFonts w:ascii="Constantia" w:eastAsia="HGMinchoE" w:hAnsi="Constantia" w:cs="Times New Roman"/>
        </w:rPr>
        <w:t>R1</w:t>
      </w:r>
    </w:p>
    <w:p w14:paraId="50201EC4" w14:textId="17075197" w:rsidR="622140D5" w:rsidRDefault="622140D5" w:rsidP="08F77672">
      <w:pPr>
        <w:spacing w:before="0" w:after="0" w:line="240" w:lineRule="auto"/>
      </w:pPr>
      <w:r>
        <w:t>R1#show run</w:t>
      </w:r>
    </w:p>
    <w:p w14:paraId="08792DF9" w14:textId="0D526C5E" w:rsidR="622140D5" w:rsidRDefault="622140D5" w:rsidP="08F77672">
      <w:pPr>
        <w:spacing w:before="0" w:after="0" w:line="240" w:lineRule="auto"/>
      </w:pPr>
      <w:r>
        <w:t>Building configuration...</w:t>
      </w:r>
    </w:p>
    <w:p w14:paraId="70C5FA1B" w14:textId="17889C09" w:rsidR="622140D5" w:rsidRDefault="622140D5" w:rsidP="08F77672">
      <w:pPr>
        <w:spacing w:before="0" w:after="0" w:line="240" w:lineRule="auto"/>
      </w:pPr>
      <w:r>
        <w:t xml:space="preserve"> </w:t>
      </w:r>
    </w:p>
    <w:p w14:paraId="7ECFF20F" w14:textId="52279626" w:rsidR="622140D5" w:rsidRDefault="622140D5" w:rsidP="08F77672">
      <w:pPr>
        <w:spacing w:before="0" w:after="0" w:line="240" w:lineRule="auto"/>
      </w:pPr>
      <w:r>
        <w:t xml:space="preserve"> </w:t>
      </w:r>
    </w:p>
    <w:p w14:paraId="1FE9108E" w14:textId="6270692F" w:rsidR="622140D5" w:rsidRDefault="622140D5" w:rsidP="08F77672">
      <w:pPr>
        <w:spacing w:before="0" w:after="0" w:line="240" w:lineRule="auto"/>
      </w:pPr>
      <w:r>
        <w:t>Current configuration : 1743 bytes</w:t>
      </w:r>
    </w:p>
    <w:p w14:paraId="2A09D8E8" w14:textId="3555F440" w:rsidR="622140D5" w:rsidRDefault="622140D5" w:rsidP="08F77672">
      <w:pPr>
        <w:spacing w:before="0" w:after="0" w:line="240" w:lineRule="auto"/>
      </w:pPr>
      <w:r>
        <w:t>!</w:t>
      </w:r>
    </w:p>
    <w:p w14:paraId="3EDD35D0" w14:textId="530BA4D6" w:rsidR="622140D5" w:rsidRDefault="622140D5" w:rsidP="08F77672">
      <w:pPr>
        <w:spacing w:before="0" w:after="0" w:line="240" w:lineRule="auto"/>
      </w:pPr>
      <w:r>
        <w:t>! Last configuration change at 17:11:38 UTC Fri Dec 3 2021</w:t>
      </w:r>
    </w:p>
    <w:p w14:paraId="51E309EF" w14:textId="5512DB78" w:rsidR="622140D5" w:rsidRDefault="622140D5" w:rsidP="08F77672">
      <w:pPr>
        <w:spacing w:before="0" w:after="0" w:line="240" w:lineRule="auto"/>
      </w:pPr>
      <w:r>
        <w:t>!</w:t>
      </w:r>
    </w:p>
    <w:p w14:paraId="3BF97AEA" w14:textId="3ECA3190" w:rsidR="622140D5" w:rsidRDefault="622140D5" w:rsidP="08F77672">
      <w:pPr>
        <w:spacing w:before="0" w:after="0" w:line="240" w:lineRule="auto"/>
      </w:pPr>
      <w:r>
        <w:t>version 15.5</w:t>
      </w:r>
    </w:p>
    <w:p w14:paraId="7540C4B8" w14:textId="4F9AC909" w:rsidR="622140D5" w:rsidRDefault="622140D5" w:rsidP="08F77672">
      <w:pPr>
        <w:spacing w:before="0" w:after="0" w:line="240" w:lineRule="auto"/>
      </w:pPr>
      <w:r>
        <w:t>service timestamps debug datetime msec</w:t>
      </w:r>
    </w:p>
    <w:p w14:paraId="325C46C2" w14:textId="5B05C98A" w:rsidR="622140D5" w:rsidRDefault="622140D5" w:rsidP="08F77672">
      <w:pPr>
        <w:spacing w:before="0" w:after="0" w:line="240" w:lineRule="auto"/>
      </w:pPr>
      <w:r>
        <w:t>service timestamps log datetime msec</w:t>
      </w:r>
    </w:p>
    <w:p w14:paraId="614F6282" w14:textId="2A198820" w:rsidR="622140D5" w:rsidRDefault="622140D5" w:rsidP="08F77672">
      <w:pPr>
        <w:spacing w:before="0" w:after="0" w:line="240" w:lineRule="auto"/>
      </w:pPr>
      <w:r>
        <w:t>no platform punt-keepalive disable-kernel-core</w:t>
      </w:r>
    </w:p>
    <w:p w14:paraId="41D2F694" w14:textId="7BCCCA35" w:rsidR="622140D5" w:rsidRDefault="622140D5" w:rsidP="08F77672">
      <w:pPr>
        <w:spacing w:before="0" w:after="0" w:line="240" w:lineRule="auto"/>
      </w:pPr>
      <w:r>
        <w:t>!</w:t>
      </w:r>
    </w:p>
    <w:p w14:paraId="2AA09742" w14:textId="070D3BA9" w:rsidR="622140D5" w:rsidRDefault="622140D5" w:rsidP="08F77672">
      <w:pPr>
        <w:spacing w:before="0" w:after="0" w:line="240" w:lineRule="auto"/>
      </w:pPr>
      <w:r>
        <w:t>hostname R1</w:t>
      </w:r>
    </w:p>
    <w:p w14:paraId="42C16F6F" w14:textId="3B003A64" w:rsidR="622140D5" w:rsidRDefault="622140D5" w:rsidP="08F77672">
      <w:pPr>
        <w:spacing w:before="0" w:after="0" w:line="240" w:lineRule="auto"/>
      </w:pPr>
      <w:r>
        <w:t>!</w:t>
      </w:r>
    </w:p>
    <w:p w14:paraId="68E7E09C" w14:textId="15C49601" w:rsidR="622140D5" w:rsidRDefault="622140D5" w:rsidP="08F77672">
      <w:pPr>
        <w:spacing w:before="0" w:after="0" w:line="240" w:lineRule="auto"/>
      </w:pPr>
      <w:r>
        <w:t>boot-start-marker</w:t>
      </w:r>
    </w:p>
    <w:p w14:paraId="65F3DB83" w14:textId="526FBE3F" w:rsidR="622140D5" w:rsidRDefault="622140D5" w:rsidP="08F77672">
      <w:pPr>
        <w:spacing w:before="0" w:after="0" w:line="240" w:lineRule="auto"/>
      </w:pPr>
      <w:r>
        <w:t>boot-end-marker</w:t>
      </w:r>
    </w:p>
    <w:p w14:paraId="2FD9042C" w14:textId="06F33ADF" w:rsidR="622140D5" w:rsidRDefault="622140D5" w:rsidP="08F77672">
      <w:pPr>
        <w:spacing w:before="0" w:after="0" w:line="240" w:lineRule="auto"/>
      </w:pPr>
      <w:r>
        <w:t>!</w:t>
      </w:r>
    </w:p>
    <w:p w14:paraId="7B9B0320" w14:textId="5464386F" w:rsidR="622140D5" w:rsidRDefault="622140D5" w:rsidP="08F77672">
      <w:pPr>
        <w:spacing w:before="0" w:after="0" w:line="240" w:lineRule="auto"/>
      </w:pPr>
      <w:r>
        <w:lastRenderedPageBreak/>
        <w:t>vrf definition Mgmt-intf</w:t>
      </w:r>
    </w:p>
    <w:p w14:paraId="047D9F09" w14:textId="08CA03F5" w:rsidR="622140D5" w:rsidRDefault="622140D5" w:rsidP="08F77672">
      <w:pPr>
        <w:spacing w:before="0" w:after="0" w:line="240" w:lineRule="auto"/>
      </w:pPr>
      <w:r>
        <w:t>!</w:t>
      </w:r>
    </w:p>
    <w:p w14:paraId="37633BB6" w14:textId="140BBD9A" w:rsidR="622140D5" w:rsidRDefault="622140D5" w:rsidP="08F77672">
      <w:pPr>
        <w:spacing w:before="0" w:after="0" w:line="240" w:lineRule="auto"/>
      </w:pPr>
      <w:r>
        <w:t>address-family ipv4</w:t>
      </w:r>
    </w:p>
    <w:p w14:paraId="54DCF7CD" w14:textId="783AC45B" w:rsidR="622140D5" w:rsidRDefault="622140D5" w:rsidP="08F77672">
      <w:pPr>
        <w:spacing w:before="0" w:after="0" w:line="240" w:lineRule="auto"/>
      </w:pPr>
      <w:r>
        <w:t>exit-address-family</w:t>
      </w:r>
    </w:p>
    <w:p w14:paraId="5D0FD13F" w14:textId="5EEC670D" w:rsidR="622140D5" w:rsidRDefault="622140D5" w:rsidP="08F77672">
      <w:pPr>
        <w:spacing w:before="0" w:after="0" w:line="240" w:lineRule="auto"/>
      </w:pPr>
      <w:r>
        <w:t>!</w:t>
      </w:r>
    </w:p>
    <w:p w14:paraId="49E2FCE4" w14:textId="0B05F74C" w:rsidR="622140D5" w:rsidRDefault="622140D5" w:rsidP="08F77672">
      <w:pPr>
        <w:spacing w:before="0" w:after="0" w:line="240" w:lineRule="auto"/>
      </w:pPr>
      <w:r>
        <w:t>address-family ipv6</w:t>
      </w:r>
    </w:p>
    <w:p w14:paraId="10AE15FA" w14:textId="5265F7D5" w:rsidR="622140D5" w:rsidRDefault="622140D5" w:rsidP="08F77672">
      <w:pPr>
        <w:spacing w:before="0" w:after="0" w:line="240" w:lineRule="auto"/>
      </w:pPr>
      <w:r>
        <w:t>exit-address-family</w:t>
      </w:r>
    </w:p>
    <w:p w14:paraId="41F9B49B" w14:textId="3976325F" w:rsidR="622140D5" w:rsidRDefault="622140D5" w:rsidP="08F77672">
      <w:pPr>
        <w:spacing w:before="0" w:after="0" w:line="240" w:lineRule="auto"/>
      </w:pPr>
      <w:r>
        <w:t>!</w:t>
      </w:r>
    </w:p>
    <w:p w14:paraId="16CAE75A" w14:textId="0CDA4281" w:rsidR="622140D5" w:rsidRDefault="622140D5" w:rsidP="08F77672">
      <w:pPr>
        <w:spacing w:before="0" w:after="0" w:line="240" w:lineRule="auto"/>
      </w:pPr>
      <w:r>
        <w:t>no aaa new-model</w:t>
      </w:r>
    </w:p>
    <w:p w14:paraId="7BDE4516" w14:textId="012651BB" w:rsidR="622140D5" w:rsidRDefault="622140D5" w:rsidP="08F77672">
      <w:pPr>
        <w:spacing w:before="0" w:after="0" w:line="240" w:lineRule="auto"/>
      </w:pPr>
      <w:r>
        <w:t>!</w:t>
      </w:r>
    </w:p>
    <w:p w14:paraId="5541B619" w14:textId="3D9E60F2" w:rsidR="622140D5" w:rsidRDefault="622140D5" w:rsidP="08F77672">
      <w:pPr>
        <w:spacing w:before="0" w:after="0" w:line="240" w:lineRule="auto"/>
      </w:pPr>
      <w:r>
        <w:t>no ip domain lookup</w:t>
      </w:r>
    </w:p>
    <w:p w14:paraId="5F46509F" w14:textId="48FBACA8" w:rsidR="622140D5" w:rsidRDefault="622140D5" w:rsidP="08F77672">
      <w:pPr>
        <w:spacing w:before="0" w:after="0" w:line="240" w:lineRule="auto"/>
      </w:pPr>
      <w:r>
        <w:t>!</w:t>
      </w:r>
    </w:p>
    <w:p w14:paraId="7B63F4C5" w14:textId="4C9A08CF" w:rsidR="622140D5" w:rsidRDefault="622140D5" w:rsidP="08F77672">
      <w:pPr>
        <w:spacing w:before="0" w:after="0" w:line="240" w:lineRule="auto"/>
      </w:pPr>
      <w:r>
        <w:t>ipv6 unicast-routing</w:t>
      </w:r>
    </w:p>
    <w:p w14:paraId="5EBF1DDC" w14:textId="70B43A4B" w:rsidR="622140D5" w:rsidRDefault="622140D5" w:rsidP="08F77672">
      <w:pPr>
        <w:spacing w:before="0" w:after="0" w:line="240" w:lineRule="auto"/>
      </w:pPr>
      <w:r>
        <w:t>!</w:t>
      </w:r>
    </w:p>
    <w:p w14:paraId="2A728697" w14:textId="09D3B99F" w:rsidR="622140D5" w:rsidRDefault="622140D5" w:rsidP="08F77672">
      <w:pPr>
        <w:spacing w:before="0" w:after="0" w:line="240" w:lineRule="auto"/>
      </w:pPr>
      <w:r>
        <w:t>subscriber templating</w:t>
      </w:r>
    </w:p>
    <w:p w14:paraId="47695629" w14:textId="54F8E711" w:rsidR="622140D5" w:rsidRDefault="622140D5" w:rsidP="08F77672">
      <w:pPr>
        <w:spacing w:before="0" w:after="0" w:line="240" w:lineRule="auto"/>
      </w:pPr>
      <w:r>
        <w:t>multilink bundle-name authenticated</w:t>
      </w:r>
    </w:p>
    <w:p w14:paraId="24107C82" w14:textId="33847521" w:rsidR="622140D5" w:rsidRDefault="622140D5" w:rsidP="08F77672">
      <w:pPr>
        <w:spacing w:before="0" w:after="0" w:line="240" w:lineRule="auto"/>
      </w:pPr>
      <w:r>
        <w:t>!</w:t>
      </w:r>
    </w:p>
    <w:p w14:paraId="3B79B176" w14:textId="4FA72A97" w:rsidR="622140D5" w:rsidRDefault="622140D5" w:rsidP="08F77672">
      <w:pPr>
        <w:spacing w:before="0" w:after="0" w:line="240" w:lineRule="auto"/>
      </w:pPr>
      <w:r>
        <w:t>license udi pid ISR4321/K9 sn FDO214811ZM</w:t>
      </w:r>
    </w:p>
    <w:p w14:paraId="2D8E5D93" w14:textId="1A1FC77F" w:rsidR="622140D5" w:rsidRDefault="622140D5" w:rsidP="08F77672">
      <w:pPr>
        <w:spacing w:before="0" w:after="0" w:line="240" w:lineRule="auto"/>
      </w:pPr>
      <w:r>
        <w:t>!</w:t>
      </w:r>
    </w:p>
    <w:p w14:paraId="2C199B5E" w14:textId="4AF2CA01" w:rsidR="622140D5" w:rsidRDefault="622140D5" w:rsidP="08F77672">
      <w:pPr>
        <w:spacing w:before="0" w:after="0" w:line="240" w:lineRule="auto"/>
      </w:pPr>
      <w:r>
        <w:t>spanning-tree extend system-id</w:t>
      </w:r>
    </w:p>
    <w:p w14:paraId="2FA20145" w14:textId="7093C942" w:rsidR="622140D5" w:rsidRDefault="622140D5" w:rsidP="08F77672">
      <w:pPr>
        <w:spacing w:before="0" w:after="0" w:line="240" w:lineRule="auto"/>
      </w:pPr>
      <w:r>
        <w:t>!</w:t>
      </w:r>
    </w:p>
    <w:p w14:paraId="31FFCE6A" w14:textId="679484B8" w:rsidR="622140D5" w:rsidRDefault="622140D5" w:rsidP="08F77672">
      <w:pPr>
        <w:spacing w:before="0" w:after="0" w:line="240" w:lineRule="auto"/>
      </w:pPr>
      <w:r>
        <w:t>redundancy</w:t>
      </w:r>
    </w:p>
    <w:p w14:paraId="71294024" w14:textId="5DE2CA44" w:rsidR="622140D5" w:rsidRDefault="622140D5" w:rsidP="08F77672">
      <w:pPr>
        <w:spacing w:before="0" w:after="0" w:line="240" w:lineRule="auto"/>
      </w:pPr>
      <w:r>
        <w:t>mode none</w:t>
      </w:r>
    </w:p>
    <w:p w14:paraId="4FFCF835" w14:textId="193DE6D5" w:rsidR="622140D5" w:rsidRDefault="622140D5" w:rsidP="08F77672">
      <w:pPr>
        <w:spacing w:before="0" w:after="0" w:line="240" w:lineRule="auto"/>
      </w:pPr>
      <w:r>
        <w:t>!</w:t>
      </w:r>
    </w:p>
    <w:p w14:paraId="61B4F433" w14:textId="675EC0B1" w:rsidR="622140D5" w:rsidRDefault="622140D5" w:rsidP="08F77672">
      <w:pPr>
        <w:spacing w:before="0" w:after="0" w:line="240" w:lineRule="auto"/>
      </w:pPr>
      <w:r>
        <w:t>vlan internal allocation policy ascending</w:t>
      </w:r>
    </w:p>
    <w:p w14:paraId="46282970" w14:textId="3D156955" w:rsidR="622140D5" w:rsidRDefault="622140D5" w:rsidP="08F77672">
      <w:pPr>
        <w:spacing w:before="0" w:after="0" w:line="240" w:lineRule="auto"/>
      </w:pPr>
      <w:r>
        <w:t>!</w:t>
      </w:r>
    </w:p>
    <w:p w14:paraId="68312EC2" w14:textId="035927AE" w:rsidR="622140D5" w:rsidRDefault="622140D5" w:rsidP="08F77672">
      <w:pPr>
        <w:spacing w:before="0" w:after="0" w:line="240" w:lineRule="auto"/>
      </w:pPr>
      <w:r>
        <w:t>interface Loopback0</w:t>
      </w:r>
    </w:p>
    <w:p w14:paraId="180896EA" w14:textId="0A1B5EB0" w:rsidR="622140D5" w:rsidRDefault="622140D5" w:rsidP="08F77672">
      <w:pPr>
        <w:spacing w:before="0" w:after="0" w:line="240" w:lineRule="auto"/>
      </w:pPr>
      <w:r>
        <w:t>ip address 192.168.1.1 255.255.255.0</w:t>
      </w:r>
    </w:p>
    <w:p w14:paraId="6A79BAD1" w14:textId="7B19101E" w:rsidR="622140D5" w:rsidRDefault="622140D5" w:rsidP="08F77672">
      <w:pPr>
        <w:spacing w:before="0" w:after="0" w:line="240" w:lineRule="auto"/>
      </w:pPr>
      <w:r>
        <w:t>ipv6 address 100:1::1/64</w:t>
      </w:r>
    </w:p>
    <w:p w14:paraId="784019CC" w14:textId="6D504765" w:rsidR="622140D5" w:rsidRDefault="622140D5" w:rsidP="08F77672">
      <w:pPr>
        <w:spacing w:before="0" w:after="0" w:line="240" w:lineRule="auto"/>
      </w:pPr>
      <w:r>
        <w:t>ipv6 eigrp 1</w:t>
      </w:r>
    </w:p>
    <w:p w14:paraId="5498EE8E" w14:textId="3EF7487C" w:rsidR="622140D5" w:rsidRDefault="622140D5" w:rsidP="08F77672">
      <w:pPr>
        <w:spacing w:before="0" w:after="0" w:line="240" w:lineRule="auto"/>
      </w:pPr>
      <w:r>
        <w:t>!</w:t>
      </w:r>
    </w:p>
    <w:p w14:paraId="23BDAD21" w14:textId="730DB738" w:rsidR="622140D5" w:rsidRDefault="622140D5" w:rsidP="08F77672">
      <w:pPr>
        <w:spacing w:before="0" w:after="0" w:line="240" w:lineRule="auto"/>
      </w:pPr>
      <w:r>
        <w:t>interface GigabitEthernet0/0/0</w:t>
      </w:r>
    </w:p>
    <w:p w14:paraId="107FEA86" w14:textId="4D56E5C1" w:rsidR="622140D5" w:rsidRDefault="622140D5" w:rsidP="08F77672">
      <w:pPr>
        <w:spacing w:before="0" w:after="0" w:line="240" w:lineRule="auto"/>
      </w:pPr>
      <w:r>
        <w:t>ip address 10.0.0.1 255.255.255.0</w:t>
      </w:r>
    </w:p>
    <w:p w14:paraId="5AF6443D" w14:textId="541749A0" w:rsidR="622140D5" w:rsidRDefault="622140D5" w:rsidP="08F77672">
      <w:pPr>
        <w:spacing w:before="0" w:after="0" w:line="240" w:lineRule="auto"/>
      </w:pPr>
      <w:r>
        <w:t>negotiation auto</w:t>
      </w:r>
    </w:p>
    <w:p w14:paraId="31C5AE7B" w14:textId="479FAC93" w:rsidR="622140D5" w:rsidRDefault="622140D5" w:rsidP="08F77672">
      <w:pPr>
        <w:spacing w:before="0" w:after="0" w:line="240" w:lineRule="auto"/>
      </w:pPr>
      <w:r>
        <w:t>ipv6 address 10:1::1/64</w:t>
      </w:r>
    </w:p>
    <w:p w14:paraId="27C5E63A" w14:textId="2A7E3307" w:rsidR="622140D5" w:rsidRDefault="622140D5" w:rsidP="08F77672">
      <w:pPr>
        <w:spacing w:before="0" w:after="0" w:line="240" w:lineRule="auto"/>
      </w:pPr>
      <w:r>
        <w:t>ipv6 eigrp 1</w:t>
      </w:r>
    </w:p>
    <w:p w14:paraId="29FEF9FC" w14:textId="4995DB3E" w:rsidR="622140D5" w:rsidRDefault="622140D5" w:rsidP="08F77672">
      <w:pPr>
        <w:spacing w:before="0" w:after="0" w:line="240" w:lineRule="auto"/>
      </w:pPr>
      <w:r>
        <w:t>!</w:t>
      </w:r>
    </w:p>
    <w:p w14:paraId="776C9BA2" w14:textId="04D2F4B9" w:rsidR="622140D5" w:rsidRDefault="622140D5" w:rsidP="08F77672">
      <w:pPr>
        <w:spacing w:before="0" w:after="0" w:line="240" w:lineRule="auto"/>
      </w:pPr>
      <w:r>
        <w:t>interface GigabitEthernet0/0/1</w:t>
      </w:r>
    </w:p>
    <w:p w14:paraId="5D654580" w14:textId="18985785" w:rsidR="622140D5" w:rsidRDefault="622140D5" w:rsidP="08F77672">
      <w:pPr>
        <w:spacing w:before="0" w:after="0" w:line="240" w:lineRule="auto"/>
      </w:pPr>
      <w:r>
        <w:t>no ip address</w:t>
      </w:r>
    </w:p>
    <w:p w14:paraId="1B11981A" w14:textId="3D276BC4" w:rsidR="622140D5" w:rsidRDefault="622140D5" w:rsidP="08F77672">
      <w:pPr>
        <w:spacing w:before="0" w:after="0" w:line="240" w:lineRule="auto"/>
      </w:pPr>
      <w:r>
        <w:t>shutdown</w:t>
      </w:r>
    </w:p>
    <w:p w14:paraId="5CF200BC" w14:textId="55E32037" w:rsidR="622140D5" w:rsidRDefault="622140D5" w:rsidP="08F77672">
      <w:pPr>
        <w:spacing w:before="0" w:after="0" w:line="240" w:lineRule="auto"/>
      </w:pPr>
      <w:r>
        <w:t>negotiation auto</w:t>
      </w:r>
    </w:p>
    <w:p w14:paraId="6C64F564" w14:textId="61C080C9" w:rsidR="622140D5" w:rsidRDefault="622140D5" w:rsidP="08F77672">
      <w:pPr>
        <w:spacing w:before="0" w:after="0" w:line="240" w:lineRule="auto"/>
      </w:pPr>
      <w:r>
        <w:t>!</w:t>
      </w:r>
    </w:p>
    <w:p w14:paraId="4D3528AE" w14:textId="3083F70A" w:rsidR="622140D5" w:rsidRDefault="622140D5" w:rsidP="08F77672">
      <w:pPr>
        <w:spacing w:before="0" w:after="0" w:line="240" w:lineRule="auto"/>
      </w:pPr>
      <w:r>
        <w:t>interface Serial0/1/0</w:t>
      </w:r>
    </w:p>
    <w:p w14:paraId="6B4B3E6A" w14:textId="59959F8F" w:rsidR="622140D5" w:rsidRDefault="622140D5" w:rsidP="08F77672">
      <w:pPr>
        <w:spacing w:before="0" w:after="0" w:line="240" w:lineRule="auto"/>
      </w:pPr>
      <w:r>
        <w:t>no ip address</w:t>
      </w:r>
    </w:p>
    <w:p w14:paraId="3ACF6004" w14:textId="0817398A" w:rsidR="622140D5" w:rsidRDefault="622140D5" w:rsidP="08F77672">
      <w:pPr>
        <w:spacing w:before="0" w:after="0" w:line="240" w:lineRule="auto"/>
      </w:pPr>
      <w:r>
        <w:t>shutdown</w:t>
      </w:r>
    </w:p>
    <w:p w14:paraId="67D1F625" w14:textId="0C0387A0" w:rsidR="622140D5" w:rsidRDefault="622140D5" w:rsidP="08F77672">
      <w:pPr>
        <w:spacing w:before="0" w:after="0" w:line="240" w:lineRule="auto"/>
      </w:pPr>
      <w:r>
        <w:t>!</w:t>
      </w:r>
    </w:p>
    <w:p w14:paraId="109257A3" w14:textId="54461DE0" w:rsidR="622140D5" w:rsidRDefault="622140D5" w:rsidP="08F77672">
      <w:pPr>
        <w:spacing w:before="0" w:after="0" w:line="240" w:lineRule="auto"/>
      </w:pPr>
      <w:r>
        <w:t>interface Serial0/1/1</w:t>
      </w:r>
    </w:p>
    <w:p w14:paraId="3D7E0024" w14:textId="07570848" w:rsidR="622140D5" w:rsidRDefault="622140D5" w:rsidP="08F77672">
      <w:pPr>
        <w:spacing w:before="0" w:after="0" w:line="240" w:lineRule="auto"/>
      </w:pPr>
      <w:r>
        <w:lastRenderedPageBreak/>
        <w:t>no ip address</w:t>
      </w:r>
    </w:p>
    <w:p w14:paraId="6B9B0F70" w14:textId="3AF05579" w:rsidR="622140D5" w:rsidRDefault="622140D5" w:rsidP="08F77672">
      <w:pPr>
        <w:spacing w:before="0" w:after="0" w:line="240" w:lineRule="auto"/>
      </w:pPr>
      <w:r>
        <w:t>shutdown</w:t>
      </w:r>
    </w:p>
    <w:p w14:paraId="3AB66CE7" w14:textId="1A53D990" w:rsidR="622140D5" w:rsidRDefault="622140D5" w:rsidP="08F77672">
      <w:pPr>
        <w:spacing w:before="0" w:after="0" w:line="240" w:lineRule="auto"/>
      </w:pPr>
      <w:r>
        <w:t>!</w:t>
      </w:r>
    </w:p>
    <w:p w14:paraId="1319C363" w14:textId="6AB7277E" w:rsidR="622140D5" w:rsidRDefault="622140D5" w:rsidP="08F77672">
      <w:pPr>
        <w:spacing w:before="0" w:after="0" w:line="240" w:lineRule="auto"/>
      </w:pPr>
      <w:r>
        <w:t>interface GigabitEthernet0/2/0</w:t>
      </w:r>
    </w:p>
    <w:p w14:paraId="14A6B4ED" w14:textId="0EF25D14" w:rsidR="622140D5" w:rsidRDefault="622140D5" w:rsidP="08F77672">
      <w:pPr>
        <w:spacing w:before="0" w:after="0" w:line="240" w:lineRule="auto"/>
      </w:pPr>
      <w:r>
        <w:t>no ip address</w:t>
      </w:r>
    </w:p>
    <w:p w14:paraId="303AF7A2" w14:textId="6495CD85" w:rsidR="622140D5" w:rsidRDefault="622140D5" w:rsidP="08F77672">
      <w:pPr>
        <w:spacing w:before="0" w:after="0" w:line="240" w:lineRule="auto"/>
      </w:pPr>
      <w:r>
        <w:t>shutdown</w:t>
      </w:r>
    </w:p>
    <w:p w14:paraId="4EE612C4" w14:textId="1F546532" w:rsidR="622140D5" w:rsidRDefault="622140D5" w:rsidP="08F77672">
      <w:pPr>
        <w:spacing w:before="0" w:after="0" w:line="240" w:lineRule="auto"/>
      </w:pPr>
      <w:r>
        <w:t>negotiation auto</w:t>
      </w:r>
    </w:p>
    <w:p w14:paraId="750D4669" w14:textId="39A2E8CD" w:rsidR="622140D5" w:rsidRDefault="622140D5" w:rsidP="08F77672">
      <w:pPr>
        <w:spacing w:before="0" w:after="0" w:line="240" w:lineRule="auto"/>
      </w:pPr>
      <w:r>
        <w:t>!</w:t>
      </w:r>
    </w:p>
    <w:p w14:paraId="3779EB5D" w14:textId="1A6EFFD5" w:rsidR="622140D5" w:rsidRDefault="622140D5" w:rsidP="08F77672">
      <w:pPr>
        <w:spacing w:before="0" w:after="0" w:line="240" w:lineRule="auto"/>
      </w:pPr>
      <w:r>
        <w:t>interface GigabitEthernet0/2/1</w:t>
      </w:r>
    </w:p>
    <w:p w14:paraId="731F6613" w14:textId="44E4B4B1" w:rsidR="622140D5" w:rsidRDefault="622140D5" w:rsidP="08F77672">
      <w:pPr>
        <w:spacing w:before="0" w:after="0" w:line="240" w:lineRule="auto"/>
      </w:pPr>
      <w:r>
        <w:t>no ip address</w:t>
      </w:r>
    </w:p>
    <w:p w14:paraId="50612E96" w14:textId="22F6475F" w:rsidR="622140D5" w:rsidRDefault="622140D5" w:rsidP="08F77672">
      <w:pPr>
        <w:spacing w:before="0" w:after="0" w:line="240" w:lineRule="auto"/>
      </w:pPr>
      <w:r>
        <w:t>shutdown</w:t>
      </w:r>
    </w:p>
    <w:p w14:paraId="537946E1" w14:textId="196471EF" w:rsidR="622140D5" w:rsidRDefault="622140D5" w:rsidP="08F77672">
      <w:pPr>
        <w:spacing w:before="0" w:after="0" w:line="240" w:lineRule="auto"/>
      </w:pPr>
      <w:r>
        <w:t>negotiation auto</w:t>
      </w:r>
    </w:p>
    <w:p w14:paraId="1DE6D4A0" w14:textId="13F9A5F7" w:rsidR="622140D5" w:rsidRDefault="622140D5" w:rsidP="08F77672">
      <w:pPr>
        <w:spacing w:before="0" w:after="0" w:line="240" w:lineRule="auto"/>
      </w:pPr>
      <w:r>
        <w:t>!</w:t>
      </w:r>
    </w:p>
    <w:p w14:paraId="2285430D" w14:textId="402CE7CA" w:rsidR="622140D5" w:rsidRDefault="622140D5" w:rsidP="08F77672">
      <w:pPr>
        <w:spacing w:before="0" w:after="0" w:line="240" w:lineRule="auto"/>
      </w:pPr>
      <w:r>
        <w:t>interface GigabitEthernet0</w:t>
      </w:r>
    </w:p>
    <w:p w14:paraId="6BC6D6C1" w14:textId="3EEC21F9" w:rsidR="622140D5" w:rsidRDefault="622140D5" w:rsidP="08F77672">
      <w:pPr>
        <w:spacing w:before="0" w:after="0" w:line="240" w:lineRule="auto"/>
      </w:pPr>
      <w:r>
        <w:t>vrf forwarding Mgmt-intf</w:t>
      </w:r>
    </w:p>
    <w:p w14:paraId="2258AA88" w14:textId="411FD41A" w:rsidR="622140D5" w:rsidRDefault="622140D5" w:rsidP="08F77672">
      <w:pPr>
        <w:spacing w:before="0" w:after="0" w:line="240" w:lineRule="auto"/>
      </w:pPr>
      <w:r>
        <w:t>no ip address</w:t>
      </w:r>
    </w:p>
    <w:p w14:paraId="087D8CB2" w14:textId="25B830DF" w:rsidR="622140D5" w:rsidRDefault="622140D5" w:rsidP="08F77672">
      <w:pPr>
        <w:spacing w:before="0" w:after="0" w:line="240" w:lineRule="auto"/>
      </w:pPr>
      <w:r>
        <w:t>shutdown</w:t>
      </w:r>
    </w:p>
    <w:p w14:paraId="0A5300F4" w14:textId="61621E24" w:rsidR="622140D5" w:rsidRDefault="622140D5" w:rsidP="08F77672">
      <w:pPr>
        <w:spacing w:before="0" w:after="0" w:line="240" w:lineRule="auto"/>
      </w:pPr>
      <w:r>
        <w:t>negotiation auto</w:t>
      </w:r>
    </w:p>
    <w:p w14:paraId="697F2057" w14:textId="2A9B36BB" w:rsidR="622140D5" w:rsidRDefault="622140D5" w:rsidP="08F77672">
      <w:pPr>
        <w:spacing w:before="0" w:after="0" w:line="240" w:lineRule="auto"/>
      </w:pPr>
      <w:r>
        <w:t>!</w:t>
      </w:r>
    </w:p>
    <w:p w14:paraId="5CE161B2" w14:textId="056B4870" w:rsidR="622140D5" w:rsidRDefault="622140D5" w:rsidP="08F77672">
      <w:pPr>
        <w:spacing w:before="0" w:after="0" w:line="240" w:lineRule="auto"/>
      </w:pPr>
      <w:r>
        <w:t>interface Vlan1</w:t>
      </w:r>
    </w:p>
    <w:p w14:paraId="1BA887FE" w14:textId="0D92E921" w:rsidR="622140D5" w:rsidRDefault="622140D5" w:rsidP="08F77672">
      <w:pPr>
        <w:spacing w:before="0" w:after="0" w:line="240" w:lineRule="auto"/>
      </w:pPr>
      <w:r>
        <w:t>no ip address</w:t>
      </w:r>
    </w:p>
    <w:p w14:paraId="591B4009" w14:textId="1BF32CF8" w:rsidR="622140D5" w:rsidRDefault="622140D5" w:rsidP="08F77672">
      <w:pPr>
        <w:spacing w:before="0" w:after="0" w:line="240" w:lineRule="auto"/>
      </w:pPr>
      <w:r>
        <w:t>shutdown</w:t>
      </w:r>
    </w:p>
    <w:p w14:paraId="145F375F" w14:textId="21A7B2C6" w:rsidR="622140D5" w:rsidRDefault="622140D5" w:rsidP="08F77672">
      <w:pPr>
        <w:spacing w:before="0" w:after="0" w:line="240" w:lineRule="auto"/>
      </w:pPr>
      <w:r>
        <w:t>!</w:t>
      </w:r>
    </w:p>
    <w:p w14:paraId="1D336970" w14:textId="675AF8AA" w:rsidR="622140D5" w:rsidRDefault="622140D5" w:rsidP="08F77672">
      <w:pPr>
        <w:spacing w:before="0" w:after="0" w:line="240" w:lineRule="auto"/>
      </w:pPr>
      <w:r>
        <w:t>router eigrp 1</w:t>
      </w:r>
    </w:p>
    <w:p w14:paraId="07B8B5F9" w14:textId="3BE2216B" w:rsidR="622140D5" w:rsidRDefault="622140D5" w:rsidP="08F77672">
      <w:pPr>
        <w:spacing w:before="0" w:after="0" w:line="240" w:lineRule="auto"/>
      </w:pPr>
      <w:r>
        <w:t>network 10.0.0.0 0.0.0.255</w:t>
      </w:r>
    </w:p>
    <w:p w14:paraId="78F5CF8D" w14:textId="19273B3E" w:rsidR="622140D5" w:rsidRDefault="622140D5" w:rsidP="08F77672">
      <w:pPr>
        <w:spacing w:before="0" w:after="0" w:line="240" w:lineRule="auto"/>
      </w:pPr>
      <w:r>
        <w:t>network 192.168.1.0</w:t>
      </w:r>
    </w:p>
    <w:p w14:paraId="6F7C4C94" w14:textId="5C330C2A" w:rsidR="622140D5" w:rsidRDefault="622140D5" w:rsidP="08F77672">
      <w:pPr>
        <w:spacing w:before="0" w:after="0" w:line="240" w:lineRule="auto"/>
      </w:pPr>
      <w:r>
        <w:t>eigrp router-id 1.1.1.1</w:t>
      </w:r>
    </w:p>
    <w:p w14:paraId="119A554E" w14:textId="1DD68972" w:rsidR="622140D5" w:rsidRDefault="622140D5" w:rsidP="08F77672">
      <w:pPr>
        <w:spacing w:before="0" w:after="0" w:line="240" w:lineRule="auto"/>
      </w:pPr>
      <w:r>
        <w:t>!</w:t>
      </w:r>
    </w:p>
    <w:p w14:paraId="13C8C03B" w14:textId="090637AB" w:rsidR="622140D5" w:rsidRDefault="622140D5" w:rsidP="08F77672">
      <w:pPr>
        <w:spacing w:before="0" w:after="0" w:line="240" w:lineRule="auto"/>
      </w:pPr>
      <w:r>
        <w:t>ip forward-protocol nd</w:t>
      </w:r>
    </w:p>
    <w:p w14:paraId="56C03CD4" w14:textId="12FFDF54" w:rsidR="622140D5" w:rsidRDefault="622140D5" w:rsidP="08F77672">
      <w:pPr>
        <w:spacing w:before="0" w:after="0" w:line="240" w:lineRule="auto"/>
      </w:pPr>
      <w:r>
        <w:t>no ip http server</w:t>
      </w:r>
    </w:p>
    <w:p w14:paraId="7CBE4032" w14:textId="4F0100CF" w:rsidR="622140D5" w:rsidRDefault="622140D5" w:rsidP="08F77672">
      <w:pPr>
        <w:spacing w:before="0" w:after="0" w:line="240" w:lineRule="auto"/>
      </w:pPr>
      <w:r>
        <w:t>no ip http secure-server</w:t>
      </w:r>
    </w:p>
    <w:p w14:paraId="26507BE2" w14:textId="2D99F46A" w:rsidR="622140D5" w:rsidRDefault="622140D5" w:rsidP="08F77672">
      <w:pPr>
        <w:spacing w:before="0" w:after="0" w:line="240" w:lineRule="auto"/>
      </w:pPr>
      <w:r>
        <w:t>ip tftp source-interface GigabitEthernet0</w:t>
      </w:r>
    </w:p>
    <w:p w14:paraId="392A9DFE" w14:textId="442C55ED" w:rsidR="622140D5" w:rsidRDefault="622140D5" w:rsidP="08F77672">
      <w:pPr>
        <w:spacing w:before="0" w:after="0" w:line="240" w:lineRule="auto"/>
      </w:pPr>
      <w:r>
        <w:t>!</w:t>
      </w:r>
    </w:p>
    <w:p w14:paraId="7CE70F75" w14:textId="40CC52F2" w:rsidR="622140D5" w:rsidRDefault="622140D5" w:rsidP="08F77672">
      <w:pPr>
        <w:spacing w:before="0" w:after="0" w:line="240" w:lineRule="auto"/>
      </w:pPr>
      <w:r>
        <w:t>ipv6 router eigrp 1</w:t>
      </w:r>
    </w:p>
    <w:p w14:paraId="1EA85AD3" w14:textId="3A9997FB" w:rsidR="622140D5" w:rsidRDefault="622140D5" w:rsidP="08F77672">
      <w:pPr>
        <w:spacing w:before="0" w:after="0" w:line="240" w:lineRule="auto"/>
      </w:pPr>
      <w:r>
        <w:t>eigrp router-id 1.1.1.1</w:t>
      </w:r>
    </w:p>
    <w:p w14:paraId="16B186F2" w14:textId="63804E86" w:rsidR="622140D5" w:rsidRDefault="622140D5" w:rsidP="08F77672">
      <w:pPr>
        <w:spacing w:before="0" w:after="0" w:line="240" w:lineRule="auto"/>
      </w:pPr>
      <w:r>
        <w:t>!</w:t>
      </w:r>
    </w:p>
    <w:p w14:paraId="31EEBDC8" w14:textId="0C7A5CAD" w:rsidR="622140D5" w:rsidRDefault="622140D5" w:rsidP="08F77672">
      <w:pPr>
        <w:spacing w:before="0" w:after="0" w:line="240" w:lineRule="auto"/>
      </w:pPr>
      <w:r>
        <w:t>control-plane</w:t>
      </w:r>
    </w:p>
    <w:p w14:paraId="32C70A7C" w14:textId="5A9BD112" w:rsidR="622140D5" w:rsidRDefault="622140D5" w:rsidP="08F77672">
      <w:pPr>
        <w:spacing w:before="0" w:after="0" w:line="240" w:lineRule="auto"/>
      </w:pPr>
      <w:r>
        <w:t>!</w:t>
      </w:r>
    </w:p>
    <w:p w14:paraId="02714BD7" w14:textId="7BCAAA8E" w:rsidR="622140D5" w:rsidRDefault="622140D5" w:rsidP="08F77672">
      <w:pPr>
        <w:spacing w:before="0" w:after="0" w:line="240" w:lineRule="auto"/>
      </w:pPr>
      <w:r>
        <w:t>line con 0</w:t>
      </w:r>
    </w:p>
    <w:p w14:paraId="2084B45D" w14:textId="61FD6EEC" w:rsidR="622140D5" w:rsidRDefault="622140D5" w:rsidP="08F77672">
      <w:pPr>
        <w:spacing w:before="0" w:after="0" w:line="240" w:lineRule="auto"/>
      </w:pPr>
      <w:r>
        <w:t>stopbits 1</w:t>
      </w:r>
    </w:p>
    <w:p w14:paraId="3D913976" w14:textId="5E3D1E57" w:rsidR="622140D5" w:rsidRDefault="622140D5" w:rsidP="08F77672">
      <w:pPr>
        <w:spacing w:before="0" w:after="0" w:line="240" w:lineRule="auto"/>
      </w:pPr>
      <w:r>
        <w:t>line aux 0</w:t>
      </w:r>
    </w:p>
    <w:p w14:paraId="0FB5C030" w14:textId="109BD99D" w:rsidR="622140D5" w:rsidRDefault="622140D5" w:rsidP="08F77672">
      <w:pPr>
        <w:spacing w:before="0" w:after="0" w:line="240" w:lineRule="auto"/>
      </w:pPr>
      <w:r>
        <w:t>stopbits 1</w:t>
      </w:r>
    </w:p>
    <w:p w14:paraId="652FA12C" w14:textId="7DC557C6" w:rsidR="622140D5" w:rsidRDefault="622140D5" w:rsidP="08F77672">
      <w:pPr>
        <w:spacing w:before="0" w:after="0" w:line="240" w:lineRule="auto"/>
      </w:pPr>
      <w:r>
        <w:t>line vty 0 4</w:t>
      </w:r>
    </w:p>
    <w:p w14:paraId="2A877FC1" w14:textId="32311F2D" w:rsidR="622140D5" w:rsidRDefault="622140D5" w:rsidP="08F77672">
      <w:pPr>
        <w:spacing w:before="0" w:after="0" w:line="240" w:lineRule="auto"/>
      </w:pPr>
      <w:r>
        <w:t>login</w:t>
      </w:r>
    </w:p>
    <w:p w14:paraId="0DB212FD" w14:textId="7A2F6AF1" w:rsidR="622140D5" w:rsidRDefault="622140D5" w:rsidP="08F77672">
      <w:pPr>
        <w:spacing w:before="0" w:after="0" w:line="240" w:lineRule="auto"/>
      </w:pPr>
      <w:r>
        <w:t>!</w:t>
      </w:r>
    </w:p>
    <w:p w14:paraId="6B71FF80" w14:textId="478E0E0A" w:rsidR="622140D5" w:rsidRDefault="622140D5" w:rsidP="08F77672">
      <w:pPr>
        <w:spacing w:before="0" w:after="0" w:line="240" w:lineRule="auto"/>
      </w:pPr>
      <w:r>
        <w:t>!</w:t>
      </w:r>
    </w:p>
    <w:p w14:paraId="33E8E478" w14:textId="63602B59" w:rsidR="14D29F85" w:rsidRDefault="14D29F85" w:rsidP="08F77672">
      <w:pPr>
        <w:spacing w:before="0" w:after="0" w:line="240" w:lineRule="auto"/>
      </w:pPr>
      <w:r>
        <w:t>E</w:t>
      </w:r>
      <w:r w:rsidR="622140D5">
        <w:t>nd</w:t>
      </w:r>
    </w:p>
    <w:p w14:paraId="58089B39" w14:textId="5CAA6E35" w:rsidR="17C81C97" w:rsidRDefault="17C81C97" w:rsidP="08F77672">
      <w:pPr>
        <w:spacing w:before="0" w:after="0" w:line="240" w:lineRule="auto"/>
      </w:pPr>
      <w:r>
        <w:lastRenderedPageBreak/>
        <w:t>R1#show ip route</w:t>
      </w:r>
    </w:p>
    <w:p w14:paraId="423F90AD" w14:textId="4C36A3EC" w:rsidR="17C81C97" w:rsidRDefault="17C81C97" w:rsidP="08F77672">
      <w:pPr>
        <w:spacing w:before="0" w:after="0" w:line="240" w:lineRule="auto"/>
      </w:pPr>
      <w:r>
        <w:t>Codes: L - local, C - connected, S - static, R - RIP, M - mobile, B - BGP</w:t>
      </w:r>
    </w:p>
    <w:p w14:paraId="698C0960" w14:textId="59DA543B" w:rsidR="17C81C97" w:rsidRDefault="17C81C97" w:rsidP="08F77672">
      <w:pPr>
        <w:spacing w:before="0" w:after="0" w:line="240" w:lineRule="auto"/>
      </w:pPr>
      <w:r>
        <w:t xml:space="preserve">       D - EIGRP, EX - EIGRP external, O - OSPF, IA - OSPF inter area</w:t>
      </w:r>
    </w:p>
    <w:p w14:paraId="1ECC8021" w14:textId="585CDE04" w:rsidR="17C81C97" w:rsidRDefault="17C81C97" w:rsidP="08F77672">
      <w:pPr>
        <w:spacing w:before="0" w:after="0" w:line="240" w:lineRule="auto"/>
      </w:pPr>
      <w:r>
        <w:t xml:space="preserve">       N1 - OSPF NSSA external type 1, N2 - OSPF NSSA external type 2</w:t>
      </w:r>
    </w:p>
    <w:p w14:paraId="13AE65AA" w14:textId="7B45E2A0" w:rsidR="17C81C97" w:rsidRDefault="17C81C97" w:rsidP="08F77672">
      <w:pPr>
        <w:spacing w:before="0" w:after="0" w:line="240" w:lineRule="auto"/>
      </w:pPr>
      <w:r>
        <w:t xml:space="preserve">       E1 - OSPF external type 1, E2 - OSPF external type 2</w:t>
      </w:r>
    </w:p>
    <w:p w14:paraId="38A2D832" w14:textId="703A1BDE" w:rsidR="17C81C97" w:rsidRDefault="17C81C97" w:rsidP="08F77672">
      <w:pPr>
        <w:spacing w:before="0" w:after="0" w:line="240" w:lineRule="auto"/>
      </w:pPr>
      <w:r>
        <w:t xml:space="preserve">       i - IS-IS, su - IS-IS summary, L1 - IS-IS level-1, L2 - IS-IS level-2</w:t>
      </w:r>
    </w:p>
    <w:p w14:paraId="22F25732" w14:textId="2D3DEE45" w:rsidR="17C81C97" w:rsidRDefault="17C81C97" w:rsidP="08F77672">
      <w:pPr>
        <w:spacing w:before="0" w:after="0" w:line="240" w:lineRule="auto"/>
      </w:pPr>
      <w:r>
        <w:t xml:space="preserve">       ia - IS-IS inter area, * - candidate default, U - per-user static route</w:t>
      </w:r>
    </w:p>
    <w:p w14:paraId="3D58F60E" w14:textId="1CDA3993" w:rsidR="17C81C97" w:rsidRDefault="17C81C97" w:rsidP="08F77672">
      <w:pPr>
        <w:spacing w:before="0" w:after="0" w:line="240" w:lineRule="auto"/>
      </w:pPr>
      <w:r>
        <w:t xml:space="preserve">       o - ODR, P - periodic downloaded static route, H - NHRP, l - LISP</w:t>
      </w:r>
    </w:p>
    <w:p w14:paraId="76DFF1BD" w14:textId="7E62EADC" w:rsidR="17C81C97" w:rsidRDefault="17C81C97" w:rsidP="08F77672">
      <w:pPr>
        <w:spacing w:before="0" w:after="0" w:line="240" w:lineRule="auto"/>
      </w:pPr>
      <w:r>
        <w:t xml:space="preserve">       a - application route</w:t>
      </w:r>
    </w:p>
    <w:p w14:paraId="0BD27F97" w14:textId="0B15AA2D" w:rsidR="17C81C97" w:rsidRDefault="17C81C97" w:rsidP="08F77672">
      <w:pPr>
        <w:spacing w:before="0" w:after="0" w:line="240" w:lineRule="auto"/>
      </w:pPr>
      <w:r>
        <w:t xml:space="preserve">       + - replicated route, % - next hop override, p - overrides from PfR</w:t>
      </w:r>
    </w:p>
    <w:p w14:paraId="688C4C28" w14:textId="3F68BCAD" w:rsidR="17C81C97" w:rsidRDefault="17C81C97" w:rsidP="08F77672">
      <w:pPr>
        <w:spacing w:before="0" w:after="0" w:line="240" w:lineRule="auto"/>
      </w:pPr>
      <w:r>
        <w:t xml:space="preserve"> </w:t>
      </w:r>
    </w:p>
    <w:p w14:paraId="41701F7F" w14:textId="5ADBA295" w:rsidR="17C81C97" w:rsidRDefault="17C81C97" w:rsidP="08F77672">
      <w:pPr>
        <w:spacing w:before="0" w:after="0" w:line="240" w:lineRule="auto"/>
      </w:pPr>
      <w:r>
        <w:t>Gateway of last resort is not set</w:t>
      </w:r>
    </w:p>
    <w:p w14:paraId="55B43096" w14:textId="4EC57C93" w:rsidR="17C81C97" w:rsidRDefault="17C81C97" w:rsidP="08F77672">
      <w:pPr>
        <w:spacing w:before="0" w:after="0" w:line="240" w:lineRule="auto"/>
      </w:pPr>
      <w:r>
        <w:t xml:space="preserve"> </w:t>
      </w:r>
    </w:p>
    <w:p w14:paraId="3CC13DCB" w14:textId="4FE3A4CB" w:rsidR="17C81C97" w:rsidRDefault="17C81C97" w:rsidP="08F77672">
      <w:pPr>
        <w:spacing w:before="0" w:after="0" w:line="240" w:lineRule="auto"/>
      </w:pPr>
      <w:r>
        <w:t xml:space="preserve">      10.0.0.0/8 is variably subnetted, 6 subnets, 2 masks</w:t>
      </w:r>
    </w:p>
    <w:p w14:paraId="5D1690C5" w14:textId="7DDC0D7F" w:rsidR="17C81C97" w:rsidRDefault="17C81C97" w:rsidP="08F77672">
      <w:pPr>
        <w:spacing w:before="0" w:after="0" w:line="240" w:lineRule="auto"/>
      </w:pPr>
      <w:r>
        <w:t>C        10.0.0.0/24 is directly connected, GigabitEthernet0/0/0</w:t>
      </w:r>
    </w:p>
    <w:p w14:paraId="4FF4E1CB" w14:textId="533D6AFE" w:rsidR="17C81C97" w:rsidRDefault="17C81C97" w:rsidP="08F77672">
      <w:pPr>
        <w:spacing w:before="0" w:after="0" w:line="240" w:lineRule="auto"/>
      </w:pPr>
      <w:r>
        <w:t>L        10.0.0.1/32 is directly connected, GigabitEthernet0/0/0</w:t>
      </w:r>
    </w:p>
    <w:p w14:paraId="753C1040" w14:textId="1C32B7CE" w:rsidR="17C81C97" w:rsidRDefault="17C81C97" w:rsidP="08F77672">
      <w:pPr>
        <w:spacing w:before="0" w:after="0" w:line="240" w:lineRule="auto"/>
      </w:pPr>
      <w:r>
        <w:t>D        10.0.1.0/24 [90/3072] via 10.0.0.2, 00:28:39, GigabitEthernet0/0/0</w:t>
      </w:r>
    </w:p>
    <w:p w14:paraId="5A303ADE" w14:textId="17668575" w:rsidR="17C81C97" w:rsidRDefault="17C81C97" w:rsidP="08F77672">
      <w:pPr>
        <w:spacing w:before="0" w:after="0" w:line="240" w:lineRule="auto"/>
      </w:pPr>
      <w:r>
        <w:t>D        10.0.2.0/24 [90/3328] via 10.0.0.2, 00:27:41, GigabitEthernet0/0/0</w:t>
      </w:r>
    </w:p>
    <w:p w14:paraId="0DB0E6A4" w14:textId="286EF4B3" w:rsidR="17C81C97" w:rsidRDefault="17C81C97" w:rsidP="08F77672">
      <w:pPr>
        <w:spacing w:before="0" w:after="0" w:line="240" w:lineRule="auto"/>
      </w:pPr>
      <w:r>
        <w:t>D EX     10.0.3.0/24 [170/282112] via 10.0.0.2, 00:16:31, GigabitEthernet0/0/0</w:t>
      </w:r>
    </w:p>
    <w:p w14:paraId="101914E8" w14:textId="2964194D" w:rsidR="17C81C97" w:rsidRDefault="17C81C97" w:rsidP="08F77672">
      <w:pPr>
        <w:spacing w:before="0" w:after="0" w:line="240" w:lineRule="auto"/>
      </w:pPr>
      <w:r>
        <w:t>D EX     10.0.4.0/24 [170/282112] via 10.0.0.2, 00:16:31, GigabitEthernet0/0/0</w:t>
      </w:r>
    </w:p>
    <w:p w14:paraId="5E6A4B18" w14:textId="288CA48D" w:rsidR="17C81C97" w:rsidRDefault="17C81C97" w:rsidP="08F77672">
      <w:pPr>
        <w:spacing w:before="0" w:after="0" w:line="240" w:lineRule="auto"/>
      </w:pPr>
      <w:r>
        <w:t xml:space="preserve">      192.168.1.0/24 is variably subnetted, 2 subnets, 2 masks</w:t>
      </w:r>
    </w:p>
    <w:p w14:paraId="11C1BC54" w14:textId="45AE4BD2" w:rsidR="17C81C97" w:rsidRDefault="17C81C97" w:rsidP="08F77672">
      <w:pPr>
        <w:spacing w:before="0" w:after="0" w:line="240" w:lineRule="auto"/>
      </w:pPr>
      <w:r>
        <w:t>C        192.168.1.0/24 is directly connected, Loopback0</w:t>
      </w:r>
    </w:p>
    <w:p w14:paraId="1C11DCC6" w14:textId="155D10C1" w:rsidR="17C81C97" w:rsidRDefault="17C81C97" w:rsidP="08F77672">
      <w:pPr>
        <w:spacing w:before="0" w:after="0" w:line="240" w:lineRule="auto"/>
      </w:pPr>
      <w:r>
        <w:t>L        192.168.1.1/32 is directly connected, Loopback0</w:t>
      </w:r>
    </w:p>
    <w:p w14:paraId="21751C91" w14:textId="7CC97904" w:rsidR="17C81C97" w:rsidRDefault="17C81C97" w:rsidP="08F77672">
      <w:pPr>
        <w:spacing w:before="0" w:after="0" w:line="240" w:lineRule="auto"/>
      </w:pPr>
      <w:r>
        <w:t>D     192.168.2.0/24 [90/130816] via 10.0.0.2, 00:28:39, GigabitEthernet0/0/0</w:t>
      </w:r>
    </w:p>
    <w:p w14:paraId="25E7BCF7" w14:textId="72BEC1BA" w:rsidR="17C81C97" w:rsidRDefault="17C81C97" w:rsidP="08F77672">
      <w:pPr>
        <w:spacing w:before="0" w:after="0" w:line="240" w:lineRule="auto"/>
      </w:pPr>
      <w:r>
        <w:t>D     192.168.3.0/24 [90/131072] via 10.0.0.2, 00:27:41, GigabitEthernet0/0/0</w:t>
      </w:r>
    </w:p>
    <w:p w14:paraId="68BD6886" w14:textId="4EB286C1" w:rsidR="17C81C97" w:rsidRDefault="17C81C97" w:rsidP="08F77672">
      <w:pPr>
        <w:spacing w:before="0" w:after="0" w:line="240" w:lineRule="auto"/>
      </w:pPr>
      <w:r>
        <w:t>D EX  192.168.4.0/24 [170/282112] via 10.0.0.2, 00:16:31, GigabitEthernet0/0/0</w:t>
      </w:r>
    </w:p>
    <w:p w14:paraId="394A5209" w14:textId="5752E014" w:rsidR="17C81C97" w:rsidRDefault="17C81C97" w:rsidP="08F77672">
      <w:pPr>
        <w:spacing w:before="0" w:after="0" w:line="240" w:lineRule="auto"/>
      </w:pPr>
      <w:r>
        <w:t xml:space="preserve">      192.168.5.0/32 is subnetted, 1 subnets</w:t>
      </w:r>
    </w:p>
    <w:p w14:paraId="59B76A50" w14:textId="6C8D1512" w:rsidR="17C81C97" w:rsidRDefault="17C81C97" w:rsidP="08F77672">
      <w:pPr>
        <w:spacing w:before="0" w:after="0" w:line="240" w:lineRule="auto"/>
      </w:pPr>
      <w:r>
        <w:t>D EX     192.168.5.1 [170/282112] via 10.0.0.2, 00:16:31, GigabitEthernet0/0/0</w:t>
      </w:r>
    </w:p>
    <w:p w14:paraId="29BD975A" w14:textId="201C2EF5" w:rsidR="17C81C97" w:rsidRDefault="17C81C97" w:rsidP="08F77672">
      <w:pPr>
        <w:spacing w:before="0" w:after="0" w:line="240" w:lineRule="auto"/>
      </w:pPr>
      <w:r>
        <w:t xml:space="preserve">      192.168.6.0/32 is subnetted, 1 subnets</w:t>
      </w:r>
    </w:p>
    <w:p w14:paraId="7990E309" w14:textId="5E98E142" w:rsidR="17C81C97" w:rsidRDefault="17C81C97" w:rsidP="08F77672">
      <w:pPr>
        <w:spacing w:before="0" w:after="0" w:line="240" w:lineRule="auto"/>
      </w:pPr>
      <w:r>
        <w:t>D EX     192.168.6.1 [170/282112] via 10.0.0.2, 00:16:31, GigabitEthernet0/0/0</w:t>
      </w:r>
    </w:p>
    <w:p w14:paraId="0844C8E7" w14:textId="79F86ACB" w:rsidR="08F77672" w:rsidRDefault="08F77672" w:rsidP="08F77672">
      <w:pPr>
        <w:spacing w:before="0" w:after="0" w:line="240" w:lineRule="auto"/>
      </w:pPr>
    </w:p>
    <w:p w14:paraId="358B563A" w14:textId="21AB899A" w:rsidR="0BEEFA08" w:rsidRDefault="0BEEFA08" w:rsidP="08F77672">
      <w:pPr>
        <w:spacing w:before="0" w:after="0" w:line="240" w:lineRule="auto"/>
      </w:pPr>
      <w:r>
        <w:t>R1#show ipv6 route</w:t>
      </w:r>
    </w:p>
    <w:p w14:paraId="2CC8D71D" w14:textId="3650EB24" w:rsidR="0BEEFA08" w:rsidRDefault="0BEEFA08" w:rsidP="08F77672">
      <w:pPr>
        <w:spacing w:before="0" w:after="0" w:line="240" w:lineRule="auto"/>
      </w:pPr>
      <w:r>
        <w:t>IPv6 Routing Table - default - 12 entries</w:t>
      </w:r>
    </w:p>
    <w:p w14:paraId="2656F351" w14:textId="13EEF83F" w:rsidR="0BEEFA08" w:rsidRDefault="0BEEFA08" w:rsidP="08F77672">
      <w:pPr>
        <w:spacing w:before="0" w:after="0" w:line="240" w:lineRule="auto"/>
      </w:pPr>
      <w:r>
        <w:t>Codes: C - Connected, L - Local, S - Static, U - Per-user Static route</w:t>
      </w:r>
    </w:p>
    <w:p w14:paraId="64848950" w14:textId="5D579C14" w:rsidR="0BEEFA08" w:rsidRDefault="0BEEFA08" w:rsidP="08F77672">
      <w:pPr>
        <w:spacing w:before="0" w:after="0" w:line="240" w:lineRule="auto"/>
      </w:pPr>
      <w:r>
        <w:t xml:space="preserve">       B - BGP, R - RIP, I1 - ISIS L1, I2 - ISIS L2</w:t>
      </w:r>
    </w:p>
    <w:p w14:paraId="49DDA0F3" w14:textId="71B363F1" w:rsidR="0BEEFA08" w:rsidRDefault="0BEEFA08" w:rsidP="08F77672">
      <w:pPr>
        <w:spacing w:before="0" w:after="0" w:line="240" w:lineRule="auto"/>
      </w:pPr>
      <w:r>
        <w:t xml:space="preserve">       IA - ISIS interarea, IS - ISIS summary, D - EIGRP, EX - EIGRP external</w:t>
      </w:r>
    </w:p>
    <w:p w14:paraId="009BBAB0" w14:textId="35717054" w:rsidR="0BEEFA08" w:rsidRDefault="0BEEFA08" w:rsidP="08F77672">
      <w:pPr>
        <w:spacing w:before="0" w:after="0" w:line="240" w:lineRule="auto"/>
      </w:pPr>
      <w:r>
        <w:t xml:space="preserve">       ND - ND Default, NDp - ND Prefix, DCE - Destination, NDr - Redirect</w:t>
      </w:r>
    </w:p>
    <w:p w14:paraId="64A6F3AF" w14:textId="310EEF64" w:rsidR="0BEEFA08" w:rsidRDefault="0BEEFA08" w:rsidP="08F77672">
      <w:pPr>
        <w:spacing w:before="0" w:after="0" w:line="240" w:lineRule="auto"/>
      </w:pPr>
      <w:r>
        <w:t xml:space="preserve">       O - OSPF Intra, OI - OSPF Inter, OE1 - OSPF ext 1, OE2 - OSPF ext 2</w:t>
      </w:r>
    </w:p>
    <w:p w14:paraId="0233CA5C" w14:textId="46FB593E" w:rsidR="0BEEFA08" w:rsidRDefault="0BEEFA08" w:rsidP="08F77672">
      <w:pPr>
        <w:spacing w:before="0" w:after="0" w:line="240" w:lineRule="auto"/>
      </w:pPr>
      <w:r>
        <w:t xml:space="preserve">       ON1 - OSPF NSSA ext 1, ON2 - OSPF NSSA ext 2, a - Application</w:t>
      </w:r>
    </w:p>
    <w:p w14:paraId="50661EDE" w14:textId="4F07F9FC" w:rsidR="0BEEFA08" w:rsidRDefault="0BEEFA08" w:rsidP="08F77672">
      <w:pPr>
        <w:spacing w:before="0" w:after="0" w:line="240" w:lineRule="auto"/>
      </w:pPr>
      <w:r>
        <w:t>C   10:1::/64 [0/0]</w:t>
      </w:r>
    </w:p>
    <w:p w14:paraId="4C6E5642" w14:textId="3012778E" w:rsidR="0BEEFA08" w:rsidRDefault="0BEEFA08" w:rsidP="08F77672">
      <w:pPr>
        <w:spacing w:before="0" w:after="0" w:line="240" w:lineRule="auto"/>
      </w:pPr>
      <w:r>
        <w:t xml:space="preserve">     via GigabitEthernet0/0/0, directly connected</w:t>
      </w:r>
    </w:p>
    <w:p w14:paraId="4C50A3BA" w14:textId="516EF4C1" w:rsidR="0BEEFA08" w:rsidRDefault="0BEEFA08" w:rsidP="08F77672">
      <w:pPr>
        <w:spacing w:before="0" w:after="0" w:line="240" w:lineRule="auto"/>
      </w:pPr>
      <w:r>
        <w:t>L   10:1::1/128 [0/0]</w:t>
      </w:r>
    </w:p>
    <w:p w14:paraId="7EF2AE6E" w14:textId="1E9ECED9" w:rsidR="0BEEFA08" w:rsidRDefault="0BEEFA08" w:rsidP="08F77672">
      <w:pPr>
        <w:spacing w:before="0" w:after="0" w:line="240" w:lineRule="auto"/>
      </w:pPr>
      <w:r>
        <w:t xml:space="preserve">     via GigabitEthernet0/0/0, receive</w:t>
      </w:r>
    </w:p>
    <w:p w14:paraId="2414FC9A" w14:textId="37EA120D" w:rsidR="0BEEFA08" w:rsidRDefault="0BEEFA08" w:rsidP="08F77672">
      <w:pPr>
        <w:spacing w:before="0" w:after="0" w:line="240" w:lineRule="auto"/>
      </w:pPr>
      <w:r>
        <w:t>D   10:2::/64 [90/3072]</w:t>
      </w:r>
    </w:p>
    <w:p w14:paraId="146456A8" w14:textId="4DF8F598" w:rsidR="0BEEFA08" w:rsidRDefault="0BEEFA08" w:rsidP="08F77672">
      <w:pPr>
        <w:spacing w:before="0" w:after="0" w:line="240" w:lineRule="auto"/>
      </w:pPr>
      <w:r>
        <w:t xml:space="preserve">     via FE80::B6A8:B9FF:FE47:9471, GigabitEthernet0/0/0</w:t>
      </w:r>
    </w:p>
    <w:p w14:paraId="530B7CAE" w14:textId="118BBAD6" w:rsidR="0BEEFA08" w:rsidRDefault="0BEEFA08" w:rsidP="08F77672">
      <w:pPr>
        <w:spacing w:before="0" w:after="0" w:line="240" w:lineRule="auto"/>
      </w:pPr>
      <w:r>
        <w:t>D   10:3::/64 [90/3328]</w:t>
      </w:r>
    </w:p>
    <w:p w14:paraId="5FB97D6C" w14:textId="63583794" w:rsidR="0BEEFA08" w:rsidRDefault="0BEEFA08" w:rsidP="08F77672">
      <w:pPr>
        <w:spacing w:before="0" w:after="0" w:line="240" w:lineRule="auto"/>
      </w:pPr>
      <w:r>
        <w:t xml:space="preserve">     via FE80::B6A8:B9FF:FE47:9471, GigabitEthernet0/0/0</w:t>
      </w:r>
    </w:p>
    <w:p w14:paraId="1156D88D" w14:textId="5624F0A2" w:rsidR="0BEEFA08" w:rsidRDefault="0BEEFA08" w:rsidP="08F77672">
      <w:pPr>
        <w:spacing w:before="0" w:after="0" w:line="240" w:lineRule="auto"/>
      </w:pPr>
      <w:r>
        <w:lastRenderedPageBreak/>
        <w:t>EX  10:5::/64 [170/282112]</w:t>
      </w:r>
    </w:p>
    <w:p w14:paraId="1B3AC4FF" w14:textId="393FFC0F" w:rsidR="0BEEFA08" w:rsidRDefault="0BEEFA08" w:rsidP="08F77672">
      <w:pPr>
        <w:spacing w:before="0" w:after="0" w:line="240" w:lineRule="auto"/>
      </w:pPr>
      <w:r>
        <w:t xml:space="preserve">     via FE80::B6A8:B9FF:FE47:9471, GigabitEthernet0/0/0</w:t>
      </w:r>
    </w:p>
    <w:p w14:paraId="4C8969FB" w14:textId="3519036C" w:rsidR="0BEEFA08" w:rsidRDefault="0BEEFA08" w:rsidP="08F77672">
      <w:pPr>
        <w:spacing w:before="0" w:after="0" w:line="240" w:lineRule="auto"/>
      </w:pPr>
      <w:r>
        <w:t>C   100:1::/64 [0/0]</w:t>
      </w:r>
    </w:p>
    <w:p w14:paraId="5F5651E3" w14:textId="68260BBB" w:rsidR="0BEEFA08" w:rsidRDefault="0BEEFA08" w:rsidP="08F77672">
      <w:pPr>
        <w:spacing w:before="0" w:after="0" w:line="240" w:lineRule="auto"/>
      </w:pPr>
      <w:r>
        <w:t xml:space="preserve">     via Loopback0, directly connected</w:t>
      </w:r>
    </w:p>
    <w:p w14:paraId="702E7BE7" w14:textId="40EFEB1B" w:rsidR="0BEEFA08" w:rsidRDefault="0BEEFA08" w:rsidP="08F77672">
      <w:pPr>
        <w:spacing w:before="0" w:after="0" w:line="240" w:lineRule="auto"/>
      </w:pPr>
      <w:r>
        <w:t>L   100:1::1/128 [0/0]</w:t>
      </w:r>
    </w:p>
    <w:p w14:paraId="106C09C7" w14:textId="4266D9FE" w:rsidR="0BEEFA08" w:rsidRDefault="0BEEFA08" w:rsidP="08F77672">
      <w:pPr>
        <w:spacing w:before="0" w:after="0" w:line="240" w:lineRule="auto"/>
      </w:pPr>
      <w:r>
        <w:t xml:space="preserve">     via Loopback0, receive</w:t>
      </w:r>
    </w:p>
    <w:p w14:paraId="4F0EA020" w14:textId="279E7DB2" w:rsidR="0BEEFA08" w:rsidRDefault="0BEEFA08" w:rsidP="08F77672">
      <w:pPr>
        <w:spacing w:before="0" w:after="0" w:line="240" w:lineRule="auto"/>
      </w:pPr>
      <w:r>
        <w:t>D   100:2::/64 [90/130816]</w:t>
      </w:r>
    </w:p>
    <w:p w14:paraId="2F6C41E9" w14:textId="36EA0489" w:rsidR="0BEEFA08" w:rsidRDefault="0BEEFA08" w:rsidP="08F77672">
      <w:pPr>
        <w:spacing w:before="0" w:after="0" w:line="240" w:lineRule="auto"/>
      </w:pPr>
      <w:r>
        <w:t xml:space="preserve">     via FE80::B6A8:B9FF:FE47:9471, GigabitEthernet0/0/0</w:t>
      </w:r>
    </w:p>
    <w:p w14:paraId="08C22BE5" w14:textId="56B77D35" w:rsidR="0BEEFA08" w:rsidRDefault="0BEEFA08" w:rsidP="08F77672">
      <w:pPr>
        <w:spacing w:before="0" w:after="0" w:line="240" w:lineRule="auto"/>
      </w:pPr>
      <w:r>
        <w:t>D   100:3::/64 [90/131072]</w:t>
      </w:r>
    </w:p>
    <w:p w14:paraId="52FEF1DF" w14:textId="138D5F91" w:rsidR="0BEEFA08" w:rsidRDefault="0BEEFA08" w:rsidP="08F77672">
      <w:pPr>
        <w:spacing w:before="0" w:after="0" w:line="240" w:lineRule="auto"/>
      </w:pPr>
      <w:r>
        <w:t xml:space="preserve">     via FE80::B6A8:B9FF:FE47:9471, GigabitEthernet0/0/0</w:t>
      </w:r>
    </w:p>
    <w:p w14:paraId="4A7350DA" w14:textId="3DDAC482" w:rsidR="0BEEFA08" w:rsidRDefault="0BEEFA08" w:rsidP="08F77672">
      <w:pPr>
        <w:spacing w:before="0" w:after="0" w:line="240" w:lineRule="auto"/>
      </w:pPr>
      <w:r>
        <w:t>EX  100:5::1/128 [170/282112]</w:t>
      </w:r>
    </w:p>
    <w:p w14:paraId="27B9910A" w14:textId="0E489F7B" w:rsidR="0BEEFA08" w:rsidRDefault="0BEEFA08" w:rsidP="08F77672">
      <w:pPr>
        <w:spacing w:before="0" w:after="0" w:line="240" w:lineRule="auto"/>
      </w:pPr>
      <w:r>
        <w:t xml:space="preserve">     via FE80::B6A8:B9FF:FE47:9471, GigabitEthernet0/0/0</w:t>
      </w:r>
    </w:p>
    <w:p w14:paraId="0E9CB7AC" w14:textId="7A97A3BF" w:rsidR="0BEEFA08" w:rsidRDefault="0BEEFA08" w:rsidP="08F77672">
      <w:pPr>
        <w:spacing w:before="0" w:after="0" w:line="240" w:lineRule="auto"/>
      </w:pPr>
      <w:r>
        <w:t>EX  100:6::1/128 [170/282112]</w:t>
      </w:r>
    </w:p>
    <w:p w14:paraId="488A52BA" w14:textId="176DF5A4" w:rsidR="0BEEFA08" w:rsidRDefault="0BEEFA08" w:rsidP="08F77672">
      <w:pPr>
        <w:spacing w:before="0" w:after="0" w:line="240" w:lineRule="auto"/>
      </w:pPr>
      <w:r>
        <w:t xml:space="preserve">     via FE80::B6A8:B9FF:FE47:9471, GigabitEthernet0/0/0</w:t>
      </w:r>
    </w:p>
    <w:p w14:paraId="087C01D0" w14:textId="1B4AC10F" w:rsidR="0BEEFA08" w:rsidRDefault="0BEEFA08" w:rsidP="08F77672">
      <w:pPr>
        <w:spacing w:before="0" w:after="0" w:line="240" w:lineRule="auto"/>
      </w:pPr>
      <w:r>
        <w:t>L   FF00::/8 [0/0]</w:t>
      </w:r>
    </w:p>
    <w:p w14:paraId="539DE102" w14:textId="07429ED1" w:rsidR="0BEEFA08" w:rsidRDefault="0BEEFA08" w:rsidP="08F77672">
      <w:pPr>
        <w:spacing w:before="0" w:after="0" w:line="240" w:lineRule="auto"/>
      </w:pPr>
      <w:r>
        <w:t xml:space="preserve">     via Null0, receive</w:t>
      </w:r>
    </w:p>
    <w:p w14:paraId="09816DD2" w14:textId="0338E224" w:rsidR="08F77672" w:rsidRDefault="08F77672" w:rsidP="08F77672">
      <w:pPr>
        <w:spacing w:before="0" w:after="0" w:line="240" w:lineRule="auto"/>
      </w:pPr>
    </w:p>
    <w:p w14:paraId="2B7CEF9D" w14:textId="3730B085" w:rsidR="0BEEFA08" w:rsidRDefault="0BEEFA08" w:rsidP="502C80CA">
      <w:pPr>
        <w:pStyle w:val="Heading7"/>
        <w:rPr>
          <w:rFonts w:ascii="Constantia" w:eastAsia="HGMinchoE" w:hAnsi="Constantia" w:cs="Times New Roman"/>
          <w:color w:val="004F5B"/>
        </w:rPr>
      </w:pPr>
      <w:r w:rsidRPr="502C80CA">
        <w:rPr>
          <w:rFonts w:ascii="Constantia" w:eastAsia="HGMinchoE" w:hAnsi="Constantia" w:cs="Times New Roman"/>
          <w:color w:val="004F5B"/>
        </w:rPr>
        <w:t>R2</w:t>
      </w:r>
    </w:p>
    <w:p w14:paraId="57CD1425" w14:textId="3730B085" w:rsidR="502C80CA" w:rsidRDefault="502C80CA" w:rsidP="0D3AFAD2">
      <w:pPr>
        <w:spacing w:before="0" w:after="0" w:line="240" w:lineRule="auto"/>
      </w:pPr>
    </w:p>
    <w:p w14:paraId="120A9FFD" w14:textId="7F47FBEA" w:rsidR="0BEEFA08" w:rsidRDefault="0BEEFA08" w:rsidP="0D3AFAD2">
      <w:pPr>
        <w:spacing w:before="0" w:after="0" w:line="240" w:lineRule="auto"/>
      </w:pPr>
      <w:r>
        <w:t>R2#show run</w:t>
      </w:r>
    </w:p>
    <w:p w14:paraId="03C11633" w14:textId="6966C91D" w:rsidR="0BEEFA08" w:rsidRDefault="0BEEFA08" w:rsidP="0D3AFAD2">
      <w:pPr>
        <w:spacing w:before="0" w:after="0" w:line="240" w:lineRule="auto"/>
      </w:pPr>
      <w:r>
        <w:t>Building configuration...</w:t>
      </w:r>
    </w:p>
    <w:p w14:paraId="0CBBE9F2" w14:textId="63E687E6" w:rsidR="0BEEFA08" w:rsidRDefault="0BEEFA08" w:rsidP="0D3AFAD2">
      <w:pPr>
        <w:spacing w:before="0" w:after="0" w:line="240" w:lineRule="auto"/>
      </w:pPr>
      <w:r>
        <w:t xml:space="preserve"> </w:t>
      </w:r>
    </w:p>
    <w:p w14:paraId="3D8117C2" w14:textId="774D3609" w:rsidR="0BEEFA08" w:rsidRDefault="0BEEFA08" w:rsidP="0D3AFAD2">
      <w:pPr>
        <w:spacing w:before="0" w:after="0" w:line="240" w:lineRule="auto"/>
      </w:pPr>
      <w:r>
        <w:t xml:space="preserve"> </w:t>
      </w:r>
    </w:p>
    <w:p w14:paraId="5E5C464D" w14:textId="7D48B1B4" w:rsidR="0BEEFA08" w:rsidRDefault="0BEEFA08" w:rsidP="0D3AFAD2">
      <w:pPr>
        <w:spacing w:before="0" w:after="0" w:line="240" w:lineRule="auto"/>
      </w:pPr>
      <w:r>
        <w:t>Current configuration : 1820 bytes</w:t>
      </w:r>
    </w:p>
    <w:p w14:paraId="1449EA9E" w14:textId="626CDCC4" w:rsidR="0BEEFA08" w:rsidRDefault="0BEEFA08" w:rsidP="0D3AFAD2">
      <w:pPr>
        <w:spacing w:before="0" w:after="0" w:line="240" w:lineRule="auto"/>
      </w:pPr>
      <w:r>
        <w:t>!</w:t>
      </w:r>
    </w:p>
    <w:p w14:paraId="443F5F3E" w14:textId="65C6F170" w:rsidR="0BEEFA08" w:rsidRDefault="0BEEFA08" w:rsidP="0D3AFAD2">
      <w:pPr>
        <w:spacing w:before="0" w:after="0" w:line="240" w:lineRule="auto"/>
      </w:pPr>
      <w:r>
        <w:t>! Last configuration change at 17:17:38 UTC Fri Dec 3 2021</w:t>
      </w:r>
    </w:p>
    <w:p w14:paraId="75FEF656" w14:textId="1B947266" w:rsidR="0BEEFA08" w:rsidRDefault="0BEEFA08" w:rsidP="0D3AFAD2">
      <w:pPr>
        <w:spacing w:before="0" w:after="0" w:line="240" w:lineRule="auto"/>
      </w:pPr>
      <w:r>
        <w:t>!</w:t>
      </w:r>
    </w:p>
    <w:p w14:paraId="7005E953" w14:textId="62E46505" w:rsidR="0BEEFA08" w:rsidRDefault="0BEEFA08" w:rsidP="0D3AFAD2">
      <w:pPr>
        <w:spacing w:before="0" w:after="0" w:line="240" w:lineRule="auto"/>
      </w:pPr>
      <w:r>
        <w:t>version 15.5</w:t>
      </w:r>
    </w:p>
    <w:p w14:paraId="4035A4AF" w14:textId="5679E949" w:rsidR="0BEEFA08" w:rsidRDefault="0BEEFA08" w:rsidP="0D3AFAD2">
      <w:pPr>
        <w:spacing w:before="0" w:after="0" w:line="240" w:lineRule="auto"/>
      </w:pPr>
      <w:r>
        <w:t>service timestamps debug datetime msec</w:t>
      </w:r>
    </w:p>
    <w:p w14:paraId="268CCDCD" w14:textId="651365E2" w:rsidR="0BEEFA08" w:rsidRDefault="0BEEFA08" w:rsidP="0D3AFAD2">
      <w:pPr>
        <w:spacing w:before="0" w:after="0" w:line="240" w:lineRule="auto"/>
      </w:pPr>
      <w:r>
        <w:t>service timestamps log datetime msec</w:t>
      </w:r>
    </w:p>
    <w:p w14:paraId="611F82E8" w14:textId="27459BDB" w:rsidR="0BEEFA08" w:rsidRDefault="0BEEFA08" w:rsidP="0D3AFAD2">
      <w:pPr>
        <w:spacing w:before="0" w:after="0" w:line="240" w:lineRule="auto"/>
      </w:pPr>
      <w:r>
        <w:t>no platform punt-keepalive disable-kernel-core</w:t>
      </w:r>
    </w:p>
    <w:p w14:paraId="7DEC14A9" w14:textId="516B2E91" w:rsidR="0BEEFA08" w:rsidRDefault="0BEEFA08" w:rsidP="0D3AFAD2">
      <w:pPr>
        <w:spacing w:before="0" w:after="0" w:line="240" w:lineRule="auto"/>
      </w:pPr>
      <w:r>
        <w:t>!</w:t>
      </w:r>
    </w:p>
    <w:p w14:paraId="7B56D9A5" w14:textId="0D1A1987" w:rsidR="0BEEFA08" w:rsidRDefault="0BEEFA08" w:rsidP="0D3AFAD2">
      <w:pPr>
        <w:spacing w:before="0" w:after="0" w:line="240" w:lineRule="auto"/>
      </w:pPr>
      <w:r>
        <w:t>hostname R2</w:t>
      </w:r>
    </w:p>
    <w:p w14:paraId="667B906E" w14:textId="6E0F1DE5" w:rsidR="0BEEFA08" w:rsidRDefault="0BEEFA08" w:rsidP="0D3AFAD2">
      <w:pPr>
        <w:spacing w:before="0" w:after="0" w:line="240" w:lineRule="auto"/>
      </w:pPr>
      <w:r>
        <w:t>!</w:t>
      </w:r>
    </w:p>
    <w:p w14:paraId="2ED6A4EF" w14:textId="19AA5526" w:rsidR="0BEEFA08" w:rsidRDefault="0BEEFA08" w:rsidP="0D3AFAD2">
      <w:pPr>
        <w:spacing w:before="0" w:after="0" w:line="240" w:lineRule="auto"/>
      </w:pPr>
      <w:r>
        <w:t>boot-start-marker</w:t>
      </w:r>
    </w:p>
    <w:p w14:paraId="79CC091D" w14:textId="4CCAA56C" w:rsidR="0BEEFA08" w:rsidRDefault="0BEEFA08" w:rsidP="0D3AFAD2">
      <w:pPr>
        <w:spacing w:before="0" w:after="0" w:line="240" w:lineRule="auto"/>
      </w:pPr>
      <w:r>
        <w:t>boot-end-marker</w:t>
      </w:r>
    </w:p>
    <w:p w14:paraId="01889A69" w14:textId="6A7D3C73" w:rsidR="0BEEFA08" w:rsidRDefault="0BEEFA08" w:rsidP="0D3AFAD2">
      <w:pPr>
        <w:spacing w:before="0" w:after="0" w:line="240" w:lineRule="auto"/>
      </w:pPr>
      <w:r>
        <w:t>!</w:t>
      </w:r>
    </w:p>
    <w:p w14:paraId="1DFB6299" w14:textId="5ECECFC4" w:rsidR="0BEEFA08" w:rsidRDefault="0BEEFA08" w:rsidP="0D3AFAD2">
      <w:pPr>
        <w:spacing w:before="0" w:after="0" w:line="240" w:lineRule="auto"/>
      </w:pPr>
      <w:r>
        <w:t>vrf definition Mgmt-intf</w:t>
      </w:r>
    </w:p>
    <w:p w14:paraId="270870A1" w14:textId="29510CC4" w:rsidR="0BEEFA08" w:rsidRDefault="0BEEFA08" w:rsidP="0D3AFAD2">
      <w:pPr>
        <w:spacing w:before="0" w:after="0" w:line="240" w:lineRule="auto"/>
      </w:pPr>
      <w:r>
        <w:t>!</w:t>
      </w:r>
    </w:p>
    <w:p w14:paraId="0C15A973" w14:textId="6FBF79D3" w:rsidR="0BEEFA08" w:rsidRDefault="0BEEFA08" w:rsidP="0D3AFAD2">
      <w:pPr>
        <w:spacing w:before="0" w:after="0" w:line="240" w:lineRule="auto"/>
      </w:pPr>
      <w:r>
        <w:t>address-family ipv4</w:t>
      </w:r>
    </w:p>
    <w:p w14:paraId="29D44D2F" w14:textId="605FCAAB" w:rsidR="0BEEFA08" w:rsidRDefault="0BEEFA08" w:rsidP="0D3AFAD2">
      <w:pPr>
        <w:spacing w:before="0" w:after="0" w:line="240" w:lineRule="auto"/>
      </w:pPr>
      <w:r>
        <w:t>exit-address-family</w:t>
      </w:r>
    </w:p>
    <w:p w14:paraId="47C183F8" w14:textId="4849A01C" w:rsidR="0BEEFA08" w:rsidRDefault="0BEEFA08" w:rsidP="0D3AFAD2">
      <w:pPr>
        <w:spacing w:before="0" w:after="0" w:line="240" w:lineRule="auto"/>
      </w:pPr>
      <w:r>
        <w:t>!</w:t>
      </w:r>
    </w:p>
    <w:p w14:paraId="57BDE673" w14:textId="0435FD2B" w:rsidR="0BEEFA08" w:rsidRDefault="0BEEFA08" w:rsidP="0D3AFAD2">
      <w:pPr>
        <w:spacing w:before="0" w:after="0" w:line="240" w:lineRule="auto"/>
      </w:pPr>
      <w:r>
        <w:t>address-family ipv6</w:t>
      </w:r>
    </w:p>
    <w:p w14:paraId="3C245587" w14:textId="5540E2BD" w:rsidR="0BEEFA08" w:rsidRDefault="0BEEFA08" w:rsidP="0D3AFAD2">
      <w:pPr>
        <w:spacing w:before="0" w:after="0" w:line="240" w:lineRule="auto"/>
      </w:pPr>
      <w:r>
        <w:t>exit-address-family</w:t>
      </w:r>
    </w:p>
    <w:p w14:paraId="26BA93AD" w14:textId="53DF07B5" w:rsidR="0BEEFA08" w:rsidRDefault="0BEEFA08" w:rsidP="0D3AFAD2">
      <w:pPr>
        <w:spacing w:before="0" w:after="0" w:line="240" w:lineRule="auto"/>
      </w:pPr>
      <w:r>
        <w:t>!</w:t>
      </w:r>
    </w:p>
    <w:p w14:paraId="29D64B5C" w14:textId="70395A3E" w:rsidR="0BEEFA08" w:rsidRDefault="0BEEFA08" w:rsidP="0D3AFAD2">
      <w:pPr>
        <w:spacing w:before="0" w:after="0" w:line="240" w:lineRule="auto"/>
      </w:pPr>
      <w:r>
        <w:t>no aaa new-model</w:t>
      </w:r>
    </w:p>
    <w:p w14:paraId="27BA8E8F" w14:textId="60C07346" w:rsidR="0BEEFA08" w:rsidRDefault="0BEEFA08" w:rsidP="0D3AFAD2">
      <w:pPr>
        <w:spacing w:before="0" w:after="0" w:line="240" w:lineRule="auto"/>
      </w:pPr>
      <w:r>
        <w:lastRenderedPageBreak/>
        <w:t>!</w:t>
      </w:r>
    </w:p>
    <w:p w14:paraId="644B0CA5" w14:textId="4E230B26" w:rsidR="0BEEFA08" w:rsidRDefault="0BEEFA08" w:rsidP="0D3AFAD2">
      <w:pPr>
        <w:spacing w:before="0" w:after="0" w:line="240" w:lineRule="auto"/>
      </w:pPr>
      <w:r>
        <w:t>no ip domain lookup</w:t>
      </w:r>
    </w:p>
    <w:p w14:paraId="25908428" w14:textId="143B0B28" w:rsidR="0BEEFA08" w:rsidRDefault="0BEEFA08" w:rsidP="0D3AFAD2">
      <w:pPr>
        <w:spacing w:before="0" w:after="0" w:line="240" w:lineRule="auto"/>
      </w:pPr>
      <w:r>
        <w:t>!</w:t>
      </w:r>
    </w:p>
    <w:p w14:paraId="5AC5C48C" w14:textId="70F5DD0C" w:rsidR="0BEEFA08" w:rsidRDefault="0BEEFA08" w:rsidP="0D3AFAD2">
      <w:pPr>
        <w:spacing w:before="0" w:after="0" w:line="240" w:lineRule="auto"/>
      </w:pPr>
      <w:r>
        <w:t>ipv6 unicast-routing</w:t>
      </w:r>
    </w:p>
    <w:p w14:paraId="2CFDEA44" w14:textId="01D31C4D" w:rsidR="0BEEFA08" w:rsidRDefault="0BEEFA08" w:rsidP="0D3AFAD2">
      <w:pPr>
        <w:spacing w:before="0" w:after="0" w:line="240" w:lineRule="auto"/>
      </w:pPr>
      <w:r>
        <w:t>!</w:t>
      </w:r>
    </w:p>
    <w:p w14:paraId="27A40165" w14:textId="75ADC187" w:rsidR="0BEEFA08" w:rsidRDefault="0BEEFA08" w:rsidP="0D3AFAD2">
      <w:pPr>
        <w:spacing w:before="0" w:after="0" w:line="240" w:lineRule="auto"/>
      </w:pPr>
      <w:r>
        <w:t>subscriber templating</w:t>
      </w:r>
    </w:p>
    <w:p w14:paraId="7C06CF6C" w14:textId="71B0C664" w:rsidR="0BEEFA08" w:rsidRDefault="0BEEFA08" w:rsidP="0D3AFAD2">
      <w:pPr>
        <w:spacing w:before="0" w:after="0" w:line="240" w:lineRule="auto"/>
      </w:pPr>
      <w:r>
        <w:t>multilink bundle-name authenticated</w:t>
      </w:r>
    </w:p>
    <w:p w14:paraId="2FE16F58" w14:textId="79A2515C" w:rsidR="0BEEFA08" w:rsidRDefault="0BEEFA08" w:rsidP="0D3AFAD2">
      <w:pPr>
        <w:spacing w:before="0" w:after="0" w:line="240" w:lineRule="auto"/>
      </w:pPr>
      <w:r>
        <w:t>!</w:t>
      </w:r>
    </w:p>
    <w:p w14:paraId="6D12D44B" w14:textId="7A4D70DF" w:rsidR="0BEEFA08" w:rsidRDefault="0BEEFA08" w:rsidP="0D3AFAD2">
      <w:pPr>
        <w:spacing w:before="0" w:after="0" w:line="240" w:lineRule="auto"/>
      </w:pPr>
      <w:r>
        <w:t>license udi pid ISR4321/K9 sn FDO214414TX</w:t>
      </w:r>
    </w:p>
    <w:p w14:paraId="752DD809" w14:textId="197B6EC4" w:rsidR="0BEEFA08" w:rsidRDefault="0BEEFA08" w:rsidP="0D3AFAD2">
      <w:pPr>
        <w:spacing w:before="0" w:after="0" w:line="240" w:lineRule="auto"/>
      </w:pPr>
      <w:r>
        <w:t>!</w:t>
      </w:r>
    </w:p>
    <w:p w14:paraId="0FDE3F60" w14:textId="0B327C9B" w:rsidR="0BEEFA08" w:rsidRDefault="0BEEFA08" w:rsidP="0D3AFAD2">
      <w:pPr>
        <w:spacing w:before="0" w:after="0" w:line="240" w:lineRule="auto"/>
      </w:pPr>
      <w:r>
        <w:t>spanning-tree extend system-id</w:t>
      </w:r>
    </w:p>
    <w:p w14:paraId="195FCBA7" w14:textId="23E7F58B" w:rsidR="0BEEFA08" w:rsidRDefault="0BEEFA08" w:rsidP="0D3AFAD2">
      <w:pPr>
        <w:spacing w:before="0" w:after="0" w:line="240" w:lineRule="auto"/>
      </w:pPr>
      <w:r>
        <w:t>!</w:t>
      </w:r>
    </w:p>
    <w:p w14:paraId="15AC755B" w14:textId="2119129D" w:rsidR="0BEEFA08" w:rsidRDefault="0BEEFA08" w:rsidP="0D3AFAD2">
      <w:pPr>
        <w:spacing w:before="0" w:after="0" w:line="240" w:lineRule="auto"/>
      </w:pPr>
      <w:r>
        <w:t>redundancy</w:t>
      </w:r>
    </w:p>
    <w:p w14:paraId="16635C70" w14:textId="529AA75D" w:rsidR="0BEEFA08" w:rsidRDefault="0BEEFA08" w:rsidP="0D3AFAD2">
      <w:pPr>
        <w:spacing w:before="0" w:after="0" w:line="240" w:lineRule="auto"/>
      </w:pPr>
      <w:r>
        <w:t>mode none</w:t>
      </w:r>
    </w:p>
    <w:p w14:paraId="534B7C2F" w14:textId="7B1EF9D9" w:rsidR="0BEEFA08" w:rsidRDefault="0BEEFA08" w:rsidP="0D3AFAD2">
      <w:pPr>
        <w:spacing w:before="0" w:after="0" w:line="240" w:lineRule="auto"/>
      </w:pPr>
      <w:r>
        <w:t>!</w:t>
      </w:r>
    </w:p>
    <w:p w14:paraId="6A7A25C3" w14:textId="2D79C0DC" w:rsidR="0BEEFA08" w:rsidRDefault="0BEEFA08" w:rsidP="0D3AFAD2">
      <w:pPr>
        <w:spacing w:before="0" w:after="0" w:line="240" w:lineRule="auto"/>
      </w:pPr>
      <w:r>
        <w:t>vlan internal allocation policy ascending</w:t>
      </w:r>
    </w:p>
    <w:p w14:paraId="4249B18D" w14:textId="19C10801" w:rsidR="0BEEFA08" w:rsidRDefault="0BEEFA08" w:rsidP="0D3AFAD2">
      <w:pPr>
        <w:spacing w:before="0" w:after="0" w:line="240" w:lineRule="auto"/>
      </w:pPr>
      <w:r>
        <w:t>!</w:t>
      </w:r>
    </w:p>
    <w:p w14:paraId="2E2657A2" w14:textId="68410A02" w:rsidR="0BEEFA08" w:rsidRDefault="0BEEFA08" w:rsidP="0D3AFAD2">
      <w:pPr>
        <w:spacing w:before="0" w:after="0" w:line="240" w:lineRule="auto"/>
      </w:pPr>
      <w:r>
        <w:t>interface Loopback0</w:t>
      </w:r>
    </w:p>
    <w:p w14:paraId="7EA08C76" w14:textId="2660258D" w:rsidR="0BEEFA08" w:rsidRDefault="0BEEFA08" w:rsidP="0D3AFAD2">
      <w:pPr>
        <w:spacing w:before="0" w:after="0" w:line="240" w:lineRule="auto"/>
      </w:pPr>
      <w:r>
        <w:t>ip address 192.168.2.1 255.255.255.0</w:t>
      </w:r>
    </w:p>
    <w:p w14:paraId="2AE84246" w14:textId="4FCC9E26" w:rsidR="0BEEFA08" w:rsidRDefault="0BEEFA08" w:rsidP="0D3AFAD2">
      <w:pPr>
        <w:spacing w:before="0" w:after="0" w:line="240" w:lineRule="auto"/>
      </w:pPr>
      <w:r>
        <w:t>ipv6 address 100:2::1/64</w:t>
      </w:r>
    </w:p>
    <w:p w14:paraId="3F9C29AA" w14:textId="41B782BE" w:rsidR="0BEEFA08" w:rsidRDefault="0BEEFA08" w:rsidP="0D3AFAD2">
      <w:pPr>
        <w:spacing w:before="0" w:after="0" w:line="240" w:lineRule="auto"/>
      </w:pPr>
      <w:r>
        <w:t>ipv6 eigrp 1</w:t>
      </w:r>
    </w:p>
    <w:p w14:paraId="74651186" w14:textId="1CEB7CB7" w:rsidR="0BEEFA08" w:rsidRDefault="0BEEFA08" w:rsidP="0D3AFAD2">
      <w:pPr>
        <w:spacing w:before="0" w:after="0" w:line="240" w:lineRule="auto"/>
      </w:pPr>
      <w:r>
        <w:t>!</w:t>
      </w:r>
    </w:p>
    <w:p w14:paraId="28CD4687" w14:textId="64D46A18" w:rsidR="0BEEFA08" w:rsidRDefault="0BEEFA08" w:rsidP="0D3AFAD2">
      <w:pPr>
        <w:spacing w:before="0" w:after="0" w:line="240" w:lineRule="auto"/>
      </w:pPr>
      <w:r>
        <w:t>interface GigabitEthernet0/0/0</w:t>
      </w:r>
    </w:p>
    <w:p w14:paraId="31E4E16B" w14:textId="58F30532" w:rsidR="0BEEFA08" w:rsidRDefault="0BEEFA08" w:rsidP="0D3AFAD2">
      <w:pPr>
        <w:spacing w:before="0" w:after="0" w:line="240" w:lineRule="auto"/>
      </w:pPr>
      <w:r>
        <w:t>ip address 10.0.1.1 255.255.255.0</w:t>
      </w:r>
    </w:p>
    <w:p w14:paraId="09CF2258" w14:textId="15EF1F9F" w:rsidR="0BEEFA08" w:rsidRDefault="0BEEFA08" w:rsidP="0D3AFAD2">
      <w:pPr>
        <w:spacing w:before="0" w:after="0" w:line="240" w:lineRule="auto"/>
      </w:pPr>
      <w:r>
        <w:t>negotiation auto</w:t>
      </w:r>
    </w:p>
    <w:p w14:paraId="6286683A" w14:textId="2334A772" w:rsidR="0BEEFA08" w:rsidRDefault="0BEEFA08" w:rsidP="0D3AFAD2">
      <w:pPr>
        <w:spacing w:before="0" w:after="0" w:line="240" w:lineRule="auto"/>
      </w:pPr>
      <w:r>
        <w:t>ipv6 address 10:2::1/64</w:t>
      </w:r>
    </w:p>
    <w:p w14:paraId="01C98B36" w14:textId="087E23F4" w:rsidR="0BEEFA08" w:rsidRDefault="0BEEFA08" w:rsidP="0D3AFAD2">
      <w:pPr>
        <w:spacing w:before="0" w:after="0" w:line="240" w:lineRule="auto"/>
      </w:pPr>
      <w:r>
        <w:t>ipv6 eigrp 1</w:t>
      </w:r>
    </w:p>
    <w:p w14:paraId="6F9EDCBF" w14:textId="04DFEFA9" w:rsidR="0BEEFA08" w:rsidRDefault="0BEEFA08" w:rsidP="0D3AFAD2">
      <w:pPr>
        <w:spacing w:before="0" w:after="0" w:line="240" w:lineRule="auto"/>
      </w:pPr>
      <w:r>
        <w:t>!</w:t>
      </w:r>
    </w:p>
    <w:p w14:paraId="1B76F816" w14:textId="327AFE99" w:rsidR="0BEEFA08" w:rsidRDefault="0BEEFA08" w:rsidP="0D3AFAD2">
      <w:pPr>
        <w:spacing w:before="0" w:after="0" w:line="240" w:lineRule="auto"/>
      </w:pPr>
      <w:r>
        <w:t>interface GigabitEthernet0/0/1</w:t>
      </w:r>
    </w:p>
    <w:p w14:paraId="5981A886" w14:textId="05A106F2" w:rsidR="0BEEFA08" w:rsidRDefault="0BEEFA08" w:rsidP="0D3AFAD2">
      <w:pPr>
        <w:spacing w:before="0" w:after="0" w:line="240" w:lineRule="auto"/>
      </w:pPr>
      <w:r>
        <w:t>ip address 10.0.0.2 255.255.255.0</w:t>
      </w:r>
    </w:p>
    <w:p w14:paraId="02A96845" w14:textId="5B17F3DC" w:rsidR="0BEEFA08" w:rsidRDefault="0BEEFA08" w:rsidP="0D3AFAD2">
      <w:pPr>
        <w:spacing w:before="0" w:after="0" w:line="240" w:lineRule="auto"/>
      </w:pPr>
      <w:r>
        <w:t>negotiation auto</w:t>
      </w:r>
    </w:p>
    <w:p w14:paraId="58125E8C" w14:textId="14AD4B8E" w:rsidR="0BEEFA08" w:rsidRDefault="0BEEFA08" w:rsidP="0D3AFAD2">
      <w:pPr>
        <w:spacing w:before="0" w:after="0" w:line="240" w:lineRule="auto"/>
      </w:pPr>
      <w:r>
        <w:t>ipv6 address 10:1::2/64</w:t>
      </w:r>
    </w:p>
    <w:p w14:paraId="721F64C0" w14:textId="0D920294" w:rsidR="0BEEFA08" w:rsidRDefault="0BEEFA08" w:rsidP="0D3AFAD2">
      <w:pPr>
        <w:spacing w:before="0" w:after="0" w:line="240" w:lineRule="auto"/>
      </w:pPr>
      <w:r>
        <w:t>ipv6 eigrp 1</w:t>
      </w:r>
    </w:p>
    <w:p w14:paraId="0E378AA8" w14:textId="69FC173F" w:rsidR="0BEEFA08" w:rsidRDefault="0BEEFA08" w:rsidP="0D3AFAD2">
      <w:pPr>
        <w:spacing w:before="0" w:after="0" w:line="240" w:lineRule="auto"/>
      </w:pPr>
      <w:r>
        <w:t>!</w:t>
      </w:r>
    </w:p>
    <w:p w14:paraId="7EE3EE78" w14:textId="1EF469B1" w:rsidR="0BEEFA08" w:rsidRDefault="0BEEFA08" w:rsidP="0D3AFAD2">
      <w:pPr>
        <w:spacing w:before="0" w:after="0" w:line="240" w:lineRule="auto"/>
      </w:pPr>
      <w:r>
        <w:t>interface Serial0/1/0</w:t>
      </w:r>
    </w:p>
    <w:p w14:paraId="316B123F" w14:textId="683DA930" w:rsidR="0BEEFA08" w:rsidRDefault="0BEEFA08" w:rsidP="0D3AFAD2">
      <w:pPr>
        <w:spacing w:before="0" w:after="0" w:line="240" w:lineRule="auto"/>
      </w:pPr>
      <w:r>
        <w:t>no ip address</w:t>
      </w:r>
    </w:p>
    <w:p w14:paraId="12B59D17" w14:textId="72982275" w:rsidR="0BEEFA08" w:rsidRDefault="0BEEFA08" w:rsidP="0D3AFAD2">
      <w:pPr>
        <w:spacing w:before="0" w:after="0" w:line="240" w:lineRule="auto"/>
      </w:pPr>
      <w:r>
        <w:t>shutdown</w:t>
      </w:r>
    </w:p>
    <w:p w14:paraId="7B4B3A65" w14:textId="1DF2BBDF" w:rsidR="0BEEFA08" w:rsidRDefault="0BEEFA08" w:rsidP="0D3AFAD2">
      <w:pPr>
        <w:spacing w:before="0" w:after="0" w:line="240" w:lineRule="auto"/>
      </w:pPr>
      <w:r>
        <w:t>!</w:t>
      </w:r>
    </w:p>
    <w:p w14:paraId="43131DC0" w14:textId="78BF0237" w:rsidR="0BEEFA08" w:rsidRDefault="0BEEFA08" w:rsidP="0D3AFAD2">
      <w:pPr>
        <w:spacing w:before="0" w:after="0" w:line="240" w:lineRule="auto"/>
      </w:pPr>
      <w:r>
        <w:t>interface Serial0/1/1</w:t>
      </w:r>
    </w:p>
    <w:p w14:paraId="7E3D66E6" w14:textId="70DDA498" w:rsidR="0BEEFA08" w:rsidRDefault="0BEEFA08" w:rsidP="0D3AFAD2">
      <w:pPr>
        <w:spacing w:before="0" w:after="0" w:line="240" w:lineRule="auto"/>
      </w:pPr>
      <w:r>
        <w:t>no ip address</w:t>
      </w:r>
    </w:p>
    <w:p w14:paraId="2BFF0840" w14:textId="6A769A72" w:rsidR="0BEEFA08" w:rsidRDefault="0BEEFA08" w:rsidP="0D3AFAD2">
      <w:pPr>
        <w:spacing w:before="0" w:after="0" w:line="240" w:lineRule="auto"/>
      </w:pPr>
      <w:r>
        <w:t>shutdown</w:t>
      </w:r>
    </w:p>
    <w:p w14:paraId="48019CAA" w14:textId="04ABCC8C" w:rsidR="0BEEFA08" w:rsidRDefault="0BEEFA08" w:rsidP="0D3AFAD2">
      <w:pPr>
        <w:spacing w:before="0" w:after="0" w:line="240" w:lineRule="auto"/>
      </w:pPr>
      <w:r>
        <w:t>!</w:t>
      </w:r>
    </w:p>
    <w:p w14:paraId="57409F7F" w14:textId="4AA9E660" w:rsidR="0BEEFA08" w:rsidRDefault="0BEEFA08" w:rsidP="0D3AFAD2">
      <w:pPr>
        <w:spacing w:before="0" w:after="0" w:line="240" w:lineRule="auto"/>
      </w:pPr>
      <w:r>
        <w:t>interface GigabitEthernet0/2/0</w:t>
      </w:r>
    </w:p>
    <w:p w14:paraId="29A92DB8" w14:textId="2C370595" w:rsidR="0BEEFA08" w:rsidRDefault="0BEEFA08" w:rsidP="0D3AFAD2">
      <w:pPr>
        <w:spacing w:before="0" w:after="0" w:line="240" w:lineRule="auto"/>
      </w:pPr>
      <w:r>
        <w:t>no ip address</w:t>
      </w:r>
    </w:p>
    <w:p w14:paraId="3F2B88DA" w14:textId="1B344BAC" w:rsidR="0BEEFA08" w:rsidRDefault="0BEEFA08" w:rsidP="0D3AFAD2">
      <w:pPr>
        <w:spacing w:before="0" w:after="0" w:line="240" w:lineRule="auto"/>
      </w:pPr>
      <w:r>
        <w:t>shutdown</w:t>
      </w:r>
    </w:p>
    <w:p w14:paraId="78DE06C5" w14:textId="01EBB1FC" w:rsidR="0BEEFA08" w:rsidRDefault="0BEEFA08" w:rsidP="0D3AFAD2">
      <w:pPr>
        <w:spacing w:before="0" w:after="0" w:line="240" w:lineRule="auto"/>
      </w:pPr>
      <w:r>
        <w:t>negotiation auto</w:t>
      </w:r>
    </w:p>
    <w:p w14:paraId="5FE9A1A6" w14:textId="66E57C97" w:rsidR="0BEEFA08" w:rsidRDefault="0BEEFA08" w:rsidP="0D3AFAD2">
      <w:pPr>
        <w:spacing w:before="0" w:after="0" w:line="240" w:lineRule="auto"/>
      </w:pPr>
      <w:r>
        <w:t>!</w:t>
      </w:r>
    </w:p>
    <w:p w14:paraId="44EC5933" w14:textId="21295568" w:rsidR="0BEEFA08" w:rsidRDefault="0BEEFA08" w:rsidP="0D3AFAD2">
      <w:pPr>
        <w:spacing w:before="0" w:after="0" w:line="240" w:lineRule="auto"/>
      </w:pPr>
      <w:r>
        <w:lastRenderedPageBreak/>
        <w:t>interface GigabitEthernet0/2/1</w:t>
      </w:r>
    </w:p>
    <w:p w14:paraId="7A1C5163" w14:textId="01B09014" w:rsidR="0BEEFA08" w:rsidRDefault="0BEEFA08" w:rsidP="0D3AFAD2">
      <w:pPr>
        <w:spacing w:before="0" w:after="0" w:line="240" w:lineRule="auto"/>
      </w:pPr>
      <w:r>
        <w:t>no ip address</w:t>
      </w:r>
    </w:p>
    <w:p w14:paraId="18204069" w14:textId="1D345BE0" w:rsidR="0BEEFA08" w:rsidRDefault="0BEEFA08" w:rsidP="0D3AFAD2">
      <w:pPr>
        <w:spacing w:before="0" w:after="0" w:line="240" w:lineRule="auto"/>
      </w:pPr>
      <w:r>
        <w:t>shutdown</w:t>
      </w:r>
    </w:p>
    <w:p w14:paraId="39299773" w14:textId="0315434A" w:rsidR="0BEEFA08" w:rsidRDefault="0BEEFA08" w:rsidP="0D3AFAD2">
      <w:pPr>
        <w:spacing w:before="0" w:after="0" w:line="240" w:lineRule="auto"/>
      </w:pPr>
      <w:r>
        <w:t>negotiation auto</w:t>
      </w:r>
    </w:p>
    <w:p w14:paraId="4A5C71F1" w14:textId="5AB8992D" w:rsidR="0BEEFA08" w:rsidRDefault="0BEEFA08" w:rsidP="0D3AFAD2">
      <w:pPr>
        <w:spacing w:before="0" w:after="0" w:line="240" w:lineRule="auto"/>
      </w:pPr>
      <w:r>
        <w:t>!</w:t>
      </w:r>
    </w:p>
    <w:p w14:paraId="58BA932C" w14:textId="0F346BA8" w:rsidR="0BEEFA08" w:rsidRDefault="0BEEFA08" w:rsidP="0D3AFAD2">
      <w:pPr>
        <w:spacing w:before="0" w:after="0" w:line="240" w:lineRule="auto"/>
      </w:pPr>
      <w:r>
        <w:t>interface GigabitEthernet0</w:t>
      </w:r>
    </w:p>
    <w:p w14:paraId="07EE24A8" w14:textId="712F172F" w:rsidR="0BEEFA08" w:rsidRDefault="0BEEFA08" w:rsidP="0D3AFAD2">
      <w:pPr>
        <w:spacing w:before="0" w:after="0" w:line="240" w:lineRule="auto"/>
      </w:pPr>
      <w:r>
        <w:t>vrf forwarding Mgmt-intf</w:t>
      </w:r>
    </w:p>
    <w:p w14:paraId="1FBA4860" w14:textId="5829E1E6" w:rsidR="0BEEFA08" w:rsidRDefault="0BEEFA08" w:rsidP="0D3AFAD2">
      <w:pPr>
        <w:spacing w:before="0" w:after="0" w:line="240" w:lineRule="auto"/>
      </w:pPr>
      <w:r>
        <w:t>no ip address</w:t>
      </w:r>
    </w:p>
    <w:p w14:paraId="3F9B9E02" w14:textId="1120ABF9" w:rsidR="0BEEFA08" w:rsidRDefault="0BEEFA08" w:rsidP="0D3AFAD2">
      <w:pPr>
        <w:spacing w:before="0" w:after="0" w:line="240" w:lineRule="auto"/>
      </w:pPr>
      <w:r>
        <w:t>shutdown</w:t>
      </w:r>
    </w:p>
    <w:p w14:paraId="2F1EF3C2" w14:textId="7DF48989" w:rsidR="0BEEFA08" w:rsidRDefault="0BEEFA08" w:rsidP="0D3AFAD2">
      <w:pPr>
        <w:spacing w:before="0" w:after="0" w:line="240" w:lineRule="auto"/>
      </w:pPr>
      <w:r>
        <w:t>negotiation auto</w:t>
      </w:r>
    </w:p>
    <w:p w14:paraId="7F3A1051" w14:textId="0AAC6D0C" w:rsidR="0BEEFA08" w:rsidRDefault="0BEEFA08" w:rsidP="0D3AFAD2">
      <w:pPr>
        <w:spacing w:before="0" w:after="0" w:line="240" w:lineRule="auto"/>
      </w:pPr>
      <w:r>
        <w:t>!</w:t>
      </w:r>
    </w:p>
    <w:p w14:paraId="127A4F6F" w14:textId="08BF324F" w:rsidR="0BEEFA08" w:rsidRDefault="0BEEFA08" w:rsidP="0D3AFAD2">
      <w:pPr>
        <w:spacing w:before="0" w:after="0" w:line="240" w:lineRule="auto"/>
      </w:pPr>
      <w:r>
        <w:t>interface Vlan1</w:t>
      </w:r>
    </w:p>
    <w:p w14:paraId="35B221D3" w14:textId="72804621" w:rsidR="0BEEFA08" w:rsidRDefault="0BEEFA08" w:rsidP="0D3AFAD2">
      <w:pPr>
        <w:spacing w:before="0" w:after="0" w:line="240" w:lineRule="auto"/>
      </w:pPr>
      <w:r>
        <w:t>no ip address</w:t>
      </w:r>
    </w:p>
    <w:p w14:paraId="68BAD1DC" w14:textId="3DE07B30" w:rsidR="0BEEFA08" w:rsidRDefault="0BEEFA08" w:rsidP="0D3AFAD2">
      <w:pPr>
        <w:spacing w:before="0" w:after="0" w:line="240" w:lineRule="auto"/>
      </w:pPr>
      <w:r>
        <w:t>shutdown</w:t>
      </w:r>
    </w:p>
    <w:p w14:paraId="19A53EBD" w14:textId="4D092D59" w:rsidR="0BEEFA08" w:rsidRDefault="0BEEFA08" w:rsidP="0D3AFAD2">
      <w:pPr>
        <w:spacing w:before="0" w:after="0" w:line="240" w:lineRule="auto"/>
      </w:pPr>
      <w:r>
        <w:t>!</w:t>
      </w:r>
    </w:p>
    <w:p w14:paraId="197F2B5E" w14:textId="4147DD10" w:rsidR="0BEEFA08" w:rsidRDefault="0BEEFA08" w:rsidP="0D3AFAD2">
      <w:pPr>
        <w:spacing w:before="0" w:after="0" w:line="240" w:lineRule="auto"/>
      </w:pPr>
      <w:r>
        <w:t>router eigrp 1</w:t>
      </w:r>
    </w:p>
    <w:p w14:paraId="79526071" w14:textId="424A1A06" w:rsidR="0BEEFA08" w:rsidRDefault="0BEEFA08" w:rsidP="0D3AFAD2">
      <w:pPr>
        <w:spacing w:before="0" w:after="0" w:line="240" w:lineRule="auto"/>
      </w:pPr>
      <w:r>
        <w:t>network 10.0.0.0 0.0.0.255</w:t>
      </w:r>
    </w:p>
    <w:p w14:paraId="00617F0B" w14:textId="3E9F0968" w:rsidR="0BEEFA08" w:rsidRDefault="0BEEFA08" w:rsidP="0D3AFAD2">
      <w:pPr>
        <w:spacing w:before="0" w:after="0" w:line="240" w:lineRule="auto"/>
      </w:pPr>
      <w:r>
        <w:t>network 10.0.1.0 0.0.0.255</w:t>
      </w:r>
    </w:p>
    <w:p w14:paraId="6EA7D198" w14:textId="424651CC" w:rsidR="0BEEFA08" w:rsidRDefault="0BEEFA08" w:rsidP="0D3AFAD2">
      <w:pPr>
        <w:spacing w:before="0" w:after="0" w:line="240" w:lineRule="auto"/>
      </w:pPr>
      <w:r>
        <w:t>network 192.168.2.0</w:t>
      </w:r>
    </w:p>
    <w:p w14:paraId="062F120E" w14:textId="252AFC3A" w:rsidR="0BEEFA08" w:rsidRDefault="0BEEFA08" w:rsidP="0D3AFAD2">
      <w:pPr>
        <w:spacing w:before="0" w:after="0" w:line="240" w:lineRule="auto"/>
      </w:pPr>
      <w:r>
        <w:t>eigrp router-id 2.2.2.2</w:t>
      </w:r>
    </w:p>
    <w:p w14:paraId="20AC1C6B" w14:textId="1D2FF01E" w:rsidR="0BEEFA08" w:rsidRDefault="0BEEFA08" w:rsidP="0D3AFAD2">
      <w:pPr>
        <w:spacing w:before="0" w:after="0" w:line="240" w:lineRule="auto"/>
      </w:pPr>
      <w:r>
        <w:t>!</w:t>
      </w:r>
    </w:p>
    <w:p w14:paraId="516C068C" w14:textId="40541EC8" w:rsidR="0BEEFA08" w:rsidRDefault="0BEEFA08" w:rsidP="0D3AFAD2">
      <w:pPr>
        <w:spacing w:before="0" w:after="0" w:line="240" w:lineRule="auto"/>
      </w:pPr>
      <w:r>
        <w:t>ip forward-protocol nd</w:t>
      </w:r>
    </w:p>
    <w:p w14:paraId="3CAA198B" w14:textId="6BC1B56D" w:rsidR="0BEEFA08" w:rsidRDefault="0BEEFA08" w:rsidP="0D3AFAD2">
      <w:pPr>
        <w:spacing w:before="0" w:after="0" w:line="240" w:lineRule="auto"/>
      </w:pPr>
      <w:r>
        <w:t>no ip http server</w:t>
      </w:r>
    </w:p>
    <w:p w14:paraId="61477C36" w14:textId="67897FE5" w:rsidR="0BEEFA08" w:rsidRDefault="0BEEFA08" w:rsidP="0D3AFAD2">
      <w:pPr>
        <w:spacing w:before="0" w:after="0" w:line="240" w:lineRule="auto"/>
      </w:pPr>
      <w:r>
        <w:t>no ip http secure-server</w:t>
      </w:r>
    </w:p>
    <w:p w14:paraId="43DB5BD3" w14:textId="253D90D3" w:rsidR="0BEEFA08" w:rsidRDefault="0BEEFA08" w:rsidP="0D3AFAD2">
      <w:pPr>
        <w:spacing w:before="0" w:after="0" w:line="240" w:lineRule="auto"/>
      </w:pPr>
      <w:r>
        <w:t>ip tftp source-interface GigabitEthernet0</w:t>
      </w:r>
    </w:p>
    <w:p w14:paraId="33EF25A8" w14:textId="4D81216A" w:rsidR="0BEEFA08" w:rsidRDefault="0BEEFA08" w:rsidP="0D3AFAD2">
      <w:pPr>
        <w:spacing w:before="0" w:after="0" w:line="240" w:lineRule="auto"/>
      </w:pPr>
      <w:r>
        <w:t>!</w:t>
      </w:r>
    </w:p>
    <w:p w14:paraId="39789C46" w14:textId="5A2E9654" w:rsidR="0BEEFA08" w:rsidRDefault="0BEEFA08" w:rsidP="0D3AFAD2">
      <w:pPr>
        <w:spacing w:before="0" w:after="0" w:line="240" w:lineRule="auto"/>
      </w:pPr>
      <w:r>
        <w:t>ipv6 router eigrp 1</w:t>
      </w:r>
    </w:p>
    <w:p w14:paraId="7A1F249C" w14:textId="51BE3EAE" w:rsidR="0BEEFA08" w:rsidRDefault="0BEEFA08" w:rsidP="0D3AFAD2">
      <w:pPr>
        <w:spacing w:before="0" w:after="0" w:line="240" w:lineRule="auto"/>
      </w:pPr>
      <w:r>
        <w:t>eigrp router-id 2.2.2.2</w:t>
      </w:r>
    </w:p>
    <w:p w14:paraId="2959E69B" w14:textId="09CEE3E9" w:rsidR="0BEEFA08" w:rsidRDefault="0BEEFA08" w:rsidP="0D3AFAD2">
      <w:pPr>
        <w:spacing w:before="0" w:after="0" w:line="240" w:lineRule="auto"/>
      </w:pPr>
      <w:r>
        <w:t>!</w:t>
      </w:r>
    </w:p>
    <w:p w14:paraId="13B1E3C4" w14:textId="266702FF" w:rsidR="0BEEFA08" w:rsidRDefault="0BEEFA08" w:rsidP="0D3AFAD2">
      <w:pPr>
        <w:spacing w:before="0" w:after="0" w:line="240" w:lineRule="auto"/>
      </w:pPr>
      <w:r>
        <w:t>control-plane</w:t>
      </w:r>
    </w:p>
    <w:p w14:paraId="547AD8D1" w14:textId="04794507" w:rsidR="0BEEFA08" w:rsidRDefault="0BEEFA08" w:rsidP="0D3AFAD2">
      <w:pPr>
        <w:spacing w:before="0" w:after="0" w:line="240" w:lineRule="auto"/>
      </w:pPr>
      <w:r>
        <w:t>!</w:t>
      </w:r>
    </w:p>
    <w:p w14:paraId="58AAD48F" w14:textId="5663E4A2" w:rsidR="0BEEFA08" w:rsidRDefault="0BEEFA08" w:rsidP="0D3AFAD2">
      <w:pPr>
        <w:spacing w:before="0" w:after="0" w:line="240" w:lineRule="auto"/>
      </w:pPr>
      <w:r>
        <w:t>line con 0</w:t>
      </w:r>
    </w:p>
    <w:p w14:paraId="1B5E2463" w14:textId="6D91054C" w:rsidR="0BEEFA08" w:rsidRDefault="0BEEFA08" w:rsidP="0D3AFAD2">
      <w:pPr>
        <w:spacing w:before="0" w:after="0" w:line="240" w:lineRule="auto"/>
      </w:pPr>
      <w:r>
        <w:t>stopbits 1</w:t>
      </w:r>
    </w:p>
    <w:p w14:paraId="46BC9E2E" w14:textId="71B3D033" w:rsidR="0BEEFA08" w:rsidRDefault="0BEEFA08" w:rsidP="0D3AFAD2">
      <w:pPr>
        <w:spacing w:before="0" w:after="0" w:line="240" w:lineRule="auto"/>
      </w:pPr>
      <w:r>
        <w:t>line aux 0</w:t>
      </w:r>
    </w:p>
    <w:p w14:paraId="21D5970F" w14:textId="6D566439" w:rsidR="0BEEFA08" w:rsidRDefault="0BEEFA08" w:rsidP="0D3AFAD2">
      <w:pPr>
        <w:spacing w:before="0" w:after="0" w:line="240" w:lineRule="auto"/>
      </w:pPr>
      <w:r>
        <w:t>stopbits 1</w:t>
      </w:r>
    </w:p>
    <w:p w14:paraId="7183FC7E" w14:textId="46972DEA" w:rsidR="0BEEFA08" w:rsidRDefault="0BEEFA08" w:rsidP="0D3AFAD2">
      <w:pPr>
        <w:spacing w:before="0" w:after="0" w:line="240" w:lineRule="auto"/>
      </w:pPr>
      <w:r>
        <w:t>line vty 0 4</w:t>
      </w:r>
    </w:p>
    <w:p w14:paraId="653337B1" w14:textId="67771AF8" w:rsidR="0BEEFA08" w:rsidRDefault="0BEEFA08" w:rsidP="0D3AFAD2">
      <w:pPr>
        <w:spacing w:before="0" w:after="0" w:line="240" w:lineRule="auto"/>
      </w:pPr>
      <w:r>
        <w:t>login</w:t>
      </w:r>
    </w:p>
    <w:p w14:paraId="22414316" w14:textId="48C0D9A4" w:rsidR="0BEEFA08" w:rsidRDefault="0BEEFA08" w:rsidP="0D3AFAD2">
      <w:pPr>
        <w:spacing w:before="0" w:after="0" w:line="240" w:lineRule="auto"/>
      </w:pPr>
      <w:r>
        <w:t>!</w:t>
      </w:r>
    </w:p>
    <w:p w14:paraId="4E3DAAEE" w14:textId="100C04A8" w:rsidR="0BEEFA08" w:rsidRDefault="0BEEFA08" w:rsidP="0D3AFAD2">
      <w:pPr>
        <w:spacing w:before="0" w:after="0" w:line="240" w:lineRule="auto"/>
      </w:pPr>
      <w:r>
        <w:t>!</w:t>
      </w:r>
    </w:p>
    <w:p w14:paraId="3C80E6B2" w14:textId="7048ACA8" w:rsidR="0BEEFA08" w:rsidRDefault="0BEEFA08" w:rsidP="0D3AFAD2">
      <w:pPr>
        <w:spacing w:before="0" w:after="0" w:line="240" w:lineRule="auto"/>
      </w:pPr>
      <w:r>
        <w:t>end</w:t>
      </w:r>
    </w:p>
    <w:p w14:paraId="6BD06134" w14:textId="2B255140" w:rsidR="0D3AFAD2" w:rsidRDefault="0D3AFAD2" w:rsidP="0D3AFAD2">
      <w:pPr>
        <w:spacing w:before="0" w:after="0" w:line="240" w:lineRule="auto"/>
      </w:pPr>
    </w:p>
    <w:p w14:paraId="327DE113" w14:textId="4718560A" w:rsidR="05DC0524" w:rsidRDefault="05DC0524" w:rsidP="0D3AFAD2">
      <w:pPr>
        <w:spacing w:before="0" w:after="0" w:line="240" w:lineRule="auto"/>
      </w:pPr>
      <w:r>
        <w:t>R2#show ip route</w:t>
      </w:r>
    </w:p>
    <w:p w14:paraId="1CEE13A4" w14:textId="03BA3666" w:rsidR="05DC0524" w:rsidRDefault="05DC0524" w:rsidP="0D3AFAD2">
      <w:pPr>
        <w:spacing w:before="0" w:after="0" w:line="240" w:lineRule="auto"/>
      </w:pPr>
      <w:r>
        <w:t>Codes: L - local, C - connected, S - static, R - RIP, M - mobile, B - BGP</w:t>
      </w:r>
    </w:p>
    <w:p w14:paraId="272C1FC8" w14:textId="58148A71" w:rsidR="05DC0524" w:rsidRDefault="05DC0524" w:rsidP="0D3AFAD2">
      <w:pPr>
        <w:spacing w:before="0" w:after="0" w:line="240" w:lineRule="auto"/>
      </w:pPr>
      <w:r>
        <w:t xml:space="preserve">       D - EIGRP, EX - EIGRP external, O - OSPF, IA - OSPF inter area</w:t>
      </w:r>
    </w:p>
    <w:p w14:paraId="03EC0AFA" w14:textId="1C26F7F6" w:rsidR="05DC0524" w:rsidRDefault="05DC0524" w:rsidP="0D3AFAD2">
      <w:pPr>
        <w:spacing w:before="0" w:after="0" w:line="240" w:lineRule="auto"/>
      </w:pPr>
      <w:r>
        <w:t xml:space="preserve">       N1 - OSPF NSSA external type 1, N2 - OSPF NSSA external type 2</w:t>
      </w:r>
    </w:p>
    <w:p w14:paraId="13E2CB6F" w14:textId="36C69A1F" w:rsidR="05DC0524" w:rsidRDefault="05DC0524" w:rsidP="0D3AFAD2">
      <w:pPr>
        <w:spacing w:before="0" w:after="0" w:line="240" w:lineRule="auto"/>
      </w:pPr>
      <w:r>
        <w:t xml:space="preserve">       E1 - OSPF external type 1, E2 - OSPF external type 2</w:t>
      </w:r>
    </w:p>
    <w:p w14:paraId="2C7FAC38" w14:textId="4A11EAD8" w:rsidR="05DC0524" w:rsidRDefault="05DC0524" w:rsidP="0D3AFAD2">
      <w:pPr>
        <w:spacing w:before="0" w:after="0" w:line="240" w:lineRule="auto"/>
      </w:pPr>
      <w:r>
        <w:t xml:space="preserve">       i - IS-IS, su - IS-IS summary, L1 - IS-IS level-1, L2 - IS-IS level-2</w:t>
      </w:r>
    </w:p>
    <w:p w14:paraId="3D3DA383" w14:textId="17476C5E" w:rsidR="05DC0524" w:rsidRDefault="05DC0524" w:rsidP="0D3AFAD2">
      <w:pPr>
        <w:spacing w:before="0" w:after="0" w:line="240" w:lineRule="auto"/>
      </w:pPr>
      <w:r>
        <w:lastRenderedPageBreak/>
        <w:t xml:space="preserve">       ia - IS-IS inter area, * - candidate default, U - per-user static route</w:t>
      </w:r>
    </w:p>
    <w:p w14:paraId="526310B2" w14:textId="14D9EFEA" w:rsidR="05DC0524" w:rsidRDefault="05DC0524" w:rsidP="0D3AFAD2">
      <w:pPr>
        <w:spacing w:before="0" w:after="0" w:line="240" w:lineRule="auto"/>
      </w:pPr>
      <w:r>
        <w:t xml:space="preserve">       o - ODR, P - periodic downloaded static route, H - NHRP, l - LISP</w:t>
      </w:r>
    </w:p>
    <w:p w14:paraId="2E052AA7" w14:textId="0953080C" w:rsidR="05DC0524" w:rsidRDefault="05DC0524" w:rsidP="0D3AFAD2">
      <w:pPr>
        <w:spacing w:before="0" w:after="0" w:line="240" w:lineRule="auto"/>
      </w:pPr>
      <w:r>
        <w:t xml:space="preserve">       a - application route</w:t>
      </w:r>
    </w:p>
    <w:p w14:paraId="78A4F4A5" w14:textId="134FD57B" w:rsidR="05DC0524" w:rsidRDefault="05DC0524" w:rsidP="0D3AFAD2">
      <w:pPr>
        <w:spacing w:before="0" w:after="0" w:line="240" w:lineRule="auto"/>
      </w:pPr>
      <w:r>
        <w:t xml:space="preserve">       + - replicated route, % - next hop override, p - overrides from PfR</w:t>
      </w:r>
    </w:p>
    <w:p w14:paraId="326E10F0" w14:textId="6FFBAE05" w:rsidR="05DC0524" w:rsidRDefault="05DC0524" w:rsidP="0D3AFAD2">
      <w:pPr>
        <w:spacing w:before="0" w:after="0" w:line="240" w:lineRule="auto"/>
      </w:pPr>
      <w:r>
        <w:t xml:space="preserve"> </w:t>
      </w:r>
    </w:p>
    <w:p w14:paraId="4549A10D" w14:textId="0E9D0C57" w:rsidR="05DC0524" w:rsidRDefault="05DC0524" w:rsidP="0D3AFAD2">
      <w:pPr>
        <w:spacing w:before="0" w:after="0" w:line="240" w:lineRule="auto"/>
      </w:pPr>
      <w:r>
        <w:t>Gateway of last resort is not set</w:t>
      </w:r>
    </w:p>
    <w:p w14:paraId="3E1DD13D" w14:textId="32932FE5" w:rsidR="05DC0524" w:rsidRDefault="05DC0524" w:rsidP="0D3AFAD2">
      <w:pPr>
        <w:spacing w:before="0" w:after="0" w:line="240" w:lineRule="auto"/>
      </w:pPr>
      <w:r>
        <w:t xml:space="preserve"> </w:t>
      </w:r>
    </w:p>
    <w:p w14:paraId="1982A1A1" w14:textId="0BC49D45" w:rsidR="05DC0524" w:rsidRDefault="05DC0524" w:rsidP="0D3AFAD2">
      <w:pPr>
        <w:spacing w:before="0" w:after="0" w:line="240" w:lineRule="auto"/>
      </w:pPr>
      <w:r>
        <w:t xml:space="preserve">      10.0.0.0/8 is variably subnetted, 7 subnets, 2 masks</w:t>
      </w:r>
    </w:p>
    <w:p w14:paraId="79D58B37" w14:textId="7596EE89" w:rsidR="05DC0524" w:rsidRDefault="05DC0524" w:rsidP="0D3AFAD2">
      <w:pPr>
        <w:spacing w:before="0" w:after="0" w:line="240" w:lineRule="auto"/>
      </w:pPr>
      <w:r>
        <w:t>C        10.0.0.0/24 is directly connected, GigabitEthernet0/0/1</w:t>
      </w:r>
    </w:p>
    <w:p w14:paraId="2CD5C42E" w14:textId="501DD8CB" w:rsidR="05DC0524" w:rsidRDefault="05DC0524" w:rsidP="0D3AFAD2">
      <w:pPr>
        <w:spacing w:before="0" w:after="0" w:line="240" w:lineRule="auto"/>
      </w:pPr>
      <w:r>
        <w:t>L        10.0.0.2/32 is directly connected, GigabitEthernet0/0/1</w:t>
      </w:r>
    </w:p>
    <w:p w14:paraId="3A8FAC30" w14:textId="11715AE6" w:rsidR="05DC0524" w:rsidRDefault="05DC0524" w:rsidP="0D3AFAD2">
      <w:pPr>
        <w:spacing w:before="0" w:after="0" w:line="240" w:lineRule="auto"/>
      </w:pPr>
      <w:r>
        <w:t>C        10.0.1.0/24 is directly connected, GigabitEthernet0/0/0</w:t>
      </w:r>
    </w:p>
    <w:p w14:paraId="44D3D1ED" w14:textId="66776468" w:rsidR="05DC0524" w:rsidRDefault="05DC0524" w:rsidP="0D3AFAD2">
      <w:pPr>
        <w:spacing w:before="0" w:after="0" w:line="240" w:lineRule="auto"/>
      </w:pPr>
      <w:r>
        <w:t>L        10.0.1.1/32 is directly connected, GigabitEthernet0/0/0</w:t>
      </w:r>
    </w:p>
    <w:p w14:paraId="7A0638C3" w14:textId="3FCF88D7" w:rsidR="05DC0524" w:rsidRDefault="05DC0524" w:rsidP="0D3AFAD2">
      <w:pPr>
        <w:spacing w:before="0" w:after="0" w:line="240" w:lineRule="auto"/>
      </w:pPr>
      <w:r>
        <w:t>D        10.0.2.0/24 [90/3072] via 10.0.1.2, 00:28:52, GigabitEthernet0/0/0</w:t>
      </w:r>
    </w:p>
    <w:p w14:paraId="20B08B72" w14:textId="6D57AD9A" w:rsidR="05DC0524" w:rsidRDefault="05DC0524" w:rsidP="0D3AFAD2">
      <w:pPr>
        <w:spacing w:before="0" w:after="0" w:line="240" w:lineRule="auto"/>
      </w:pPr>
      <w:r>
        <w:t>D EX     10.0.3.0/24 [170/281856] via 10.0.1.2, 00:17:42, GigabitEthernet0/0/0</w:t>
      </w:r>
    </w:p>
    <w:p w14:paraId="0253D3EB" w14:textId="417D9C9D" w:rsidR="05DC0524" w:rsidRDefault="05DC0524" w:rsidP="0D3AFAD2">
      <w:pPr>
        <w:spacing w:before="0" w:after="0" w:line="240" w:lineRule="auto"/>
      </w:pPr>
      <w:r>
        <w:t>D EX     10.0.4.0/24 [170/281856] via 10.0.1.2, 00:17:42, GigabitEthernet0/0/0</w:t>
      </w:r>
    </w:p>
    <w:p w14:paraId="21D0CACC" w14:textId="1E1C7BC9" w:rsidR="05DC0524" w:rsidRDefault="05DC0524" w:rsidP="0D3AFAD2">
      <w:pPr>
        <w:spacing w:before="0" w:after="0" w:line="240" w:lineRule="auto"/>
      </w:pPr>
      <w:r>
        <w:t>D     192.168.1.0/24 [90/130816] via 10.0.0.1, 00:29:50, GigabitEthernet0/0/1</w:t>
      </w:r>
    </w:p>
    <w:p w14:paraId="235112BC" w14:textId="08471D51" w:rsidR="05DC0524" w:rsidRDefault="05DC0524" w:rsidP="0D3AFAD2">
      <w:pPr>
        <w:spacing w:before="0" w:after="0" w:line="240" w:lineRule="auto"/>
      </w:pPr>
      <w:r>
        <w:t xml:space="preserve">      192.168.2.0/24 is variably subnetted, 2 subnets, 2 masks</w:t>
      </w:r>
    </w:p>
    <w:p w14:paraId="28D18105" w14:textId="2FEE9A48" w:rsidR="05DC0524" w:rsidRDefault="05DC0524" w:rsidP="0D3AFAD2">
      <w:pPr>
        <w:spacing w:before="0" w:after="0" w:line="240" w:lineRule="auto"/>
      </w:pPr>
      <w:r>
        <w:t>C        192.168.2.0/24 is directly connected, Loopback0</w:t>
      </w:r>
    </w:p>
    <w:p w14:paraId="1D7C0B97" w14:textId="7097D302" w:rsidR="05DC0524" w:rsidRDefault="05DC0524" w:rsidP="0D3AFAD2">
      <w:pPr>
        <w:spacing w:before="0" w:after="0" w:line="240" w:lineRule="auto"/>
      </w:pPr>
      <w:r>
        <w:t>L        192.168.2.1/32 is directly connected, Loopback0</w:t>
      </w:r>
    </w:p>
    <w:p w14:paraId="62CDA11A" w14:textId="08C86221" w:rsidR="05DC0524" w:rsidRDefault="05DC0524" w:rsidP="0D3AFAD2">
      <w:pPr>
        <w:spacing w:before="0" w:after="0" w:line="240" w:lineRule="auto"/>
      </w:pPr>
      <w:r>
        <w:t>D     192.168.3.0/24 [90/130816] via 10.0.1.2, 00:28:52, GigabitEthernet0/0/0</w:t>
      </w:r>
    </w:p>
    <w:p w14:paraId="20AA1BC7" w14:textId="1D822C6F" w:rsidR="05DC0524" w:rsidRDefault="05DC0524" w:rsidP="0D3AFAD2">
      <w:pPr>
        <w:spacing w:before="0" w:after="0" w:line="240" w:lineRule="auto"/>
      </w:pPr>
      <w:r>
        <w:t>D EX  192.168.4.0/24 [170/281856] via 10.0.1.2, 00:17:42, GigabitEthernet0/0/0</w:t>
      </w:r>
    </w:p>
    <w:p w14:paraId="690C0A95" w14:textId="4E84A12B" w:rsidR="05DC0524" w:rsidRDefault="05DC0524" w:rsidP="0D3AFAD2">
      <w:pPr>
        <w:spacing w:before="0" w:after="0" w:line="240" w:lineRule="auto"/>
      </w:pPr>
      <w:r>
        <w:t xml:space="preserve">      192.168.5.0/32 is subnetted, 1 subnets</w:t>
      </w:r>
    </w:p>
    <w:p w14:paraId="538ADC86" w14:textId="557181B0" w:rsidR="05DC0524" w:rsidRDefault="05DC0524" w:rsidP="0D3AFAD2">
      <w:pPr>
        <w:spacing w:before="0" w:after="0" w:line="240" w:lineRule="auto"/>
      </w:pPr>
      <w:r>
        <w:t>D EX     192.168.5.1 [170/281856] via 10.0.1.2, 00:17:42, GigabitEthernet0/0/0</w:t>
      </w:r>
    </w:p>
    <w:p w14:paraId="0DC1C38B" w14:textId="71825323" w:rsidR="05DC0524" w:rsidRDefault="05DC0524" w:rsidP="0D3AFAD2">
      <w:pPr>
        <w:spacing w:before="0" w:after="0" w:line="240" w:lineRule="auto"/>
      </w:pPr>
      <w:r>
        <w:t xml:space="preserve">      192.168.6.0/32 is subnetted, 1 subnets</w:t>
      </w:r>
    </w:p>
    <w:p w14:paraId="78CAB966" w14:textId="1EEDC540" w:rsidR="05DC0524" w:rsidRDefault="05DC0524" w:rsidP="0D3AFAD2">
      <w:pPr>
        <w:spacing w:before="0" w:after="0" w:line="240" w:lineRule="auto"/>
      </w:pPr>
      <w:r>
        <w:t>D EX     192.168.6.1 [170/281856] via 10.0.1.2, 00:17:42, GigabitEthernet0/0/0</w:t>
      </w:r>
    </w:p>
    <w:p w14:paraId="0F90E0E1" w14:textId="47BBFB70" w:rsidR="0D3AFAD2" w:rsidRDefault="0D3AFAD2" w:rsidP="0D3AFAD2">
      <w:pPr>
        <w:spacing w:before="0" w:after="0" w:line="240" w:lineRule="auto"/>
      </w:pPr>
    </w:p>
    <w:p w14:paraId="014E35EF" w14:textId="7FC4C0D2" w:rsidR="05DC0524" w:rsidRDefault="05DC0524" w:rsidP="0D3AFAD2">
      <w:pPr>
        <w:spacing w:before="0" w:after="0" w:line="240" w:lineRule="auto"/>
      </w:pPr>
      <w:r>
        <w:t>R2#show ipv6 route</w:t>
      </w:r>
    </w:p>
    <w:p w14:paraId="1E61E8A9" w14:textId="66A29083" w:rsidR="05DC0524" w:rsidRDefault="05DC0524" w:rsidP="0D3AFAD2">
      <w:pPr>
        <w:spacing w:before="0" w:after="0" w:line="240" w:lineRule="auto"/>
      </w:pPr>
      <w:r>
        <w:t>IPv6 Routing Table - default - 13 entries</w:t>
      </w:r>
    </w:p>
    <w:p w14:paraId="47C00078" w14:textId="77FA91BF" w:rsidR="05DC0524" w:rsidRDefault="05DC0524" w:rsidP="0D3AFAD2">
      <w:pPr>
        <w:spacing w:before="0" w:after="0" w:line="240" w:lineRule="auto"/>
      </w:pPr>
      <w:r>
        <w:t>Codes: C - Connected, L - Local, S - Static, U - Per-user Static route</w:t>
      </w:r>
    </w:p>
    <w:p w14:paraId="718E19EF" w14:textId="35DA13A1" w:rsidR="05DC0524" w:rsidRDefault="05DC0524" w:rsidP="0D3AFAD2">
      <w:pPr>
        <w:spacing w:before="0" w:after="0" w:line="240" w:lineRule="auto"/>
      </w:pPr>
      <w:r>
        <w:t xml:space="preserve">       B - BGP, R - RIP, I1 - ISIS L1, I2 - ISIS L2</w:t>
      </w:r>
    </w:p>
    <w:p w14:paraId="3CD0C8AD" w14:textId="17F27233" w:rsidR="05DC0524" w:rsidRDefault="05DC0524" w:rsidP="0D3AFAD2">
      <w:pPr>
        <w:spacing w:before="0" w:after="0" w:line="240" w:lineRule="auto"/>
      </w:pPr>
      <w:r>
        <w:t xml:space="preserve">       IA - ISIS interarea, IS - ISIS summary, D - EIGRP, EX - EIGRP external</w:t>
      </w:r>
    </w:p>
    <w:p w14:paraId="53C808AE" w14:textId="25CA4921" w:rsidR="05DC0524" w:rsidRDefault="05DC0524" w:rsidP="0D3AFAD2">
      <w:pPr>
        <w:spacing w:before="0" w:after="0" w:line="240" w:lineRule="auto"/>
      </w:pPr>
      <w:r>
        <w:t xml:space="preserve">       ND - ND Default, NDp - ND Prefix, DCE - Destination, NDr - Redirect</w:t>
      </w:r>
    </w:p>
    <w:p w14:paraId="26B72AE5" w14:textId="3DB14902" w:rsidR="05DC0524" w:rsidRDefault="05DC0524" w:rsidP="0D3AFAD2">
      <w:pPr>
        <w:spacing w:before="0" w:after="0" w:line="240" w:lineRule="auto"/>
      </w:pPr>
      <w:r>
        <w:t xml:space="preserve">       O - OSPF Intra, OI - OSPF Inter, OE1 - OSPF ext 1, OE2 - OSPF ext 2</w:t>
      </w:r>
    </w:p>
    <w:p w14:paraId="7FCCCD31" w14:textId="133F1C73" w:rsidR="05DC0524" w:rsidRDefault="05DC0524" w:rsidP="0D3AFAD2">
      <w:pPr>
        <w:spacing w:before="0" w:after="0" w:line="240" w:lineRule="auto"/>
      </w:pPr>
      <w:r>
        <w:t xml:space="preserve">       ON1 - OSPF NSSA ext 1, ON2 - OSPF NSSA ext 2, a - Application</w:t>
      </w:r>
    </w:p>
    <w:p w14:paraId="382D5BE9" w14:textId="6E5679C7" w:rsidR="05DC0524" w:rsidRDefault="05DC0524" w:rsidP="0D3AFAD2">
      <w:pPr>
        <w:spacing w:before="0" w:after="0" w:line="240" w:lineRule="auto"/>
      </w:pPr>
      <w:r>
        <w:t>C   10:1::/64 [0/0]</w:t>
      </w:r>
    </w:p>
    <w:p w14:paraId="4BC59BFF" w14:textId="0C1E1515" w:rsidR="05DC0524" w:rsidRDefault="05DC0524" w:rsidP="0D3AFAD2">
      <w:pPr>
        <w:spacing w:before="0" w:after="0" w:line="240" w:lineRule="auto"/>
      </w:pPr>
      <w:r>
        <w:t xml:space="preserve">     via GigabitEthernet0/0/1, directly connected</w:t>
      </w:r>
    </w:p>
    <w:p w14:paraId="681F3540" w14:textId="5A769918" w:rsidR="05DC0524" w:rsidRDefault="05DC0524" w:rsidP="0D3AFAD2">
      <w:pPr>
        <w:spacing w:before="0" w:after="0" w:line="240" w:lineRule="auto"/>
      </w:pPr>
      <w:r>
        <w:t>L   10:1::2/128 [0/0]</w:t>
      </w:r>
    </w:p>
    <w:p w14:paraId="78297AEB" w14:textId="1C97EB13" w:rsidR="05DC0524" w:rsidRDefault="05DC0524" w:rsidP="0D3AFAD2">
      <w:pPr>
        <w:spacing w:before="0" w:after="0" w:line="240" w:lineRule="auto"/>
      </w:pPr>
      <w:r>
        <w:t xml:space="preserve">     via GigabitEthernet0/0/1, receive</w:t>
      </w:r>
    </w:p>
    <w:p w14:paraId="6ED4E6AE" w14:textId="437760F3" w:rsidR="05DC0524" w:rsidRDefault="05DC0524" w:rsidP="0D3AFAD2">
      <w:pPr>
        <w:spacing w:before="0" w:after="0" w:line="240" w:lineRule="auto"/>
      </w:pPr>
      <w:r>
        <w:t>C   10:2::/64 [0/0]</w:t>
      </w:r>
    </w:p>
    <w:p w14:paraId="69F50697" w14:textId="29B21E98" w:rsidR="05DC0524" w:rsidRDefault="05DC0524" w:rsidP="0D3AFAD2">
      <w:pPr>
        <w:spacing w:before="0" w:after="0" w:line="240" w:lineRule="auto"/>
      </w:pPr>
      <w:r>
        <w:t xml:space="preserve">     via GigabitEthernet0/0/0, directly connected</w:t>
      </w:r>
    </w:p>
    <w:p w14:paraId="29C9B8D0" w14:textId="6F649206" w:rsidR="05DC0524" w:rsidRDefault="05DC0524" w:rsidP="0D3AFAD2">
      <w:pPr>
        <w:spacing w:before="0" w:after="0" w:line="240" w:lineRule="auto"/>
      </w:pPr>
      <w:r>
        <w:t>L   10:2::1/128 [0/0]</w:t>
      </w:r>
    </w:p>
    <w:p w14:paraId="047B7D1D" w14:textId="6D9DD2ED" w:rsidR="05DC0524" w:rsidRDefault="05DC0524" w:rsidP="0D3AFAD2">
      <w:pPr>
        <w:spacing w:before="0" w:after="0" w:line="240" w:lineRule="auto"/>
      </w:pPr>
      <w:r>
        <w:t xml:space="preserve">     via GigabitEthernet0/0/0, receive</w:t>
      </w:r>
    </w:p>
    <w:p w14:paraId="75145DD2" w14:textId="79A13993" w:rsidR="05DC0524" w:rsidRDefault="05DC0524" w:rsidP="0D3AFAD2">
      <w:pPr>
        <w:spacing w:before="0" w:after="0" w:line="240" w:lineRule="auto"/>
      </w:pPr>
      <w:r>
        <w:t>D   10:3::/64 [90/3072]</w:t>
      </w:r>
    </w:p>
    <w:p w14:paraId="398C9DE5" w14:textId="73A12632" w:rsidR="05DC0524" w:rsidRDefault="05DC0524" w:rsidP="0D3AFAD2">
      <w:pPr>
        <w:spacing w:before="0" w:after="0" w:line="240" w:lineRule="auto"/>
      </w:pPr>
      <w:r>
        <w:t xml:space="preserve">     via FE80::227:90FF:FED4:F31, GigabitEthernet0/0/0</w:t>
      </w:r>
    </w:p>
    <w:p w14:paraId="5C9D6FEB" w14:textId="676EF120" w:rsidR="05DC0524" w:rsidRDefault="05DC0524" w:rsidP="0D3AFAD2">
      <w:pPr>
        <w:spacing w:before="0" w:after="0" w:line="240" w:lineRule="auto"/>
      </w:pPr>
      <w:r>
        <w:t>EX  10:5::/64 [170/281856]</w:t>
      </w:r>
    </w:p>
    <w:p w14:paraId="5825BD1C" w14:textId="3F716E93" w:rsidR="05DC0524" w:rsidRDefault="05DC0524" w:rsidP="0D3AFAD2">
      <w:pPr>
        <w:spacing w:before="0" w:after="0" w:line="240" w:lineRule="auto"/>
      </w:pPr>
      <w:r>
        <w:t xml:space="preserve">     via FE80::227:90FF:FED4:F31, GigabitEthernet0/0/0</w:t>
      </w:r>
    </w:p>
    <w:p w14:paraId="76CA4862" w14:textId="50720364" w:rsidR="05DC0524" w:rsidRDefault="05DC0524" w:rsidP="0D3AFAD2">
      <w:pPr>
        <w:spacing w:before="0" w:after="0" w:line="240" w:lineRule="auto"/>
      </w:pPr>
      <w:r>
        <w:t>D   100:1::/64 [90/130816]</w:t>
      </w:r>
    </w:p>
    <w:p w14:paraId="0068EE5C" w14:textId="69BB2E69" w:rsidR="05DC0524" w:rsidRDefault="05DC0524" w:rsidP="0D3AFAD2">
      <w:pPr>
        <w:spacing w:before="0" w:after="0" w:line="240" w:lineRule="auto"/>
      </w:pPr>
      <w:r>
        <w:lastRenderedPageBreak/>
        <w:t xml:space="preserve">     via FE80::267E:12FF:FE55:5720, GigabitEthernet0/0/1</w:t>
      </w:r>
    </w:p>
    <w:p w14:paraId="7B971D60" w14:textId="362633E0" w:rsidR="05DC0524" w:rsidRDefault="05DC0524" w:rsidP="0D3AFAD2">
      <w:pPr>
        <w:spacing w:before="0" w:after="0" w:line="240" w:lineRule="auto"/>
      </w:pPr>
      <w:r>
        <w:t>C   100:2::/64 [0/0]</w:t>
      </w:r>
    </w:p>
    <w:p w14:paraId="534F5FD9" w14:textId="495674FB" w:rsidR="05DC0524" w:rsidRDefault="05DC0524" w:rsidP="0D3AFAD2">
      <w:pPr>
        <w:spacing w:before="0" w:after="0" w:line="240" w:lineRule="auto"/>
      </w:pPr>
      <w:r>
        <w:t xml:space="preserve">     via Loopback0, directly connected</w:t>
      </w:r>
    </w:p>
    <w:p w14:paraId="71C202C3" w14:textId="24BB9ACB" w:rsidR="05DC0524" w:rsidRDefault="05DC0524" w:rsidP="0D3AFAD2">
      <w:pPr>
        <w:spacing w:before="0" w:after="0" w:line="240" w:lineRule="auto"/>
      </w:pPr>
      <w:r>
        <w:t>L   100:2::1/128 [0/0]</w:t>
      </w:r>
    </w:p>
    <w:p w14:paraId="58EA8237" w14:textId="38CBF14F" w:rsidR="05DC0524" w:rsidRDefault="05DC0524" w:rsidP="0D3AFAD2">
      <w:pPr>
        <w:spacing w:before="0" w:after="0" w:line="240" w:lineRule="auto"/>
      </w:pPr>
      <w:r>
        <w:t xml:space="preserve">     via Loopback0, receive</w:t>
      </w:r>
    </w:p>
    <w:p w14:paraId="4192D160" w14:textId="3394D264" w:rsidR="05DC0524" w:rsidRDefault="05DC0524" w:rsidP="0D3AFAD2">
      <w:pPr>
        <w:spacing w:before="0" w:after="0" w:line="240" w:lineRule="auto"/>
      </w:pPr>
      <w:r>
        <w:t>D   100:3::/64 [90/130816]</w:t>
      </w:r>
    </w:p>
    <w:p w14:paraId="29D683FC" w14:textId="650493E9" w:rsidR="05DC0524" w:rsidRDefault="05DC0524" w:rsidP="0D3AFAD2">
      <w:pPr>
        <w:spacing w:before="0" w:after="0" w:line="240" w:lineRule="auto"/>
      </w:pPr>
      <w:r>
        <w:t xml:space="preserve">     via FE80::227:90FF:FED4:F31, GigabitEthernet0/0/0</w:t>
      </w:r>
    </w:p>
    <w:p w14:paraId="1DA33ED2" w14:textId="6B2AFFD9" w:rsidR="05DC0524" w:rsidRDefault="05DC0524" w:rsidP="0D3AFAD2">
      <w:pPr>
        <w:spacing w:before="0" w:after="0" w:line="240" w:lineRule="auto"/>
      </w:pPr>
      <w:r>
        <w:t>EX  100:5::1/128 [170/281856]</w:t>
      </w:r>
    </w:p>
    <w:p w14:paraId="64954AB4" w14:textId="3AC8A072" w:rsidR="05DC0524" w:rsidRDefault="05DC0524" w:rsidP="0D3AFAD2">
      <w:pPr>
        <w:spacing w:before="0" w:after="0" w:line="240" w:lineRule="auto"/>
      </w:pPr>
      <w:r>
        <w:t xml:space="preserve">     via FE80::227:90FF:FED4:F31, GigabitEthernet0/0/0</w:t>
      </w:r>
    </w:p>
    <w:p w14:paraId="2A0B0AAB" w14:textId="0F9A6F5B" w:rsidR="05DC0524" w:rsidRDefault="05DC0524" w:rsidP="0D3AFAD2">
      <w:pPr>
        <w:spacing w:before="0" w:after="0" w:line="240" w:lineRule="auto"/>
      </w:pPr>
      <w:r>
        <w:t>EX  100:6::1/128 [170/281856]</w:t>
      </w:r>
    </w:p>
    <w:p w14:paraId="24B7FBD8" w14:textId="70B65EF9" w:rsidR="05DC0524" w:rsidRDefault="05DC0524" w:rsidP="0D3AFAD2">
      <w:pPr>
        <w:spacing w:before="0" w:after="0" w:line="240" w:lineRule="auto"/>
      </w:pPr>
      <w:r>
        <w:t xml:space="preserve">     via FE80::227:90FF:FED4:F31, GigabitEthernet0/0/0</w:t>
      </w:r>
    </w:p>
    <w:p w14:paraId="25894FD2" w14:textId="1935AC07" w:rsidR="05DC0524" w:rsidRDefault="05DC0524" w:rsidP="0D3AFAD2">
      <w:pPr>
        <w:spacing w:before="0" w:after="0" w:line="240" w:lineRule="auto"/>
      </w:pPr>
      <w:r>
        <w:t>L   FF00::/8 [0/0]</w:t>
      </w:r>
    </w:p>
    <w:p w14:paraId="6686BFFC" w14:textId="0BE4BDBE" w:rsidR="05DC0524" w:rsidRDefault="05DC0524" w:rsidP="0D3AFAD2">
      <w:pPr>
        <w:spacing w:before="0" w:after="0" w:line="240" w:lineRule="auto"/>
      </w:pPr>
      <w:r>
        <w:t xml:space="preserve">     via Null0, receive</w:t>
      </w:r>
    </w:p>
    <w:p w14:paraId="4992C62D" w14:textId="313F89F0" w:rsidR="0D3AFAD2" w:rsidRDefault="0D3AFAD2" w:rsidP="0D3AFAD2">
      <w:pPr>
        <w:spacing w:before="0" w:after="0" w:line="240" w:lineRule="auto"/>
      </w:pPr>
    </w:p>
    <w:p w14:paraId="743A5A3F" w14:textId="6B41B112" w:rsidR="0D3AFAD2" w:rsidRDefault="0D3AFAD2" w:rsidP="0D3AFAD2">
      <w:pPr>
        <w:spacing w:before="0" w:after="0" w:line="240" w:lineRule="auto"/>
      </w:pPr>
    </w:p>
    <w:p w14:paraId="396D04D5" w14:textId="60B283B3" w:rsidR="05DC0524" w:rsidRDefault="05DC0524" w:rsidP="0D3AFAD2">
      <w:pPr>
        <w:pStyle w:val="Heading7"/>
        <w:rPr>
          <w:rFonts w:ascii="Constantia" w:eastAsia="HGMinchoE" w:hAnsi="Constantia" w:cs="Times New Roman"/>
          <w:color w:val="004F5B"/>
        </w:rPr>
      </w:pPr>
      <w:r w:rsidRPr="0D3AFAD2">
        <w:rPr>
          <w:rFonts w:ascii="Constantia" w:eastAsia="HGMinchoE" w:hAnsi="Constantia" w:cs="Times New Roman"/>
          <w:color w:val="004F5B"/>
        </w:rPr>
        <w:t>R3</w:t>
      </w:r>
    </w:p>
    <w:p w14:paraId="7B78872D" w14:textId="23281971" w:rsidR="0D3AFAD2" w:rsidRDefault="0D3AFAD2" w:rsidP="0D3AFAD2">
      <w:pPr>
        <w:spacing w:before="0" w:after="0" w:line="240" w:lineRule="auto"/>
      </w:pPr>
    </w:p>
    <w:p w14:paraId="4E9C8000" w14:textId="0E91DC7E" w:rsidR="05DC0524" w:rsidRDefault="05DC0524" w:rsidP="0D3AFAD2">
      <w:pPr>
        <w:spacing w:before="0" w:after="0" w:line="240" w:lineRule="auto"/>
      </w:pPr>
      <w:r>
        <w:t>R3#show run</w:t>
      </w:r>
    </w:p>
    <w:p w14:paraId="469FA072" w14:textId="608C43A4" w:rsidR="05DC0524" w:rsidRDefault="05DC0524" w:rsidP="0D3AFAD2">
      <w:pPr>
        <w:spacing w:before="0" w:after="0" w:line="240" w:lineRule="auto"/>
      </w:pPr>
      <w:r>
        <w:t>Building configuration...</w:t>
      </w:r>
    </w:p>
    <w:p w14:paraId="71FE644E" w14:textId="2EE14B59" w:rsidR="05DC0524" w:rsidRDefault="05DC0524" w:rsidP="0D3AFAD2">
      <w:pPr>
        <w:spacing w:before="0" w:after="0" w:line="240" w:lineRule="auto"/>
      </w:pPr>
      <w:r>
        <w:t xml:space="preserve"> </w:t>
      </w:r>
    </w:p>
    <w:p w14:paraId="0F9BFE59" w14:textId="3DA31E1B" w:rsidR="05DC0524" w:rsidRDefault="05DC0524" w:rsidP="0D3AFAD2">
      <w:pPr>
        <w:spacing w:before="0" w:after="0" w:line="240" w:lineRule="auto"/>
      </w:pPr>
      <w:r>
        <w:t xml:space="preserve"> </w:t>
      </w:r>
    </w:p>
    <w:p w14:paraId="625D6D12" w14:textId="41099FBD" w:rsidR="05DC0524" w:rsidRDefault="05DC0524" w:rsidP="0D3AFAD2">
      <w:pPr>
        <w:spacing w:before="0" w:after="0" w:line="240" w:lineRule="auto"/>
      </w:pPr>
      <w:r>
        <w:t>Current configuration : 2173 bytes</w:t>
      </w:r>
    </w:p>
    <w:p w14:paraId="27BEC661" w14:textId="6E071F91" w:rsidR="05DC0524" w:rsidRDefault="05DC0524" w:rsidP="0D3AFAD2">
      <w:pPr>
        <w:spacing w:before="0" w:after="0" w:line="240" w:lineRule="auto"/>
      </w:pPr>
      <w:r>
        <w:t>!</w:t>
      </w:r>
    </w:p>
    <w:p w14:paraId="17902670" w14:textId="7CB4EB2A" w:rsidR="05DC0524" w:rsidRDefault="05DC0524" w:rsidP="0D3AFAD2">
      <w:pPr>
        <w:spacing w:before="0" w:after="0" w:line="240" w:lineRule="auto"/>
      </w:pPr>
      <w:r>
        <w:t>! Last configuration change at 17:28:24 UTC Fri Dec 3 2021</w:t>
      </w:r>
    </w:p>
    <w:p w14:paraId="432D83FE" w14:textId="17A13A01" w:rsidR="05DC0524" w:rsidRDefault="05DC0524" w:rsidP="0D3AFAD2">
      <w:pPr>
        <w:spacing w:before="0" w:after="0" w:line="240" w:lineRule="auto"/>
      </w:pPr>
      <w:r>
        <w:t>!</w:t>
      </w:r>
    </w:p>
    <w:p w14:paraId="12F6A3C8" w14:textId="0C6C0068" w:rsidR="05DC0524" w:rsidRDefault="05DC0524" w:rsidP="0D3AFAD2">
      <w:pPr>
        <w:spacing w:before="0" w:after="0" w:line="240" w:lineRule="auto"/>
      </w:pPr>
      <w:r>
        <w:t>version 15.5</w:t>
      </w:r>
    </w:p>
    <w:p w14:paraId="5C0AE645" w14:textId="74765845" w:rsidR="05DC0524" w:rsidRDefault="05DC0524" w:rsidP="0D3AFAD2">
      <w:pPr>
        <w:spacing w:before="0" w:after="0" w:line="240" w:lineRule="auto"/>
      </w:pPr>
      <w:r>
        <w:t>service timestamps debug datetime msec</w:t>
      </w:r>
    </w:p>
    <w:p w14:paraId="3B2F359D" w14:textId="02138CE3" w:rsidR="05DC0524" w:rsidRDefault="05DC0524" w:rsidP="0D3AFAD2">
      <w:pPr>
        <w:spacing w:before="0" w:after="0" w:line="240" w:lineRule="auto"/>
      </w:pPr>
      <w:r>
        <w:t>service timestamps log datetime msec</w:t>
      </w:r>
    </w:p>
    <w:p w14:paraId="3DB5D249" w14:textId="526E157D" w:rsidR="05DC0524" w:rsidRDefault="05DC0524" w:rsidP="0D3AFAD2">
      <w:pPr>
        <w:spacing w:before="0" w:after="0" w:line="240" w:lineRule="auto"/>
      </w:pPr>
      <w:r>
        <w:t>no platform punt-keepalive disable-kernel-core</w:t>
      </w:r>
    </w:p>
    <w:p w14:paraId="364A37EE" w14:textId="2C57195D" w:rsidR="05DC0524" w:rsidRDefault="05DC0524" w:rsidP="0D3AFAD2">
      <w:pPr>
        <w:spacing w:before="0" w:after="0" w:line="240" w:lineRule="auto"/>
      </w:pPr>
      <w:r>
        <w:t>!</w:t>
      </w:r>
    </w:p>
    <w:p w14:paraId="096EDC5A" w14:textId="320F69E1" w:rsidR="05DC0524" w:rsidRDefault="05DC0524" w:rsidP="0D3AFAD2">
      <w:pPr>
        <w:spacing w:before="0" w:after="0" w:line="240" w:lineRule="auto"/>
      </w:pPr>
      <w:r>
        <w:t>hostname R3</w:t>
      </w:r>
    </w:p>
    <w:p w14:paraId="74CDE618" w14:textId="6F453742" w:rsidR="05DC0524" w:rsidRDefault="05DC0524" w:rsidP="0D3AFAD2">
      <w:pPr>
        <w:spacing w:before="0" w:after="0" w:line="240" w:lineRule="auto"/>
      </w:pPr>
      <w:r>
        <w:t>!</w:t>
      </w:r>
    </w:p>
    <w:p w14:paraId="024C6888" w14:textId="7C976440" w:rsidR="05DC0524" w:rsidRDefault="05DC0524" w:rsidP="0D3AFAD2">
      <w:pPr>
        <w:spacing w:before="0" w:after="0" w:line="240" w:lineRule="auto"/>
      </w:pPr>
      <w:r>
        <w:t>boot-start-marker</w:t>
      </w:r>
    </w:p>
    <w:p w14:paraId="327BFB6E" w14:textId="3311889E" w:rsidR="05DC0524" w:rsidRDefault="05DC0524" w:rsidP="0D3AFAD2">
      <w:pPr>
        <w:spacing w:before="0" w:after="0" w:line="240" w:lineRule="auto"/>
      </w:pPr>
      <w:r>
        <w:t>boot-end-marker</w:t>
      </w:r>
    </w:p>
    <w:p w14:paraId="261CD75B" w14:textId="2EA3CBE8" w:rsidR="05DC0524" w:rsidRDefault="05DC0524" w:rsidP="0D3AFAD2">
      <w:pPr>
        <w:spacing w:before="0" w:after="0" w:line="240" w:lineRule="auto"/>
      </w:pPr>
      <w:r>
        <w:t>!</w:t>
      </w:r>
    </w:p>
    <w:p w14:paraId="29AFA7A9" w14:textId="11A29B19" w:rsidR="05DC0524" w:rsidRDefault="05DC0524" w:rsidP="0D3AFAD2">
      <w:pPr>
        <w:spacing w:before="0" w:after="0" w:line="240" w:lineRule="auto"/>
      </w:pPr>
      <w:r>
        <w:t>vrf definition Mgmt-intf</w:t>
      </w:r>
    </w:p>
    <w:p w14:paraId="2831A209" w14:textId="35261DD0" w:rsidR="05DC0524" w:rsidRDefault="05DC0524" w:rsidP="0D3AFAD2">
      <w:pPr>
        <w:spacing w:before="0" w:after="0" w:line="240" w:lineRule="auto"/>
      </w:pPr>
      <w:r>
        <w:t>!</w:t>
      </w:r>
    </w:p>
    <w:p w14:paraId="79A80F1C" w14:textId="5B570E59" w:rsidR="05DC0524" w:rsidRDefault="05DC0524" w:rsidP="0D3AFAD2">
      <w:pPr>
        <w:spacing w:before="0" w:after="0" w:line="240" w:lineRule="auto"/>
      </w:pPr>
      <w:r>
        <w:t>address-family ipv4</w:t>
      </w:r>
    </w:p>
    <w:p w14:paraId="6954A7FF" w14:textId="71A5D443" w:rsidR="05DC0524" w:rsidRDefault="05DC0524" w:rsidP="0D3AFAD2">
      <w:pPr>
        <w:spacing w:before="0" w:after="0" w:line="240" w:lineRule="auto"/>
      </w:pPr>
      <w:r>
        <w:t>exit-address-family</w:t>
      </w:r>
    </w:p>
    <w:p w14:paraId="58088902" w14:textId="00673B87" w:rsidR="05DC0524" w:rsidRDefault="05DC0524" w:rsidP="0D3AFAD2">
      <w:pPr>
        <w:spacing w:before="0" w:after="0" w:line="240" w:lineRule="auto"/>
      </w:pPr>
      <w:r>
        <w:t>!</w:t>
      </w:r>
    </w:p>
    <w:p w14:paraId="41A3D345" w14:textId="14679412" w:rsidR="05DC0524" w:rsidRDefault="05DC0524" w:rsidP="0D3AFAD2">
      <w:pPr>
        <w:spacing w:before="0" w:after="0" w:line="240" w:lineRule="auto"/>
      </w:pPr>
      <w:r>
        <w:t>address-family ipv6</w:t>
      </w:r>
    </w:p>
    <w:p w14:paraId="501CA97A" w14:textId="68BD21B1" w:rsidR="05DC0524" w:rsidRDefault="05DC0524" w:rsidP="0D3AFAD2">
      <w:pPr>
        <w:spacing w:before="0" w:after="0" w:line="240" w:lineRule="auto"/>
      </w:pPr>
      <w:r>
        <w:t>exit-address-family</w:t>
      </w:r>
    </w:p>
    <w:p w14:paraId="5B6AB76F" w14:textId="0071AB56" w:rsidR="05DC0524" w:rsidRDefault="05DC0524" w:rsidP="0D3AFAD2">
      <w:pPr>
        <w:spacing w:before="0" w:after="0" w:line="240" w:lineRule="auto"/>
      </w:pPr>
      <w:r>
        <w:t>!</w:t>
      </w:r>
    </w:p>
    <w:p w14:paraId="18D33541" w14:textId="171B1D00" w:rsidR="05DC0524" w:rsidRDefault="05DC0524" w:rsidP="0D3AFAD2">
      <w:pPr>
        <w:spacing w:before="0" w:after="0" w:line="240" w:lineRule="auto"/>
      </w:pPr>
      <w:r>
        <w:t>no aaa new-model</w:t>
      </w:r>
    </w:p>
    <w:p w14:paraId="21F981AC" w14:textId="1F76F8E9" w:rsidR="05DC0524" w:rsidRDefault="05DC0524" w:rsidP="0D3AFAD2">
      <w:pPr>
        <w:spacing w:before="0" w:after="0" w:line="240" w:lineRule="auto"/>
      </w:pPr>
      <w:r>
        <w:t>!</w:t>
      </w:r>
    </w:p>
    <w:p w14:paraId="413777AE" w14:textId="62D9194C" w:rsidR="05DC0524" w:rsidRDefault="05DC0524" w:rsidP="0D3AFAD2">
      <w:pPr>
        <w:spacing w:before="0" w:after="0" w:line="240" w:lineRule="auto"/>
      </w:pPr>
      <w:r>
        <w:t>no ip domain lookup</w:t>
      </w:r>
    </w:p>
    <w:p w14:paraId="50B9C280" w14:textId="2CB75727" w:rsidR="05DC0524" w:rsidRDefault="05DC0524" w:rsidP="0D3AFAD2">
      <w:pPr>
        <w:spacing w:before="0" w:after="0" w:line="240" w:lineRule="auto"/>
      </w:pPr>
      <w:r>
        <w:lastRenderedPageBreak/>
        <w:t>!</w:t>
      </w:r>
    </w:p>
    <w:p w14:paraId="6ED5E2C0" w14:textId="6CC81238" w:rsidR="05DC0524" w:rsidRDefault="05DC0524" w:rsidP="0D3AFAD2">
      <w:pPr>
        <w:spacing w:before="0" w:after="0" w:line="240" w:lineRule="auto"/>
      </w:pPr>
      <w:r>
        <w:t>ipv6 unicast-routing</w:t>
      </w:r>
    </w:p>
    <w:p w14:paraId="4A2A1C80" w14:textId="75F4EC46" w:rsidR="05DC0524" w:rsidRDefault="05DC0524" w:rsidP="0D3AFAD2">
      <w:pPr>
        <w:spacing w:before="0" w:after="0" w:line="240" w:lineRule="auto"/>
      </w:pPr>
      <w:r>
        <w:t>!</w:t>
      </w:r>
    </w:p>
    <w:p w14:paraId="413AD2F2" w14:textId="51622E95" w:rsidR="05DC0524" w:rsidRDefault="05DC0524" w:rsidP="0D3AFAD2">
      <w:pPr>
        <w:spacing w:before="0" w:after="0" w:line="240" w:lineRule="auto"/>
      </w:pPr>
      <w:r>
        <w:t>subscriber templating</w:t>
      </w:r>
    </w:p>
    <w:p w14:paraId="1C76E899" w14:textId="0AA8EC80" w:rsidR="05DC0524" w:rsidRDefault="05DC0524" w:rsidP="0D3AFAD2">
      <w:pPr>
        <w:spacing w:before="0" w:after="0" w:line="240" w:lineRule="auto"/>
      </w:pPr>
      <w:r>
        <w:t>multilink bundle-name authenticated</w:t>
      </w:r>
    </w:p>
    <w:p w14:paraId="1A8F8779" w14:textId="4AABE575" w:rsidR="05DC0524" w:rsidRDefault="05DC0524" w:rsidP="0D3AFAD2">
      <w:pPr>
        <w:spacing w:before="0" w:after="0" w:line="240" w:lineRule="auto"/>
      </w:pPr>
      <w:r>
        <w:t>!</w:t>
      </w:r>
    </w:p>
    <w:p w14:paraId="5B94B0B3" w14:textId="1A821C80" w:rsidR="05DC0524" w:rsidRDefault="05DC0524" w:rsidP="0D3AFAD2">
      <w:pPr>
        <w:spacing w:before="0" w:after="0" w:line="240" w:lineRule="auto"/>
      </w:pPr>
      <w:r>
        <w:t>license udi pid ISR4321/K9 sn FDO214328EH</w:t>
      </w:r>
    </w:p>
    <w:p w14:paraId="1853B89C" w14:textId="2A9E379E" w:rsidR="05DC0524" w:rsidRDefault="05DC0524" w:rsidP="0D3AFAD2">
      <w:pPr>
        <w:spacing w:before="0" w:after="0" w:line="240" w:lineRule="auto"/>
      </w:pPr>
      <w:r>
        <w:t>!</w:t>
      </w:r>
    </w:p>
    <w:p w14:paraId="643FB3EE" w14:textId="6C43C173" w:rsidR="05DC0524" w:rsidRDefault="05DC0524" w:rsidP="0D3AFAD2">
      <w:pPr>
        <w:spacing w:before="0" w:after="0" w:line="240" w:lineRule="auto"/>
      </w:pPr>
      <w:r>
        <w:t>spanning-tree extend system-id</w:t>
      </w:r>
    </w:p>
    <w:p w14:paraId="16EA6154" w14:textId="14B37164" w:rsidR="05DC0524" w:rsidRDefault="05DC0524" w:rsidP="0D3AFAD2">
      <w:pPr>
        <w:spacing w:before="0" w:after="0" w:line="240" w:lineRule="auto"/>
      </w:pPr>
      <w:r>
        <w:t>!</w:t>
      </w:r>
    </w:p>
    <w:p w14:paraId="045DCA8F" w14:textId="142C8A41" w:rsidR="05DC0524" w:rsidRDefault="05DC0524" w:rsidP="0D3AFAD2">
      <w:pPr>
        <w:spacing w:before="0" w:after="0" w:line="240" w:lineRule="auto"/>
      </w:pPr>
      <w:r>
        <w:t>redundancy</w:t>
      </w:r>
    </w:p>
    <w:p w14:paraId="7EBCAF31" w14:textId="1D2FF966" w:rsidR="05DC0524" w:rsidRDefault="05DC0524" w:rsidP="0D3AFAD2">
      <w:pPr>
        <w:spacing w:before="0" w:after="0" w:line="240" w:lineRule="auto"/>
      </w:pPr>
      <w:r>
        <w:t>mode none</w:t>
      </w:r>
    </w:p>
    <w:p w14:paraId="09AE1BC7" w14:textId="769C6E4F" w:rsidR="05DC0524" w:rsidRDefault="05DC0524" w:rsidP="0D3AFAD2">
      <w:pPr>
        <w:spacing w:before="0" w:after="0" w:line="240" w:lineRule="auto"/>
      </w:pPr>
      <w:r>
        <w:t>!</w:t>
      </w:r>
    </w:p>
    <w:p w14:paraId="139F0D5B" w14:textId="61F72235" w:rsidR="05DC0524" w:rsidRDefault="05DC0524" w:rsidP="0D3AFAD2">
      <w:pPr>
        <w:spacing w:before="0" w:after="0" w:line="240" w:lineRule="auto"/>
      </w:pPr>
      <w:r>
        <w:t>vlan internal allocation policy ascending</w:t>
      </w:r>
    </w:p>
    <w:p w14:paraId="21D5D3E7" w14:textId="752032AD" w:rsidR="05DC0524" w:rsidRDefault="05DC0524" w:rsidP="0D3AFAD2">
      <w:pPr>
        <w:spacing w:before="0" w:after="0" w:line="240" w:lineRule="auto"/>
      </w:pPr>
      <w:r>
        <w:t>!</w:t>
      </w:r>
    </w:p>
    <w:p w14:paraId="5A8344DA" w14:textId="61015269" w:rsidR="05DC0524" w:rsidRDefault="05DC0524" w:rsidP="0D3AFAD2">
      <w:pPr>
        <w:spacing w:before="0" w:after="0" w:line="240" w:lineRule="auto"/>
      </w:pPr>
      <w:r>
        <w:t>interface Loopback0</w:t>
      </w:r>
    </w:p>
    <w:p w14:paraId="0516C2A8" w14:textId="41E32634" w:rsidR="05DC0524" w:rsidRDefault="05DC0524" w:rsidP="0D3AFAD2">
      <w:pPr>
        <w:spacing w:before="0" w:after="0" w:line="240" w:lineRule="auto"/>
      </w:pPr>
      <w:r>
        <w:t>ip address 192.168.3.1 255.255.255.0</w:t>
      </w:r>
    </w:p>
    <w:p w14:paraId="45C474D3" w14:textId="4073CF91" w:rsidR="05DC0524" w:rsidRDefault="05DC0524" w:rsidP="0D3AFAD2">
      <w:pPr>
        <w:spacing w:before="0" w:after="0" w:line="240" w:lineRule="auto"/>
      </w:pPr>
      <w:r>
        <w:t>ipv6 address 100:3::1/64</w:t>
      </w:r>
    </w:p>
    <w:p w14:paraId="07BCF30E" w14:textId="482B17E5" w:rsidR="05DC0524" w:rsidRDefault="05DC0524" w:rsidP="0D3AFAD2">
      <w:pPr>
        <w:spacing w:before="0" w:after="0" w:line="240" w:lineRule="auto"/>
      </w:pPr>
      <w:r>
        <w:t>ipv6 eigrp 1</w:t>
      </w:r>
    </w:p>
    <w:p w14:paraId="5D860E7D" w14:textId="0D38BC83" w:rsidR="05DC0524" w:rsidRDefault="05DC0524" w:rsidP="0D3AFAD2">
      <w:pPr>
        <w:spacing w:before="0" w:after="0" w:line="240" w:lineRule="auto"/>
      </w:pPr>
      <w:r>
        <w:t>!</w:t>
      </w:r>
    </w:p>
    <w:p w14:paraId="361161CD" w14:textId="0F1E6A49" w:rsidR="05DC0524" w:rsidRDefault="05DC0524" w:rsidP="0D3AFAD2">
      <w:pPr>
        <w:spacing w:before="0" w:after="0" w:line="240" w:lineRule="auto"/>
      </w:pPr>
      <w:r>
        <w:t>interface GigabitEthernet0/0/0</w:t>
      </w:r>
    </w:p>
    <w:p w14:paraId="202A416F" w14:textId="57D344E8" w:rsidR="05DC0524" w:rsidRDefault="05DC0524" w:rsidP="0D3AFAD2">
      <w:pPr>
        <w:spacing w:before="0" w:after="0" w:line="240" w:lineRule="auto"/>
      </w:pPr>
      <w:r>
        <w:t>ip address 10.0.2.1 255.255.255.0</w:t>
      </w:r>
    </w:p>
    <w:p w14:paraId="5767F418" w14:textId="625E6DAA" w:rsidR="05DC0524" w:rsidRDefault="05DC0524" w:rsidP="0D3AFAD2">
      <w:pPr>
        <w:spacing w:before="0" w:after="0" w:line="240" w:lineRule="auto"/>
      </w:pPr>
      <w:r>
        <w:t>negotiation auto</w:t>
      </w:r>
    </w:p>
    <w:p w14:paraId="69A18B92" w14:textId="627FADC1" w:rsidR="05DC0524" w:rsidRDefault="05DC0524" w:rsidP="0D3AFAD2">
      <w:pPr>
        <w:spacing w:before="0" w:after="0" w:line="240" w:lineRule="auto"/>
      </w:pPr>
      <w:r>
        <w:t>ipv6 address 10:3::1/64</w:t>
      </w:r>
    </w:p>
    <w:p w14:paraId="27CC2608" w14:textId="0C49AC97" w:rsidR="05DC0524" w:rsidRDefault="05DC0524" w:rsidP="0D3AFAD2">
      <w:pPr>
        <w:spacing w:before="0" w:after="0" w:line="240" w:lineRule="auto"/>
      </w:pPr>
      <w:r>
        <w:t>ipv6 eigrp 1</w:t>
      </w:r>
    </w:p>
    <w:p w14:paraId="62FDB96F" w14:textId="712522A4" w:rsidR="05DC0524" w:rsidRDefault="05DC0524" w:rsidP="0D3AFAD2">
      <w:pPr>
        <w:spacing w:before="0" w:after="0" w:line="240" w:lineRule="auto"/>
      </w:pPr>
      <w:r>
        <w:t>!</w:t>
      </w:r>
    </w:p>
    <w:p w14:paraId="46019ADE" w14:textId="4435AC25" w:rsidR="05DC0524" w:rsidRDefault="05DC0524" w:rsidP="0D3AFAD2">
      <w:pPr>
        <w:spacing w:before="0" w:after="0" w:line="240" w:lineRule="auto"/>
      </w:pPr>
      <w:r>
        <w:t>interface GigabitEthernet0/0/1</w:t>
      </w:r>
    </w:p>
    <w:p w14:paraId="16C238FC" w14:textId="7612A9E3" w:rsidR="05DC0524" w:rsidRDefault="05DC0524" w:rsidP="0D3AFAD2">
      <w:pPr>
        <w:spacing w:before="0" w:after="0" w:line="240" w:lineRule="auto"/>
      </w:pPr>
      <w:r>
        <w:t>ip address 10.0.1.2 255.255.255.0</w:t>
      </w:r>
    </w:p>
    <w:p w14:paraId="6702E5FA" w14:textId="29643369" w:rsidR="05DC0524" w:rsidRDefault="05DC0524" w:rsidP="0D3AFAD2">
      <w:pPr>
        <w:spacing w:before="0" w:after="0" w:line="240" w:lineRule="auto"/>
      </w:pPr>
      <w:r>
        <w:t>negotiation auto</w:t>
      </w:r>
    </w:p>
    <w:p w14:paraId="09EBE63C" w14:textId="24247E64" w:rsidR="05DC0524" w:rsidRDefault="05DC0524" w:rsidP="0D3AFAD2">
      <w:pPr>
        <w:spacing w:before="0" w:after="0" w:line="240" w:lineRule="auto"/>
      </w:pPr>
      <w:r>
        <w:t>ipv6 address 10:2::2/64</w:t>
      </w:r>
    </w:p>
    <w:p w14:paraId="79C0681C" w14:textId="2BDE60C3" w:rsidR="05DC0524" w:rsidRDefault="05DC0524" w:rsidP="0D3AFAD2">
      <w:pPr>
        <w:spacing w:before="0" w:after="0" w:line="240" w:lineRule="auto"/>
      </w:pPr>
      <w:r>
        <w:t>ipv6 eigrp 1</w:t>
      </w:r>
    </w:p>
    <w:p w14:paraId="6DE2B88A" w14:textId="364512D6" w:rsidR="05DC0524" w:rsidRDefault="05DC0524" w:rsidP="0D3AFAD2">
      <w:pPr>
        <w:spacing w:before="0" w:after="0" w:line="240" w:lineRule="auto"/>
      </w:pPr>
      <w:r>
        <w:t>!</w:t>
      </w:r>
    </w:p>
    <w:p w14:paraId="6C1A0F34" w14:textId="4D57B620" w:rsidR="05DC0524" w:rsidRDefault="05DC0524" w:rsidP="0D3AFAD2">
      <w:pPr>
        <w:spacing w:before="0" w:after="0" w:line="240" w:lineRule="auto"/>
      </w:pPr>
      <w:r>
        <w:t>interface Serial0/1/0</w:t>
      </w:r>
    </w:p>
    <w:p w14:paraId="2EB14759" w14:textId="62372DFF" w:rsidR="05DC0524" w:rsidRDefault="05DC0524" w:rsidP="0D3AFAD2">
      <w:pPr>
        <w:spacing w:before="0" w:after="0" w:line="240" w:lineRule="auto"/>
      </w:pPr>
      <w:r>
        <w:t>no ip address</w:t>
      </w:r>
    </w:p>
    <w:p w14:paraId="4D579AD6" w14:textId="431DB01F" w:rsidR="05DC0524" w:rsidRDefault="05DC0524" w:rsidP="0D3AFAD2">
      <w:pPr>
        <w:spacing w:before="0" w:after="0" w:line="240" w:lineRule="auto"/>
      </w:pPr>
      <w:r>
        <w:t>shutdown</w:t>
      </w:r>
    </w:p>
    <w:p w14:paraId="24D7B853" w14:textId="309F81C8" w:rsidR="05DC0524" w:rsidRDefault="05DC0524" w:rsidP="0D3AFAD2">
      <w:pPr>
        <w:spacing w:before="0" w:after="0" w:line="240" w:lineRule="auto"/>
      </w:pPr>
      <w:r>
        <w:t>!</w:t>
      </w:r>
    </w:p>
    <w:p w14:paraId="1980419B" w14:textId="0A9CAF79" w:rsidR="05DC0524" w:rsidRDefault="05DC0524" w:rsidP="0D3AFAD2">
      <w:pPr>
        <w:spacing w:before="0" w:after="0" w:line="240" w:lineRule="auto"/>
      </w:pPr>
      <w:r>
        <w:t>interface Serial0/1/1</w:t>
      </w:r>
    </w:p>
    <w:p w14:paraId="5649BAE2" w14:textId="263D88FC" w:rsidR="05DC0524" w:rsidRDefault="05DC0524" w:rsidP="0D3AFAD2">
      <w:pPr>
        <w:spacing w:before="0" w:after="0" w:line="240" w:lineRule="auto"/>
      </w:pPr>
      <w:r>
        <w:t>no ip address</w:t>
      </w:r>
    </w:p>
    <w:p w14:paraId="7B378BBA" w14:textId="138DB3E9" w:rsidR="05DC0524" w:rsidRDefault="05DC0524" w:rsidP="0D3AFAD2">
      <w:pPr>
        <w:spacing w:before="0" w:after="0" w:line="240" w:lineRule="auto"/>
      </w:pPr>
      <w:r>
        <w:t>shutdown</w:t>
      </w:r>
    </w:p>
    <w:p w14:paraId="55E8C764" w14:textId="694C9F3B" w:rsidR="05DC0524" w:rsidRDefault="05DC0524" w:rsidP="0D3AFAD2">
      <w:pPr>
        <w:spacing w:before="0" w:after="0" w:line="240" w:lineRule="auto"/>
      </w:pPr>
      <w:r>
        <w:t>!</w:t>
      </w:r>
    </w:p>
    <w:p w14:paraId="747475E5" w14:textId="1B779B36" w:rsidR="05DC0524" w:rsidRDefault="05DC0524" w:rsidP="0D3AFAD2">
      <w:pPr>
        <w:spacing w:before="0" w:after="0" w:line="240" w:lineRule="auto"/>
      </w:pPr>
      <w:r>
        <w:t>interface Service-Engine0/2/0</w:t>
      </w:r>
    </w:p>
    <w:p w14:paraId="52AAB691" w14:textId="632A53CD" w:rsidR="05DC0524" w:rsidRDefault="05DC0524" w:rsidP="0D3AFAD2">
      <w:pPr>
        <w:spacing w:before="0" w:after="0" w:line="240" w:lineRule="auto"/>
      </w:pPr>
      <w:r>
        <w:t>no ip address</w:t>
      </w:r>
    </w:p>
    <w:p w14:paraId="3EAEBE7D" w14:textId="2B817EB4" w:rsidR="05DC0524" w:rsidRDefault="05DC0524" w:rsidP="0D3AFAD2">
      <w:pPr>
        <w:spacing w:before="0" w:after="0" w:line="240" w:lineRule="auto"/>
      </w:pPr>
      <w:r>
        <w:t>shutdown</w:t>
      </w:r>
    </w:p>
    <w:p w14:paraId="0E677DA0" w14:textId="7B05ABCA" w:rsidR="05DC0524" w:rsidRDefault="05DC0524" w:rsidP="0D3AFAD2">
      <w:pPr>
        <w:spacing w:before="0" w:after="0" w:line="240" w:lineRule="auto"/>
      </w:pPr>
      <w:r>
        <w:t>!</w:t>
      </w:r>
    </w:p>
    <w:p w14:paraId="409FB565" w14:textId="21829C11" w:rsidR="05DC0524" w:rsidRDefault="05DC0524" w:rsidP="0D3AFAD2">
      <w:pPr>
        <w:spacing w:before="0" w:after="0" w:line="240" w:lineRule="auto"/>
      </w:pPr>
      <w:r>
        <w:t>interface GigabitEthernet0</w:t>
      </w:r>
    </w:p>
    <w:p w14:paraId="2E04C1A1" w14:textId="09DC131B" w:rsidR="05DC0524" w:rsidRDefault="05DC0524" w:rsidP="0D3AFAD2">
      <w:pPr>
        <w:spacing w:before="0" w:after="0" w:line="240" w:lineRule="auto"/>
      </w:pPr>
      <w:r>
        <w:t>vrf forwarding Mgmt-intf</w:t>
      </w:r>
    </w:p>
    <w:p w14:paraId="3383A2F9" w14:textId="12C40CA8" w:rsidR="05DC0524" w:rsidRDefault="05DC0524" w:rsidP="0D3AFAD2">
      <w:pPr>
        <w:spacing w:before="0" w:after="0" w:line="240" w:lineRule="auto"/>
      </w:pPr>
      <w:r>
        <w:t>no ip address</w:t>
      </w:r>
    </w:p>
    <w:p w14:paraId="71690571" w14:textId="192FFDA7" w:rsidR="05DC0524" w:rsidRDefault="05DC0524" w:rsidP="0D3AFAD2">
      <w:pPr>
        <w:spacing w:before="0" w:after="0" w:line="240" w:lineRule="auto"/>
      </w:pPr>
      <w:r>
        <w:lastRenderedPageBreak/>
        <w:t>shutdown</w:t>
      </w:r>
    </w:p>
    <w:p w14:paraId="53AA6A7A" w14:textId="0ED6F979" w:rsidR="05DC0524" w:rsidRDefault="05DC0524" w:rsidP="0D3AFAD2">
      <w:pPr>
        <w:spacing w:before="0" w:after="0" w:line="240" w:lineRule="auto"/>
      </w:pPr>
      <w:r>
        <w:t>negotiation auto</w:t>
      </w:r>
    </w:p>
    <w:p w14:paraId="1D74C683" w14:textId="67367CF9" w:rsidR="05DC0524" w:rsidRDefault="05DC0524" w:rsidP="0D3AFAD2">
      <w:pPr>
        <w:spacing w:before="0" w:after="0" w:line="240" w:lineRule="auto"/>
      </w:pPr>
      <w:r>
        <w:t>!</w:t>
      </w:r>
    </w:p>
    <w:p w14:paraId="08C30865" w14:textId="58B14D43" w:rsidR="05DC0524" w:rsidRDefault="05DC0524" w:rsidP="0D3AFAD2">
      <w:pPr>
        <w:spacing w:before="0" w:after="0" w:line="240" w:lineRule="auto"/>
      </w:pPr>
      <w:r>
        <w:t>interface Vlan1</w:t>
      </w:r>
    </w:p>
    <w:p w14:paraId="56FD4E31" w14:textId="2289CD5E" w:rsidR="05DC0524" w:rsidRDefault="05DC0524" w:rsidP="0D3AFAD2">
      <w:pPr>
        <w:spacing w:before="0" w:after="0" w:line="240" w:lineRule="auto"/>
      </w:pPr>
      <w:r>
        <w:t>no ip address</w:t>
      </w:r>
    </w:p>
    <w:p w14:paraId="48EF80FC" w14:textId="4FA0DE1A" w:rsidR="05DC0524" w:rsidRDefault="05DC0524" w:rsidP="0D3AFAD2">
      <w:pPr>
        <w:spacing w:before="0" w:after="0" w:line="240" w:lineRule="auto"/>
      </w:pPr>
      <w:r>
        <w:t>shutdown</w:t>
      </w:r>
    </w:p>
    <w:p w14:paraId="2956DCC3" w14:textId="3C0F5C75" w:rsidR="05DC0524" w:rsidRDefault="05DC0524" w:rsidP="0D3AFAD2">
      <w:pPr>
        <w:spacing w:before="0" w:after="0" w:line="240" w:lineRule="auto"/>
      </w:pPr>
      <w:r>
        <w:t>!</w:t>
      </w:r>
    </w:p>
    <w:p w14:paraId="0190029D" w14:textId="69A89C57" w:rsidR="05DC0524" w:rsidRDefault="05DC0524" w:rsidP="0D3AFAD2">
      <w:pPr>
        <w:spacing w:before="0" w:after="0" w:line="240" w:lineRule="auto"/>
      </w:pPr>
      <w:r>
        <w:t>router eigrp 1</w:t>
      </w:r>
    </w:p>
    <w:p w14:paraId="2C7D470B" w14:textId="1312FB73" w:rsidR="05DC0524" w:rsidRDefault="05DC0524" w:rsidP="0D3AFAD2">
      <w:pPr>
        <w:spacing w:before="0" w:after="0" w:line="240" w:lineRule="auto"/>
      </w:pPr>
      <w:r>
        <w:t>network 10.0.1.0 0.0.0.255</w:t>
      </w:r>
    </w:p>
    <w:p w14:paraId="206A035E" w14:textId="02D03AAB" w:rsidR="05DC0524" w:rsidRDefault="05DC0524" w:rsidP="0D3AFAD2">
      <w:pPr>
        <w:spacing w:before="0" w:after="0" w:line="240" w:lineRule="auto"/>
      </w:pPr>
      <w:r>
        <w:t>network 10.0.2.0 0.0.0.255</w:t>
      </w:r>
    </w:p>
    <w:p w14:paraId="07D36590" w14:textId="0FB77D8B" w:rsidR="05DC0524" w:rsidRDefault="05DC0524" w:rsidP="0D3AFAD2">
      <w:pPr>
        <w:spacing w:before="0" w:after="0" w:line="240" w:lineRule="auto"/>
      </w:pPr>
      <w:r>
        <w:t>network 192.168.3.0</w:t>
      </w:r>
    </w:p>
    <w:p w14:paraId="1879824C" w14:textId="1B6B9960" w:rsidR="05DC0524" w:rsidRDefault="05DC0524" w:rsidP="0D3AFAD2">
      <w:pPr>
        <w:spacing w:before="0" w:after="0" w:line="240" w:lineRule="auto"/>
      </w:pPr>
      <w:r>
        <w:t>redistribute bgp 1 metric 10000 100 255 240 65535</w:t>
      </w:r>
    </w:p>
    <w:p w14:paraId="00BA652D" w14:textId="5C3B24DF" w:rsidR="05DC0524" w:rsidRDefault="05DC0524" w:rsidP="0D3AFAD2">
      <w:pPr>
        <w:spacing w:before="0" w:after="0" w:line="240" w:lineRule="auto"/>
      </w:pPr>
      <w:r>
        <w:t>eigrp router-id 3.3.3.3</w:t>
      </w:r>
    </w:p>
    <w:p w14:paraId="6F642B5E" w14:textId="4561CEF4" w:rsidR="05DC0524" w:rsidRDefault="05DC0524" w:rsidP="0D3AFAD2">
      <w:pPr>
        <w:spacing w:before="0" w:after="0" w:line="240" w:lineRule="auto"/>
      </w:pPr>
      <w:r>
        <w:t>!</w:t>
      </w:r>
    </w:p>
    <w:p w14:paraId="6E7B32AE" w14:textId="6EC724EB" w:rsidR="05DC0524" w:rsidRDefault="05DC0524" w:rsidP="0D3AFAD2">
      <w:pPr>
        <w:spacing w:before="0" w:after="0" w:line="240" w:lineRule="auto"/>
      </w:pPr>
      <w:r>
        <w:t>router bgp 1</w:t>
      </w:r>
    </w:p>
    <w:p w14:paraId="1F347349" w14:textId="4B9D1B91" w:rsidR="05DC0524" w:rsidRDefault="05DC0524" w:rsidP="0D3AFAD2">
      <w:pPr>
        <w:spacing w:before="0" w:after="0" w:line="240" w:lineRule="auto"/>
      </w:pPr>
      <w:r>
        <w:t>bgp log-neighbor-changes</w:t>
      </w:r>
    </w:p>
    <w:p w14:paraId="1B32D1F0" w14:textId="6BCC0A18" w:rsidR="05DC0524" w:rsidRDefault="05DC0524" w:rsidP="0D3AFAD2">
      <w:pPr>
        <w:spacing w:before="0" w:after="0" w:line="240" w:lineRule="auto"/>
      </w:pPr>
      <w:r>
        <w:t>neighbor 10:3::2 remote-as 2</w:t>
      </w:r>
    </w:p>
    <w:p w14:paraId="71FBE02E" w14:textId="1DC63E6B" w:rsidR="05DC0524" w:rsidRDefault="05DC0524" w:rsidP="0D3AFAD2">
      <w:pPr>
        <w:spacing w:before="0" w:after="0" w:line="240" w:lineRule="auto"/>
      </w:pPr>
      <w:r>
        <w:t>neighbor 10.0.2.2 remote-as 2</w:t>
      </w:r>
    </w:p>
    <w:p w14:paraId="70EF1A43" w14:textId="7189AD6B" w:rsidR="05DC0524" w:rsidRDefault="05DC0524" w:rsidP="0D3AFAD2">
      <w:pPr>
        <w:spacing w:before="0" w:after="0" w:line="240" w:lineRule="auto"/>
      </w:pPr>
      <w:r>
        <w:t>!</w:t>
      </w:r>
    </w:p>
    <w:p w14:paraId="590E5943" w14:textId="6884F717" w:rsidR="05DC0524" w:rsidRDefault="05DC0524" w:rsidP="0D3AFAD2">
      <w:pPr>
        <w:spacing w:before="0" w:after="0" w:line="240" w:lineRule="auto"/>
      </w:pPr>
      <w:r>
        <w:t>address-family ipv4</w:t>
      </w:r>
    </w:p>
    <w:p w14:paraId="41CAB02C" w14:textId="0656EAFB" w:rsidR="05DC0524" w:rsidRDefault="05DC0524" w:rsidP="0D3AFAD2">
      <w:pPr>
        <w:spacing w:before="0" w:after="0" w:line="240" w:lineRule="auto"/>
      </w:pPr>
      <w:r>
        <w:t xml:space="preserve">  redistribute eigrp 1</w:t>
      </w:r>
    </w:p>
    <w:p w14:paraId="49F96D63" w14:textId="1A7E805C" w:rsidR="05DC0524" w:rsidRDefault="05DC0524" w:rsidP="0D3AFAD2">
      <w:pPr>
        <w:spacing w:before="0" w:after="0" w:line="240" w:lineRule="auto"/>
      </w:pPr>
      <w:r>
        <w:t xml:space="preserve">  no neighbor 10:3::2 activate</w:t>
      </w:r>
    </w:p>
    <w:p w14:paraId="3D360B41" w14:textId="21E41585" w:rsidR="05DC0524" w:rsidRDefault="05DC0524" w:rsidP="0D3AFAD2">
      <w:pPr>
        <w:spacing w:before="0" w:after="0" w:line="240" w:lineRule="auto"/>
      </w:pPr>
      <w:r>
        <w:t xml:space="preserve">  neighbor 10.0.2.2 activate</w:t>
      </w:r>
    </w:p>
    <w:p w14:paraId="259A6808" w14:textId="222CEC6F" w:rsidR="05DC0524" w:rsidRDefault="05DC0524" w:rsidP="0D3AFAD2">
      <w:pPr>
        <w:spacing w:before="0" w:after="0" w:line="240" w:lineRule="auto"/>
      </w:pPr>
      <w:r>
        <w:t>exit-address-family</w:t>
      </w:r>
    </w:p>
    <w:p w14:paraId="0DD872A9" w14:textId="731EB929" w:rsidR="05DC0524" w:rsidRDefault="05DC0524" w:rsidP="0D3AFAD2">
      <w:pPr>
        <w:spacing w:before="0" w:after="0" w:line="240" w:lineRule="auto"/>
      </w:pPr>
      <w:r>
        <w:t>!</w:t>
      </w:r>
    </w:p>
    <w:p w14:paraId="4718052F" w14:textId="1E5D1670" w:rsidR="05DC0524" w:rsidRDefault="05DC0524" w:rsidP="0D3AFAD2">
      <w:pPr>
        <w:spacing w:before="0" w:after="0" w:line="240" w:lineRule="auto"/>
      </w:pPr>
      <w:r>
        <w:t>address-family ipv6</w:t>
      </w:r>
    </w:p>
    <w:p w14:paraId="165E8FB1" w14:textId="1AEC3F23" w:rsidR="05DC0524" w:rsidRDefault="05DC0524" w:rsidP="0D3AFAD2">
      <w:pPr>
        <w:spacing w:before="0" w:after="0" w:line="240" w:lineRule="auto"/>
      </w:pPr>
      <w:r>
        <w:t xml:space="preserve">  redistribute eigrp 1</w:t>
      </w:r>
    </w:p>
    <w:p w14:paraId="6B19B103" w14:textId="5A7B57F2" w:rsidR="05DC0524" w:rsidRDefault="05DC0524" w:rsidP="0D3AFAD2">
      <w:pPr>
        <w:spacing w:before="0" w:after="0" w:line="240" w:lineRule="auto"/>
      </w:pPr>
      <w:r>
        <w:t xml:space="preserve">  network 10:3::/64</w:t>
      </w:r>
    </w:p>
    <w:p w14:paraId="66B5DFEB" w14:textId="543AA0D2" w:rsidR="05DC0524" w:rsidRDefault="05DC0524" w:rsidP="0D3AFAD2">
      <w:pPr>
        <w:spacing w:before="0" w:after="0" w:line="240" w:lineRule="auto"/>
      </w:pPr>
      <w:r>
        <w:t xml:space="preserve">  neighbor 10:3::2 activate</w:t>
      </w:r>
    </w:p>
    <w:p w14:paraId="676B8D81" w14:textId="591929E6" w:rsidR="05DC0524" w:rsidRDefault="05DC0524" w:rsidP="0D3AFAD2">
      <w:pPr>
        <w:spacing w:before="0" w:after="0" w:line="240" w:lineRule="auto"/>
      </w:pPr>
      <w:r>
        <w:t>exit-address-family</w:t>
      </w:r>
    </w:p>
    <w:p w14:paraId="2E3D95A2" w14:textId="001D8449" w:rsidR="05DC0524" w:rsidRDefault="05DC0524" w:rsidP="0D3AFAD2">
      <w:pPr>
        <w:spacing w:before="0" w:after="0" w:line="240" w:lineRule="auto"/>
      </w:pPr>
      <w:r>
        <w:t>!</w:t>
      </w:r>
    </w:p>
    <w:p w14:paraId="07F4312E" w14:textId="0D074387" w:rsidR="05DC0524" w:rsidRDefault="05DC0524" w:rsidP="0D3AFAD2">
      <w:pPr>
        <w:spacing w:before="0" w:after="0" w:line="240" w:lineRule="auto"/>
      </w:pPr>
      <w:r>
        <w:t>ip forward-protocol nd</w:t>
      </w:r>
    </w:p>
    <w:p w14:paraId="77EB97B7" w14:textId="43AECDE4" w:rsidR="05DC0524" w:rsidRDefault="05DC0524" w:rsidP="0D3AFAD2">
      <w:pPr>
        <w:spacing w:before="0" w:after="0" w:line="240" w:lineRule="auto"/>
      </w:pPr>
      <w:r>
        <w:t>no ip http server</w:t>
      </w:r>
    </w:p>
    <w:p w14:paraId="13DF36F0" w14:textId="1C78F769" w:rsidR="05DC0524" w:rsidRDefault="05DC0524" w:rsidP="0D3AFAD2">
      <w:pPr>
        <w:spacing w:before="0" w:after="0" w:line="240" w:lineRule="auto"/>
      </w:pPr>
      <w:r>
        <w:t>no ip http secure-server</w:t>
      </w:r>
    </w:p>
    <w:p w14:paraId="611BE516" w14:textId="740689F4" w:rsidR="05DC0524" w:rsidRDefault="05DC0524" w:rsidP="0D3AFAD2">
      <w:pPr>
        <w:spacing w:before="0" w:after="0" w:line="240" w:lineRule="auto"/>
      </w:pPr>
      <w:r>
        <w:t>ip tftp source-interface GigabitEthernet0</w:t>
      </w:r>
    </w:p>
    <w:p w14:paraId="039292ED" w14:textId="1506ADBC" w:rsidR="05DC0524" w:rsidRDefault="05DC0524" w:rsidP="0D3AFAD2">
      <w:pPr>
        <w:spacing w:before="0" w:after="0" w:line="240" w:lineRule="auto"/>
      </w:pPr>
      <w:r>
        <w:t>!</w:t>
      </w:r>
    </w:p>
    <w:p w14:paraId="4BD357CE" w14:textId="599F9CCE" w:rsidR="05DC0524" w:rsidRDefault="05DC0524" w:rsidP="0D3AFAD2">
      <w:pPr>
        <w:spacing w:before="0" w:after="0" w:line="240" w:lineRule="auto"/>
      </w:pPr>
      <w:r>
        <w:t>ipv6 router eigrp 1</w:t>
      </w:r>
    </w:p>
    <w:p w14:paraId="25676CE7" w14:textId="2B52E81F" w:rsidR="05DC0524" w:rsidRDefault="05DC0524" w:rsidP="0D3AFAD2">
      <w:pPr>
        <w:spacing w:before="0" w:after="0" w:line="240" w:lineRule="auto"/>
      </w:pPr>
      <w:r>
        <w:t>eigrp router-id 3.3.3.3</w:t>
      </w:r>
    </w:p>
    <w:p w14:paraId="154F819B" w14:textId="77AC64BD" w:rsidR="05DC0524" w:rsidRDefault="05DC0524" w:rsidP="0D3AFAD2">
      <w:pPr>
        <w:spacing w:before="0" w:after="0" w:line="240" w:lineRule="auto"/>
      </w:pPr>
      <w:r>
        <w:t>redistribute bgp 1 metric 10000 100 255 240 65535</w:t>
      </w:r>
    </w:p>
    <w:p w14:paraId="0CACCBE7" w14:textId="4F5A4F33" w:rsidR="05DC0524" w:rsidRDefault="05DC0524" w:rsidP="0D3AFAD2">
      <w:pPr>
        <w:spacing w:before="0" w:after="0" w:line="240" w:lineRule="auto"/>
      </w:pPr>
      <w:r>
        <w:t>!</w:t>
      </w:r>
    </w:p>
    <w:p w14:paraId="7230EE46" w14:textId="019F28FE" w:rsidR="05DC0524" w:rsidRDefault="05DC0524" w:rsidP="0D3AFAD2">
      <w:pPr>
        <w:spacing w:before="0" w:after="0" w:line="240" w:lineRule="auto"/>
      </w:pPr>
      <w:r>
        <w:t>control-plane</w:t>
      </w:r>
    </w:p>
    <w:p w14:paraId="323D1BE5" w14:textId="4ABEE263" w:rsidR="05DC0524" w:rsidRDefault="05DC0524" w:rsidP="0D3AFAD2">
      <w:pPr>
        <w:spacing w:before="0" w:after="0" w:line="240" w:lineRule="auto"/>
      </w:pPr>
      <w:r>
        <w:t>!</w:t>
      </w:r>
    </w:p>
    <w:p w14:paraId="6CA95D85" w14:textId="49737329" w:rsidR="05DC0524" w:rsidRDefault="05DC0524" w:rsidP="0D3AFAD2">
      <w:pPr>
        <w:spacing w:before="0" w:after="0" w:line="240" w:lineRule="auto"/>
      </w:pPr>
      <w:r>
        <w:t>line con 0</w:t>
      </w:r>
    </w:p>
    <w:p w14:paraId="5DBB168E" w14:textId="73BA3CBB" w:rsidR="05DC0524" w:rsidRDefault="05DC0524" w:rsidP="0D3AFAD2">
      <w:pPr>
        <w:spacing w:before="0" w:after="0" w:line="240" w:lineRule="auto"/>
      </w:pPr>
      <w:r>
        <w:t>stopbits 1</w:t>
      </w:r>
    </w:p>
    <w:p w14:paraId="48B66D29" w14:textId="6FBBE565" w:rsidR="05DC0524" w:rsidRDefault="05DC0524" w:rsidP="0D3AFAD2">
      <w:pPr>
        <w:spacing w:before="0" w:after="0" w:line="240" w:lineRule="auto"/>
      </w:pPr>
      <w:r>
        <w:t>line aux 0</w:t>
      </w:r>
    </w:p>
    <w:p w14:paraId="63CC58FC" w14:textId="22807E0D" w:rsidR="05DC0524" w:rsidRDefault="05DC0524" w:rsidP="0D3AFAD2">
      <w:pPr>
        <w:spacing w:before="0" w:after="0" w:line="240" w:lineRule="auto"/>
      </w:pPr>
      <w:r>
        <w:t>stopbits 1</w:t>
      </w:r>
    </w:p>
    <w:p w14:paraId="4DEE4BE2" w14:textId="56851D02" w:rsidR="05DC0524" w:rsidRDefault="05DC0524" w:rsidP="0D3AFAD2">
      <w:pPr>
        <w:spacing w:before="0" w:after="0" w:line="240" w:lineRule="auto"/>
      </w:pPr>
      <w:r>
        <w:t>line vty 0 4</w:t>
      </w:r>
    </w:p>
    <w:p w14:paraId="40B82976" w14:textId="0370067B" w:rsidR="05DC0524" w:rsidRDefault="05DC0524" w:rsidP="0D3AFAD2">
      <w:pPr>
        <w:spacing w:before="0" w:after="0" w:line="240" w:lineRule="auto"/>
      </w:pPr>
      <w:r>
        <w:lastRenderedPageBreak/>
        <w:t>login</w:t>
      </w:r>
    </w:p>
    <w:p w14:paraId="36D80CC4" w14:textId="065FA856" w:rsidR="05DC0524" w:rsidRDefault="05DC0524" w:rsidP="0D3AFAD2">
      <w:pPr>
        <w:spacing w:before="0" w:after="0" w:line="240" w:lineRule="auto"/>
      </w:pPr>
      <w:r>
        <w:t>!</w:t>
      </w:r>
    </w:p>
    <w:p w14:paraId="324D4282" w14:textId="3AD7CC96" w:rsidR="05DC0524" w:rsidRDefault="05DC0524" w:rsidP="0D3AFAD2">
      <w:pPr>
        <w:spacing w:before="0" w:after="0" w:line="240" w:lineRule="auto"/>
      </w:pPr>
      <w:r>
        <w:t>!</w:t>
      </w:r>
    </w:p>
    <w:p w14:paraId="1226A85E" w14:textId="0A190280" w:rsidR="05DC0524" w:rsidRDefault="05DC0524" w:rsidP="0D3AFAD2">
      <w:pPr>
        <w:spacing w:before="0" w:after="0" w:line="240" w:lineRule="auto"/>
      </w:pPr>
      <w:r>
        <w:t>end</w:t>
      </w:r>
    </w:p>
    <w:p w14:paraId="32C89FF1" w14:textId="6B33178D" w:rsidR="0D3AFAD2" w:rsidRDefault="0D3AFAD2" w:rsidP="0D3AFAD2">
      <w:pPr>
        <w:spacing w:before="0" w:after="0" w:line="240" w:lineRule="auto"/>
      </w:pPr>
    </w:p>
    <w:p w14:paraId="20D6D620" w14:textId="3C2DEEC7" w:rsidR="05DC0524" w:rsidRDefault="05DC0524" w:rsidP="0D3AFAD2">
      <w:pPr>
        <w:spacing w:before="0" w:after="0" w:line="240" w:lineRule="auto"/>
      </w:pPr>
      <w:r>
        <w:t>R3#show ip route</w:t>
      </w:r>
    </w:p>
    <w:p w14:paraId="14E2EF6B" w14:textId="500CCF9A" w:rsidR="05DC0524" w:rsidRDefault="05DC0524" w:rsidP="0D3AFAD2">
      <w:pPr>
        <w:spacing w:before="0" w:after="0" w:line="240" w:lineRule="auto"/>
      </w:pPr>
      <w:r>
        <w:t>Codes: L - local, C - connected, S - static, R - RIP, M - mobile, B - BGP</w:t>
      </w:r>
    </w:p>
    <w:p w14:paraId="5A57ED30" w14:textId="4523FF5D" w:rsidR="05DC0524" w:rsidRDefault="05DC0524" w:rsidP="0D3AFAD2">
      <w:pPr>
        <w:spacing w:before="0" w:after="0" w:line="240" w:lineRule="auto"/>
      </w:pPr>
      <w:r>
        <w:t xml:space="preserve">       D - EIGRP, EX - EIGRP external, O - OSPF, IA - OSPF inter area</w:t>
      </w:r>
    </w:p>
    <w:p w14:paraId="068F10C5" w14:textId="0D8A5A38" w:rsidR="05DC0524" w:rsidRDefault="05DC0524" w:rsidP="0D3AFAD2">
      <w:pPr>
        <w:spacing w:before="0" w:after="0" w:line="240" w:lineRule="auto"/>
      </w:pPr>
      <w:r>
        <w:t xml:space="preserve">       N1 - OSPF NSSA external type 1, N2 - OSPF NSSA external type 2</w:t>
      </w:r>
    </w:p>
    <w:p w14:paraId="58CD0FEB" w14:textId="5154DB84" w:rsidR="05DC0524" w:rsidRDefault="05DC0524" w:rsidP="0D3AFAD2">
      <w:pPr>
        <w:spacing w:before="0" w:after="0" w:line="240" w:lineRule="auto"/>
      </w:pPr>
      <w:r>
        <w:t xml:space="preserve">       E1 - OSPF external type 1, E2 - OSPF external type 2</w:t>
      </w:r>
    </w:p>
    <w:p w14:paraId="2A7BADB4" w14:textId="1C066E15" w:rsidR="05DC0524" w:rsidRDefault="05DC0524" w:rsidP="0D3AFAD2">
      <w:pPr>
        <w:spacing w:before="0" w:after="0" w:line="240" w:lineRule="auto"/>
      </w:pPr>
      <w:r>
        <w:t xml:space="preserve">       i - IS-IS, su - IS-IS summary, L1 - IS-IS level-1, L2 - IS-IS level-2</w:t>
      </w:r>
    </w:p>
    <w:p w14:paraId="4555119F" w14:textId="28A266EC" w:rsidR="05DC0524" w:rsidRDefault="05DC0524" w:rsidP="0D3AFAD2">
      <w:pPr>
        <w:spacing w:before="0" w:after="0" w:line="240" w:lineRule="auto"/>
      </w:pPr>
      <w:r>
        <w:t xml:space="preserve">       ia - IS-IS inter area, * - candidate default, U - per-user static route</w:t>
      </w:r>
    </w:p>
    <w:p w14:paraId="73AD4D84" w14:textId="1B338CD4" w:rsidR="05DC0524" w:rsidRDefault="05DC0524" w:rsidP="0D3AFAD2">
      <w:pPr>
        <w:spacing w:before="0" w:after="0" w:line="240" w:lineRule="auto"/>
      </w:pPr>
      <w:r>
        <w:t xml:space="preserve">       o - ODR, P - periodic downloaded static route, H - NHRP, l - LISP</w:t>
      </w:r>
    </w:p>
    <w:p w14:paraId="53953EBF" w14:textId="58F1CCBB" w:rsidR="05DC0524" w:rsidRDefault="05DC0524" w:rsidP="0D3AFAD2">
      <w:pPr>
        <w:spacing w:before="0" w:after="0" w:line="240" w:lineRule="auto"/>
      </w:pPr>
      <w:r>
        <w:t xml:space="preserve">       a - application route</w:t>
      </w:r>
    </w:p>
    <w:p w14:paraId="4EFBC8F8" w14:textId="7ABE7AB2" w:rsidR="05DC0524" w:rsidRDefault="05DC0524" w:rsidP="0D3AFAD2">
      <w:pPr>
        <w:spacing w:before="0" w:after="0" w:line="240" w:lineRule="auto"/>
      </w:pPr>
      <w:r>
        <w:t xml:space="preserve">       + - replicated route, % - next hop override, p - overrides from PfR</w:t>
      </w:r>
    </w:p>
    <w:p w14:paraId="1B4D5FC9" w14:textId="6B99E0CB" w:rsidR="05DC0524" w:rsidRDefault="05DC0524" w:rsidP="0D3AFAD2">
      <w:pPr>
        <w:spacing w:before="0" w:after="0" w:line="240" w:lineRule="auto"/>
      </w:pPr>
      <w:r>
        <w:t xml:space="preserve"> </w:t>
      </w:r>
    </w:p>
    <w:p w14:paraId="5D18356F" w14:textId="66A2B6A3" w:rsidR="05DC0524" w:rsidRDefault="05DC0524" w:rsidP="0D3AFAD2">
      <w:pPr>
        <w:spacing w:before="0" w:after="0" w:line="240" w:lineRule="auto"/>
      </w:pPr>
      <w:r>
        <w:t>Gateway of last resort is not set</w:t>
      </w:r>
    </w:p>
    <w:p w14:paraId="5AB54BE2" w14:textId="16317C7F" w:rsidR="05DC0524" w:rsidRDefault="05DC0524" w:rsidP="0D3AFAD2">
      <w:pPr>
        <w:spacing w:before="0" w:after="0" w:line="240" w:lineRule="auto"/>
      </w:pPr>
      <w:r>
        <w:t xml:space="preserve"> </w:t>
      </w:r>
    </w:p>
    <w:p w14:paraId="3E6919D1" w14:textId="7C88A9FB" w:rsidR="05DC0524" w:rsidRDefault="05DC0524" w:rsidP="0D3AFAD2">
      <w:pPr>
        <w:spacing w:before="0" w:after="0" w:line="240" w:lineRule="auto"/>
      </w:pPr>
      <w:r>
        <w:t xml:space="preserve">      10.0.0.0/8 is variably subnetted, 7 subnets, 2 masks</w:t>
      </w:r>
    </w:p>
    <w:p w14:paraId="1D00A12E" w14:textId="5F35540C" w:rsidR="05DC0524" w:rsidRDefault="05DC0524" w:rsidP="0D3AFAD2">
      <w:pPr>
        <w:spacing w:before="0" w:after="0" w:line="240" w:lineRule="auto"/>
      </w:pPr>
      <w:r>
        <w:t>D        10.0.0.0/24 [90/3072] via 10.0.1.1, 00:32:40, GigabitEthernet0/0/1</w:t>
      </w:r>
    </w:p>
    <w:p w14:paraId="6BE6F81A" w14:textId="210D8B34" w:rsidR="05DC0524" w:rsidRDefault="05DC0524" w:rsidP="0D3AFAD2">
      <w:pPr>
        <w:spacing w:before="0" w:after="0" w:line="240" w:lineRule="auto"/>
      </w:pPr>
      <w:r>
        <w:t>C        10.0.1.0/24 is directly connected, GigabitEthernet0/0/1</w:t>
      </w:r>
    </w:p>
    <w:p w14:paraId="3ECE0F75" w14:textId="5491B48F" w:rsidR="05DC0524" w:rsidRDefault="05DC0524" w:rsidP="0D3AFAD2">
      <w:pPr>
        <w:spacing w:before="0" w:after="0" w:line="240" w:lineRule="auto"/>
      </w:pPr>
      <w:r>
        <w:t>L        10.0.1.2/32 is directly connected, GigabitEthernet0/0/1</w:t>
      </w:r>
    </w:p>
    <w:p w14:paraId="153BFEF2" w14:textId="3196A7A3" w:rsidR="05DC0524" w:rsidRDefault="05DC0524" w:rsidP="0D3AFAD2">
      <w:pPr>
        <w:spacing w:before="0" w:after="0" w:line="240" w:lineRule="auto"/>
      </w:pPr>
      <w:r>
        <w:t>C        10.0.2.0/24 is directly connected, GigabitEthernet0/0/0</w:t>
      </w:r>
    </w:p>
    <w:p w14:paraId="5F69D748" w14:textId="41EC2E6B" w:rsidR="05DC0524" w:rsidRDefault="05DC0524" w:rsidP="0D3AFAD2">
      <w:pPr>
        <w:spacing w:before="0" w:after="0" w:line="240" w:lineRule="auto"/>
      </w:pPr>
      <w:r>
        <w:t>L        10.0.2.1/32 is directly connected, GigabitEthernet0/0/0</w:t>
      </w:r>
    </w:p>
    <w:p w14:paraId="0F80701A" w14:textId="5F6DBAB6" w:rsidR="05DC0524" w:rsidRDefault="05DC0524" w:rsidP="0D3AFAD2">
      <w:pPr>
        <w:spacing w:before="0" w:after="0" w:line="240" w:lineRule="auto"/>
      </w:pPr>
      <w:r>
        <w:t>B        10.0.3.0/24 [20/0] via 10.0.2.2, 00:35:16</w:t>
      </w:r>
    </w:p>
    <w:p w14:paraId="0324C0D2" w14:textId="6A7C9CF7" w:rsidR="05DC0524" w:rsidRDefault="05DC0524" w:rsidP="0D3AFAD2">
      <w:pPr>
        <w:spacing w:before="0" w:after="0" w:line="240" w:lineRule="auto"/>
      </w:pPr>
      <w:r>
        <w:t>B        10.0.4.0/24 [20/2] via 10.0.2.2, 00:35:16</w:t>
      </w:r>
    </w:p>
    <w:p w14:paraId="30AE41B4" w14:textId="2F135727" w:rsidR="05DC0524" w:rsidRDefault="05DC0524" w:rsidP="0D3AFAD2">
      <w:pPr>
        <w:spacing w:before="0" w:after="0" w:line="240" w:lineRule="auto"/>
      </w:pPr>
      <w:r>
        <w:t>D     192.168.1.0/24 [90/131072] via 10.0.1.1, 00:32:40, GigabitEthernet0/0/1</w:t>
      </w:r>
    </w:p>
    <w:p w14:paraId="4126503F" w14:textId="626B5343" w:rsidR="05DC0524" w:rsidRDefault="05DC0524" w:rsidP="0D3AFAD2">
      <w:pPr>
        <w:spacing w:before="0" w:after="0" w:line="240" w:lineRule="auto"/>
      </w:pPr>
      <w:r>
        <w:t>D     192.168.2.0/24 [90/130816] via 10.0.1.1, 00:32:40, GigabitEthernet0/0/1</w:t>
      </w:r>
    </w:p>
    <w:p w14:paraId="5DA10B6B" w14:textId="7E692E8D" w:rsidR="05DC0524" w:rsidRDefault="05DC0524" w:rsidP="0D3AFAD2">
      <w:pPr>
        <w:spacing w:before="0" w:after="0" w:line="240" w:lineRule="auto"/>
      </w:pPr>
      <w:r>
        <w:t xml:space="preserve">      192.168.3.0/24 is variably subnetted, 2 subnets, 2 masks</w:t>
      </w:r>
    </w:p>
    <w:p w14:paraId="0B77BD5E" w14:textId="002A7583" w:rsidR="05DC0524" w:rsidRDefault="05DC0524" w:rsidP="0D3AFAD2">
      <w:pPr>
        <w:spacing w:before="0" w:after="0" w:line="240" w:lineRule="auto"/>
      </w:pPr>
      <w:r>
        <w:t>C        192.168.3.0/24 is directly connected, Loopback0</w:t>
      </w:r>
    </w:p>
    <w:p w14:paraId="305C2341" w14:textId="1B9792E6" w:rsidR="05DC0524" w:rsidRDefault="05DC0524" w:rsidP="0D3AFAD2">
      <w:pPr>
        <w:spacing w:before="0" w:after="0" w:line="240" w:lineRule="auto"/>
      </w:pPr>
      <w:r>
        <w:t>L        192.168.3.1/32 is directly connected, Loopback0</w:t>
      </w:r>
    </w:p>
    <w:p w14:paraId="1B2A4B26" w14:textId="54A01A7E" w:rsidR="05DC0524" w:rsidRDefault="05DC0524" w:rsidP="0D3AFAD2">
      <w:pPr>
        <w:spacing w:before="0" w:after="0" w:line="240" w:lineRule="auto"/>
      </w:pPr>
      <w:r>
        <w:t>B     192.168.4.0/24 [20/0] via 10.0.2.2, 00:35:16</w:t>
      </w:r>
    </w:p>
    <w:p w14:paraId="2965CE1D" w14:textId="5F9F4444" w:rsidR="05DC0524" w:rsidRDefault="05DC0524" w:rsidP="0D3AFAD2">
      <w:pPr>
        <w:spacing w:before="0" w:after="0" w:line="240" w:lineRule="auto"/>
      </w:pPr>
      <w:r>
        <w:t xml:space="preserve">      192.168.5.0/32 is subnetted, 1 subnets</w:t>
      </w:r>
    </w:p>
    <w:p w14:paraId="623EFE29" w14:textId="6A90DA70" w:rsidR="05DC0524" w:rsidRDefault="05DC0524" w:rsidP="0D3AFAD2">
      <w:pPr>
        <w:spacing w:before="0" w:after="0" w:line="240" w:lineRule="auto"/>
      </w:pPr>
      <w:r>
        <w:t>B        192.168.5.1 [20/2] via 10.0.2.2, 00:35:16</w:t>
      </w:r>
    </w:p>
    <w:p w14:paraId="22E83788" w14:textId="6E47D2AE" w:rsidR="05DC0524" w:rsidRDefault="05DC0524" w:rsidP="0D3AFAD2">
      <w:pPr>
        <w:spacing w:before="0" w:after="0" w:line="240" w:lineRule="auto"/>
      </w:pPr>
      <w:r>
        <w:t xml:space="preserve">      192.168.6.0/32 is subnetted, 1 subnets</w:t>
      </w:r>
    </w:p>
    <w:p w14:paraId="5414680C" w14:textId="5CFCB9AA" w:rsidR="05DC0524" w:rsidRDefault="05DC0524" w:rsidP="0D3AFAD2">
      <w:pPr>
        <w:spacing w:before="0" w:after="0" w:line="240" w:lineRule="auto"/>
      </w:pPr>
      <w:r>
        <w:t>B        192.168.6.1 [20/3] via 10.0.2.2, 00:35:16</w:t>
      </w:r>
    </w:p>
    <w:p w14:paraId="06409EB8" w14:textId="66C6664B" w:rsidR="0D3AFAD2" w:rsidRDefault="0D3AFAD2" w:rsidP="0D3AFAD2">
      <w:pPr>
        <w:spacing w:before="0" w:after="0" w:line="240" w:lineRule="auto"/>
      </w:pPr>
    </w:p>
    <w:p w14:paraId="7F6C9784" w14:textId="1E0A279C" w:rsidR="05DC0524" w:rsidRDefault="05DC0524" w:rsidP="0D3AFAD2">
      <w:pPr>
        <w:spacing w:before="0" w:after="0" w:line="240" w:lineRule="auto"/>
      </w:pPr>
      <w:r>
        <w:t>R3#show ipv6 route</w:t>
      </w:r>
    </w:p>
    <w:p w14:paraId="4B29C04E" w14:textId="20331583" w:rsidR="05DC0524" w:rsidRDefault="05DC0524" w:rsidP="0D3AFAD2">
      <w:pPr>
        <w:spacing w:before="0" w:after="0" w:line="240" w:lineRule="auto"/>
      </w:pPr>
      <w:r>
        <w:t>IPv6 Routing Table - default - 13 entries</w:t>
      </w:r>
    </w:p>
    <w:p w14:paraId="52908AE7" w14:textId="44498BE0" w:rsidR="05DC0524" w:rsidRDefault="05DC0524" w:rsidP="0D3AFAD2">
      <w:pPr>
        <w:spacing w:before="0" w:after="0" w:line="240" w:lineRule="auto"/>
      </w:pPr>
      <w:r>
        <w:t>Codes: C - Connected, L - Local, S - Static, U - Per-user Static route</w:t>
      </w:r>
    </w:p>
    <w:p w14:paraId="0BB652D5" w14:textId="32CFA309" w:rsidR="05DC0524" w:rsidRDefault="05DC0524" w:rsidP="0D3AFAD2">
      <w:pPr>
        <w:spacing w:before="0" w:after="0" w:line="240" w:lineRule="auto"/>
      </w:pPr>
      <w:r>
        <w:t xml:space="preserve">       B - BGP, R - RIP, I1 - ISIS L1, I2 - ISIS L2</w:t>
      </w:r>
    </w:p>
    <w:p w14:paraId="3AB4B6BC" w14:textId="6DF9AB26" w:rsidR="05DC0524" w:rsidRDefault="05DC0524" w:rsidP="0D3AFAD2">
      <w:pPr>
        <w:spacing w:before="0" w:after="0" w:line="240" w:lineRule="auto"/>
      </w:pPr>
      <w:r>
        <w:t xml:space="preserve">       IA - ISIS interarea, IS - ISIS summary, D - EIGRP, EX - EIGRP external</w:t>
      </w:r>
    </w:p>
    <w:p w14:paraId="4E518A11" w14:textId="2EA76AAE" w:rsidR="05DC0524" w:rsidRDefault="05DC0524" w:rsidP="0D3AFAD2">
      <w:pPr>
        <w:spacing w:before="0" w:after="0" w:line="240" w:lineRule="auto"/>
      </w:pPr>
      <w:r>
        <w:t xml:space="preserve">       ND - ND Default, NDp - ND Prefix, DCE - Destination, NDr - Redirect</w:t>
      </w:r>
    </w:p>
    <w:p w14:paraId="192CB2E1" w14:textId="1EDE67E8" w:rsidR="05DC0524" w:rsidRDefault="05DC0524" w:rsidP="0D3AFAD2">
      <w:pPr>
        <w:spacing w:before="0" w:after="0" w:line="240" w:lineRule="auto"/>
      </w:pPr>
      <w:r>
        <w:t xml:space="preserve">       O - OSPF Intra, OI - OSPF Inter, OE1 - OSPF ext 1, OE2 - OSPF ext 2</w:t>
      </w:r>
    </w:p>
    <w:p w14:paraId="678F528A" w14:textId="74F5F00A" w:rsidR="05DC0524" w:rsidRDefault="05DC0524" w:rsidP="0D3AFAD2">
      <w:pPr>
        <w:spacing w:before="0" w:after="0" w:line="240" w:lineRule="auto"/>
      </w:pPr>
      <w:r>
        <w:t xml:space="preserve">       ON1 - OSPF NSSA ext 1, ON2 - OSPF NSSA ext 2, a - Application</w:t>
      </w:r>
    </w:p>
    <w:p w14:paraId="2FBA5430" w14:textId="448DE7CA" w:rsidR="05DC0524" w:rsidRDefault="05DC0524" w:rsidP="0D3AFAD2">
      <w:pPr>
        <w:spacing w:before="0" w:after="0" w:line="240" w:lineRule="auto"/>
      </w:pPr>
      <w:r>
        <w:t>D   10:1::/64 [90/3072]</w:t>
      </w:r>
    </w:p>
    <w:p w14:paraId="40C06C43" w14:textId="64302E80" w:rsidR="05DC0524" w:rsidRDefault="05DC0524" w:rsidP="0D3AFAD2">
      <w:pPr>
        <w:spacing w:before="0" w:after="0" w:line="240" w:lineRule="auto"/>
      </w:pPr>
      <w:r>
        <w:t xml:space="preserve">     via FE80::B6A8:B9FF:FE47:9470, GigabitEthernet0/0/1</w:t>
      </w:r>
    </w:p>
    <w:p w14:paraId="3EBADBCD" w14:textId="62DFB2F9" w:rsidR="05DC0524" w:rsidRDefault="05DC0524" w:rsidP="0D3AFAD2">
      <w:pPr>
        <w:spacing w:before="0" w:after="0" w:line="240" w:lineRule="auto"/>
      </w:pPr>
      <w:r>
        <w:lastRenderedPageBreak/>
        <w:t>C   10:2::/64 [0/0]</w:t>
      </w:r>
    </w:p>
    <w:p w14:paraId="79D7A669" w14:textId="69DD6968" w:rsidR="05DC0524" w:rsidRDefault="05DC0524" w:rsidP="0D3AFAD2">
      <w:pPr>
        <w:spacing w:before="0" w:after="0" w:line="240" w:lineRule="auto"/>
      </w:pPr>
      <w:r>
        <w:t xml:space="preserve">     via GigabitEthernet0/0/1, directly connected</w:t>
      </w:r>
    </w:p>
    <w:p w14:paraId="04060CBF" w14:textId="3C6AB1E6" w:rsidR="05DC0524" w:rsidRDefault="05DC0524" w:rsidP="0D3AFAD2">
      <w:pPr>
        <w:spacing w:before="0" w:after="0" w:line="240" w:lineRule="auto"/>
      </w:pPr>
      <w:r>
        <w:t>L   10:2::2/128 [0/0]</w:t>
      </w:r>
    </w:p>
    <w:p w14:paraId="28DAEEDE" w14:textId="5FA36061" w:rsidR="05DC0524" w:rsidRDefault="05DC0524" w:rsidP="0D3AFAD2">
      <w:pPr>
        <w:spacing w:before="0" w:after="0" w:line="240" w:lineRule="auto"/>
      </w:pPr>
      <w:r>
        <w:t xml:space="preserve">     via GigabitEthernet0/0/1, receive</w:t>
      </w:r>
    </w:p>
    <w:p w14:paraId="665856F3" w14:textId="5FB5DA27" w:rsidR="05DC0524" w:rsidRDefault="05DC0524" w:rsidP="0D3AFAD2">
      <w:pPr>
        <w:spacing w:before="0" w:after="0" w:line="240" w:lineRule="auto"/>
      </w:pPr>
      <w:r>
        <w:t>C   10:3::/64 [0/0]</w:t>
      </w:r>
    </w:p>
    <w:p w14:paraId="22A65110" w14:textId="6ECE32A6" w:rsidR="05DC0524" w:rsidRDefault="05DC0524" w:rsidP="0D3AFAD2">
      <w:pPr>
        <w:spacing w:before="0" w:after="0" w:line="240" w:lineRule="auto"/>
      </w:pPr>
      <w:r>
        <w:t xml:space="preserve">     via GigabitEthernet0/0/0, directly connected</w:t>
      </w:r>
    </w:p>
    <w:p w14:paraId="16868F8E" w14:textId="0F5C878D" w:rsidR="05DC0524" w:rsidRDefault="05DC0524" w:rsidP="0D3AFAD2">
      <w:pPr>
        <w:spacing w:before="0" w:after="0" w:line="240" w:lineRule="auto"/>
      </w:pPr>
      <w:r>
        <w:t>L   10:3::1/128 [0/0]</w:t>
      </w:r>
    </w:p>
    <w:p w14:paraId="399329B5" w14:textId="067070F0" w:rsidR="05DC0524" w:rsidRDefault="05DC0524" w:rsidP="0D3AFAD2">
      <w:pPr>
        <w:spacing w:before="0" w:after="0" w:line="240" w:lineRule="auto"/>
      </w:pPr>
      <w:r>
        <w:t xml:space="preserve">     via GigabitEthernet0/0/0, receive</w:t>
      </w:r>
    </w:p>
    <w:p w14:paraId="079878D4" w14:textId="4ADBAB0A" w:rsidR="05DC0524" w:rsidRDefault="05DC0524" w:rsidP="0D3AFAD2">
      <w:pPr>
        <w:spacing w:before="0" w:after="0" w:line="240" w:lineRule="auto"/>
      </w:pPr>
      <w:r>
        <w:t>B   10:5::/64 [20/2]</w:t>
      </w:r>
    </w:p>
    <w:p w14:paraId="6C49A44E" w14:textId="5652D1DB" w:rsidR="05DC0524" w:rsidRDefault="05DC0524" w:rsidP="0D3AFAD2">
      <w:pPr>
        <w:spacing w:before="0" w:after="0" w:line="240" w:lineRule="auto"/>
      </w:pPr>
      <w:r>
        <w:t xml:space="preserve">     via FE80::2C1:B1FF:FED5:5331, GigabitEthernet0/0/0</w:t>
      </w:r>
    </w:p>
    <w:p w14:paraId="0834734A" w14:textId="531B1FB1" w:rsidR="05DC0524" w:rsidRDefault="05DC0524" w:rsidP="0D3AFAD2">
      <w:pPr>
        <w:spacing w:before="0" w:after="0" w:line="240" w:lineRule="auto"/>
      </w:pPr>
      <w:r>
        <w:t>D   100:1::/64 [90/131072]</w:t>
      </w:r>
    </w:p>
    <w:p w14:paraId="3B66422B" w14:textId="0875D930" w:rsidR="05DC0524" w:rsidRDefault="05DC0524" w:rsidP="0D3AFAD2">
      <w:pPr>
        <w:spacing w:before="0" w:after="0" w:line="240" w:lineRule="auto"/>
      </w:pPr>
      <w:r>
        <w:t xml:space="preserve">     via FE80::B6A8:B9FF:FE47:9470, GigabitEthernet0/0/1</w:t>
      </w:r>
    </w:p>
    <w:p w14:paraId="22C67425" w14:textId="64A42349" w:rsidR="05DC0524" w:rsidRDefault="05DC0524" w:rsidP="0D3AFAD2">
      <w:pPr>
        <w:spacing w:before="0" w:after="0" w:line="240" w:lineRule="auto"/>
      </w:pPr>
      <w:r>
        <w:t>D   100:2::/64 [90/130816]</w:t>
      </w:r>
    </w:p>
    <w:p w14:paraId="76A5BC71" w14:textId="5B27641F" w:rsidR="05DC0524" w:rsidRDefault="05DC0524" w:rsidP="0D3AFAD2">
      <w:pPr>
        <w:spacing w:before="0" w:after="0" w:line="240" w:lineRule="auto"/>
      </w:pPr>
      <w:r>
        <w:t xml:space="preserve">     via FE80::B6A8:B9FF:FE47:9470, GigabitEthernet0/0/1</w:t>
      </w:r>
    </w:p>
    <w:p w14:paraId="234E5663" w14:textId="797B3CDA" w:rsidR="05DC0524" w:rsidRDefault="05DC0524" w:rsidP="0D3AFAD2">
      <w:pPr>
        <w:spacing w:before="0" w:after="0" w:line="240" w:lineRule="auto"/>
      </w:pPr>
      <w:r>
        <w:t>C   100:3::/64 [0/0]</w:t>
      </w:r>
    </w:p>
    <w:p w14:paraId="53A859E2" w14:textId="48813720" w:rsidR="05DC0524" w:rsidRDefault="05DC0524" w:rsidP="0D3AFAD2">
      <w:pPr>
        <w:spacing w:before="0" w:after="0" w:line="240" w:lineRule="auto"/>
      </w:pPr>
      <w:r>
        <w:t xml:space="preserve">     via Loopback0, directly connected</w:t>
      </w:r>
    </w:p>
    <w:p w14:paraId="10E66B8F" w14:textId="21B68DDF" w:rsidR="05DC0524" w:rsidRDefault="05DC0524" w:rsidP="0D3AFAD2">
      <w:pPr>
        <w:spacing w:before="0" w:after="0" w:line="240" w:lineRule="auto"/>
      </w:pPr>
      <w:r>
        <w:t>L   100:3::1/128 [0/0]</w:t>
      </w:r>
    </w:p>
    <w:p w14:paraId="249E02D9" w14:textId="6A1395CB" w:rsidR="05DC0524" w:rsidRDefault="05DC0524" w:rsidP="0D3AFAD2">
      <w:pPr>
        <w:spacing w:before="0" w:after="0" w:line="240" w:lineRule="auto"/>
      </w:pPr>
      <w:r>
        <w:t xml:space="preserve">     via Loopback0, receive</w:t>
      </w:r>
    </w:p>
    <w:p w14:paraId="3D18757E" w14:textId="1225D325" w:rsidR="05DC0524" w:rsidRDefault="05DC0524" w:rsidP="0D3AFAD2">
      <w:pPr>
        <w:spacing w:before="0" w:after="0" w:line="240" w:lineRule="auto"/>
      </w:pPr>
      <w:r>
        <w:t>B   100:5::1/128 [20/1]</w:t>
      </w:r>
    </w:p>
    <w:p w14:paraId="3BCEC843" w14:textId="43618C36" w:rsidR="05DC0524" w:rsidRDefault="05DC0524" w:rsidP="0D3AFAD2">
      <w:pPr>
        <w:spacing w:before="0" w:after="0" w:line="240" w:lineRule="auto"/>
      </w:pPr>
      <w:r>
        <w:t xml:space="preserve">     via FE80::2C1:B1FF:FED5:5331, GigabitEthernet0/0/0</w:t>
      </w:r>
    </w:p>
    <w:p w14:paraId="33CAF000" w14:textId="3C5B2EAE" w:rsidR="05DC0524" w:rsidRDefault="05DC0524" w:rsidP="0D3AFAD2">
      <w:pPr>
        <w:spacing w:before="0" w:after="0" w:line="240" w:lineRule="auto"/>
      </w:pPr>
      <w:r>
        <w:t>B   100:6::1/128 [20/2]</w:t>
      </w:r>
    </w:p>
    <w:p w14:paraId="347BABF2" w14:textId="1A683A0F" w:rsidR="05DC0524" w:rsidRDefault="05DC0524" w:rsidP="0D3AFAD2">
      <w:pPr>
        <w:spacing w:before="0" w:after="0" w:line="240" w:lineRule="auto"/>
      </w:pPr>
      <w:r>
        <w:t xml:space="preserve">     via FE80::2C1:B1FF:FED5:5331, GigabitEthernet0/0/0</w:t>
      </w:r>
    </w:p>
    <w:p w14:paraId="5D75BD99" w14:textId="001B0097" w:rsidR="05DC0524" w:rsidRDefault="05DC0524" w:rsidP="0D3AFAD2">
      <w:pPr>
        <w:spacing w:before="0" w:after="0" w:line="240" w:lineRule="auto"/>
      </w:pPr>
      <w:r>
        <w:t>L   FF00::/8 [0/0]</w:t>
      </w:r>
    </w:p>
    <w:p w14:paraId="6057AE05" w14:textId="6D721613" w:rsidR="05DC0524" w:rsidRDefault="05DC0524" w:rsidP="0D3AFAD2">
      <w:pPr>
        <w:spacing w:before="0" w:after="0" w:line="240" w:lineRule="auto"/>
      </w:pPr>
      <w:r>
        <w:t xml:space="preserve">     via Null0, receive</w:t>
      </w:r>
    </w:p>
    <w:p w14:paraId="294C5B76" w14:textId="1CE58AD9" w:rsidR="0D3AFAD2" w:rsidRDefault="0D3AFAD2" w:rsidP="0D3AFAD2">
      <w:pPr>
        <w:spacing w:before="0" w:after="0" w:line="240" w:lineRule="auto"/>
      </w:pPr>
    </w:p>
    <w:p w14:paraId="330E504B" w14:textId="0177CEDD" w:rsidR="05DC0524" w:rsidRDefault="05DC0524" w:rsidP="0D3AFAD2">
      <w:pPr>
        <w:pStyle w:val="Heading7"/>
        <w:rPr>
          <w:rFonts w:ascii="Constantia" w:eastAsia="HGMinchoE" w:hAnsi="Constantia" w:cs="Times New Roman"/>
          <w:color w:val="004F5B"/>
        </w:rPr>
      </w:pPr>
      <w:r w:rsidRPr="0D3AFAD2">
        <w:rPr>
          <w:rFonts w:ascii="Constantia" w:eastAsia="HGMinchoE" w:hAnsi="Constantia" w:cs="Times New Roman"/>
          <w:color w:val="004F5B"/>
        </w:rPr>
        <w:t>R4</w:t>
      </w:r>
    </w:p>
    <w:p w14:paraId="70FB16AA" w14:textId="1702595A" w:rsidR="0D3AFAD2" w:rsidRDefault="0D3AFAD2" w:rsidP="0D3AFAD2">
      <w:pPr>
        <w:spacing w:before="0" w:after="0" w:line="240" w:lineRule="auto"/>
      </w:pPr>
    </w:p>
    <w:p w14:paraId="729FA93A" w14:textId="1299E4A6" w:rsidR="1DCF1EDD" w:rsidRDefault="1DCF1EDD" w:rsidP="0D3AFAD2">
      <w:pPr>
        <w:spacing w:before="0" w:after="0" w:line="240" w:lineRule="auto"/>
      </w:pPr>
      <w:r>
        <w:t>R4#show run</w:t>
      </w:r>
    </w:p>
    <w:p w14:paraId="5926CDB5" w14:textId="72880E3C" w:rsidR="1DCF1EDD" w:rsidRDefault="1DCF1EDD" w:rsidP="0D3AFAD2">
      <w:pPr>
        <w:spacing w:before="0" w:after="0" w:line="240" w:lineRule="auto"/>
      </w:pPr>
      <w:r>
        <w:t>Building configuration...</w:t>
      </w:r>
    </w:p>
    <w:p w14:paraId="75D43C49" w14:textId="7B8AE8AA" w:rsidR="1DCF1EDD" w:rsidRDefault="1DCF1EDD" w:rsidP="0D3AFAD2">
      <w:pPr>
        <w:spacing w:before="0" w:after="0" w:line="240" w:lineRule="auto"/>
      </w:pPr>
      <w:r>
        <w:t xml:space="preserve"> </w:t>
      </w:r>
    </w:p>
    <w:p w14:paraId="5892C440" w14:textId="3FDFCD17" w:rsidR="1DCF1EDD" w:rsidRDefault="1DCF1EDD" w:rsidP="0D3AFAD2">
      <w:pPr>
        <w:spacing w:before="0" w:after="0" w:line="240" w:lineRule="auto"/>
      </w:pPr>
      <w:r>
        <w:t xml:space="preserve"> </w:t>
      </w:r>
    </w:p>
    <w:p w14:paraId="48493B4E" w14:textId="5F787086" w:rsidR="1DCF1EDD" w:rsidRDefault="1DCF1EDD" w:rsidP="0D3AFAD2">
      <w:pPr>
        <w:spacing w:before="0" w:after="0" w:line="240" w:lineRule="auto"/>
      </w:pPr>
      <w:r>
        <w:t>Current configuration : 2172 bytes</w:t>
      </w:r>
    </w:p>
    <w:p w14:paraId="27C1AEFA" w14:textId="5EB66EDF" w:rsidR="1DCF1EDD" w:rsidRDefault="1DCF1EDD" w:rsidP="0D3AFAD2">
      <w:pPr>
        <w:spacing w:before="0" w:after="0" w:line="240" w:lineRule="auto"/>
      </w:pPr>
      <w:r>
        <w:t>!</w:t>
      </w:r>
    </w:p>
    <w:p w14:paraId="39772433" w14:textId="23339E95" w:rsidR="1DCF1EDD" w:rsidRDefault="1DCF1EDD" w:rsidP="0D3AFAD2">
      <w:pPr>
        <w:spacing w:before="0" w:after="0" w:line="240" w:lineRule="auto"/>
      </w:pPr>
      <w:r>
        <w:t>! Last configuration change at 17:12:53 UTC Fri Dec 3 2021</w:t>
      </w:r>
    </w:p>
    <w:p w14:paraId="07E2A35F" w14:textId="26308715" w:rsidR="1DCF1EDD" w:rsidRDefault="1DCF1EDD" w:rsidP="0D3AFAD2">
      <w:pPr>
        <w:spacing w:before="0" w:after="0" w:line="240" w:lineRule="auto"/>
      </w:pPr>
      <w:r>
        <w:t>!</w:t>
      </w:r>
    </w:p>
    <w:p w14:paraId="5188E736" w14:textId="19E41783" w:rsidR="1DCF1EDD" w:rsidRDefault="1DCF1EDD" w:rsidP="0D3AFAD2">
      <w:pPr>
        <w:spacing w:before="0" w:after="0" w:line="240" w:lineRule="auto"/>
      </w:pPr>
      <w:r>
        <w:t>version 15.5</w:t>
      </w:r>
    </w:p>
    <w:p w14:paraId="0EC9AB70" w14:textId="0EF7B792" w:rsidR="1DCF1EDD" w:rsidRDefault="1DCF1EDD" w:rsidP="0D3AFAD2">
      <w:pPr>
        <w:spacing w:before="0" w:after="0" w:line="240" w:lineRule="auto"/>
      </w:pPr>
      <w:r>
        <w:t>service timestamps debug datetime msec</w:t>
      </w:r>
    </w:p>
    <w:p w14:paraId="6750E2D1" w14:textId="2CB62F30" w:rsidR="1DCF1EDD" w:rsidRDefault="1DCF1EDD" w:rsidP="0D3AFAD2">
      <w:pPr>
        <w:spacing w:before="0" w:after="0" w:line="240" w:lineRule="auto"/>
      </w:pPr>
      <w:r>
        <w:t>service timestamps log datetime msec</w:t>
      </w:r>
    </w:p>
    <w:p w14:paraId="1ED1282D" w14:textId="09DC03DE" w:rsidR="1DCF1EDD" w:rsidRDefault="1DCF1EDD" w:rsidP="0D3AFAD2">
      <w:pPr>
        <w:spacing w:before="0" w:after="0" w:line="240" w:lineRule="auto"/>
      </w:pPr>
      <w:r>
        <w:t>no platform punt-keepalive disable-kernel-core</w:t>
      </w:r>
    </w:p>
    <w:p w14:paraId="39651A72" w14:textId="01697393" w:rsidR="1DCF1EDD" w:rsidRDefault="1DCF1EDD" w:rsidP="0D3AFAD2">
      <w:pPr>
        <w:spacing w:before="0" w:after="0" w:line="240" w:lineRule="auto"/>
      </w:pPr>
      <w:r>
        <w:t>!</w:t>
      </w:r>
    </w:p>
    <w:p w14:paraId="42CBE8B0" w14:textId="75D83A7F" w:rsidR="1DCF1EDD" w:rsidRDefault="1DCF1EDD" w:rsidP="0D3AFAD2">
      <w:pPr>
        <w:spacing w:before="0" w:after="0" w:line="240" w:lineRule="auto"/>
      </w:pPr>
      <w:r>
        <w:t>hostname R4</w:t>
      </w:r>
    </w:p>
    <w:p w14:paraId="20FC0951" w14:textId="18B20DA2" w:rsidR="1DCF1EDD" w:rsidRDefault="1DCF1EDD" w:rsidP="0D3AFAD2">
      <w:pPr>
        <w:spacing w:before="0" w:after="0" w:line="240" w:lineRule="auto"/>
      </w:pPr>
      <w:r>
        <w:t>!</w:t>
      </w:r>
    </w:p>
    <w:p w14:paraId="52F17D5C" w14:textId="72CC8776" w:rsidR="1DCF1EDD" w:rsidRDefault="1DCF1EDD" w:rsidP="0D3AFAD2">
      <w:pPr>
        <w:spacing w:before="0" w:after="0" w:line="240" w:lineRule="auto"/>
      </w:pPr>
      <w:r>
        <w:t>boot-start-marker</w:t>
      </w:r>
    </w:p>
    <w:p w14:paraId="60B22E4A" w14:textId="2F16A795" w:rsidR="1DCF1EDD" w:rsidRDefault="1DCF1EDD" w:rsidP="0D3AFAD2">
      <w:pPr>
        <w:spacing w:before="0" w:after="0" w:line="240" w:lineRule="auto"/>
      </w:pPr>
      <w:r>
        <w:t>boot-end-marker</w:t>
      </w:r>
    </w:p>
    <w:p w14:paraId="47B124E6" w14:textId="00928351" w:rsidR="1DCF1EDD" w:rsidRDefault="1DCF1EDD" w:rsidP="0D3AFAD2">
      <w:pPr>
        <w:spacing w:before="0" w:after="0" w:line="240" w:lineRule="auto"/>
      </w:pPr>
      <w:r>
        <w:t>!</w:t>
      </w:r>
    </w:p>
    <w:p w14:paraId="47556161" w14:textId="78B557AA" w:rsidR="1DCF1EDD" w:rsidRDefault="1DCF1EDD" w:rsidP="0D3AFAD2">
      <w:pPr>
        <w:spacing w:before="0" w:after="0" w:line="240" w:lineRule="auto"/>
      </w:pPr>
      <w:r>
        <w:t>vrf definition Mgmt-intf</w:t>
      </w:r>
    </w:p>
    <w:p w14:paraId="033766FF" w14:textId="34396274" w:rsidR="1DCF1EDD" w:rsidRDefault="1DCF1EDD" w:rsidP="0D3AFAD2">
      <w:pPr>
        <w:spacing w:before="0" w:after="0" w:line="240" w:lineRule="auto"/>
      </w:pPr>
      <w:r>
        <w:lastRenderedPageBreak/>
        <w:t>!</w:t>
      </w:r>
    </w:p>
    <w:p w14:paraId="1867D07F" w14:textId="2E8D8951" w:rsidR="1DCF1EDD" w:rsidRDefault="1DCF1EDD" w:rsidP="0D3AFAD2">
      <w:pPr>
        <w:spacing w:before="0" w:after="0" w:line="240" w:lineRule="auto"/>
      </w:pPr>
      <w:r>
        <w:t>address-family ipv4</w:t>
      </w:r>
    </w:p>
    <w:p w14:paraId="6418C925" w14:textId="6E6D26A7" w:rsidR="1DCF1EDD" w:rsidRDefault="1DCF1EDD" w:rsidP="0D3AFAD2">
      <w:pPr>
        <w:spacing w:before="0" w:after="0" w:line="240" w:lineRule="auto"/>
      </w:pPr>
      <w:r>
        <w:t>exit-address-family</w:t>
      </w:r>
    </w:p>
    <w:p w14:paraId="23EDF133" w14:textId="40ADA702" w:rsidR="1DCF1EDD" w:rsidRDefault="1DCF1EDD" w:rsidP="0D3AFAD2">
      <w:pPr>
        <w:spacing w:before="0" w:after="0" w:line="240" w:lineRule="auto"/>
      </w:pPr>
      <w:r>
        <w:t>!</w:t>
      </w:r>
    </w:p>
    <w:p w14:paraId="41619C26" w14:textId="50974BE6" w:rsidR="1DCF1EDD" w:rsidRDefault="1DCF1EDD" w:rsidP="0D3AFAD2">
      <w:pPr>
        <w:spacing w:before="0" w:after="0" w:line="240" w:lineRule="auto"/>
      </w:pPr>
      <w:r>
        <w:t>address-family ipv6</w:t>
      </w:r>
    </w:p>
    <w:p w14:paraId="3630C2F0" w14:textId="49E42DB2" w:rsidR="1DCF1EDD" w:rsidRDefault="1DCF1EDD" w:rsidP="0D3AFAD2">
      <w:pPr>
        <w:spacing w:before="0" w:after="0" w:line="240" w:lineRule="auto"/>
      </w:pPr>
      <w:r>
        <w:t>exit-address-family</w:t>
      </w:r>
    </w:p>
    <w:p w14:paraId="6ACAB71E" w14:textId="496B36C8" w:rsidR="1DCF1EDD" w:rsidRDefault="1DCF1EDD" w:rsidP="0D3AFAD2">
      <w:pPr>
        <w:spacing w:before="0" w:after="0" w:line="240" w:lineRule="auto"/>
      </w:pPr>
      <w:r>
        <w:t>!</w:t>
      </w:r>
    </w:p>
    <w:p w14:paraId="4948BA10" w14:textId="09B03120" w:rsidR="1DCF1EDD" w:rsidRDefault="1DCF1EDD" w:rsidP="0D3AFAD2">
      <w:pPr>
        <w:spacing w:before="0" w:after="0" w:line="240" w:lineRule="auto"/>
      </w:pPr>
      <w:r>
        <w:t>no aaa new-model</w:t>
      </w:r>
    </w:p>
    <w:p w14:paraId="1DDEDFE6" w14:textId="32430397" w:rsidR="1DCF1EDD" w:rsidRDefault="1DCF1EDD" w:rsidP="0D3AFAD2">
      <w:pPr>
        <w:spacing w:before="0" w:after="0" w:line="240" w:lineRule="auto"/>
      </w:pPr>
      <w:r>
        <w:t>!</w:t>
      </w:r>
    </w:p>
    <w:p w14:paraId="23C797DC" w14:textId="6545725D" w:rsidR="1DCF1EDD" w:rsidRDefault="1DCF1EDD" w:rsidP="0D3AFAD2">
      <w:pPr>
        <w:spacing w:before="0" w:after="0" w:line="240" w:lineRule="auto"/>
      </w:pPr>
      <w:r>
        <w:t>ipv6 unicast-routing</w:t>
      </w:r>
    </w:p>
    <w:p w14:paraId="3C50A213" w14:textId="159D42DF" w:rsidR="1DCF1EDD" w:rsidRDefault="1DCF1EDD" w:rsidP="0D3AFAD2">
      <w:pPr>
        <w:spacing w:before="0" w:after="0" w:line="240" w:lineRule="auto"/>
      </w:pPr>
      <w:r>
        <w:t>!</w:t>
      </w:r>
    </w:p>
    <w:p w14:paraId="3E295AEF" w14:textId="1E54D827" w:rsidR="1DCF1EDD" w:rsidRDefault="1DCF1EDD" w:rsidP="0D3AFAD2">
      <w:pPr>
        <w:spacing w:before="0" w:after="0" w:line="240" w:lineRule="auto"/>
      </w:pPr>
      <w:r>
        <w:t>subscriber templating</w:t>
      </w:r>
    </w:p>
    <w:p w14:paraId="420FC7AB" w14:textId="743D4E2C" w:rsidR="1DCF1EDD" w:rsidRDefault="1DCF1EDD" w:rsidP="0D3AFAD2">
      <w:pPr>
        <w:spacing w:before="0" w:after="0" w:line="240" w:lineRule="auto"/>
      </w:pPr>
      <w:r>
        <w:t>multilink bundle-name authenticated</w:t>
      </w:r>
    </w:p>
    <w:p w14:paraId="0A420C16" w14:textId="0F892EF8" w:rsidR="1DCF1EDD" w:rsidRDefault="1DCF1EDD" w:rsidP="0D3AFAD2">
      <w:pPr>
        <w:spacing w:before="0" w:after="0" w:line="240" w:lineRule="auto"/>
      </w:pPr>
      <w:r>
        <w:t>!</w:t>
      </w:r>
    </w:p>
    <w:p w14:paraId="56CCE739" w14:textId="5CBB9299" w:rsidR="1DCF1EDD" w:rsidRDefault="1DCF1EDD" w:rsidP="0D3AFAD2">
      <w:pPr>
        <w:spacing w:before="0" w:after="0" w:line="240" w:lineRule="auto"/>
      </w:pPr>
      <w:r>
        <w:t>license udi pid ISR4321/K9 sn FDO210907U3</w:t>
      </w:r>
    </w:p>
    <w:p w14:paraId="4BDD54AF" w14:textId="24B8E583" w:rsidR="1DCF1EDD" w:rsidRDefault="1DCF1EDD" w:rsidP="0D3AFAD2">
      <w:pPr>
        <w:spacing w:before="0" w:after="0" w:line="240" w:lineRule="auto"/>
      </w:pPr>
      <w:r>
        <w:t>!</w:t>
      </w:r>
    </w:p>
    <w:p w14:paraId="51770EAD" w14:textId="5C253393" w:rsidR="1DCF1EDD" w:rsidRDefault="1DCF1EDD" w:rsidP="0D3AFAD2">
      <w:pPr>
        <w:spacing w:before="0" w:after="0" w:line="240" w:lineRule="auto"/>
      </w:pPr>
      <w:r>
        <w:t>spanning-tree extend system-id</w:t>
      </w:r>
    </w:p>
    <w:p w14:paraId="031939E8" w14:textId="6E66F4B4" w:rsidR="1DCF1EDD" w:rsidRDefault="1DCF1EDD" w:rsidP="0D3AFAD2">
      <w:pPr>
        <w:spacing w:before="0" w:after="0" w:line="240" w:lineRule="auto"/>
      </w:pPr>
      <w:r>
        <w:t>!</w:t>
      </w:r>
    </w:p>
    <w:p w14:paraId="6D12FF24" w14:textId="39924658" w:rsidR="1DCF1EDD" w:rsidRDefault="1DCF1EDD" w:rsidP="0D3AFAD2">
      <w:pPr>
        <w:spacing w:before="0" w:after="0" w:line="240" w:lineRule="auto"/>
      </w:pPr>
      <w:r>
        <w:t>redundancy</w:t>
      </w:r>
    </w:p>
    <w:p w14:paraId="52F6FD96" w14:textId="3B424FA5" w:rsidR="1DCF1EDD" w:rsidRDefault="1DCF1EDD" w:rsidP="0D3AFAD2">
      <w:pPr>
        <w:spacing w:before="0" w:after="0" w:line="240" w:lineRule="auto"/>
      </w:pPr>
      <w:r>
        <w:t>mode none</w:t>
      </w:r>
    </w:p>
    <w:p w14:paraId="181386CF" w14:textId="541A0557" w:rsidR="1DCF1EDD" w:rsidRDefault="1DCF1EDD" w:rsidP="0D3AFAD2">
      <w:pPr>
        <w:spacing w:before="0" w:after="0" w:line="240" w:lineRule="auto"/>
      </w:pPr>
      <w:r>
        <w:t>!</w:t>
      </w:r>
    </w:p>
    <w:p w14:paraId="1CA2E6CE" w14:textId="6886BCB8" w:rsidR="1DCF1EDD" w:rsidRDefault="1DCF1EDD" w:rsidP="0D3AFAD2">
      <w:pPr>
        <w:spacing w:before="0" w:after="0" w:line="240" w:lineRule="auto"/>
      </w:pPr>
      <w:r>
        <w:t>vlan internal allocation policy ascending</w:t>
      </w:r>
    </w:p>
    <w:p w14:paraId="4156795B" w14:textId="10B89008" w:rsidR="1DCF1EDD" w:rsidRDefault="1DCF1EDD" w:rsidP="0D3AFAD2">
      <w:pPr>
        <w:spacing w:before="0" w:after="0" w:line="240" w:lineRule="auto"/>
      </w:pPr>
      <w:r>
        <w:t>!</w:t>
      </w:r>
    </w:p>
    <w:p w14:paraId="640D1EAF" w14:textId="79706697" w:rsidR="1DCF1EDD" w:rsidRDefault="1DCF1EDD" w:rsidP="0D3AFAD2">
      <w:pPr>
        <w:spacing w:before="0" w:after="0" w:line="240" w:lineRule="auto"/>
      </w:pPr>
      <w:r>
        <w:t>interface Loopback0</w:t>
      </w:r>
    </w:p>
    <w:p w14:paraId="57FBE3E3" w14:textId="6B080FBE" w:rsidR="1DCF1EDD" w:rsidRDefault="1DCF1EDD" w:rsidP="0D3AFAD2">
      <w:pPr>
        <w:spacing w:before="0" w:after="0" w:line="240" w:lineRule="auto"/>
      </w:pPr>
      <w:r>
        <w:t>ip address 192.168.4.1 255.255.255.0</w:t>
      </w:r>
    </w:p>
    <w:p w14:paraId="6C8A3613" w14:textId="62A9A422" w:rsidR="1DCF1EDD" w:rsidRDefault="1DCF1EDD" w:rsidP="0D3AFAD2">
      <w:pPr>
        <w:spacing w:before="0" w:after="0" w:line="240" w:lineRule="auto"/>
      </w:pPr>
      <w:r>
        <w:t>ipv6 address 100:4::1/64</w:t>
      </w:r>
    </w:p>
    <w:p w14:paraId="24C8EC6B" w14:textId="0EC03254" w:rsidR="1DCF1EDD" w:rsidRDefault="1DCF1EDD" w:rsidP="0D3AFAD2">
      <w:pPr>
        <w:spacing w:before="0" w:after="0" w:line="240" w:lineRule="auto"/>
      </w:pPr>
      <w:r>
        <w:t>ipv6 ospf 2 area 0</w:t>
      </w:r>
    </w:p>
    <w:p w14:paraId="70C995E7" w14:textId="4FC31097" w:rsidR="1DCF1EDD" w:rsidRDefault="1DCF1EDD" w:rsidP="0D3AFAD2">
      <w:pPr>
        <w:spacing w:before="0" w:after="0" w:line="240" w:lineRule="auto"/>
      </w:pPr>
      <w:r>
        <w:t>!</w:t>
      </w:r>
    </w:p>
    <w:p w14:paraId="66C7E608" w14:textId="188936FF" w:rsidR="1DCF1EDD" w:rsidRDefault="1DCF1EDD" w:rsidP="0D3AFAD2">
      <w:pPr>
        <w:spacing w:before="0" w:after="0" w:line="240" w:lineRule="auto"/>
      </w:pPr>
      <w:r>
        <w:t>interface GigabitEthernet0/0/0</w:t>
      </w:r>
    </w:p>
    <w:p w14:paraId="67E60810" w14:textId="686DB810" w:rsidR="1DCF1EDD" w:rsidRDefault="1DCF1EDD" w:rsidP="0D3AFAD2">
      <w:pPr>
        <w:spacing w:before="0" w:after="0" w:line="240" w:lineRule="auto"/>
      </w:pPr>
      <w:r>
        <w:t>ip address 10.0.3.1 255.255.255.0</w:t>
      </w:r>
    </w:p>
    <w:p w14:paraId="462E7880" w14:textId="4611FB22" w:rsidR="1DCF1EDD" w:rsidRDefault="1DCF1EDD" w:rsidP="0D3AFAD2">
      <w:pPr>
        <w:spacing w:before="0" w:after="0" w:line="240" w:lineRule="auto"/>
      </w:pPr>
      <w:r>
        <w:t>negotiation auto</w:t>
      </w:r>
    </w:p>
    <w:p w14:paraId="60112718" w14:textId="038E0310" w:rsidR="1DCF1EDD" w:rsidRDefault="1DCF1EDD" w:rsidP="0D3AFAD2">
      <w:pPr>
        <w:spacing w:before="0" w:after="0" w:line="240" w:lineRule="auto"/>
      </w:pPr>
      <w:r>
        <w:t>ipv6 address 10:4::1/64</w:t>
      </w:r>
    </w:p>
    <w:p w14:paraId="586B06A8" w14:textId="01A75022" w:rsidR="1DCF1EDD" w:rsidRDefault="1DCF1EDD" w:rsidP="0D3AFAD2">
      <w:pPr>
        <w:spacing w:before="0" w:after="0" w:line="240" w:lineRule="auto"/>
      </w:pPr>
      <w:r>
        <w:t>ipv6 ospf 2 area 0</w:t>
      </w:r>
    </w:p>
    <w:p w14:paraId="21426376" w14:textId="5FEB9393" w:rsidR="1DCF1EDD" w:rsidRDefault="1DCF1EDD" w:rsidP="0D3AFAD2">
      <w:pPr>
        <w:spacing w:before="0" w:after="0" w:line="240" w:lineRule="auto"/>
      </w:pPr>
      <w:r>
        <w:t>!</w:t>
      </w:r>
    </w:p>
    <w:p w14:paraId="28AEA5BB" w14:textId="2C82B59A" w:rsidR="1DCF1EDD" w:rsidRDefault="1DCF1EDD" w:rsidP="0D3AFAD2">
      <w:pPr>
        <w:spacing w:before="0" w:after="0" w:line="240" w:lineRule="auto"/>
      </w:pPr>
      <w:r>
        <w:t>interface GigabitEthernet0/0/1</w:t>
      </w:r>
    </w:p>
    <w:p w14:paraId="60805824" w14:textId="60CDF9C8" w:rsidR="1DCF1EDD" w:rsidRDefault="1DCF1EDD" w:rsidP="0D3AFAD2">
      <w:pPr>
        <w:spacing w:before="0" w:after="0" w:line="240" w:lineRule="auto"/>
      </w:pPr>
      <w:r>
        <w:t>ip address 10.0.2.2 255.255.255.0</w:t>
      </w:r>
    </w:p>
    <w:p w14:paraId="4003A92F" w14:textId="5481DAEF" w:rsidR="1DCF1EDD" w:rsidRDefault="1DCF1EDD" w:rsidP="0D3AFAD2">
      <w:pPr>
        <w:spacing w:before="0" w:after="0" w:line="240" w:lineRule="auto"/>
      </w:pPr>
      <w:r>
        <w:t>negotiation auto</w:t>
      </w:r>
    </w:p>
    <w:p w14:paraId="7D7EAE9E" w14:textId="5AD558A2" w:rsidR="1DCF1EDD" w:rsidRDefault="1DCF1EDD" w:rsidP="0D3AFAD2">
      <w:pPr>
        <w:spacing w:before="0" w:after="0" w:line="240" w:lineRule="auto"/>
      </w:pPr>
      <w:r>
        <w:t>ipv6 address 10:3::2/64</w:t>
      </w:r>
    </w:p>
    <w:p w14:paraId="3304F734" w14:textId="65396972" w:rsidR="1DCF1EDD" w:rsidRDefault="1DCF1EDD" w:rsidP="0D3AFAD2">
      <w:pPr>
        <w:spacing w:before="0" w:after="0" w:line="240" w:lineRule="auto"/>
      </w:pPr>
      <w:r>
        <w:t>!</w:t>
      </w:r>
    </w:p>
    <w:p w14:paraId="545A3D27" w14:textId="2A8EE858" w:rsidR="1DCF1EDD" w:rsidRDefault="1DCF1EDD" w:rsidP="0D3AFAD2">
      <w:pPr>
        <w:spacing w:before="0" w:after="0" w:line="240" w:lineRule="auto"/>
      </w:pPr>
      <w:r>
        <w:t>interface Serial0/1/0</w:t>
      </w:r>
    </w:p>
    <w:p w14:paraId="5C22099C" w14:textId="0FFC82BC" w:rsidR="1DCF1EDD" w:rsidRDefault="1DCF1EDD" w:rsidP="0D3AFAD2">
      <w:pPr>
        <w:spacing w:before="0" w:after="0" w:line="240" w:lineRule="auto"/>
      </w:pPr>
      <w:r>
        <w:t>no ip address</w:t>
      </w:r>
    </w:p>
    <w:p w14:paraId="5B638356" w14:textId="43BADB03" w:rsidR="1DCF1EDD" w:rsidRDefault="1DCF1EDD" w:rsidP="0D3AFAD2">
      <w:pPr>
        <w:spacing w:before="0" w:after="0" w:line="240" w:lineRule="auto"/>
      </w:pPr>
      <w:r>
        <w:t>shutdown</w:t>
      </w:r>
    </w:p>
    <w:p w14:paraId="06024A41" w14:textId="1D739288" w:rsidR="1DCF1EDD" w:rsidRDefault="1DCF1EDD" w:rsidP="0D3AFAD2">
      <w:pPr>
        <w:spacing w:before="0" w:after="0" w:line="240" w:lineRule="auto"/>
      </w:pPr>
      <w:r>
        <w:t>!</w:t>
      </w:r>
    </w:p>
    <w:p w14:paraId="3F1ADA83" w14:textId="67BF8FFC" w:rsidR="1DCF1EDD" w:rsidRDefault="1DCF1EDD" w:rsidP="0D3AFAD2">
      <w:pPr>
        <w:spacing w:before="0" w:after="0" w:line="240" w:lineRule="auto"/>
      </w:pPr>
      <w:r>
        <w:t>interface Serial0/1/1</w:t>
      </w:r>
    </w:p>
    <w:p w14:paraId="3CB0EB78" w14:textId="02964E3B" w:rsidR="1DCF1EDD" w:rsidRDefault="1DCF1EDD" w:rsidP="0D3AFAD2">
      <w:pPr>
        <w:spacing w:before="0" w:after="0" w:line="240" w:lineRule="auto"/>
      </w:pPr>
      <w:r>
        <w:t>no ip address</w:t>
      </w:r>
    </w:p>
    <w:p w14:paraId="78EC7733" w14:textId="5F864D58" w:rsidR="1DCF1EDD" w:rsidRDefault="1DCF1EDD" w:rsidP="0D3AFAD2">
      <w:pPr>
        <w:spacing w:before="0" w:after="0" w:line="240" w:lineRule="auto"/>
      </w:pPr>
      <w:r>
        <w:t>shutdown</w:t>
      </w:r>
    </w:p>
    <w:p w14:paraId="45C07E64" w14:textId="259E9BF0" w:rsidR="1DCF1EDD" w:rsidRDefault="1DCF1EDD" w:rsidP="0D3AFAD2">
      <w:pPr>
        <w:spacing w:before="0" w:after="0" w:line="240" w:lineRule="auto"/>
      </w:pPr>
      <w:r>
        <w:t>!</w:t>
      </w:r>
    </w:p>
    <w:p w14:paraId="704CB564" w14:textId="62511867" w:rsidR="1DCF1EDD" w:rsidRDefault="1DCF1EDD" w:rsidP="0D3AFAD2">
      <w:pPr>
        <w:spacing w:before="0" w:after="0" w:line="240" w:lineRule="auto"/>
      </w:pPr>
      <w:r>
        <w:lastRenderedPageBreak/>
        <w:t>interface GigabitEthernet0/2/0</w:t>
      </w:r>
    </w:p>
    <w:p w14:paraId="4A821048" w14:textId="1ACDC16E" w:rsidR="1DCF1EDD" w:rsidRDefault="1DCF1EDD" w:rsidP="0D3AFAD2">
      <w:pPr>
        <w:spacing w:before="0" w:after="0" w:line="240" w:lineRule="auto"/>
      </w:pPr>
      <w:r>
        <w:t>no ip address</w:t>
      </w:r>
    </w:p>
    <w:p w14:paraId="2609F1CC" w14:textId="3AF272CC" w:rsidR="1DCF1EDD" w:rsidRDefault="1DCF1EDD" w:rsidP="0D3AFAD2">
      <w:pPr>
        <w:spacing w:before="0" w:after="0" w:line="240" w:lineRule="auto"/>
      </w:pPr>
      <w:r>
        <w:t>shutdown</w:t>
      </w:r>
    </w:p>
    <w:p w14:paraId="7424B4B4" w14:textId="380ED323" w:rsidR="1DCF1EDD" w:rsidRDefault="1DCF1EDD" w:rsidP="0D3AFAD2">
      <w:pPr>
        <w:spacing w:before="0" w:after="0" w:line="240" w:lineRule="auto"/>
      </w:pPr>
      <w:r>
        <w:t>negotiation auto</w:t>
      </w:r>
    </w:p>
    <w:p w14:paraId="28013418" w14:textId="378A286F" w:rsidR="1DCF1EDD" w:rsidRDefault="1DCF1EDD" w:rsidP="0D3AFAD2">
      <w:pPr>
        <w:spacing w:before="0" w:after="0" w:line="240" w:lineRule="auto"/>
      </w:pPr>
      <w:r>
        <w:t>!</w:t>
      </w:r>
    </w:p>
    <w:p w14:paraId="5C5D6492" w14:textId="5BA0B0EB" w:rsidR="1DCF1EDD" w:rsidRDefault="1DCF1EDD" w:rsidP="0D3AFAD2">
      <w:pPr>
        <w:spacing w:before="0" w:after="0" w:line="240" w:lineRule="auto"/>
      </w:pPr>
      <w:r>
        <w:t>interface GigabitEthernet0/2/1</w:t>
      </w:r>
    </w:p>
    <w:p w14:paraId="4FF13F6F" w14:textId="4C5EA518" w:rsidR="1DCF1EDD" w:rsidRDefault="1DCF1EDD" w:rsidP="0D3AFAD2">
      <w:pPr>
        <w:spacing w:before="0" w:after="0" w:line="240" w:lineRule="auto"/>
      </w:pPr>
      <w:r>
        <w:t>no ip address</w:t>
      </w:r>
    </w:p>
    <w:p w14:paraId="44D3FAFC" w14:textId="2E4E41AA" w:rsidR="1DCF1EDD" w:rsidRDefault="1DCF1EDD" w:rsidP="0D3AFAD2">
      <w:pPr>
        <w:spacing w:before="0" w:after="0" w:line="240" w:lineRule="auto"/>
      </w:pPr>
      <w:r>
        <w:t>shutdown</w:t>
      </w:r>
    </w:p>
    <w:p w14:paraId="02B05679" w14:textId="146A8375" w:rsidR="1DCF1EDD" w:rsidRDefault="1DCF1EDD" w:rsidP="0D3AFAD2">
      <w:pPr>
        <w:spacing w:before="0" w:after="0" w:line="240" w:lineRule="auto"/>
      </w:pPr>
      <w:r>
        <w:t>negotiation auto</w:t>
      </w:r>
    </w:p>
    <w:p w14:paraId="2903CF21" w14:textId="40661B1D" w:rsidR="1DCF1EDD" w:rsidRDefault="1DCF1EDD" w:rsidP="0D3AFAD2">
      <w:pPr>
        <w:spacing w:before="0" w:after="0" w:line="240" w:lineRule="auto"/>
      </w:pPr>
      <w:r>
        <w:t>!</w:t>
      </w:r>
    </w:p>
    <w:p w14:paraId="0C602683" w14:textId="7524E850" w:rsidR="1DCF1EDD" w:rsidRDefault="1DCF1EDD" w:rsidP="0D3AFAD2">
      <w:pPr>
        <w:spacing w:before="0" w:after="0" w:line="240" w:lineRule="auto"/>
      </w:pPr>
      <w:r>
        <w:t>interface GigabitEthernet0</w:t>
      </w:r>
    </w:p>
    <w:p w14:paraId="62789B91" w14:textId="5E80BEC9" w:rsidR="1DCF1EDD" w:rsidRDefault="1DCF1EDD" w:rsidP="0D3AFAD2">
      <w:pPr>
        <w:spacing w:before="0" w:after="0" w:line="240" w:lineRule="auto"/>
      </w:pPr>
      <w:r>
        <w:t>vrf forwarding Mgmt-intf</w:t>
      </w:r>
    </w:p>
    <w:p w14:paraId="66496C64" w14:textId="2D030404" w:rsidR="1DCF1EDD" w:rsidRDefault="1DCF1EDD" w:rsidP="0D3AFAD2">
      <w:pPr>
        <w:spacing w:before="0" w:after="0" w:line="240" w:lineRule="auto"/>
      </w:pPr>
      <w:r>
        <w:t>no ip address</w:t>
      </w:r>
    </w:p>
    <w:p w14:paraId="4C9A157C" w14:textId="58E0C0FD" w:rsidR="1DCF1EDD" w:rsidRDefault="1DCF1EDD" w:rsidP="0D3AFAD2">
      <w:pPr>
        <w:spacing w:before="0" w:after="0" w:line="240" w:lineRule="auto"/>
      </w:pPr>
      <w:r>
        <w:t>shutdown</w:t>
      </w:r>
    </w:p>
    <w:p w14:paraId="15623341" w14:textId="24B360C7" w:rsidR="1DCF1EDD" w:rsidRDefault="1DCF1EDD" w:rsidP="0D3AFAD2">
      <w:pPr>
        <w:spacing w:before="0" w:after="0" w:line="240" w:lineRule="auto"/>
      </w:pPr>
      <w:r>
        <w:t>negotiation auto</w:t>
      </w:r>
    </w:p>
    <w:p w14:paraId="5747E444" w14:textId="459A11E2" w:rsidR="1DCF1EDD" w:rsidRDefault="1DCF1EDD" w:rsidP="0D3AFAD2">
      <w:pPr>
        <w:spacing w:before="0" w:after="0" w:line="240" w:lineRule="auto"/>
      </w:pPr>
      <w:r>
        <w:t>!</w:t>
      </w:r>
    </w:p>
    <w:p w14:paraId="7EC3789C" w14:textId="16F19B72" w:rsidR="1DCF1EDD" w:rsidRDefault="1DCF1EDD" w:rsidP="0D3AFAD2">
      <w:pPr>
        <w:spacing w:before="0" w:after="0" w:line="240" w:lineRule="auto"/>
      </w:pPr>
      <w:r>
        <w:t>interface Vlan1</w:t>
      </w:r>
    </w:p>
    <w:p w14:paraId="108B9371" w14:textId="124CBA0E" w:rsidR="1DCF1EDD" w:rsidRDefault="1DCF1EDD" w:rsidP="0D3AFAD2">
      <w:pPr>
        <w:spacing w:before="0" w:after="0" w:line="240" w:lineRule="auto"/>
      </w:pPr>
      <w:r>
        <w:t>no ip address</w:t>
      </w:r>
    </w:p>
    <w:p w14:paraId="19630139" w14:textId="523FE3CC" w:rsidR="1DCF1EDD" w:rsidRDefault="1DCF1EDD" w:rsidP="0D3AFAD2">
      <w:pPr>
        <w:spacing w:before="0" w:after="0" w:line="240" w:lineRule="auto"/>
      </w:pPr>
      <w:r>
        <w:t>shutdown</w:t>
      </w:r>
    </w:p>
    <w:p w14:paraId="6B32209D" w14:textId="3BE8C924" w:rsidR="1DCF1EDD" w:rsidRDefault="1DCF1EDD" w:rsidP="0D3AFAD2">
      <w:pPr>
        <w:spacing w:before="0" w:after="0" w:line="240" w:lineRule="auto"/>
      </w:pPr>
      <w:r>
        <w:t>!</w:t>
      </w:r>
    </w:p>
    <w:p w14:paraId="4EB30464" w14:textId="6455FA8F" w:rsidR="1DCF1EDD" w:rsidRDefault="1DCF1EDD" w:rsidP="0D3AFAD2">
      <w:pPr>
        <w:spacing w:before="0" w:after="0" w:line="240" w:lineRule="auto"/>
      </w:pPr>
      <w:r>
        <w:t>router ospf 2</w:t>
      </w:r>
    </w:p>
    <w:p w14:paraId="2D2F993E" w14:textId="70B76386" w:rsidR="1DCF1EDD" w:rsidRDefault="1DCF1EDD" w:rsidP="0D3AFAD2">
      <w:pPr>
        <w:spacing w:before="0" w:after="0" w:line="240" w:lineRule="auto"/>
      </w:pPr>
      <w:r>
        <w:t>router-id 4.4.4.4</w:t>
      </w:r>
    </w:p>
    <w:p w14:paraId="66C7BDBD" w14:textId="7DA52D99" w:rsidR="1DCF1EDD" w:rsidRDefault="1DCF1EDD" w:rsidP="0D3AFAD2">
      <w:pPr>
        <w:spacing w:before="0" w:after="0" w:line="240" w:lineRule="auto"/>
      </w:pPr>
      <w:r>
        <w:t>redistribute bgp 2 subnets</w:t>
      </w:r>
    </w:p>
    <w:p w14:paraId="6154F2F6" w14:textId="0B786686" w:rsidR="1DCF1EDD" w:rsidRDefault="1DCF1EDD" w:rsidP="0D3AFAD2">
      <w:pPr>
        <w:spacing w:before="0" w:after="0" w:line="240" w:lineRule="auto"/>
      </w:pPr>
      <w:r>
        <w:t>network 10.0.3.0 0.0.0.255 area 0</w:t>
      </w:r>
    </w:p>
    <w:p w14:paraId="10D694F1" w14:textId="4E988B64" w:rsidR="1DCF1EDD" w:rsidRDefault="1DCF1EDD" w:rsidP="0D3AFAD2">
      <w:pPr>
        <w:spacing w:before="0" w:after="0" w:line="240" w:lineRule="auto"/>
      </w:pPr>
      <w:r>
        <w:t>network 192.168.4.0 0.0.0.255 area 0</w:t>
      </w:r>
    </w:p>
    <w:p w14:paraId="08DFAB42" w14:textId="1A659D3C" w:rsidR="1DCF1EDD" w:rsidRDefault="1DCF1EDD" w:rsidP="0D3AFAD2">
      <w:pPr>
        <w:spacing w:before="0" w:after="0" w:line="240" w:lineRule="auto"/>
      </w:pPr>
      <w:r>
        <w:t>!</w:t>
      </w:r>
    </w:p>
    <w:p w14:paraId="7169DF48" w14:textId="5339ED3F" w:rsidR="1DCF1EDD" w:rsidRDefault="1DCF1EDD" w:rsidP="0D3AFAD2">
      <w:pPr>
        <w:spacing w:before="0" w:after="0" w:line="240" w:lineRule="auto"/>
      </w:pPr>
      <w:r>
        <w:t>router bgp 2</w:t>
      </w:r>
    </w:p>
    <w:p w14:paraId="5C9605D9" w14:textId="366A4D44" w:rsidR="1DCF1EDD" w:rsidRDefault="1DCF1EDD" w:rsidP="0D3AFAD2">
      <w:pPr>
        <w:spacing w:before="0" w:after="0" w:line="240" w:lineRule="auto"/>
      </w:pPr>
      <w:r>
        <w:t>bgp log-neighbor-changes</w:t>
      </w:r>
    </w:p>
    <w:p w14:paraId="1EAB67F2" w14:textId="10513C23" w:rsidR="1DCF1EDD" w:rsidRDefault="1DCF1EDD" w:rsidP="0D3AFAD2">
      <w:pPr>
        <w:spacing w:before="0" w:after="0" w:line="240" w:lineRule="auto"/>
      </w:pPr>
      <w:r>
        <w:t>neighbor 10:3::1 remote-as 1</w:t>
      </w:r>
    </w:p>
    <w:p w14:paraId="06E47306" w14:textId="0099CE02" w:rsidR="1DCF1EDD" w:rsidRDefault="1DCF1EDD" w:rsidP="0D3AFAD2">
      <w:pPr>
        <w:spacing w:before="0" w:after="0" w:line="240" w:lineRule="auto"/>
      </w:pPr>
      <w:r>
        <w:t>neighbor 10.0.2.1 remote-as 1</w:t>
      </w:r>
    </w:p>
    <w:p w14:paraId="7020AE73" w14:textId="5704520D" w:rsidR="1DCF1EDD" w:rsidRDefault="1DCF1EDD" w:rsidP="0D3AFAD2">
      <w:pPr>
        <w:spacing w:before="0" w:after="0" w:line="240" w:lineRule="auto"/>
      </w:pPr>
      <w:r>
        <w:t>!</w:t>
      </w:r>
    </w:p>
    <w:p w14:paraId="4FC61806" w14:textId="44ECEAB7" w:rsidR="1DCF1EDD" w:rsidRDefault="1DCF1EDD" w:rsidP="0D3AFAD2">
      <w:pPr>
        <w:spacing w:before="0" w:after="0" w:line="240" w:lineRule="auto"/>
      </w:pPr>
      <w:r>
        <w:t>address-family ipv4</w:t>
      </w:r>
    </w:p>
    <w:p w14:paraId="34574C88" w14:textId="7246DB31" w:rsidR="1DCF1EDD" w:rsidRDefault="1DCF1EDD" w:rsidP="0D3AFAD2">
      <w:pPr>
        <w:spacing w:before="0" w:after="0" w:line="240" w:lineRule="auto"/>
      </w:pPr>
      <w:r>
        <w:t xml:space="preserve">  redistribute ospf 2</w:t>
      </w:r>
    </w:p>
    <w:p w14:paraId="64BAC0E3" w14:textId="05AB252F" w:rsidR="1DCF1EDD" w:rsidRDefault="1DCF1EDD" w:rsidP="0D3AFAD2">
      <w:pPr>
        <w:spacing w:before="0" w:after="0" w:line="240" w:lineRule="auto"/>
      </w:pPr>
      <w:r>
        <w:t xml:space="preserve">  no neighbor 10:3::1 activate</w:t>
      </w:r>
    </w:p>
    <w:p w14:paraId="0D1EE0C4" w14:textId="31F30718" w:rsidR="1DCF1EDD" w:rsidRDefault="1DCF1EDD" w:rsidP="0D3AFAD2">
      <w:pPr>
        <w:spacing w:before="0" w:after="0" w:line="240" w:lineRule="auto"/>
      </w:pPr>
      <w:r>
        <w:t xml:space="preserve">  neighbor 10.0.2.1 activate</w:t>
      </w:r>
    </w:p>
    <w:p w14:paraId="799D9279" w14:textId="70AE1419" w:rsidR="1DCF1EDD" w:rsidRDefault="1DCF1EDD" w:rsidP="0D3AFAD2">
      <w:pPr>
        <w:spacing w:before="0" w:after="0" w:line="240" w:lineRule="auto"/>
      </w:pPr>
      <w:r>
        <w:t>exit-address-family</w:t>
      </w:r>
    </w:p>
    <w:p w14:paraId="77BD9E9E" w14:textId="0D18E011" w:rsidR="1DCF1EDD" w:rsidRDefault="1DCF1EDD" w:rsidP="0D3AFAD2">
      <w:pPr>
        <w:spacing w:before="0" w:after="0" w:line="240" w:lineRule="auto"/>
      </w:pPr>
      <w:r>
        <w:t>!</w:t>
      </w:r>
    </w:p>
    <w:p w14:paraId="59451E23" w14:textId="180A46B4" w:rsidR="1DCF1EDD" w:rsidRDefault="1DCF1EDD" w:rsidP="0D3AFAD2">
      <w:pPr>
        <w:spacing w:before="0" w:after="0" w:line="240" w:lineRule="auto"/>
      </w:pPr>
      <w:r>
        <w:t>address-family ipv6</w:t>
      </w:r>
    </w:p>
    <w:p w14:paraId="27AEA2C1" w14:textId="5FBE0AE1" w:rsidR="1DCF1EDD" w:rsidRDefault="1DCF1EDD" w:rsidP="0D3AFAD2">
      <w:pPr>
        <w:spacing w:before="0" w:after="0" w:line="240" w:lineRule="auto"/>
      </w:pPr>
      <w:r>
        <w:t xml:space="preserve">  redistribute ospf 2</w:t>
      </w:r>
    </w:p>
    <w:p w14:paraId="0684C579" w14:textId="626D4FED" w:rsidR="1DCF1EDD" w:rsidRDefault="1DCF1EDD" w:rsidP="0D3AFAD2">
      <w:pPr>
        <w:spacing w:before="0" w:after="0" w:line="240" w:lineRule="auto"/>
      </w:pPr>
      <w:r>
        <w:t xml:space="preserve">  network 10:3::/64</w:t>
      </w:r>
    </w:p>
    <w:p w14:paraId="6A71CF5B" w14:textId="1114CF3E" w:rsidR="1DCF1EDD" w:rsidRDefault="1DCF1EDD" w:rsidP="0D3AFAD2">
      <w:pPr>
        <w:spacing w:before="0" w:after="0" w:line="240" w:lineRule="auto"/>
      </w:pPr>
      <w:r>
        <w:t xml:space="preserve">  neighbor 10:3::1 activate</w:t>
      </w:r>
    </w:p>
    <w:p w14:paraId="3CF3CC33" w14:textId="52B65A4E" w:rsidR="1DCF1EDD" w:rsidRDefault="1DCF1EDD" w:rsidP="0D3AFAD2">
      <w:pPr>
        <w:spacing w:before="0" w:after="0" w:line="240" w:lineRule="auto"/>
      </w:pPr>
      <w:r>
        <w:t>exit-address-family</w:t>
      </w:r>
    </w:p>
    <w:p w14:paraId="0EB3C002" w14:textId="315084E4" w:rsidR="1DCF1EDD" w:rsidRDefault="1DCF1EDD" w:rsidP="0D3AFAD2">
      <w:pPr>
        <w:spacing w:before="0" w:after="0" w:line="240" w:lineRule="auto"/>
      </w:pPr>
      <w:r>
        <w:t>!</w:t>
      </w:r>
    </w:p>
    <w:p w14:paraId="68F4660A" w14:textId="72D8EE79" w:rsidR="1DCF1EDD" w:rsidRDefault="1DCF1EDD" w:rsidP="0D3AFAD2">
      <w:pPr>
        <w:spacing w:before="0" w:after="0" w:line="240" w:lineRule="auto"/>
      </w:pPr>
      <w:r>
        <w:t>ip forward-protocol nd</w:t>
      </w:r>
    </w:p>
    <w:p w14:paraId="44430312" w14:textId="0B047EDE" w:rsidR="1DCF1EDD" w:rsidRDefault="1DCF1EDD" w:rsidP="0D3AFAD2">
      <w:pPr>
        <w:spacing w:before="0" w:after="0" w:line="240" w:lineRule="auto"/>
      </w:pPr>
      <w:r>
        <w:t>no ip http server</w:t>
      </w:r>
    </w:p>
    <w:p w14:paraId="5819359F" w14:textId="60E47D04" w:rsidR="1DCF1EDD" w:rsidRDefault="1DCF1EDD" w:rsidP="0D3AFAD2">
      <w:pPr>
        <w:spacing w:before="0" w:after="0" w:line="240" w:lineRule="auto"/>
      </w:pPr>
      <w:r>
        <w:t>no ip http secure-server</w:t>
      </w:r>
    </w:p>
    <w:p w14:paraId="6D10F552" w14:textId="55441AA4" w:rsidR="1DCF1EDD" w:rsidRDefault="1DCF1EDD" w:rsidP="0D3AFAD2">
      <w:pPr>
        <w:spacing w:before="0" w:after="0" w:line="240" w:lineRule="auto"/>
      </w:pPr>
      <w:r>
        <w:t>ip tftp source-interface GigabitEthernet0</w:t>
      </w:r>
    </w:p>
    <w:p w14:paraId="28C87400" w14:textId="7AB59D15" w:rsidR="1DCF1EDD" w:rsidRDefault="1DCF1EDD" w:rsidP="0D3AFAD2">
      <w:pPr>
        <w:spacing w:before="0" w:after="0" w:line="240" w:lineRule="auto"/>
      </w:pPr>
      <w:r>
        <w:lastRenderedPageBreak/>
        <w:t>!</w:t>
      </w:r>
    </w:p>
    <w:p w14:paraId="39271814" w14:textId="70866972" w:rsidR="1DCF1EDD" w:rsidRDefault="1DCF1EDD" w:rsidP="0D3AFAD2">
      <w:pPr>
        <w:spacing w:before="0" w:after="0" w:line="240" w:lineRule="auto"/>
      </w:pPr>
      <w:r>
        <w:t>ipv6 router ospf 1</w:t>
      </w:r>
    </w:p>
    <w:p w14:paraId="699EE6DF" w14:textId="69CBB300" w:rsidR="1DCF1EDD" w:rsidRDefault="1DCF1EDD" w:rsidP="0D3AFAD2">
      <w:pPr>
        <w:spacing w:before="0" w:after="0" w:line="240" w:lineRule="auto"/>
      </w:pPr>
      <w:r>
        <w:t>!</w:t>
      </w:r>
    </w:p>
    <w:p w14:paraId="785E43B3" w14:textId="3E94B963" w:rsidR="1DCF1EDD" w:rsidRDefault="1DCF1EDD" w:rsidP="0D3AFAD2">
      <w:pPr>
        <w:spacing w:before="0" w:after="0" w:line="240" w:lineRule="auto"/>
      </w:pPr>
      <w:r>
        <w:t>ipv6 router ospf 2</w:t>
      </w:r>
    </w:p>
    <w:p w14:paraId="114EE9E8" w14:textId="3C6EF7B4" w:rsidR="1DCF1EDD" w:rsidRDefault="1DCF1EDD" w:rsidP="0D3AFAD2">
      <w:pPr>
        <w:spacing w:before="0" w:after="0" w:line="240" w:lineRule="auto"/>
      </w:pPr>
      <w:r>
        <w:t>redistribute bgp 2</w:t>
      </w:r>
    </w:p>
    <w:p w14:paraId="2E275F20" w14:textId="1F1DEF1C" w:rsidR="1DCF1EDD" w:rsidRDefault="1DCF1EDD" w:rsidP="0D3AFAD2">
      <w:pPr>
        <w:spacing w:before="0" w:after="0" w:line="240" w:lineRule="auto"/>
      </w:pPr>
      <w:r>
        <w:t>!</w:t>
      </w:r>
    </w:p>
    <w:p w14:paraId="573ACFFC" w14:textId="5EC74BC1" w:rsidR="1DCF1EDD" w:rsidRDefault="1DCF1EDD" w:rsidP="0D3AFAD2">
      <w:pPr>
        <w:spacing w:before="0" w:after="0" w:line="240" w:lineRule="auto"/>
      </w:pPr>
      <w:r>
        <w:t>control-plane</w:t>
      </w:r>
    </w:p>
    <w:p w14:paraId="24BC09CE" w14:textId="7E70D4E4" w:rsidR="1DCF1EDD" w:rsidRDefault="1DCF1EDD" w:rsidP="0D3AFAD2">
      <w:pPr>
        <w:spacing w:before="0" w:after="0" w:line="240" w:lineRule="auto"/>
      </w:pPr>
      <w:r>
        <w:t>!</w:t>
      </w:r>
    </w:p>
    <w:p w14:paraId="57982B6B" w14:textId="0B7C2FC5" w:rsidR="1DCF1EDD" w:rsidRDefault="1DCF1EDD" w:rsidP="0D3AFAD2">
      <w:pPr>
        <w:spacing w:before="0" w:after="0" w:line="240" w:lineRule="auto"/>
      </w:pPr>
      <w:r>
        <w:t>line con 0</w:t>
      </w:r>
    </w:p>
    <w:p w14:paraId="6F822F7C" w14:textId="17E3616F" w:rsidR="1DCF1EDD" w:rsidRDefault="1DCF1EDD" w:rsidP="0D3AFAD2">
      <w:pPr>
        <w:spacing w:before="0" w:after="0" w:line="240" w:lineRule="auto"/>
      </w:pPr>
      <w:r>
        <w:t>stopbits 1</w:t>
      </w:r>
    </w:p>
    <w:p w14:paraId="77AEB364" w14:textId="207E1F3F" w:rsidR="1DCF1EDD" w:rsidRDefault="1DCF1EDD" w:rsidP="0D3AFAD2">
      <w:pPr>
        <w:spacing w:before="0" w:after="0" w:line="240" w:lineRule="auto"/>
      </w:pPr>
      <w:r>
        <w:t>line aux 0</w:t>
      </w:r>
    </w:p>
    <w:p w14:paraId="0B44CC7B" w14:textId="40C60DD0" w:rsidR="1DCF1EDD" w:rsidRDefault="1DCF1EDD" w:rsidP="0D3AFAD2">
      <w:pPr>
        <w:spacing w:before="0" w:after="0" w:line="240" w:lineRule="auto"/>
      </w:pPr>
      <w:r>
        <w:t>stopbits 1</w:t>
      </w:r>
    </w:p>
    <w:p w14:paraId="527A54DA" w14:textId="462A6492" w:rsidR="1DCF1EDD" w:rsidRDefault="1DCF1EDD" w:rsidP="0D3AFAD2">
      <w:pPr>
        <w:spacing w:before="0" w:after="0" w:line="240" w:lineRule="auto"/>
      </w:pPr>
      <w:r>
        <w:t>line vty 0 4</w:t>
      </w:r>
    </w:p>
    <w:p w14:paraId="7AA63F88" w14:textId="1406C673" w:rsidR="1DCF1EDD" w:rsidRDefault="1DCF1EDD" w:rsidP="0D3AFAD2">
      <w:pPr>
        <w:spacing w:before="0" w:after="0" w:line="240" w:lineRule="auto"/>
      </w:pPr>
      <w:r>
        <w:t>login</w:t>
      </w:r>
    </w:p>
    <w:p w14:paraId="7A688BA9" w14:textId="2FE0B468" w:rsidR="1DCF1EDD" w:rsidRDefault="1DCF1EDD" w:rsidP="0D3AFAD2">
      <w:pPr>
        <w:spacing w:before="0" w:after="0" w:line="240" w:lineRule="auto"/>
      </w:pPr>
      <w:r>
        <w:t>!</w:t>
      </w:r>
    </w:p>
    <w:p w14:paraId="4A0F5881" w14:textId="7604173F" w:rsidR="1DCF1EDD" w:rsidRDefault="1DCF1EDD" w:rsidP="0D3AFAD2">
      <w:pPr>
        <w:spacing w:before="0" w:after="0" w:line="240" w:lineRule="auto"/>
      </w:pPr>
      <w:r>
        <w:t>end</w:t>
      </w:r>
    </w:p>
    <w:p w14:paraId="4338A7C0" w14:textId="195CF62B" w:rsidR="0D3AFAD2" w:rsidRDefault="0D3AFAD2" w:rsidP="0D3AFAD2">
      <w:pPr>
        <w:spacing w:before="0" w:after="0" w:line="240" w:lineRule="auto"/>
      </w:pPr>
    </w:p>
    <w:p w14:paraId="54A7722A" w14:textId="1692ABC5" w:rsidR="1DCF1EDD" w:rsidRDefault="1DCF1EDD" w:rsidP="0D3AFAD2">
      <w:pPr>
        <w:spacing w:before="0" w:after="0" w:line="240" w:lineRule="auto"/>
      </w:pPr>
      <w:r>
        <w:t>R4#show ip route</w:t>
      </w:r>
    </w:p>
    <w:p w14:paraId="13A8AC6D" w14:textId="0597A46D" w:rsidR="1DCF1EDD" w:rsidRDefault="1DCF1EDD" w:rsidP="0D3AFAD2">
      <w:pPr>
        <w:spacing w:before="0" w:after="0" w:line="240" w:lineRule="auto"/>
      </w:pPr>
      <w:r>
        <w:t>Codes: L - local, C - connected, S - static, R - RIP, M - mobile, B - BGP</w:t>
      </w:r>
    </w:p>
    <w:p w14:paraId="00E83491" w14:textId="2240B6B7" w:rsidR="1DCF1EDD" w:rsidRDefault="1DCF1EDD" w:rsidP="0D3AFAD2">
      <w:pPr>
        <w:spacing w:before="0" w:after="0" w:line="240" w:lineRule="auto"/>
      </w:pPr>
      <w:r>
        <w:t xml:space="preserve">       D - EIGRP, EX - EIGRP external, O - OSPF, IA - OSPF inter area</w:t>
      </w:r>
    </w:p>
    <w:p w14:paraId="266E9FF3" w14:textId="61758159" w:rsidR="1DCF1EDD" w:rsidRDefault="1DCF1EDD" w:rsidP="0D3AFAD2">
      <w:pPr>
        <w:spacing w:before="0" w:after="0" w:line="240" w:lineRule="auto"/>
      </w:pPr>
      <w:r>
        <w:t xml:space="preserve">       N1 - OSPF NSSA external type 1, N2 - OSPF NSSA external type 2</w:t>
      </w:r>
    </w:p>
    <w:p w14:paraId="6BC1E478" w14:textId="20D69852" w:rsidR="1DCF1EDD" w:rsidRDefault="1DCF1EDD" w:rsidP="0D3AFAD2">
      <w:pPr>
        <w:spacing w:before="0" w:after="0" w:line="240" w:lineRule="auto"/>
      </w:pPr>
      <w:r>
        <w:t xml:space="preserve">       E1 - OSPF external type 1, E2 - OSPF external type 2</w:t>
      </w:r>
    </w:p>
    <w:p w14:paraId="467B9539" w14:textId="37B33EFF" w:rsidR="1DCF1EDD" w:rsidRDefault="1DCF1EDD" w:rsidP="0D3AFAD2">
      <w:pPr>
        <w:spacing w:before="0" w:after="0" w:line="240" w:lineRule="auto"/>
      </w:pPr>
      <w:r>
        <w:t xml:space="preserve">       i - IS-IS, su - IS-IS summary, L1 - IS-IS level-1, L2 - IS-IS level-2</w:t>
      </w:r>
    </w:p>
    <w:p w14:paraId="1E814B68" w14:textId="5F7EA21A" w:rsidR="1DCF1EDD" w:rsidRDefault="1DCF1EDD" w:rsidP="0D3AFAD2">
      <w:pPr>
        <w:spacing w:before="0" w:after="0" w:line="240" w:lineRule="auto"/>
      </w:pPr>
      <w:r>
        <w:t xml:space="preserve">       ia - IS-IS inter area, * - candidate default, U - per-user static route</w:t>
      </w:r>
    </w:p>
    <w:p w14:paraId="554F2322" w14:textId="15F6255B" w:rsidR="1DCF1EDD" w:rsidRDefault="1DCF1EDD" w:rsidP="0D3AFAD2">
      <w:pPr>
        <w:spacing w:before="0" w:after="0" w:line="240" w:lineRule="auto"/>
      </w:pPr>
      <w:r>
        <w:t xml:space="preserve">       o - ODR, P - periodic downloaded static route, H - NHRP, l - LISP</w:t>
      </w:r>
    </w:p>
    <w:p w14:paraId="356ABF6A" w14:textId="3776F6C4" w:rsidR="1DCF1EDD" w:rsidRDefault="1DCF1EDD" w:rsidP="0D3AFAD2">
      <w:pPr>
        <w:spacing w:before="0" w:after="0" w:line="240" w:lineRule="auto"/>
      </w:pPr>
      <w:r>
        <w:t xml:space="preserve">       a - application route</w:t>
      </w:r>
    </w:p>
    <w:p w14:paraId="7E030228" w14:textId="299B757F" w:rsidR="1DCF1EDD" w:rsidRDefault="1DCF1EDD" w:rsidP="0D3AFAD2">
      <w:pPr>
        <w:spacing w:before="0" w:after="0" w:line="240" w:lineRule="auto"/>
      </w:pPr>
      <w:r>
        <w:t xml:space="preserve">       + - replicated route, % - next hop override, p - overrides from PfR</w:t>
      </w:r>
    </w:p>
    <w:p w14:paraId="56856E65" w14:textId="134235C8" w:rsidR="1DCF1EDD" w:rsidRDefault="1DCF1EDD" w:rsidP="0D3AFAD2">
      <w:pPr>
        <w:spacing w:before="0" w:after="0" w:line="240" w:lineRule="auto"/>
      </w:pPr>
      <w:r>
        <w:t xml:space="preserve"> </w:t>
      </w:r>
    </w:p>
    <w:p w14:paraId="48396C04" w14:textId="6F4F4417" w:rsidR="1DCF1EDD" w:rsidRDefault="1DCF1EDD" w:rsidP="0D3AFAD2">
      <w:pPr>
        <w:spacing w:before="0" w:after="0" w:line="240" w:lineRule="auto"/>
      </w:pPr>
      <w:r>
        <w:t>Gateway of last resort is not set</w:t>
      </w:r>
    </w:p>
    <w:p w14:paraId="568D0163" w14:textId="09070870" w:rsidR="1DCF1EDD" w:rsidRDefault="1DCF1EDD" w:rsidP="0D3AFAD2">
      <w:pPr>
        <w:spacing w:before="0" w:after="0" w:line="240" w:lineRule="auto"/>
      </w:pPr>
      <w:r>
        <w:t xml:space="preserve"> </w:t>
      </w:r>
    </w:p>
    <w:p w14:paraId="5070F8C1" w14:textId="09751C02" w:rsidR="1DCF1EDD" w:rsidRDefault="1DCF1EDD" w:rsidP="0D3AFAD2">
      <w:pPr>
        <w:spacing w:before="0" w:after="0" w:line="240" w:lineRule="auto"/>
      </w:pPr>
      <w:r>
        <w:t xml:space="preserve">      10.0.0.0/8 is variably subnetted, 7 subnets, 2 masks</w:t>
      </w:r>
    </w:p>
    <w:p w14:paraId="7802AF1A" w14:textId="7184EF89" w:rsidR="1DCF1EDD" w:rsidRDefault="1DCF1EDD" w:rsidP="0D3AFAD2">
      <w:pPr>
        <w:spacing w:before="0" w:after="0" w:line="240" w:lineRule="auto"/>
      </w:pPr>
      <w:r>
        <w:t>B        10.0.0.0/24 [20/3072] via 10.0.2.1, 00:26:09</w:t>
      </w:r>
    </w:p>
    <w:p w14:paraId="2B472745" w14:textId="227C2EB6" w:rsidR="1DCF1EDD" w:rsidRDefault="1DCF1EDD" w:rsidP="0D3AFAD2">
      <w:pPr>
        <w:spacing w:before="0" w:after="0" w:line="240" w:lineRule="auto"/>
      </w:pPr>
      <w:r>
        <w:t>B        10.0.1.0/24 [20/0] via 10.0.2.1, 00:26:09</w:t>
      </w:r>
    </w:p>
    <w:p w14:paraId="4B6D9800" w14:textId="137EFA29" w:rsidR="1DCF1EDD" w:rsidRDefault="1DCF1EDD" w:rsidP="0D3AFAD2">
      <w:pPr>
        <w:spacing w:before="0" w:after="0" w:line="240" w:lineRule="auto"/>
      </w:pPr>
      <w:r>
        <w:t>C        10.0.2.0/24 is directly connected, GigabitEthernet0/0/1</w:t>
      </w:r>
    </w:p>
    <w:p w14:paraId="59456F1C" w14:textId="7311E786" w:rsidR="1DCF1EDD" w:rsidRDefault="1DCF1EDD" w:rsidP="0D3AFAD2">
      <w:pPr>
        <w:spacing w:before="0" w:after="0" w:line="240" w:lineRule="auto"/>
      </w:pPr>
      <w:r>
        <w:t>L        10.0.2.2/32 is directly connected, GigabitEthernet0/0/1</w:t>
      </w:r>
    </w:p>
    <w:p w14:paraId="4C7DCA46" w14:textId="64D370AF" w:rsidR="1DCF1EDD" w:rsidRDefault="1DCF1EDD" w:rsidP="0D3AFAD2">
      <w:pPr>
        <w:spacing w:before="0" w:after="0" w:line="240" w:lineRule="auto"/>
      </w:pPr>
      <w:r>
        <w:t>C        10.0.3.0/24 is directly connected, GigabitEthernet0/0/0</w:t>
      </w:r>
    </w:p>
    <w:p w14:paraId="76CBA4C8" w14:textId="118DA489" w:rsidR="1DCF1EDD" w:rsidRDefault="1DCF1EDD" w:rsidP="0D3AFAD2">
      <w:pPr>
        <w:spacing w:before="0" w:after="0" w:line="240" w:lineRule="auto"/>
      </w:pPr>
      <w:r>
        <w:t>L        10.0.3.1/32 is directly connected, GigabitEthernet0/0/0</w:t>
      </w:r>
    </w:p>
    <w:p w14:paraId="43CA522B" w14:textId="07DB8EA2" w:rsidR="1DCF1EDD" w:rsidRDefault="1DCF1EDD" w:rsidP="0D3AFAD2">
      <w:pPr>
        <w:spacing w:before="0" w:after="0" w:line="240" w:lineRule="auto"/>
      </w:pPr>
      <w:r>
        <w:t>O        10.0.4.0/24 [110/2] via 10.0.3.2, 00:43:02, GigabitEthernet0/0/0</w:t>
      </w:r>
    </w:p>
    <w:p w14:paraId="29D5A59D" w14:textId="363C86E3" w:rsidR="1DCF1EDD" w:rsidRDefault="1DCF1EDD" w:rsidP="0D3AFAD2">
      <w:pPr>
        <w:spacing w:before="0" w:after="0" w:line="240" w:lineRule="auto"/>
      </w:pPr>
      <w:r>
        <w:t>B     192.168.1.0/24 [20/131072] via 10.0.2.1, 00:26:09</w:t>
      </w:r>
    </w:p>
    <w:p w14:paraId="58B652E7" w14:textId="47710B19" w:rsidR="1DCF1EDD" w:rsidRDefault="1DCF1EDD" w:rsidP="0D3AFAD2">
      <w:pPr>
        <w:spacing w:before="0" w:after="0" w:line="240" w:lineRule="auto"/>
      </w:pPr>
      <w:r>
        <w:t>B     192.168.2.0/24 [20/130816] via 10.0.2.1, 00:26:09</w:t>
      </w:r>
    </w:p>
    <w:p w14:paraId="213EE913" w14:textId="101AFB73" w:rsidR="1DCF1EDD" w:rsidRDefault="1DCF1EDD" w:rsidP="0D3AFAD2">
      <w:pPr>
        <w:spacing w:before="0" w:after="0" w:line="240" w:lineRule="auto"/>
      </w:pPr>
      <w:r>
        <w:t>B     192.168.3.0/24 [20/0] via 10.0.2.1, 00:26:40</w:t>
      </w:r>
    </w:p>
    <w:p w14:paraId="4B9EE798" w14:textId="5F08AD9D" w:rsidR="1DCF1EDD" w:rsidRDefault="1DCF1EDD" w:rsidP="0D3AFAD2">
      <w:pPr>
        <w:spacing w:before="0" w:after="0" w:line="240" w:lineRule="auto"/>
      </w:pPr>
      <w:r>
        <w:t xml:space="preserve">      192.168.4.0/24 is variably subnetted, 2 subnets, 2 masks</w:t>
      </w:r>
    </w:p>
    <w:p w14:paraId="22538672" w14:textId="4CC56F64" w:rsidR="1DCF1EDD" w:rsidRDefault="1DCF1EDD" w:rsidP="0D3AFAD2">
      <w:pPr>
        <w:spacing w:before="0" w:after="0" w:line="240" w:lineRule="auto"/>
      </w:pPr>
      <w:r>
        <w:t>C        192.168.4.0/24 is directly connected, Loopback0</w:t>
      </w:r>
    </w:p>
    <w:p w14:paraId="20771CA1" w14:textId="6A74ECFE" w:rsidR="1DCF1EDD" w:rsidRDefault="1DCF1EDD" w:rsidP="0D3AFAD2">
      <w:pPr>
        <w:spacing w:before="0" w:after="0" w:line="240" w:lineRule="auto"/>
      </w:pPr>
      <w:r>
        <w:t>L        192.168.4.1/32 is directly connected, Loopback0</w:t>
      </w:r>
    </w:p>
    <w:p w14:paraId="1914422E" w14:textId="2C718262" w:rsidR="1DCF1EDD" w:rsidRDefault="1DCF1EDD" w:rsidP="0D3AFAD2">
      <w:pPr>
        <w:spacing w:before="0" w:after="0" w:line="240" w:lineRule="auto"/>
      </w:pPr>
      <w:r>
        <w:t xml:space="preserve">      192.168.5.0/32 is subnetted, 1 subnets</w:t>
      </w:r>
    </w:p>
    <w:p w14:paraId="31355785" w14:textId="3BC4F335" w:rsidR="1DCF1EDD" w:rsidRDefault="1DCF1EDD" w:rsidP="0D3AFAD2">
      <w:pPr>
        <w:spacing w:before="0" w:after="0" w:line="240" w:lineRule="auto"/>
      </w:pPr>
      <w:r>
        <w:t>O        192.168.5.1 [110/2] via 10.0.3.2, 00:43:02, GigabitEthernet0/0/0</w:t>
      </w:r>
    </w:p>
    <w:p w14:paraId="6BF9EFD5" w14:textId="4AF072AC" w:rsidR="1DCF1EDD" w:rsidRDefault="1DCF1EDD" w:rsidP="0D3AFAD2">
      <w:pPr>
        <w:spacing w:before="0" w:after="0" w:line="240" w:lineRule="auto"/>
      </w:pPr>
      <w:r>
        <w:t xml:space="preserve">      192.168.6.0/32 is subnetted, 1 subnets</w:t>
      </w:r>
    </w:p>
    <w:p w14:paraId="5AEF9002" w14:textId="4EF66ABA" w:rsidR="1DCF1EDD" w:rsidRDefault="1DCF1EDD" w:rsidP="0D3AFAD2">
      <w:pPr>
        <w:spacing w:before="0" w:after="0" w:line="240" w:lineRule="auto"/>
      </w:pPr>
      <w:r>
        <w:lastRenderedPageBreak/>
        <w:t>O        192.168.6.1 [110/3] via 10.0.3.2, 00:43:02, GigabitEthernet0/0/0</w:t>
      </w:r>
    </w:p>
    <w:p w14:paraId="51D05811" w14:textId="08E85D3D" w:rsidR="0D3AFAD2" w:rsidRDefault="0D3AFAD2" w:rsidP="0D3AFAD2">
      <w:pPr>
        <w:spacing w:before="0" w:after="0" w:line="240" w:lineRule="auto"/>
      </w:pPr>
    </w:p>
    <w:p w14:paraId="4AC51B03" w14:textId="7B60171F" w:rsidR="1DCF1EDD" w:rsidRDefault="1DCF1EDD" w:rsidP="0D3AFAD2">
      <w:pPr>
        <w:spacing w:before="0" w:after="0" w:line="240" w:lineRule="auto"/>
      </w:pPr>
      <w:r>
        <w:t>R4#show ipv6 route</w:t>
      </w:r>
    </w:p>
    <w:p w14:paraId="0C1F67FB" w14:textId="408E2C3E" w:rsidR="1DCF1EDD" w:rsidRDefault="1DCF1EDD" w:rsidP="0D3AFAD2">
      <w:pPr>
        <w:spacing w:before="0" w:after="0" w:line="240" w:lineRule="auto"/>
      </w:pPr>
      <w:r>
        <w:t>IPv6 Routing Table - default - 13 entries</w:t>
      </w:r>
    </w:p>
    <w:p w14:paraId="3844C912" w14:textId="66A83BCD" w:rsidR="1DCF1EDD" w:rsidRDefault="1DCF1EDD" w:rsidP="0D3AFAD2">
      <w:pPr>
        <w:spacing w:before="0" w:after="0" w:line="240" w:lineRule="auto"/>
      </w:pPr>
      <w:r>
        <w:t>Codes: C - Connected, L - Local, S - Static, U - Per-user Static route</w:t>
      </w:r>
    </w:p>
    <w:p w14:paraId="6DFADC59" w14:textId="7D328D0D" w:rsidR="1DCF1EDD" w:rsidRDefault="1DCF1EDD" w:rsidP="0D3AFAD2">
      <w:pPr>
        <w:spacing w:before="0" w:after="0" w:line="240" w:lineRule="auto"/>
      </w:pPr>
      <w:r>
        <w:t xml:space="preserve">       B - BGP, R - RIP, I1 - ISIS L1, I2 - ISIS L2</w:t>
      </w:r>
    </w:p>
    <w:p w14:paraId="4DA94E83" w14:textId="059B9BE9" w:rsidR="1DCF1EDD" w:rsidRDefault="1DCF1EDD" w:rsidP="0D3AFAD2">
      <w:pPr>
        <w:spacing w:before="0" w:after="0" w:line="240" w:lineRule="auto"/>
      </w:pPr>
      <w:r>
        <w:t xml:space="preserve">       IA - ISIS interarea, IS - ISIS summary, D - EIGRP, EX - EIGRP external</w:t>
      </w:r>
    </w:p>
    <w:p w14:paraId="4A52399F" w14:textId="0EDC8035" w:rsidR="1DCF1EDD" w:rsidRDefault="1DCF1EDD" w:rsidP="0D3AFAD2">
      <w:pPr>
        <w:spacing w:before="0" w:after="0" w:line="240" w:lineRule="auto"/>
      </w:pPr>
      <w:r>
        <w:t xml:space="preserve">       ND - ND Default, NDp - ND Prefix, DCE - Destination, NDr - Redirect</w:t>
      </w:r>
    </w:p>
    <w:p w14:paraId="44BFA77A" w14:textId="00239E21" w:rsidR="1DCF1EDD" w:rsidRDefault="1DCF1EDD" w:rsidP="0D3AFAD2">
      <w:pPr>
        <w:spacing w:before="0" w:after="0" w:line="240" w:lineRule="auto"/>
      </w:pPr>
      <w:r>
        <w:t xml:space="preserve">       O - OSPF Intra, OI - OSPF Inter, OE1 - OSPF ext 1, OE2 - OSPF ext 2</w:t>
      </w:r>
    </w:p>
    <w:p w14:paraId="5CA9C8E2" w14:textId="0A2E303F" w:rsidR="1DCF1EDD" w:rsidRDefault="1DCF1EDD" w:rsidP="0D3AFAD2">
      <w:pPr>
        <w:spacing w:before="0" w:after="0" w:line="240" w:lineRule="auto"/>
      </w:pPr>
      <w:r>
        <w:t xml:space="preserve">       ON1 - OSPF NSSA ext 1, ON2 - OSPF NSSA ext 2, a - Application</w:t>
      </w:r>
    </w:p>
    <w:p w14:paraId="60FA9BC0" w14:textId="0F94AD3E" w:rsidR="1DCF1EDD" w:rsidRDefault="1DCF1EDD" w:rsidP="0D3AFAD2">
      <w:pPr>
        <w:spacing w:before="0" w:after="0" w:line="240" w:lineRule="auto"/>
      </w:pPr>
      <w:r>
        <w:t>B   10:1::/64 [20/3072]</w:t>
      </w:r>
    </w:p>
    <w:p w14:paraId="110DE1E9" w14:textId="70CB0840" w:rsidR="1DCF1EDD" w:rsidRDefault="1DCF1EDD" w:rsidP="0D3AFAD2">
      <w:pPr>
        <w:spacing w:before="0" w:after="0" w:line="240" w:lineRule="auto"/>
      </w:pPr>
      <w:r>
        <w:t xml:space="preserve">     via FE80::227:90FF:FED4:F30, GigabitEthernet0/0/1</w:t>
      </w:r>
    </w:p>
    <w:p w14:paraId="1AF38667" w14:textId="362A1869" w:rsidR="1DCF1EDD" w:rsidRDefault="1DCF1EDD" w:rsidP="0D3AFAD2">
      <w:pPr>
        <w:spacing w:before="0" w:after="0" w:line="240" w:lineRule="auto"/>
      </w:pPr>
      <w:r>
        <w:t>C   10:3::/64 [0/0]</w:t>
      </w:r>
    </w:p>
    <w:p w14:paraId="4F8DDFAB" w14:textId="3150A201" w:rsidR="1DCF1EDD" w:rsidRDefault="1DCF1EDD" w:rsidP="0D3AFAD2">
      <w:pPr>
        <w:spacing w:before="0" w:after="0" w:line="240" w:lineRule="auto"/>
      </w:pPr>
      <w:r>
        <w:t xml:space="preserve">     via GigabitEthernet0/0/1, directly connected</w:t>
      </w:r>
    </w:p>
    <w:p w14:paraId="2484B8E7" w14:textId="039FA643" w:rsidR="1DCF1EDD" w:rsidRDefault="1DCF1EDD" w:rsidP="0D3AFAD2">
      <w:pPr>
        <w:spacing w:before="0" w:after="0" w:line="240" w:lineRule="auto"/>
      </w:pPr>
      <w:r>
        <w:t>L   10:3::2/128 [0/0]</w:t>
      </w:r>
    </w:p>
    <w:p w14:paraId="37F8358E" w14:textId="098DD871" w:rsidR="1DCF1EDD" w:rsidRDefault="1DCF1EDD" w:rsidP="0D3AFAD2">
      <w:pPr>
        <w:spacing w:before="0" w:after="0" w:line="240" w:lineRule="auto"/>
      </w:pPr>
      <w:r>
        <w:t xml:space="preserve">     via GigabitEthernet0/0/1, receive</w:t>
      </w:r>
    </w:p>
    <w:p w14:paraId="7C443141" w14:textId="55BA03EC" w:rsidR="1DCF1EDD" w:rsidRDefault="1DCF1EDD" w:rsidP="0D3AFAD2">
      <w:pPr>
        <w:spacing w:before="0" w:after="0" w:line="240" w:lineRule="auto"/>
      </w:pPr>
      <w:r>
        <w:t>C   10:4::/64 [0/0]</w:t>
      </w:r>
    </w:p>
    <w:p w14:paraId="2FC3A68B" w14:textId="5B67B54B" w:rsidR="1DCF1EDD" w:rsidRDefault="1DCF1EDD" w:rsidP="0D3AFAD2">
      <w:pPr>
        <w:spacing w:before="0" w:after="0" w:line="240" w:lineRule="auto"/>
      </w:pPr>
      <w:r>
        <w:t xml:space="preserve">     via GigabitEthernet0/0/0, directly connected</w:t>
      </w:r>
    </w:p>
    <w:p w14:paraId="0563A8F3" w14:textId="6A37AA53" w:rsidR="1DCF1EDD" w:rsidRDefault="1DCF1EDD" w:rsidP="0D3AFAD2">
      <w:pPr>
        <w:spacing w:before="0" w:after="0" w:line="240" w:lineRule="auto"/>
      </w:pPr>
      <w:r>
        <w:t>L   10:4::1/128 [0/0]</w:t>
      </w:r>
    </w:p>
    <w:p w14:paraId="4A5D9E9A" w14:textId="3EDDB2ED" w:rsidR="1DCF1EDD" w:rsidRDefault="1DCF1EDD" w:rsidP="0D3AFAD2">
      <w:pPr>
        <w:spacing w:before="0" w:after="0" w:line="240" w:lineRule="auto"/>
      </w:pPr>
      <w:r>
        <w:t xml:space="preserve">     via GigabitEthernet0/0/0, receive</w:t>
      </w:r>
    </w:p>
    <w:p w14:paraId="151508CB" w14:textId="1A244230" w:rsidR="1DCF1EDD" w:rsidRDefault="1DCF1EDD" w:rsidP="0D3AFAD2">
      <w:pPr>
        <w:spacing w:before="0" w:after="0" w:line="240" w:lineRule="auto"/>
      </w:pPr>
      <w:r>
        <w:t>O   10:5::/64 [110/2]</w:t>
      </w:r>
    </w:p>
    <w:p w14:paraId="6F492CAB" w14:textId="6458AE2C" w:rsidR="1DCF1EDD" w:rsidRDefault="1DCF1EDD" w:rsidP="0D3AFAD2">
      <w:pPr>
        <w:spacing w:before="0" w:after="0" w:line="240" w:lineRule="auto"/>
      </w:pPr>
      <w:r>
        <w:t xml:space="preserve">     via FE80::B6A8:B9FF:FE01:B5A1, GigabitEthernet0/0/0</w:t>
      </w:r>
    </w:p>
    <w:p w14:paraId="7F47154D" w14:textId="08CDD6F6" w:rsidR="1DCF1EDD" w:rsidRDefault="1DCF1EDD" w:rsidP="0D3AFAD2">
      <w:pPr>
        <w:spacing w:before="0" w:after="0" w:line="240" w:lineRule="auto"/>
      </w:pPr>
      <w:r>
        <w:t>B   100:1::/64 [20/131072]</w:t>
      </w:r>
    </w:p>
    <w:p w14:paraId="6CBDD790" w14:textId="55C5D356" w:rsidR="1DCF1EDD" w:rsidRDefault="1DCF1EDD" w:rsidP="0D3AFAD2">
      <w:pPr>
        <w:spacing w:before="0" w:after="0" w:line="240" w:lineRule="auto"/>
      </w:pPr>
      <w:r>
        <w:t xml:space="preserve">     via FE80::227:90FF:FED4:F30, GigabitEthernet0/0/1</w:t>
      </w:r>
    </w:p>
    <w:p w14:paraId="35E373BF" w14:textId="562715FC" w:rsidR="1DCF1EDD" w:rsidRDefault="1DCF1EDD" w:rsidP="0D3AFAD2">
      <w:pPr>
        <w:spacing w:before="0" w:after="0" w:line="240" w:lineRule="auto"/>
      </w:pPr>
      <w:r>
        <w:t>B   100:2::/64 [20/130816]</w:t>
      </w:r>
    </w:p>
    <w:p w14:paraId="7DF9EDE2" w14:textId="3B80EAEE" w:rsidR="1DCF1EDD" w:rsidRDefault="1DCF1EDD" w:rsidP="0D3AFAD2">
      <w:pPr>
        <w:spacing w:before="0" w:after="0" w:line="240" w:lineRule="auto"/>
      </w:pPr>
      <w:r>
        <w:t xml:space="preserve">     via FE80::227:90FF:FED4:F30, GigabitEthernet0/0/1</w:t>
      </w:r>
    </w:p>
    <w:p w14:paraId="281C7BDF" w14:textId="3D222344" w:rsidR="1DCF1EDD" w:rsidRDefault="1DCF1EDD" w:rsidP="0D3AFAD2">
      <w:pPr>
        <w:spacing w:before="0" w:after="0" w:line="240" w:lineRule="auto"/>
      </w:pPr>
      <w:r>
        <w:t>C   100:4::/64 [0/0]</w:t>
      </w:r>
    </w:p>
    <w:p w14:paraId="4B82AEE5" w14:textId="1422C351" w:rsidR="1DCF1EDD" w:rsidRDefault="1DCF1EDD" w:rsidP="0D3AFAD2">
      <w:pPr>
        <w:spacing w:before="0" w:after="0" w:line="240" w:lineRule="auto"/>
      </w:pPr>
      <w:r>
        <w:t xml:space="preserve">     via Loopback0, directly connected</w:t>
      </w:r>
    </w:p>
    <w:p w14:paraId="49B906C4" w14:textId="79593D8E" w:rsidR="1DCF1EDD" w:rsidRDefault="1DCF1EDD" w:rsidP="0D3AFAD2">
      <w:pPr>
        <w:spacing w:before="0" w:after="0" w:line="240" w:lineRule="auto"/>
      </w:pPr>
      <w:r>
        <w:t>L   100:4::1/128 [0/0]</w:t>
      </w:r>
    </w:p>
    <w:p w14:paraId="04702E9F" w14:textId="128D300C" w:rsidR="1DCF1EDD" w:rsidRDefault="1DCF1EDD" w:rsidP="0D3AFAD2">
      <w:pPr>
        <w:spacing w:before="0" w:after="0" w:line="240" w:lineRule="auto"/>
      </w:pPr>
      <w:r>
        <w:t xml:space="preserve">     via Loopback0, receive</w:t>
      </w:r>
    </w:p>
    <w:p w14:paraId="4B9A5219" w14:textId="7439A8DA" w:rsidR="1DCF1EDD" w:rsidRDefault="1DCF1EDD" w:rsidP="0D3AFAD2">
      <w:pPr>
        <w:spacing w:before="0" w:after="0" w:line="240" w:lineRule="auto"/>
      </w:pPr>
      <w:r>
        <w:t>O   100:5::1/128 [110/1]</w:t>
      </w:r>
    </w:p>
    <w:p w14:paraId="68167736" w14:textId="511E96DA" w:rsidR="1DCF1EDD" w:rsidRDefault="1DCF1EDD" w:rsidP="0D3AFAD2">
      <w:pPr>
        <w:spacing w:before="0" w:after="0" w:line="240" w:lineRule="auto"/>
      </w:pPr>
      <w:r>
        <w:t xml:space="preserve">     via FE80::B6A8:B9FF:FE01:B5A1, GigabitEthernet0/0/0</w:t>
      </w:r>
    </w:p>
    <w:p w14:paraId="171CE5D5" w14:textId="1141D60A" w:rsidR="1DCF1EDD" w:rsidRDefault="1DCF1EDD" w:rsidP="0D3AFAD2">
      <w:pPr>
        <w:spacing w:before="0" w:after="0" w:line="240" w:lineRule="auto"/>
      </w:pPr>
      <w:r>
        <w:t>O   100:6::1/128 [110/2]</w:t>
      </w:r>
    </w:p>
    <w:p w14:paraId="3C6B42FD" w14:textId="6CA667FA" w:rsidR="1DCF1EDD" w:rsidRDefault="1DCF1EDD" w:rsidP="0D3AFAD2">
      <w:pPr>
        <w:spacing w:before="0" w:after="0" w:line="240" w:lineRule="auto"/>
      </w:pPr>
      <w:r>
        <w:t xml:space="preserve">     via FE80::B6A8:B9FF:FE01:B5A1, GigabitEthernet0/0/0</w:t>
      </w:r>
    </w:p>
    <w:p w14:paraId="07991043" w14:textId="6610F360" w:rsidR="1DCF1EDD" w:rsidRDefault="1DCF1EDD" w:rsidP="0D3AFAD2">
      <w:pPr>
        <w:spacing w:before="0" w:after="0" w:line="240" w:lineRule="auto"/>
      </w:pPr>
      <w:r>
        <w:t>L   FF00::/8 [0/0]</w:t>
      </w:r>
    </w:p>
    <w:p w14:paraId="4D02110C" w14:textId="7233EBCF" w:rsidR="1DCF1EDD" w:rsidRDefault="1DCF1EDD" w:rsidP="0D3AFAD2">
      <w:pPr>
        <w:spacing w:before="0" w:after="0" w:line="240" w:lineRule="auto"/>
      </w:pPr>
      <w:r>
        <w:t xml:space="preserve">     via Null0, receive</w:t>
      </w:r>
    </w:p>
    <w:p w14:paraId="1B51DDB9" w14:textId="16D1174D" w:rsidR="0D3AFAD2" w:rsidRDefault="0D3AFAD2" w:rsidP="0D3AFAD2">
      <w:pPr>
        <w:spacing w:before="0" w:after="0" w:line="240" w:lineRule="auto"/>
      </w:pPr>
    </w:p>
    <w:p w14:paraId="564CC4D2" w14:textId="45DE08CD" w:rsidR="1DCF1EDD" w:rsidRDefault="1DCF1EDD" w:rsidP="0D3AFAD2">
      <w:pPr>
        <w:pStyle w:val="Heading7"/>
        <w:rPr>
          <w:rFonts w:ascii="Constantia" w:eastAsia="HGMinchoE" w:hAnsi="Constantia" w:cs="Times New Roman"/>
          <w:color w:val="004F5B"/>
        </w:rPr>
      </w:pPr>
      <w:r w:rsidRPr="0D3AFAD2">
        <w:rPr>
          <w:rFonts w:ascii="Constantia" w:eastAsia="HGMinchoE" w:hAnsi="Constantia" w:cs="Times New Roman"/>
          <w:color w:val="004F5B"/>
        </w:rPr>
        <w:t>R5</w:t>
      </w:r>
    </w:p>
    <w:p w14:paraId="498DA513" w14:textId="434EF96A" w:rsidR="0D3AFAD2" w:rsidRDefault="0D3AFAD2" w:rsidP="0D3AFAD2">
      <w:pPr>
        <w:spacing w:before="0" w:after="0" w:line="240" w:lineRule="auto"/>
      </w:pPr>
    </w:p>
    <w:p w14:paraId="56C11674" w14:textId="75F02109" w:rsidR="1DCF1EDD" w:rsidRDefault="1DCF1EDD" w:rsidP="0D3AFAD2">
      <w:pPr>
        <w:spacing w:before="0" w:after="0" w:line="240" w:lineRule="auto"/>
      </w:pPr>
      <w:r>
        <w:t>R5#show run</w:t>
      </w:r>
    </w:p>
    <w:p w14:paraId="77237370" w14:textId="24C0A15C" w:rsidR="1DCF1EDD" w:rsidRDefault="1DCF1EDD" w:rsidP="0D3AFAD2">
      <w:pPr>
        <w:spacing w:before="0" w:after="0" w:line="240" w:lineRule="auto"/>
      </w:pPr>
      <w:r>
        <w:t>Building configuration...</w:t>
      </w:r>
    </w:p>
    <w:p w14:paraId="65E901CE" w14:textId="678FEF20" w:rsidR="1DCF1EDD" w:rsidRDefault="1DCF1EDD" w:rsidP="0D3AFAD2">
      <w:pPr>
        <w:spacing w:before="0" w:after="0" w:line="240" w:lineRule="auto"/>
      </w:pPr>
      <w:r>
        <w:t xml:space="preserve"> </w:t>
      </w:r>
    </w:p>
    <w:p w14:paraId="297BFC81" w14:textId="5D91A7C3" w:rsidR="1DCF1EDD" w:rsidRDefault="1DCF1EDD" w:rsidP="0D3AFAD2">
      <w:pPr>
        <w:spacing w:before="0" w:after="0" w:line="240" w:lineRule="auto"/>
      </w:pPr>
      <w:r>
        <w:t xml:space="preserve"> </w:t>
      </w:r>
    </w:p>
    <w:p w14:paraId="7C987388" w14:textId="6E0793A1" w:rsidR="1DCF1EDD" w:rsidRDefault="1DCF1EDD" w:rsidP="0D3AFAD2">
      <w:pPr>
        <w:spacing w:before="0" w:after="0" w:line="240" w:lineRule="auto"/>
      </w:pPr>
      <w:r>
        <w:t>Current configuration : 1739 bytes</w:t>
      </w:r>
    </w:p>
    <w:p w14:paraId="50F0F563" w14:textId="50B9C311" w:rsidR="1DCF1EDD" w:rsidRDefault="1DCF1EDD" w:rsidP="0D3AFAD2">
      <w:pPr>
        <w:spacing w:before="0" w:after="0" w:line="240" w:lineRule="auto"/>
      </w:pPr>
      <w:r>
        <w:t>!</w:t>
      </w:r>
    </w:p>
    <w:p w14:paraId="2A16CF1B" w14:textId="03456412" w:rsidR="1DCF1EDD" w:rsidRDefault="1DCF1EDD" w:rsidP="0D3AFAD2">
      <w:pPr>
        <w:spacing w:before="0" w:after="0" w:line="240" w:lineRule="auto"/>
      </w:pPr>
      <w:r>
        <w:t>! Last configuration change at 17:12:29 UTC Fri Dec 3 2021</w:t>
      </w:r>
    </w:p>
    <w:p w14:paraId="7E065479" w14:textId="10F48018" w:rsidR="1DCF1EDD" w:rsidRDefault="1DCF1EDD" w:rsidP="0D3AFAD2">
      <w:pPr>
        <w:spacing w:before="0" w:after="0" w:line="240" w:lineRule="auto"/>
      </w:pPr>
      <w:r>
        <w:lastRenderedPageBreak/>
        <w:t>!</w:t>
      </w:r>
    </w:p>
    <w:p w14:paraId="219D877B" w14:textId="4517F5DF" w:rsidR="1DCF1EDD" w:rsidRDefault="1DCF1EDD" w:rsidP="0D3AFAD2">
      <w:pPr>
        <w:spacing w:before="0" w:after="0" w:line="240" w:lineRule="auto"/>
      </w:pPr>
      <w:r>
        <w:t>version 15.5</w:t>
      </w:r>
    </w:p>
    <w:p w14:paraId="1C2259E8" w14:textId="42EC1EDA" w:rsidR="1DCF1EDD" w:rsidRDefault="1DCF1EDD" w:rsidP="0D3AFAD2">
      <w:pPr>
        <w:spacing w:before="0" w:after="0" w:line="240" w:lineRule="auto"/>
      </w:pPr>
      <w:r>
        <w:t>service timestamps debug datetime msec</w:t>
      </w:r>
    </w:p>
    <w:p w14:paraId="2AC87622" w14:textId="5A9E7578" w:rsidR="1DCF1EDD" w:rsidRDefault="1DCF1EDD" w:rsidP="0D3AFAD2">
      <w:pPr>
        <w:spacing w:before="0" w:after="0" w:line="240" w:lineRule="auto"/>
      </w:pPr>
      <w:r>
        <w:t>service timestamps log datetime msec</w:t>
      </w:r>
    </w:p>
    <w:p w14:paraId="09B83295" w14:textId="5B736C71" w:rsidR="1DCF1EDD" w:rsidRDefault="1DCF1EDD" w:rsidP="0D3AFAD2">
      <w:pPr>
        <w:spacing w:before="0" w:after="0" w:line="240" w:lineRule="auto"/>
      </w:pPr>
      <w:r>
        <w:t>no platform punt-keepalive disable-kernel-core</w:t>
      </w:r>
    </w:p>
    <w:p w14:paraId="21E24465" w14:textId="7F7FC304" w:rsidR="1DCF1EDD" w:rsidRDefault="1DCF1EDD" w:rsidP="0D3AFAD2">
      <w:pPr>
        <w:spacing w:before="0" w:after="0" w:line="240" w:lineRule="auto"/>
      </w:pPr>
      <w:r>
        <w:t>!</w:t>
      </w:r>
    </w:p>
    <w:p w14:paraId="24D82D09" w14:textId="0E5F195B" w:rsidR="1DCF1EDD" w:rsidRDefault="1DCF1EDD" w:rsidP="0D3AFAD2">
      <w:pPr>
        <w:spacing w:before="0" w:after="0" w:line="240" w:lineRule="auto"/>
      </w:pPr>
      <w:r>
        <w:t>hostname R5</w:t>
      </w:r>
    </w:p>
    <w:p w14:paraId="00124641" w14:textId="635CC263" w:rsidR="1DCF1EDD" w:rsidRDefault="1DCF1EDD" w:rsidP="0D3AFAD2">
      <w:pPr>
        <w:spacing w:before="0" w:after="0" w:line="240" w:lineRule="auto"/>
      </w:pPr>
      <w:r>
        <w:t>!</w:t>
      </w:r>
    </w:p>
    <w:p w14:paraId="2C717B5D" w14:textId="5C4EB6BF" w:rsidR="1DCF1EDD" w:rsidRDefault="1DCF1EDD" w:rsidP="0D3AFAD2">
      <w:pPr>
        <w:spacing w:before="0" w:after="0" w:line="240" w:lineRule="auto"/>
      </w:pPr>
      <w:r>
        <w:t>boot-start-marker</w:t>
      </w:r>
    </w:p>
    <w:p w14:paraId="0EFF1CFE" w14:textId="700E6230" w:rsidR="1DCF1EDD" w:rsidRDefault="1DCF1EDD" w:rsidP="0D3AFAD2">
      <w:pPr>
        <w:spacing w:before="0" w:after="0" w:line="240" w:lineRule="auto"/>
      </w:pPr>
      <w:r>
        <w:t>boot-end-marker</w:t>
      </w:r>
    </w:p>
    <w:p w14:paraId="49A9C386" w14:textId="03689BC1" w:rsidR="1DCF1EDD" w:rsidRDefault="1DCF1EDD" w:rsidP="0D3AFAD2">
      <w:pPr>
        <w:spacing w:before="0" w:after="0" w:line="240" w:lineRule="auto"/>
      </w:pPr>
      <w:r>
        <w:t>!</w:t>
      </w:r>
    </w:p>
    <w:p w14:paraId="0443C02A" w14:textId="1F70EE08" w:rsidR="1DCF1EDD" w:rsidRDefault="1DCF1EDD" w:rsidP="0D3AFAD2">
      <w:pPr>
        <w:spacing w:before="0" w:after="0" w:line="240" w:lineRule="auto"/>
      </w:pPr>
      <w:r>
        <w:t>vrf definition Mgmt-intf</w:t>
      </w:r>
    </w:p>
    <w:p w14:paraId="1ACE1B4A" w14:textId="3E3C651C" w:rsidR="1DCF1EDD" w:rsidRDefault="1DCF1EDD" w:rsidP="0D3AFAD2">
      <w:pPr>
        <w:spacing w:before="0" w:after="0" w:line="240" w:lineRule="auto"/>
      </w:pPr>
      <w:r>
        <w:t>!</w:t>
      </w:r>
    </w:p>
    <w:p w14:paraId="58C731EE" w14:textId="656F1C37" w:rsidR="1DCF1EDD" w:rsidRDefault="1DCF1EDD" w:rsidP="0D3AFAD2">
      <w:pPr>
        <w:spacing w:before="0" w:after="0" w:line="240" w:lineRule="auto"/>
      </w:pPr>
      <w:r>
        <w:t>address-family ipv4</w:t>
      </w:r>
    </w:p>
    <w:p w14:paraId="5390FFBD" w14:textId="270F5443" w:rsidR="1DCF1EDD" w:rsidRDefault="1DCF1EDD" w:rsidP="0D3AFAD2">
      <w:pPr>
        <w:spacing w:before="0" w:after="0" w:line="240" w:lineRule="auto"/>
      </w:pPr>
      <w:r>
        <w:t>exit-address-family</w:t>
      </w:r>
    </w:p>
    <w:p w14:paraId="0CF8C93B" w14:textId="4B08F412" w:rsidR="1DCF1EDD" w:rsidRDefault="1DCF1EDD" w:rsidP="0D3AFAD2">
      <w:pPr>
        <w:spacing w:before="0" w:after="0" w:line="240" w:lineRule="auto"/>
      </w:pPr>
      <w:r>
        <w:t>!</w:t>
      </w:r>
    </w:p>
    <w:p w14:paraId="5385A1F3" w14:textId="0558D49B" w:rsidR="1DCF1EDD" w:rsidRDefault="1DCF1EDD" w:rsidP="0D3AFAD2">
      <w:pPr>
        <w:spacing w:before="0" w:after="0" w:line="240" w:lineRule="auto"/>
      </w:pPr>
      <w:r>
        <w:t>address-family ipv6</w:t>
      </w:r>
    </w:p>
    <w:p w14:paraId="7CD6D4DE" w14:textId="51FCE238" w:rsidR="1DCF1EDD" w:rsidRDefault="1DCF1EDD" w:rsidP="0D3AFAD2">
      <w:pPr>
        <w:spacing w:before="0" w:after="0" w:line="240" w:lineRule="auto"/>
      </w:pPr>
      <w:r>
        <w:t>exit-address-family</w:t>
      </w:r>
    </w:p>
    <w:p w14:paraId="2E7C51EF" w14:textId="1D17A18C" w:rsidR="1DCF1EDD" w:rsidRDefault="1DCF1EDD" w:rsidP="0D3AFAD2">
      <w:pPr>
        <w:spacing w:before="0" w:after="0" w:line="240" w:lineRule="auto"/>
      </w:pPr>
      <w:r>
        <w:t>!</w:t>
      </w:r>
    </w:p>
    <w:p w14:paraId="17864D28" w14:textId="74D14834" w:rsidR="1DCF1EDD" w:rsidRDefault="1DCF1EDD" w:rsidP="0D3AFAD2">
      <w:pPr>
        <w:spacing w:before="0" w:after="0" w:line="240" w:lineRule="auto"/>
      </w:pPr>
      <w:r>
        <w:t>no aaa new-model</w:t>
      </w:r>
    </w:p>
    <w:p w14:paraId="39AA1C9C" w14:textId="2EC86B40" w:rsidR="1DCF1EDD" w:rsidRDefault="1DCF1EDD" w:rsidP="0D3AFAD2">
      <w:pPr>
        <w:spacing w:before="0" w:after="0" w:line="240" w:lineRule="auto"/>
      </w:pPr>
      <w:r>
        <w:t>!</w:t>
      </w:r>
    </w:p>
    <w:p w14:paraId="265B582A" w14:textId="18C9F12D" w:rsidR="1DCF1EDD" w:rsidRDefault="1DCF1EDD" w:rsidP="0D3AFAD2">
      <w:pPr>
        <w:spacing w:before="0" w:after="0" w:line="240" w:lineRule="auto"/>
      </w:pPr>
      <w:r>
        <w:t>no ip domain lookup</w:t>
      </w:r>
    </w:p>
    <w:p w14:paraId="7393EA87" w14:textId="1D3C966C" w:rsidR="1DCF1EDD" w:rsidRDefault="1DCF1EDD" w:rsidP="0D3AFAD2">
      <w:pPr>
        <w:spacing w:before="0" w:after="0" w:line="240" w:lineRule="auto"/>
      </w:pPr>
      <w:r>
        <w:t>!</w:t>
      </w:r>
    </w:p>
    <w:p w14:paraId="66BC4CE6" w14:textId="7B24DFA8" w:rsidR="1DCF1EDD" w:rsidRDefault="1DCF1EDD" w:rsidP="0D3AFAD2">
      <w:pPr>
        <w:spacing w:before="0" w:after="0" w:line="240" w:lineRule="auto"/>
      </w:pPr>
      <w:r>
        <w:t>ipv6 unicast-routing</w:t>
      </w:r>
    </w:p>
    <w:p w14:paraId="4C5F16E2" w14:textId="664B4DE8" w:rsidR="1DCF1EDD" w:rsidRDefault="1DCF1EDD" w:rsidP="0D3AFAD2">
      <w:pPr>
        <w:spacing w:before="0" w:after="0" w:line="240" w:lineRule="auto"/>
      </w:pPr>
      <w:r>
        <w:t>!</w:t>
      </w:r>
    </w:p>
    <w:p w14:paraId="560493D6" w14:textId="7763AD2D" w:rsidR="1DCF1EDD" w:rsidRDefault="1DCF1EDD" w:rsidP="0D3AFAD2">
      <w:pPr>
        <w:spacing w:before="0" w:after="0" w:line="240" w:lineRule="auto"/>
      </w:pPr>
      <w:r>
        <w:t>subscriber templating</w:t>
      </w:r>
    </w:p>
    <w:p w14:paraId="23A01D7A" w14:textId="1D95EBB0" w:rsidR="1DCF1EDD" w:rsidRDefault="1DCF1EDD" w:rsidP="0D3AFAD2">
      <w:pPr>
        <w:spacing w:before="0" w:after="0" w:line="240" w:lineRule="auto"/>
      </w:pPr>
      <w:r>
        <w:t>multilink bundle-name authenticated</w:t>
      </w:r>
    </w:p>
    <w:p w14:paraId="02CE7315" w14:textId="4F031592" w:rsidR="1DCF1EDD" w:rsidRDefault="1DCF1EDD" w:rsidP="0D3AFAD2">
      <w:pPr>
        <w:spacing w:before="0" w:after="0" w:line="240" w:lineRule="auto"/>
      </w:pPr>
      <w:r>
        <w:t>!</w:t>
      </w:r>
    </w:p>
    <w:p w14:paraId="6330BC21" w14:textId="76B7F076" w:rsidR="1DCF1EDD" w:rsidRDefault="1DCF1EDD" w:rsidP="0D3AFAD2">
      <w:pPr>
        <w:spacing w:before="0" w:after="0" w:line="240" w:lineRule="auto"/>
      </w:pPr>
      <w:r>
        <w:t>license udi pid ISR4321/K9 sn FDO214421CH</w:t>
      </w:r>
    </w:p>
    <w:p w14:paraId="3B155D22" w14:textId="678B9D30" w:rsidR="1DCF1EDD" w:rsidRDefault="1DCF1EDD" w:rsidP="0D3AFAD2">
      <w:pPr>
        <w:spacing w:before="0" w:after="0" w:line="240" w:lineRule="auto"/>
      </w:pPr>
      <w:r>
        <w:t>!</w:t>
      </w:r>
    </w:p>
    <w:p w14:paraId="6EF62CA4" w14:textId="37B5E080" w:rsidR="1DCF1EDD" w:rsidRDefault="1DCF1EDD" w:rsidP="0D3AFAD2">
      <w:pPr>
        <w:spacing w:before="0" w:after="0" w:line="240" w:lineRule="auto"/>
      </w:pPr>
      <w:r>
        <w:t>spanning-tree extend system-id</w:t>
      </w:r>
    </w:p>
    <w:p w14:paraId="43C514E7" w14:textId="3E5A4D0F" w:rsidR="1DCF1EDD" w:rsidRDefault="1DCF1EDD" w:rsidP="0D3AFAD2">
      <w:pPr>
        <w:spacing w:before="0" w:after="0" w:line="240" w:lineRule="auto"/>
      </w:pPr>
      <w:r>
        <w:t>!</w:t>
      </w:r>
    </w:p>
    <w:p w14:paraId="522C3324" w14:textId="0C44AD47" w:rsidR="1DCF1EDD" w:rsidRDefault="1DCF1EDD" w:rsidP="0D3AFAD2">
      <w:pPr>
        <w:spacing w:before="0" w:after="0" w:line="240" w:lineRule="auto"/>
      </w:pPr>
      <w:r>
        <w:t>redundancy</w:t>
      </w:r>
    </w:p>
    <w:p w14:paraId="64AAAB9B" w14:textId="61C564AF" w:rsidR="1DCF1EDD" w:rsidRDefault="1DCF1EDD" w:rsidP="0D3AFAD2">
      <w:pPr>
        <w:spacing w:before="0" w:after="0" w:line="240" w:lineRule="auto"/>
      </w:pPr>
      <w:r>
        <w:t>mode none</w:t>
      </w:r>
    </w:p>
    <w:p w14:paraId="3F52E5F8" w14:textId="21246633" w:rsidR="1DCF1EDD" w:rsidRDefault="1DCF1EDD" w:rsidP="0D3AFAD2">
      <w:pPr>
        <w:spacing w:before="0" w:after="0" w:line="240" w:lineRule="auto"/>
      </w:pPr>
      <w:r>
        <w:t>!</w:t>
      </w:r>
    </w:p>
    <w:p w14:paraId="0F2B0A59" w14:textId="0F1C0CDA" w:rsidR="1DCF1EDD" w:rsidRDefault="1DCF1EDD" w:rsidP="0D3AFAD2">
      <w:pPr>
        <w:spacing w:before="0" w:after="0" w:line="240" w:lineRule="auto"/>
      </w:pPr>
      <w:r>
        <w:t>vlan internal allocation policy ascending</w:t>
      </w:r>
    </w:p>
    <w:p w14:paraId="54439584" w14:textId="08394872" w:rsidR="1DCF1EDD" w:rsidRDefault="1DCF1EDD" w:rsidP="0D3AFAD2">
      <w:pPr>
        <w:spacing w:before="0" w:after="0" w:line="240" w:lineRule="auto"/>
      </w:pPr>
      <w:r>
        <w:t>!</w:t>
      </w:r>
    </w:p>
    <w:p w14:paraId="0F1FDDC2" w14:textId="51435E59" w:rsidR="1DCF1EDD" w:rsidRDefault="1DCF1EDD" w:rsidP="0D3AFAD2">
      <w:pPr>
        <w:spacing w:before="0" w:after="0" w:line="240" w:lineRule="auto"/>
      </w:pPr>
      <w:r>
        <w:t>interface Loopback0</w:t>
      </w:r>
    </w:p>
    <w:p w14:paraId="371DF3AE" w14:textId="6FE048D4" w:rsidR="1DCF1EDD" w:rsidRDefault="1DCF1EDD" w:rsidP="0D3AFAD2">
      <w:pPr>
        <w:spacing w:before="0" w:after="0" w:line="240" w:lineRule="auto"/>
      </w:pPr>
      <w:r>
        <w:t>ip address 192.168.5.1 255.255.255.0</w:t>
      </w:r>
    </w:p>
    <w:p w14:paraId="34D81F09" w14:textId="44E3411F" w:rsidR="1DCF1EDD" w:rsidRDefault="1DCF1EDD" w:rsidP="0D3AFAD2">
      <w:pPr>
        <w:spacing w:before="0" w:after="0" w:line="240" w:lineRule="auto"/>
      </w:pPr>
      <w:r>
        <w:t>ipv6 address 100:5::1/64</w:t>
      </w:r>
    </w:p>
    <w:p w14:paraId="02409D28" w14:textId="30DD699F" w:rsidR="1DCF1EDD" w:rsidRDefault="1DCF1EDD" w:rsidP="0D3AFAD2">
      <w:pPr>
        <w:spacing w:before="0" w:after="0" w:line="240" w:lineRule="auto"/>
      </w:pPr>
      <w:r>
        <w:t>ipv6 ospf 2 area 0</w:t>
      </w:r>
    </w:p>
    <w:p w14:paraId="22D201C4" w14:textId="08DBDCD5" w:rsidR="1DCF1EDD" w:rsidRDefault="1DCF1EDD" w:rsidP="0D3AFAD2">
      <w:pPr>
        <w:spacing w:before="0" w:after="0" w:line="240" w:lineRule="auto"/>
      </w:pPr>
      <w:r>
        <w:t>!</w:t>
      </w:r>
    </w:p>
    <w:p w14:paraId="25B6CC3B" w14:textId="005DA6D1" w:rsidR="1DCF1EDD" w:rsidRDefault="1DCF1EDD" w:rsidP="0D3AFAD2">
      <w:pPr>
        <w:spacing w:before="0" w:after="0" w:line="240" w:lineRule="auto"/>
      </w:pPr>
      <w:r>
        <w:t>interface GigabitEthernet0/0/0</w:t>
      </w:r>
    </w:p>
    <w:p w14:paraId="321E6AB9" w14:textId="76B2708D" w:rsidR="1DCF1EDD" w:rsidRDefault="1DCF1EDD" w:rsidP="0D3AFAD2">
      <w:pPr>
        <w:spacing w:before="0" w:after="0" w:line="240" w:lineRule="auto"/>
      </w:pPr>
      <w:r>
        <w:t>ip address 10.0.4.1 255.255.255.0</w:t>
      </w:r>
    </w:p>
    <w:p w14:paraId="1A805B10" w14:textId="11924F8E" w:rsidR="1DCF1EDD" w:rsidRDefault="1DCF1EDD" w:rsidP="0D3AFAD2">
      <w:pPr>
        <w:spacing w:before="0" w:after="0" w:line="240" w:lineRule="auto"/>
      </w:pPr>
      <w:r>
        <w:t>negotiation auto</w:t>
      </w:r>
    </w:p>
    <w:p w14:paraId="60BC4BCE" w14:textId="6C04F9B8" w:rsidR="1DCF1EDD" w:rsidRDefault="1DCF1EDD" w:rsidP="0D3AFAD2">
      <w:pPr>
        <w:spacing w:before="0" w:after="0" w:line="240" w:lineRule="auto"/>
      </w:pPr>
      <w:r>
        <w:t>ipv6 address 10:5::1/64</w:t>
      </w:r>
    </w:p>
    <w:p w14:paraId="5EA988E9" w14:textId="5E3D411C" w:rsidR="1DCF1EDD" w:rsidRDefault="1DCF1EDD" w:rsidP="0D3AFAD2">
      <w:pPr>
        <w:spacing w:before="0" w:after="0" w:line="240" w:lineRule="auto"/>
      </w:pPr>
      <w:r>
        <w:t>ipv6 ospf 2 area 0</w:t>
      </w:r>
    </w:p>
    <w:p w14:paraId="203C8BC5" w14:textId="2461DD35" w:rsidR="1DCF1EDD" w:rsidRDefault="1DCF1EDD" w:rsidP="0D3AFAD2">
      <w:pPr>
        <w:spacing w:before="0" w:after="0" w:line="240" w:lineRule="auto"/>
      </w:pPr>
      <w:r>
        <w:lastRenderedPageBreak/>
        <w:t>!</w:t>
      </w:r>
    </w:p>
    <w:p w14:paraId="73D253D8" w14:textId="5F5F0E8C" w:rsidR="1DCF1EDD" w:rsidRDefault="1DCF1EDD" w:rsidP="0D3AFAD2">
      <w:pPr>
        <w:spacing w:before="0" w:after="0" w:line="240" w:lineRule="auto"/>
      </w:pPr>
      <w:r>
        <w:t>interface GigabitEthernet0/0/1</w:t>
      </w:r>
    </w:p>
    <w:p w14:paraId="19C62D36" w14:textId="31B736BD" w:rsidR="1DCF1EDD" w:rsidRDefault="1DCF1EDD" w:rsidP="0D3AFAD2">
      <w:pPr>
        <w:spacing w:before="0" w:after="0" w:line="240" w:lineRule="auto"/>
      </w:pPr>
      <w:r>
        <w:t>ip address 10.0.3.2 255.255.255.0</w:t>
      </w:r>
    </w:p>
    <w:p w14:paraId="5D961F05" w14:textId="65053650" w:rsidR="1DCF1EDD" w:rsidRDefault="1DCF1EDD" w:rsidP="0D3AFAD2">
      <w:pPr>
        <w:spacing w:before="0" w:after="0" w:line="240" w:lineRule="auto"/>
      </w:pPr>
      <w:r>
        <w:t>negotiation auto</w:t>
      </w:r>
    </w:p>
    <w:p w14:paraId="3C35251F" w14:textId="7E999F37" w:rsidR="1DCF1EDD" w:rsidRDefault="1DCF1EDD" w:rsidP="0D3AFAD2">
      <w:pPr>
        <w:spacing w:before="0" w:after="0" w:line="240" w:lineRule="auto"/>
      </w:pPr>
      <w:r>
        <w:t>ipv6 address 10:4::2/64</w:t>
      </w:r>
    </w:p>
    <w:p w14:paraId="16A1CE6D" w14:textId="064AAA26" w:rsidR="1DCF1EDD" w:rsidRDefault="1DCF1EDD" w:rsidP="0D3AFAD2">
      <w:pPr>
        <w:spacing w:before="0" w:after="0" w:line="240" w:lineRule="auto"/>
      </w:pPr>
      <w:r>
        <w:t>ipv6 ospf 2 area 0</w:t>
      </w:r>
    </w:p>
    <w:p w14:paraId="67AD5342" w14:textId="60195579" w:rsidR="1DCF1EDD" w:rsidRDefault="1DCF1EDD" w:rsidP="0D3AFAD2">
      <w:pPr>
        <w:spacing w:before="0" w:after="0" w:line="240" w:lineRule="auto"/>
      </w:pPr>
      <w:r>
        <w:t>!</w:t>
      </w:r>
    </w:p>
    <w:p w14:paraId="4B0A014F" w14:textId="559385B9" w:rsidR="1DCF1EDD" w:rsidRDefault="1DCF1EDD" w:rsidP="0D3AFAD2">
      <w:pPr>
        <w:spacing w:before="0" w:after="0" w:line="240" w:lineRule="auto"/>
      </w:pPr>
      <w:r>
        <w:t>interface Serial0/1/0</w:t>
      </w:r>
    </w:p>
    <w:p w14:paraId="2266F181" w14:textId="02D80239" w:rsidR="1DCF1EDD" w:rsidRDefault="1DCF1EDD" w:rsidP="0D3AFAD2">
      <w:pPr>
        <w:spacing w:before="0" w:after="0" w:line="240" w:lineRule="auto"/>
      </w:pPr>
      <w:r>
        <w:t>no ip address</w:t>
      </w:r>
    </w:p>
    <w:p w14:paraId="53A8EB09" w14:textId="0D259DDB" w:rsidR="1DCF1EDD" w:rsidRDefault="1DCF1EDD" w:rsidP="0D3AFAD2">
      <w:pPr>
        <w:spacing w:before="0" w:after="0" w:line="240" w:lineRule="auto"/>
      </w:pPr>
      <w:r>
        <w:t>shutdown</w:t>
      </w:r>
    </w:p>
    <w:p w14:paraId="246B7CD3" w14:textId="543E82B2" w:rsidR="1DCF1EDD" w:rsidRDefault="1DCF1EDD" w:rsidP="0D3AFAD2">
      <w:pPr>
        <w:spacing w:before="0" w:after="0" w:line="240" w:lineRule="auto"/>
      </w:pPr>
      <w:r>
        <w:t>!</w:t>
      </w:r>
    </w:p>
    <w:p w14:paraId="2A2D023C" w14:textId="2644E768" w:rsidR="1DCF1EDD" w:rsidRDefault="1DCF1EDD" w:rsidP="0D3AFAD2">
      <w:pPr>
        <w:spacing w:before="0" w:after="0" w:line="240" w:lineRule="auto"/>
      </w:pPr>
      <w:r>
        <w:t>interface Serial0/1/1</w:t>
      </w:r>
    </w:p>
    <w:p w14:paraId="2ECEB9CB" w14:textId="76018844" w:rsidR="1DCF1EDD" w:rsidRDefault="1DCF1EDD" w:rsidP="0D3AFAD2">
      <w:pPr>
        <w:spacing w:before="0" w:after="0" w:line="240" w:lineRule="auto"/>
      </w:pPr>
      <w:r>
        <w:t>no ip address</w:t>
      </w:r>
    </w:p>
    <w:p w14:paraId="58A73B39" w14:textId="20F4922E" w:rsidR="1DCF1EDD" w:rsidRDefault="1DCF1EDD" w:rsidP="0D3AFAD2">
      <w:pPr>
        <w:spacing w:before="0" w:after="0" w:line="240" w:lineRule="auto"/>
      </w:pPr>
      <w:r>
        <w:t>shutdown</w:t>
      </w:r>
    </w:p>
    <w:p w14:paraId="6E1B278A" w14:textId="77A74C3F" w:rsidR="1DCF1EDD" w:rsidRDefault="1DCF1EDD" w:rsidP="0D3AFAD2">
      <w:pPr>
        <w:spacing w:before="0" w:after="0" w:line="240" w:lineRule="auto"/>
      </w:pPr>
      <w:r>
        <w:t>!</w:t>
      </w:r>
    </w:p>
    <w:p w14:paraId="6D775677" w14:textId="2590E670" w:rsidR="1DCF1EDD" w:rsidRDefault="1DCF1EDD" w:rsidP="0D3AFAD2">
      <w:pPr>
        <w:spacing w:before="0" w:after="0" w:line="240" w:lineRule="auto"/>
      </w:pPr>
      <w:r>
        <w:t>interface Service-Engine0/2/0</w:t>
      </w:r>
    </w:p>
    <w:p w14:paraId="1D3AF276" w14:textId="2F1184EE" w:rsidR="1DCF1EDD" w:rsidRDefault="1DCF1EDD" w:rsidP="0D3AFAD2">
      <w:pPr>
        <w:spacing w:before="0" w:after="0" w:line="240" w:lineRule="auto"/>
      </w:pPr>
      <w:r>
        <w:t>no ip address</w:t>
      </w:r>
    </w:p>
    <w:p w14:paraId="418075C7" w14:textId="380F4153" w:rsidR="1DCF1EDD" w:rsidRDefault="1DCF1EDD" w:rsidP="0D3AFAD2">
      <w:pPr>
        <w:spacing w:before="0" w:after="0" w:line="240" w:lineRule="auto"/>
      </w:pPr>
      <w:r>
        <w:t>shutdown</w:t>
      </w:r>
    </w:p>
    <w:p w14:paraId="3E6516DB" w14:textId="252F8E7A" w:rsidR="1DCF1EDD" w:rsidRDefault="1DCF1EDD" w:rsidP="0D3AFAD2">
      <w:pPr>
        <w:spacing w:before="0" w:after="0" w:line="240" w:lineRule="auto"/>
      </w:pPr>
      <w:r>
        <w:t>!</w:t>
      </w:r>
    </w:p>
    <w:p w14:paraId="1695E12B" w14:textId="78B26D78" w:rsidR="1DCF1EDD" w:rsidRDefault="1DCF1EDD" w:rsidP="0D3AFAD2">
      <w:pPr>
        <w:spacing w:before="0" w:after="0" w:line="240" w:lineRule="auto"/>
      </w:pPr>
      <w:r>
        <w:t>interface GigabitEthernet0</w:t>
      </w:r>
    </w:p>
    <w:p w14:paraId="556276A7" w14:textId="3CBD7CA5" w:rsidR="1DCF1EDD" w:rsidRDefault="1DCF1EDD" w:rsidP="0D3AFAD2">
      <w:pPr>
        <w:spacing w:before="0" w:after="0" w:line="240" w:lineRule="auto"/>
      </w:pPr>
      <w:r>
        <w:t>vrf forwarding Mgmt-intf</w:t>
      </w:r>
    </w:p>
    <w:p w14:paraId="1AC98CE5" w14:textId="01077D2A" w:rsidR="1DCF1EDD" w:rsidRDefault="1DCF1EDD" w:rsidP="0D3AFAD2">
      <w:pPr>
        <w:spacing w:before="0" w:after="0" w:line="240" w:lineRule="auto"/>
      </w:pPr>
      <w:r>
        <w:t>no ip address</w:t>
      </w:r>
    </w:p>
    <w:p w14:paraId="1D1BA69E" w14:textId="62B84BD3" w:rsidR="1DCF1EDD" w:rsidRDefault="1DCF1EDD" w:rsidP="0D3AFAD2">
      <w:pPr>
        <w:spacing w:before="0" w:after="0" w:line="240" w:lineRule="auto"/>
      </w:pPr>
      <w:r>
        <w:t>shutdown</w:t>
      </w:r>
    </w:p>
    <w:p w14:paraId="4D50397B" w14:textId="0528F606" w:rsidR="1DCF1EDD" w:rsidRDefault="1DCF1EDD" w:rsidP="0D3AFAD2">
      <w:pPr>
        <w:spacing w:before="0" w:after="0" w:line="240" w:lineRule="auto"/>
      </w:pPr>
      <w:r>
        <w:t>negotiation auto</w:t>
      </w:r>
    </w:p>
    <w:p w14:paraId="2B016899" w14:textId="6AEB8C72" w:rsidR="1DCF1EDD" w:rsidRDefault="1DCF1EDD" w:rsidP="0D3AFAD2">
      <w:pPr>
        <w:spacing w:before="0" w:after="0" w:line="240" w:lineRule="auto"/>
      </w:pPr>
      <w:r>
        <w:t>!</w:t>
      </w:r>
    </w:p>
    <w:p w14:paraId="33278967" w14:textId="3F371B1D" w:rsidR="1DCF1EDD" w:rsidRDefault="1DCF1EDD" w:rsidP="0D3AFAD2">
      <w:pPr>
        <w:spacing w:before="0" w:after="0" w:line="240" w:lineRule="auto"/>
      </w:pPr>
      <w:r>
        <w:t>interface Vlan1</w:t>
      </w:r>
    </w:p>
    <w:p w14:paraId="2A5D894F" w14:textId="201B800A" w:rsidR="1DCF1EDD" w:rsidRDefault="1DCF1EDD" w:rsidP="0D3AFAD2">
      <w:pPr>
        <w:spacing w:before="0" w:after="0" w:line="240" w:lineRule="auto"/>
      </w:pPr>
      <w:r>
        <w:t>no ip address</w:t>
      </w:r>
    </w:p>
    <w:p w14:paraId="4B0EC480" w14:textId="5EF2E839" w:rsidR="1DCF1EDD" w:rsidRDefault="1DCF1EDD" w:rsidP="0D3AFAD2">
      <w:pPr>
        <w:spacing w:before="0" w:after="0" w:line="240" w:lineRule="auto"/>
      </w:pPr>
      <w:r>
        <w:t>shutdown</w:t>
      </w:r>
    </w:p>
    <w:p w14:paraId="2F8663A9" w14:textId="6D821881" w:rsidR="1DCF1EDD" w:rsidRDefault="1DCF1EDD" w:rsidP="0D3AFAD2">
      <w:pPr>
        <w:spacing w:before="0" w:after="0" w:line="240" w:lineRule="auto"/>
      </w:pPr>
      <w:r>
        <w:t>!</w:t>
      </w:r>
    </w:p>
    <w:p w14:paraId="46EE8CB5" w14:textId="52BA9F48" w:rsidR="1DCF1EDD" w:rsidRDefault="1DCF1EDD" w:rsidP="0D3AFAD2">
      <w:pPr>
        <w:spacing w:before="0" w:after="0" w:line="240" w:lineRule="auto"/>
      </w:pPr>
      <w:r>
        <w:t>router ospf 2</w:t>
      </w:r>
    </w:p>
    <w:p w14:paraId="1A91AA3B" w14:textId="22DEC2F6" w:rsidR="1DCF1EDD" w:rsidRDefault="1DCF1EDD" w:rsidP="0D3AFAD2">
      <w:pPr>
        <w:spacing w:before="0" w:after="0" w:line="240" w:lineRule="auto"/>
      </w:pPr>
      <w:r>
        <w:t>router-id 5.5.5.5</w:t>
      </w:r>
    </w:p>
    <w:p w14:paraId="432B0E63" w14:textId="533310D9" w:rsidR="1DCF1EDD" w:rsidRDefault="1DCF1EDD" w:rsidP="0D3AFAD2">
      <w:pPr>
        <w:spacing w:before="0" w:after="0" w:line="240" w:lineRule="auto"/>
      </w:pPr>
      <w:r>
        <w:t>network 10.0.3.0 0.0.0.255 area 0</w:t>
      </w:r>
    </w:p>
    <w:p w14:paraId="5436DAE9" w14:textId="47D9E25D" w:rsidR="1DCF1EDD" w:rsidRDefault="1DCF1EDD" w:rsidP="0D3AFAD2">
      <w:pPr>
        <w:spacing w:before="0" w:after="0" w:line="240" w:lineRule="auto"/>
      </w:pPr>
      <w:r>
        <w:t>network 10.0.4.0 0.0.0.255 area 0</w:t>
      </w:r>
    </w:p>
    <w:p w14:paraId="22244B42" w14:textId="441D68F2" w:rsidR="1DCF1EDD" w:rsidRDefault="1DCF1EDD" w:rsidP="0D3AFAD2">
      <w:pPr>
        <w:spacing w:before="0" w:after="0" w:line="240" w:lineRule="auto"/>
      </w:pPr>
      <w:r>
        <w:t>network 192.168.5.0 0.0.0.255 area 0</w:t>
      </w:r>
    </w:p>
    <w:p w14:paraId="5CA3260E" w14:textId="236B9561" w:rsidR="1DCF1EDD" w:rsidRDefault="1DCF1EDD" w:rsidP="0D3AFAD2">
      <w:pPr>
        <w:spacing w:before="0" w:after="0" w:line="240" w:lineRule="auto"/>
      </w:pPr>
      <w:r>
        <w:t>!</w:t>
      </w:r>
    </w:p>
    <w:p w14:paraId="63AC5D7D" w14:textId="57BE780C" w:rsidR="1DCF1EDD" w:rsidRDefault="1DCF1EDD" w:rsidP="0D3AFAD2">
      <w:pPr>
        <w:spacing w:before="0" w:after="0" w:line="240" w:lineRule="auto"/>
      </w:pPr>
      <w:r>
        <w:t>ip forward-protocol nd</w:t>
      </w:r>
    </w:p>
    <w:p w14:paraId="74BDB12B" w14:textId="23427751" w:rsidR="1DCF1EDD" w:rsidRDefault="1DCF1EDD" w:rsidP="0D3AFAD2">
      <w:pPr>
        <w:spacing w:before="0" w:after="0" w:line="240" w:lineRule="auto"/>
      </w:pPr>
      <w:r>
        <w:t>no ip http server</w:t>
      </w:r>
    </w:p>
    <w:p w14:paraId="2BCEB193" w14:textId="2BC69737" w:rsidR="1DCF1EDD" w:rsidRDefault="1DCF1EDD" w:rsidP="0D3AFAD2">
      <w:pPr>
        <w:spacing w:before="0" w:after="0" w:line="240" w:lineRule="auto"/>
      </w:pPr>
      <w:r>
        <w:t>no ip http secure-server</w:t>
      </w:r>
    </w:p>
    <w:p w14:paraId="68ED6EF7" w14:textId="70FE2C40" w:rsidR="1DCF1EDD" w:rsidRDefault="1DCF1EDD" w:rsidP="0D3AFAD2">
      <w:pPr>
        <w:spacing w:before="0" w:after="0" w:line="240" w:lineRule="auto"/>
      </w:pPr>
      <w:r>
        <w:t>ip tftp source-interface GigabitEthernet0</w:t>
      </w:r>
    </w:p>
    <w:p w14:paraId="1B075F27" w14:textId="488F0BA3" w:rsidR="1DCF1EDD" w:rsidRDefault="1DCF1EDD" w:rsidP="0D3AFAD2">
      <w:pPr>
        <w:spacing w:before="0" w:after="0" w:line="240" w:lineRule="auto"/>
      </w:pPr>
      <w:r>
        <w:t>!</w:t>
      </w:r>
    </w:p>
    <w:p w14:paraId="78B336D6" w14:textId="6808B826" w:rsidR="1DCF1EDD" w:rsidRDefault="1DCF1EDD" w:rsidP="0D3AFAD2">
      <w:pPr>
        <w:spacing w:before="0" w:after="0" w:line="240" w:lineRule="auto"/>
      </w:pPr>
      <w:r>
        <w:t>ipv6 router ospf 2</w:t>
      </w:r>
    </w:p>
    <w:p w14:paraId="659DB024" w14:textId="5D5FD6C5" w:rsidR="1DCF1EDD" w:rsidRDefault="1DCF1EDD" w:rsidP="0D3AFAD2">
      <w:pPr>
        <w:spacing w:before="0" w:after="0" w:line="240" w:lineRule="auto"/>
      </w:pPr>
      <w:r>
        <w:t>!</w:t>
      </w:r>
    </w:p>
    <w:p w14:paraId="64E565A0" w14:textId="0B1D083C" w:rsidR="1DCF1EDD" w:rsidRDefault="1DCF1EDD" w:rsidP="0D3AFAD2">
      <w:pPr>
        <w:spacing w:before="0" w:after="0" w:line="240" w:lineRule="auto"/>
      </w:pPr>
      <w:r>
        <w:t>control-plane</w:t>
      </w:r>
    </w:p>
    <w:p w14:paraId="22A4B9A4" w14:textId="0EE7771E" w:rsidR="1DCF1EDD" w:rsidRDefault="1DCF1EDD" w:rsidP="0D3AFAD2">
      <w:pPr>
        <w:spacing w:before="0" w:after="0" w:line="240" w:lineRule="auto"/>
      </w:pPr>
      <w:r>
        <w:t>!</w:t>
      </w:r>
    </w:p>
    <w:p w14:paraId="3D1DAFCE" w14:textId="49317770" w:rsidR="1DCF1EDD" w:rsidRDefault="1DCF1EDD" w:rsidP="0D3AFAD2">
      <w:pPr>
        <w:spacing w:before="0" w:after="0" w:line="240" w:lineRule="auto"/>
      </w:pPr>
      <w:r>
        <w:t>line con 0</w:t>
      </w:r>
    </w:p>
    <w:p w14:paraId="1B96E46B" w14:textId="3405E099" w:rsidR="1DCF1EDD" w:rsidRDefault="1DCF1EDD" w:rsidP="0D3AFAD2">
      <w:pPr>
        <w:spacing w:before="0" w:after="0" w:line="240" w:lineRule="auto"/>
      </w:pPr>
      <w:r>
        <w:t>stopbits 1</w:t>
      </w:r>
    </w:p>
    <w:p w14:paraId="1421052C" w14:textId="0D96BA79" w:rsidR="1DCF1EDD" w:rsidRDefault="1DCF1EDD" w:rsidP="0D3AFAD2">
      <w:pPr>
        <w:spacing w:before="0" w:after="0" w:line="240" w:lineRule="auto"/>
      </w:pPr>
      <w:r>
        <w:t>line aux 0</w:t>
      </w:r>
    </w:p>
    <w:p w14:paraId="1F9FFA07" w14:textId="518206EE" w:rsidR="1DCF1EDD" w:rsidRDefault="1DCF1EDD" w:rsidP="0D3AFAD2">
      <w:pPr>
        <w:spacing w:before="0" w:after="0" w:line="240" w:lineRule="auto"/>
      </w:pPr>
      <w:r>
        <w:lastRenderedPageBreak/>
        <w:t>stopbits 1</w:t>
      </w:r>
    </w:p>
    <w:p w14:paraId="730CE62D" w14:textId="01DF4558" w:rsidR="1DCF1EDD" w:rsidRDefault="1DCF1EDD" w:rsidP="0D3AFAD2">
      <w:pPr>
        <w:spacing w:before="0" w:after="0" w:line="240" w:lineRule="auto"/>
      </w:pPr>
      <w:r>
        <w:t>line vty 0 4</w:t>
      </w:r>
    </w:p>
    <w:p w14:paraId="5D02CFB6" w14:textId="02C4E427" w:rsidR="1DCF1EDD" w:rsidRDefault="1DCF1EDD" w:rsidP="0D3AFAD2">
      <w:pPr>
        <w:spacing w:before="0" w:after="0" w:line="240" w:lineRule="auto"/>
      </w:pPr>
      <w:r>
        <w:t>login</w:t>
      </w:r>
    </w:p>
    <w:p w14:paraId="73FF8C9C" w14:textId="55FC5E89" w:rsidR="1DCF1EDD" w:rsidRDefault="1DCF1EDD" w:rsidP="0D3AFAD2">
      <w:pPr>
        <w:spacing w:before="0" w:after="0" w:line="240" w:lineRule="auto"/>
      </w:pPr>
      <w:r>
        <w:t>!</w:t>
      </w:r>
    </w:p>
    <w:p w14:paraId="18B797C9" w14:textId="4033B980" w:rsidR="1DCF1EDD" w:rsidRDefault="1DCF1EDD" w:rsidP="0D3AFAD2">
      <w:pPr>
        <w:spacing w:before="0" w:after="0" w:line="240" w:lineRule="auto"/>
      </w:pPr>
      <w:r>
        <w:t>!</w:t>
      </w:r>
    </w:p>
    <w:p w14:paraId="3AA10A78" w14:textId="59E51BD1" w:rsidR="1DCF1EDD" w:rsidRDefault="1DCF1EDD" w:rsidP="0D3AFAD2">
      <w:pPr>
        <w:spacing w:before="0" w:after="0" w:line="240" w:lineRule="auto"/>
      </w:pPr>
      <w:r>
        <w:t>end</w:t>
      </w:r>
    </w:p>
    <w:p w14:paraId="17B62D06" w14:textId="5E2EC0B8" w:rsidR="0D3AFAD2" w:rsidRDefault="0D3AFAD2" w:rsidP="0D3AFAD2">
      <w:pPr>
        <w:spacing w:before="0" w:after="0" w:line="240" w:lineRule="auto"/>
      </w:pPr>
    </w:p>
    <w:p w14:paraId="69E3FD84" w14:textId="36B7CA05" w:rsidR="1DCF1EDD" w:rsidRDefault="1DCF1EDD" w:rsidP="0D3AFAD2">
      <w:pPr>
        <w:spacing w:before="0" w:after="0" w:line="240" w:lineRule="auto"/>
      </w:pPr>
      <w:r>
        <w:t>R5#show ip route</w:t>
      </w:r>
    </w:p>
    <w:p w14:paraId="6396056E" w14:textId="04B8C207" w:rsidR="1DCF1EDD" w:rsidRDefault="1DCF1EDD" w:rsidP="0D3AFAD2">
      <w:pPr>
        <w:spacing w:before="0" w:after="0" w:line="240" w:lineRule="auto"/>
      </w:pPr>
      <w:r>
        <w:t>Codes: L - local, C - connected, S - static, R - RIP, M - mobile, B - BGP</w:t>
      </w:r>
    </w:p>
    <w:p w14:paraId="4571C250" w14:textId="1A28D172" w:rsidR="1DCF1EDD" w:rsidRDefault="1DCF1EDD" w:rsidP="0D3AFAD2">
      <w:pPr>
        <w:spacing w:before="0" w:after="0" w:line="240" w:lineRule="auto"/>
      </w:pPr>
      <w:r>
        <w:t xml:space="preserve">       D - EIGRP, EX - EIGRP external, O - OSPF, IA - OSPF inter area</w:t>
      </w:r>
    </w:p>
    <w:p w14:paraId="37FED016" w14:textId="20578461" w:rsidR="1DCF1EDD" w:rsidRDefault="1DCF1EDD" w:rsidP="0D3AFAD2">
      <w:pPr>
        <w:spacing w:before="0" w:after="0" w:line="240" w:lineRule="auto"/>
      </w:pPr>
      <w:r>
        <w:t xml:space="preserve">       N1 - OSPF NSSA external type 1, N2 - OSPF NSSA external type 2</w:t>
      </w:r>
    </w:p>
    <w:p w14:paraId="2D4E5AB3" w14:textId="7B229409" w:rsidR="1DCF1EDD" w:rsidRDefault="1DCF1EDD" w:rsidP="0D3AFAD2">
      <w:pPr>
        <w:spacing w:before="0" w:after="0" w:line="240" w:lineRule="auto"/>
      </w:pPr>
      <w:r>
        <w:t xml:space="preserve">       E1 - OSPF external type 1, E2 - OSPF external type 2</w:t>
      </w:r>
    </w:p>
    <w:p w14:paraId="44F0512F" w14:textId="49C8BF94" w:rsidR="1DCF1EDD" w:rsidRDefault="1DCF1EDD" w:rsidP="0D3AFAD2">
      <w:pPr>
        <w:spacing w:before="0" w:after="0" w:line="240" w:lineRule="auto"/>
      </w:pPr>
      <w:r>
        <w:t xml:space="preserve">       i - IS-IS, su - IS-IS summary, L1 - IS-IS level-1, L2 - IS-IS level-2</w:t>
      </w:r>
    </w:p>
    <w:p w14:paraId="78D9D166" w14:textId="01CD4CF5" w:rsidR="1DCF1EDD" w:rsidRDefault="1DCF1EDD" w:rsidP="0D3AFAD2">
      <w:pPr>
        <w:spacing w:before="0" w:after="0" w:line="240" w:lineRule="auto"/>
      </w:pPr>
      <w:r>
        <w:t xml:space="preserve">       ia - IS-IS inter area, * - candidate default, U - per-user static route</w:t>
      </w:r>
    </w:p>
    <w:p w14:paraId="5E034ED4" w14:textId="2ED1EA21" w:rsidR="1DCF1EDD" w:rsidRDefault="1DCF1EDD" w:rsidP="0D3AFAD2">
      <w:pPr>
        <w:spacing w:before="0" w:after="0" w:line="240" w:lineRule="auto"/>
      </w:pPr>
      <w:r>
        <w:t xml:space="preserve">       o - ODR, P - periodic downloaded static route, H - NHRP, l - LISP</w:t>
      </w:r>
    </w:p>
    <w:p w14:paraId="4741167A" w14:textId="500542A8" w:rsidR="1DCF1EDD" w:rsidRDefault="1DCF1EDD" w:rsidP="0D3AFAD2">
      <w:pPr>
        <w:spacing w:before="0" w:after="0" w:line="240" w:lineRule="auto"/>
      </w:pPr>
      <w:r>
        <w:t xml:space="preserve">       a - application route</w:t>
      </w:r>
    </w:p>
    <w:p w14:paraId="23ED4572" w14:textId="00271898" w:rsidR="1DCF1EDD" w:rsidRDefault="1DCF1EDD" w:rsidP="0D3AFAD2">
      <w:pPr>
        <w:spacing w:before="0" w:after="0" w:line="240" w:lineRule="auto"/>
      </w:pPr>
      <w:r>
        <w:t xml:space="preserve">       + - replicated route, % - next hop override, p - overrides from PfR</w:t>
      </w:r>
    </w:p>
    <w:p w14:paraId="1CBD5E5F" w14:textId="34CB5E09" w:rsidR="1DCF1EDD" w:rsidRDefault="1DCF1EDD" w:rsidP="0D3AFAD2">
      <w:pPr>
        <w:spacing w:before="0" w:after="0" w:line="240" w:lineRule="auto"/>
      </w:pPr>
      <w:r>
        <w:t xml:space="preserve"> </w:t>
      </w:r>
    </w:p>
    <w:p w14:paraId="25835A28" w14:textId="21D9C52C" w:rsidR="1DCF1EDD" w:rsidRDefault="1DCF1EDD" w:rsidP="0D3AFAD2">
      <w:pPr>
        <w:spacing w:before="0" w:after="0" w:line="240" w:lineRule="auto"/>
      </w:pPr>
      <w:r>
        <w:t>Gateway of last resort is not set</w:t>
      </w:r>
    </w:p>
    <w:p w14:paraId="114810F8" w14:textId="176C6C42" w:rsidR="1DCF1EDD" w:rsidRDefault="1DCF1EDD" w:rsidP="0D3AFAD2">
      <w:pPr>
        <w:spacing w:before="0" w:after="0" w:line="240" w:lineRule="auto"/>
      </w:pPr>
      <w:r>
        <w:t xml:space="preserve"> </w:t>
      </w:r>
    </w:p>
    <w:p w14:paraId="0EC0820C" w14:textId="135AB80F" w:rsidR="1DCF1EDD" w:rsidRDefault="1DCF1EDD" w:rsidP="0D3AFAD2">
      <w:pPr>
        <w:spacing w:before="0" w:after="0" w:line="240" w:lineRule="auto"/>
      </w:pPr>
      <w:r>
        <w:t xml:space="preserve">      10.0.0.0/8 is variably subnetted, 6 subnets, 2 masks</w:t>
      </w:r>
    </w:p>
    <w:p w14:paraId="39BE951B" w14:textId="38ACD015" w:rsidR="1DCF1EDD" w:rsidRDefault="1DCF1EDD" w:rsidP="0D3AFAD2">
      <w:pPr>
        <w:spacing w:before="0" w:after="0" w:line="240" w:lineRule="auto"/>
      </w:pPr>
      <w:r>
        <w:t>O E2     10.0.0.0/24 [110/1] via 10.0.3.1, 00:14:08, GigabitEthernet0/0/1</w:t>
      </w:r>
    </w:p>
    <w:p w14:paraId="52C7F3EA" w14:textId="747DA0A3" w:rsidR="1DCF1EDD" w:rsidRDefault="1DCF1EDD" w:rsidP="0D3AFAD2">
      <w:pPr>
        <w:spacing w:before="0" w:after="0" w:line="240" w:lineRule="auto"/>
      </w:pPr>
      <w:r>
        <w:t>O E2     10.0.1.0/24 [110/1] via 10.0.3.1, 00:14:08, GigabitEthernet0/0/1</w:t>
      </w:r>
    </w:p>
    <w:p w14:paraId="02BE020C" w14:textId="352BAB3C" w:rsidR="1DCF1EDD" w:rsidRDefault="1DCF1EDD" w:rsidP="0D3AFAD2">
      <w:pPr>
        <w:spacing w:before="0" w:after="0" w:line="240" w:lineRule="auto"/>
      </w:pPr>
      <w:r>
        <w:t>C        10.0.3.0/24 is directly connected, GigabitEthernet0/0/1</w:t>
      </w:r>
    </w:p>
    <w:p w14:paraId="3A52C150" w14:textId="74D9111E" w:rsidR="1DCF1EDD" w:rsidRDefault="1DCF1EDD" w:rsidP="0D3AFAD2">
      <w:pPr>
        <w:spacing w:before="0" w:after="0" w:line="240" w:lineRule="auto"/>
      </w:pPr>
      <w:r>
        <w:t>L        10.0.3.2/32 is directly connected, GigabitEthernet0/0/1</w:t>
      </w:r>
    </w:p>
    <w:p w14:paraId="4621E501" w14:textId="31553F3D" w:rsidR="1DCF1EDD" w:rsidRDefault="1DCF1EDD" w:rsidP="0D3AFAD2">
      <w:pPr>
        <w:spacing w:before="0" w:after="0" w:line="240" w:lineRule="auto"/>
      </w:pPr>
      <w:r>
        <w:t>C        10.0.4.0/24 is directly connected, GigabitEthernet0/0/0</w:t>
      </w:r>
    </w:p>
    <w:p w14:paraId="014954D8" w14:textId="36ED9198" w:rsidR="1DCF1EDD" w:rsidRDefault="1DCF1EDD" w:rsidP="0D3AFAD2">
      <w:pPr>
        <w:spacing w:before="0" w:after="0" w:line="240" w:lineRule="auto"/>
      </w:pPr>
      <w:r>
        <w:t>L        10.0.4.1/32 is directly connected, GigabitEthernet0/0/0</w:t>
      </w:r>
    </w:p>
    <w:p w14:paraId="10FF1B3D" w14:textId="33E94DE9" w:rsidR="1DCF1EDD" w:rsidRDefault="1DCF1EDD" w:rsidP="0D3AFAD2">
      <w:pPr>
        <w:spacing w:before="0" w:after="0" w:line="240" w:lineRule="auto"/>
      </w:pPr>
      <w:r>
        <w:t>O E2  192.168.1.0/24 [110/1] via 10.0.3.1, 00:14:08, GigabitEthernet0/0/1</w:t>
      </w:r>
    </w:p>
    <w:p w14:paraId="47D2C321" w14:textId="6A2739A6" w:rsidR="1DCF1EDD" w:rsidRDefault="1DCF1EDD" w:rsidP="0D3AFAD2">
      <w:pPr>
        <w:spacing w:before="0" w:after="0" w:line="240" w:lineRule="auto"/>
      </w:pPr>
      <w:r>
        <w:t>O E2  192.168.2.0/24 [110/1] via 10.0.3.1, 00:14:08, GigabitEthernet0/0/1</w:t>
      </w:r>
    </w:p>
    <w:p w14:paraId="6361FD8D" w14:textId="25D4476D" w:rsidR="1DCF1EDD" w:rsidRDefault="1DCF1EDD" w:rsidP="0D3AFAD2">
      <w:pPr>
        <w:spacing w:before="0" w:after="0" w:line="240" w:lineRule="auto"/>
      </w:pPr>
      <w:r>
        <w:t>O E2  192.168.3.0/24 [110/1] via 10.0.3.1, 00:14:08, GigabitEthernet0/0/1</w:t>
      </w:r>
    </w:p>
    <w:p w14:paraId="3D9D8033" w14:textId="193792FB" w:rsidR="1DCF1EDD" w:rsidRDefault="1DCF1EDD" w:rsidP="0D3AFAD2">
      <w:pPr>
        <w:spacing w:before="0" w:after="0" w:line="240" w:lineRule="auto"/>
      </w:pPr>
      <w:r>
        <w:t xml:space="preserve">      192.168.4.0/32 is subnetted, 1 subnets</w:t>
      </w:r>
    </w:p>
    <w:p w14:paraId="65B2BA48" w14:textId="2946855D" w:rsidR="1DCF1EDD" w:rsidRDefault="1DCF1EDD" w:rsidP="0D3AFAD2">
      <w:pPr>
        <w:spacing w:before="0" w:after="0" w:line="240" w:lineRule="auto"/>
      </w:pPr>
      <w:r>
        <w:t>O        192.168.4.1 [110/2] via 10.0.3.1, 00:41:30, GigabitEthernet0/0/1</w:t>
      </w:r>
    </w:p>
    <w:p w14:paraId="7EAF061B" w14:textId="2D44AEFA" w:rsidR="1DCF1EDD" w:rsidRDefault="1DCF1EDD" w:rsidP="0D3AFAD2">
      <w:pPr>
        <w:spacing w:before="0" w:after="0" w:line="240" w:lineRule="auto"/>
      </w:pPr>
      <w:r>
        <w:t xml:space="preserve">      192.168.5.0/24 is variably subnetted, 2 subnets, 2 masks</w:t>
      </w:r>
    </w:p>
    <w:p w14:paraId="5DD5A62B" w14:textId="65550BB1" w:rsidR="1DCF1EDD" w:rsidRDefault="1DCF1EDD" w:rsidP="0D3AFAD2">
      <w:pPr>
        <w:spacing w:before="0" w:after="0" w:line="240" w:lineRule="auto"/>
      </w:pPr>
      <w:r>
        <w:t>C        192.168.5.0/24 is directly connected, Loopback0</w:t>
      </w:r>
    </w:p>
    <w:p w14:paraId="6567B16A" w14:textId="711E7202" w:rsidR="1DCF1EDD" w:rsidRDefault="1DCF1EDD" w:rsidP="0D3AFAD2">
      <w:pPr>
        <w:spacing w:before="0" w:after="0" w:line="240" w:lineRule="auto"/>
      </w:pPr>
      <w:r>
        <w:t>L        192.168.5.1/32 is directly connected, Loopback0</w:t>
      </w:r>
    </w:p>
    <w:p w14:paraId="25BA8DF6" w14:textId="4682C137" w:rsidR="1DCF1EDD" w:rsidRDefault="1DCF1EDD" w:rsidP="0D3AFAD2">
      <w:pPr>
        <w:spacing w:before="0" w:after="0" w:line="240" w:lineRule="auto"/>
      </w:pPr>
      <w:r>
        <w:t xml:space="preserve">      192.168.6.0/32 is subnetted, 1 subnets</w:t>
      </w:r>
    </w:p>
    <w:p w14:paraId="2A44EFBD" w14:textId="34CFBDA0" w:rsidR="1DCF1EDD" w:rsidRDefault="1DCF1EDD" w:rsidP="0D3AFAD2">
      <w:pPr>
        <w:spacing w:before="0" w:after="0" w:line="240" w:lineRule="auto"/>
      </w:pPr>
      <w:r>
        <w:t>O        192.168.6.1 [110/2] via 10.0.4.2, 00:46:47, GigabitEthernet0/0/0</w:t>
      </w:r>
    </w:p>
    <w:p w14:paraId="7AABC608" w14:textId="7C225331" w:rsidR="0D3AFAD2" w:rsidRDefault="0D3AFAD2" w:rsidP="0D3AFAD2">
      <w:pPr>
        <w:spacing w:before="0" w:after="0" w:line="240" w:lineRule="auto"/>
      </w:pPr>
    </w:p>
    <w:p w14:paraId="092A0308" w14:textId="6D58A4FC" w:rsidR="1DCF1EDD" w:rsidRDefault="1DCF1EDD" w:rsidP="0D3AFAD2">
      <w:pPr>
        <w:spacing w:before="0" w:after="0" w:line="240" w:lineRule="auto"/>
      </w:pPr>
      <w:r>
        <w:t>R5#show ipv6 route</w:t>
      </w:r>
    </w:p>
    <w:p w14:paraId="2E206849" w14:textId="4283D6A2" w:rsidR="1DCF1EDD" w:rsidRDefault="1DCF1EDD" w:rsidP="0D3AFAD2">
      <w:pPr>
        <w:spacing w:before="0" w:after="0" w:line="240" w:lineRule="auto"/>
      </w:pPr>
      <w:r>
        <w:t>IPv6 Routing Table - default - 12 entries</w:t>
      </w:r>
    </w:p>
    <w:p w14:paraId="65D51C8F" w14:textId="4C8570B5" w:rsidR="1DCF1EDD" w:rsidRDefault="1DCF1EDD" w:rsidP="0D3AFAD2">
      <w:pPr>
        <w:spacing w:before="0" w:after="0" w:line="240" w:lineRule="auto"/>
      </w:pPr>
      <w:r>
        <w:t>Codes: C - Connected, L - Local, S - Static, U - Per-user Static route</w:t>
      </w:r>
    </w:p>
    <w:p w14:paraId="2165D24B" w14:textId="1EAD216D" w:rsidR="1DCF1EDD" w:rsidRDefault="1DCF1EDD" w:rsidP="0D3AFAD2">
      <w:pPr>
        <w:spacing w:before="0" w:after="0" w:line="240" w:lineRule="auto"/>
      </w:pPr>
      <w:r>
        <w:t xml:space="preserve">       B - BGP, R - RIP, I1 - ISIS L1, I2 - ISIS L2</w:t>
      </w:r>
    </w:p>
    <w:p w14:paraId="2EDDAA25" w14:textId="526C3DD2" w:rsidR="1DCF1EDD" w:rsidRDefault="1DCF1EDD" w:rsidP="0D3AFAD2">
      <w:pPr>
        <w:spacing w:before="0" w:after="0" w:line="240" w:lineRule="auto"/>
      </w:pPr>
      <w:r>
        <w:t xml:space="preserve">       IA - ISIS interarea, IS - ISIS summary, D - EIGRP, EX - EIGRP external</w:t>
      </w:r>
    </w:p>
    <w:p w14:paraId="04D9C0A0" w14:textId="4C904BB7" w:rsidR="1DCF1EDD" w:rsidRDefault="1DCF1EDD" w:rsidP="0D3AFAD2">
      <w:pPr>
        <w:spacing w:before="0" w:after="0" w:line="240" w:lineRule="auto"/>
      </w:pPr>
      <w:r>
        <w:t xml:space="preserve">       ND - ND Default, NDp - ND Prefix, DCE - Destination, NDr - Redirect</w:t>
      </w:r>
    </w:p>
    <w:p w14:paraId="1205E4B6" w14:textId="60F10213" w:rsidR="1DCF1EDD" w:rsidRDefault="1DCF1EDD" w:rsidP="0D3AFAD2">
      <w:pPr>
        <w:spacing w:before="0" w:after="0" w:line="240" w:lineRule="auto"/>
      </w:pPr>
      <w:r>
        <w:t xml:space="preserve">       O - OSPF Intra, OI - OSPF Inter, OE1 - OSPF ext 1, OE2 - OSPF ext 2</w:t>
      </w:r>
    </w:p>
    <w:p w14:paraId="5640D4D7" w14:textId="3B495FD4" w:rsidR="1DCF1EDD" w:rsidRDefault="1DCF1EDD" w:rsidP="0D3AFAD2">
      <w:pPr>
        <w:spacing w:before="0" w:after="0" w:line="240" w:lineRule="auto"/>
      </w:pPr>
      <w:r>
        <w:t xml:space="preserve">       ON1 - OSPF NSSA ext 1, ON2 - OSPF NSSA ext 2, a - Application</w:t>
      </w:r>
    </w:p>
    <w:p w14:paraId="52C46192" w14:textId="3FE8A615" w:rsidR="1DCF1EDD" w:rsidRDefault="1DCF1EDD" w:rsidP="0D3AFAD2">
      <w:pPr>
        <w:spacing w:before="0" w:after="0" w:line="240" w:lineRule="auto"/>
      </w:pPr>
      <w:r>
        <w:t>OE2 10:1::/64 [110/1]</w:t>
      </w:r>
    </w:p>
    <w:p w14:paraId="2288B247" w14:textId="07C281DE" w:rsidR="1DCF1EDD" w:rsidRDefault="1DCF1EDD" w:rsidP="0D3AFAD2">
      <w:pPr>
        <w:spacing w:before="0" w:after="0" w:line="240" w:lineRule="auto"/>
      </w:pPr>
      <w:r>
        <w:lastRenderedPageBreak/>
        <w:t xml:space="preserve">     via FE80::2C1:B1FF:FED5:5330, GigabitEthernet0/0/1</w:t>
      </w:r>
    </w:p>
    <w:p w14:paraId="03126989" w14:textId="3B3D9DF6" w:rsidR="1DCF1EDD" w:rsidRDefault="1DCF1EDD" w:rsidP="0D3AFAD2">
      <w:pPr>
        <w:spacing w:before="0" w:after="0" w:line="240" w:lineRule="auto"/>
      </w:pPr>
      <w:r>
        <w:t>C   10:4::/64 [0/0]</w:t>
      </w:r>
    </w:p>
    <w:p w14:paraId="3AFCE0BB" w14:textId="338F3687" w:rsidR="1DCF1EDD" w:rsidRDefault="1DCF1EDD" w:rsidP="0D3AFAD2">
      <w:pPr>
        <w:spacing w:before="0" w:after="0" w:line="240" w:lineRule="auto"/>
      </w:pPr>
      <w:r>
        <w:t xml:space="preserve">     via GigabitEthernet0/0/1, directly connected</w:t>
      </w:r>
    </w:p>
    <w:p w14:paraId="71F16590" w14:textId="324DD232" w:rsidR="1DCF1EDD" w:rsidRDefault="1DCF1EDD" w:rsidP="0D3AFAD2">
      <w:pPr>
        <w:spacing w:before="0" w:after="0" w:line="240" w:lineRule="auto"/>
      </w:pPr>
      <w:r>
        <w:t>L   10:4::2/128 [0/0]</w:t>
      </w:r>
    </w:p>
    <w:p w14:paraId="34551476" w14:textId="2DAFAD16" w:rsidR="1DCF1EDD" w:rsidRDefault="1DCF1EDD" w:rsidP="0D3AFAD2">
      <w:pPr>
        <w:spacing w:before="0" w:after="0" w:line="240" w:lineRule="auto"/>
      </w:pPr>
      <w:r>
        <w:t xml:space="preserve">     via GigabitEthernet0/0/1, receive</w:t>
      </w:r>
    </w:p>
    <w:p w14:paraId="6A7EEA04" w14:textId="2D0BFA83" w:rsidR="1DCF1EDD" w:rsidRDefault="1DCF1EDD" w:rsidP="0D3AFAD2">
      <w:pPr>
        <w:spacing w:before="0" w:after="0" w:line="240" w:lineRule="auto"/>
      </w:pPr>
      <w:r>
        <w:t>C   10:5::/64 [0/0]</w:t>
      </w:r>
    </w:p>
    <w:p w14:paraId="0F5F6229" w14:textId="2A0DBE05" w:rsidR="1DCF1EDD" w:rsidRDefault="1DCF1EDD" w:rsidP="0D3AFAD2">
      <w:pPr>
        <w:spacing w:before="0" w:after="0" w:line="240" w:lineRule="auto"/>
      </w:pPr>
      <w:r>
        <w:t xml:space="preserve">     via GigabitEthernet0/0/0, directly connected</w:t>
      </w:r>
    </w:p>
    <w:p w14:paraId="0D506C85" w14:textId="5AEEA7CE" w:rsidR="1DCF1EDD" w:rsidRDefault="1DCF1EDD" w:rsidP="0D3AFAD2">
      <w:pPr>
        <w:spacing w:before="0" w:after="0" w:line="240" w:lineRule="auto"/>
      </w:pPr>
      <w:r>
        <w:t>L   10:5::1/128 [0/0]</w:t>
      </w:r>
    </w:p>
    <w:p w14:paraId="03EE425C" w14:textId="32B5F41B" w:rsidR="1DCF1EDD" w:rsidRDefault="1DCF1EDD" w:rsidP="0D3AFAD2">
      <w:pPr>
        <w:spacing w:before="0" w:after="0" w:line="240" w:lineRule="auto"/>
      </w:pPr>
      <w:r>
        <w:t xml:space="preserve">     via GigabitEthernet0/0/0, receive</w:t>
      </w:r>
    </w:p>
    <w:p w14:paraId="58411444" w14:textId="306E1330" w:rsidR="1DCF1EDD" w:rsidRDefault="1DCF1EDD" w:rsidP="0D3AFAD2">
      <w:pPr>
        <w:spacing w:before="0" w:after="0" w:line="240" w:lineRule="auto"/>
      </w:pPr>
      <w:r>
        <w:t>OE2 100:1::/64 [110/1]</w:t>
      </w:r>
    </w:p>
    <w:p w14:paraId="48E8B977" w14:textId="09A02ACD" w:rsidR="1DCF1EDD" w:rsidRDefault="1DCF1EDD" w:rsidP="0D3AFAD2">
      <w:pPr>
        <w:spacing w:before="0" w:after="0" w:line="240" w:lineRule="auto"/>
      </w:pPr>
      <w:r>
        <w:t xml:space="preserve">     via FE80::2C1:B1FF:FED5:5330, GigabitEthernet0/0/1</w:t>
      </w:r>
    </w:p>
    <w:p w14:paraId="72869152" w14:textId="3FAA5FD9" w:rsidR="1DCF1EDD" w:rsidRDefault="1DCF1EDD" w:rsidP="0D3AFAD2">
      <w:pPr>
        <w:spacing w:before="0" w:after="0" w:line="240" w:lineRule="auto"/>
      </w:pPr>
      <w:r>
        <w:t>OE2 100:2::/64 [110/1]</w:t>
      </w:r>
    </w:p>
    <w:p w14:paraId="40748F33" w14:textId="53A71706" w:rsidR="1DCF1EDD" w:rsidRDefault="1DCF1EDD" w:rsidP="0D3AFAD2">
      <w:pPr>
        <w:spacing w:before="0" w:after="0" w:line="240" w:lineRule="auto"/>
      </w:pPr>
      <w:r>
        <w:t xml:space="preserve">     via FE80::2C1:B1FF:FED5:5330, GigabitEthernet0/0/1</w:t>
      </w:r>
    </w:p>
    <w:p w14:paraId="2780426E" w14:textId="6A9F65FC" w:rsidR="1DCF1EDD" w:rsidRDefault="1DCF1EDD" w:rsidP="0D3AFAD2">
      <w:pPr>
        <w:spacing w:before="0" w:after="0" w:line="240" w:lineRule="auto"/>
      </w:pPr>
      <w:r>
        <w:t>O   100:4::1/128 [110/1]</w:t>
      </w:r>
    </w:p>
    <w:p w14:paraId="411BED69" w14:textId="309C7A66" w:rsidR="1DCF1EDD" w:rsidRDefault="1DCF1EDD" w:rsidP="0D3AFAD2">
      <w:pPr>
        <w:spacing w:before="0" w:after="0" w:line="240" w:lineRule="auto"/>
      </w:pPr>
      <w:r>
        <w:t xml:space="preserve">     via FE80::2C1:B1FF:FED5:5330, GigabitEthernet0/0/1</w:t>
      </w:r>
    </w:p>
    <w:p w14:paraId="25399257" w14:textId="4CBF2B62" w:rsidR="1DCF1EDD" w:rsidRDefault="1DCF1EDD" w:rsidP="0D3AFAD2">
      <w:pPr>
        <w:spacing w:before="0" w:after="0" w:line="240" w:lineRule="auto"/>
      </w:pPr>
      <w:r>
        <w:t>C   100:5::/64 [0/0]</w:t>
      </w:r>
    </w:p>
    <w:p w14:paraId="06D5D9BF" w14:textId="1C6F2362" w:rsidR="1DCF1EDD" w:rsidRDefault="1DCF1EDD" w:rsidP="0D3AFAD2">
      <w:pPr>
        <w:spacing w:before="0" w:after="0" w:line="240" w:lineRule="auto"/>
      </w:pPr>
      <w:r>
        <w:t xml:space="preserve">     via Loopback0, directly connected</w:t>
      </w:r>
    </w:p>
    <w:p w14:paraId="1BFE5CA8" w14:textId="092C6B63" w:rsidR="1DCF1EDD" w:rsidRDefault="1DCF1EDD" w:rsidP="0D3AFAD2">
      <w:pPr>
        <w:spacing w:before="0" w:after="0" w:line="240" w:lineRule="auto"/>
      </w:pPr>
      <w:r>
        <w:t>L   100:5::1/128 [0/0]</w:t>
      </w:r>
    </w:p>
    <w:p w14:paraId="2717C4A0" w14:textId="27AE9165" w:rsidR="1DCF1EDD" w:rsidRDefault="1DCF1EDD" w:rsidP="0D3AFAD2">
      <w:pPr>
        <w:spacing w:before="0" w:after="0" w:line="240" w:lineRule="auto"/>
      </w:pPr>
      <w:r>
        <w:t xml:space="preserve">     via Loopback0, receive</w:t>
      </w:r>
    </w:p>
    <w:p w14:paraId="5E478EA3" w14:textId="4EE12ECC" w:rsidR="1DCF1EDD" w:rsidRDefault="1DCF1EDD" w:rsidP="0D3AFAD2">
      <w:pPr>
        <w:spacing w:before="0" w:after="0" w:line="240" w:lineRule="auto"/>
      </w:pPr>
      <w:r>
        <w:t>O   100:6::1/128 [110/1]</w:t>
      </w:r>
    </w:p>
    <w:p w14:paraId="1DE4C30E" w14:textId="0FE77ACC" w:rsidR="1DCF1EDD" w:rsidRDefault="1DCF1EDD" w:rsidP="0D3AFAD2">
      <w:pPr>
        <w:spacing w:before="0" w:after="0" w:line="240" w:lineRule="auto"/>
      </w:pPr>
      <w:r>
        <w:t xml:space="preserve">     via FE80::B6A8:B9FF:FE47:96B1, GigabitEthernet0/0/0</w:t>
      </w:r>
    </w:p>
    <w:p w14:paraId="46C3F5D9" w14:textId="16CDD7AB" w:rsidR="1DCF1EDD" w:rsidRDefault="1DCF1EDD" w:rsidP="0D3AFAD2">
      <w:pPr>
        <w:spacing w:before="0" w:after="0" w:line="240" w:lineRule="auto"/>
      </w:pPr>
      <w:r>
        <w:t>L   FF00::/8 [0/0]</w:t>
      </w:r>
    </w:p>
    <w:p w14:paraId="6A34599C" w14:textId="01542C0C" w:rsidR="1DCF1EDD" w:rsidRDefault="1DCF1EDD" w:rsidP="0D3AFAD2">
      <w:pPr>
        <w:spacing w:before="0" w:after="0" w:line="240" w:lineRule="auto"/>
      </w:pPr>
      <w:r>
        <w:t xml:space="preserve">     via Null0, receive</w:t>
      </w:r>
    </w:p>
    <w:p w14:paraId="3468D34A" w14:textId="52B9599B" w:rsidR="0D3AFAD2" w:rsidRDefault="0D3AFAD2" w:rsidP="0D3AFAD2">
      <w:pPr>
        <w:spacing w:before="0" w:after="0" w:line="240" w:lineRule="auto"/>
      </w:pPr>
    </w:p>
    <w:p w14:paraId="74D25797" w14:textId="5DF9570C" w:rsidR="388F3D2F" w:rsidRDefault="388F3D2F" w:rsidP="0D3AFAD2">
      <w:pPr>
        <w:pStyle w:val="Heading7"/>
        <w:rPr>
          <w:rFonts w:ascii="Constantia" w:eastAsia="HGMinchoE" w:hAnsi="Constantia" w:cs="Times New Roman"/>
          <w:color w:val="004F5B"/>
        </w:rPr>
      </w:pPr>
      <w:r w:rsidRPr="0D3AFAD2">
        <w:rPr>
          <w:rFonts w:ascii="Constantia" w:eastAsia="HGMinchoE" w:hAnsi="Constantia" w:cs="Times New Roman"/>
          <w:color w:val="004F5B"/>
        </w:rPr>
        <w:t>R6</w:t>
      </w:r>
    </w:p>
    <w:p w14:paraId="1E64DD7D" w14:textId="1B281EC5" w:rsidR="0D3AFAD2" w:rsidRDefault="0D3AFAD2" w:rsidP="0D3AFAD2">
      <w:pPr>
        <w:spacing w:before="0" w:after="0" w:line="240" w:lineRule="auto"/>
      </w:pPr>
    </w:p>
    <w:p w14:paraId="717EAC3B" w14:textId="17CCD26D" w:rsidR="388F3D2F" w:rsidRDefault="388F3D2F" w:rsidP="0D3AFAD2">
      <w:pPr>
        <w:spacing w:before="0" w:after="0" w:line="240" w:lineRule="auto"/>
      </w:pPr>
      <w:r>
        <w:t>R6#show run</w:t>
      </w:r>
    </w:p>
    <w:p w14:paraId="11D2784C" w14:textId="2C20754D" w:rsidR="388F3D2F" w:rsidRDefault="388F3D2F" w:rsidP="0D3AFAD2">
      <w:pPr>
        <w:spacing w:before="0" w:after="0" w:line="240" w:lineRule="auto"/>
      </w:pPr>
      <w:r>
        <w:t>Building configuration...</w:t>
      </w:r>
    </w:p>
    <w:p w14:paraId="2C985FBD" w14:textId="4115D300" w:rsidR="388F3D2F" w:rsidRDefault="388F3D2F" w:rsidP="0D3AFAD2">
      <w:pPr>
        <w:spacing w:before="0" w:after="0" w:line="240" w:lineRule="auto"/>
      </w:pPr>
      <w:r>
        <w:t xml:space="preserve"> </w:t>
      </w:r>
    </w:p>
    <w:p w14:paraId="4B2A66AF" w14:textId="20E5439A" w:rsidR="388F3D2F" w:rsidRDefault="388F3D2F" w:rsidP="0D3AFAD2">
      <w:pPr>
        <w:spacing w:before="0" w:after="0" w:line="240" w:lineRule="auto"/>
      </w:pPr>
      <w:r>
        <w:t xml:space="preserve"> </w:t>
      </w:r>
    </w:p>
    <w:p w14:paraId="2CE5B8AD" w14:textId="0C82480A" w:rsidR="388F3D2F" w:rsidRDefault="388F3D2F" w:rsidP="0D3AFAD2">
      <w:pPr>
        <w:spacing w:before="0" w:after="0" w:line="240" w:lineRule="auto"/>
      </w:pPr>
      <w:r>
        <w:t>Current configuration : 1592 bytes</w:t>
      </w:r>
    </w:p>
    <w:p w14:paraId="29551565" w14:textId="37738C93" w:rsidR="388F3D2F" w:rsidRDefault="388F3D2F" w:rsidP="0D3AFAD2">
      <w:pPr>
        <w:spacing w:before="0" w:after="0" w:line="240" w:lineRule="auto"/>
      </w:pPr>
      <w:r>
        <w:t>!</w:t>
      </w:r>
    </w:p>
    <w:p w14:paraId="5BBEB885" w14:textId="6FB746D4" w:rsidR="388F3D2F" w:rsidRDefault="388F3D2F" w:rsidP="0D3AFAD2">
      <w:pPr>
        <w:spacing w:before="0" w:after="0" w:line="240" w:lineRule="auto"/>
      </w:pPr>
      <w:r>
        <w:t>! Last configuration change at 17:09:34 UTC Fri Dec 3 2021</w:t>
      </w:r>
    </w:p>
    <w:p w14:paraId="1BD15B3A" w14:textId="2BFA37DA" w:rsidR="388F3D2F" w:rsidRDefault="388F3D2F" w:rsidP="0D3AFAD2">
      <w:pPr>
        <w:spacing w:before="0" w:after="0" w:line="240" w:lineRule="auto"/>
      </w:pPr>
      <w:r>
        <w:t>!</w:t>
      </w:r>
    </w:p>
    <w:p w14:paraId="517C9669" w14:textId="638667FA" w:rsidR="388F3D2F" w:rsidRDefault="388F3D2F" w:rsidP="0D3AFAD2">
      <w:pPr>
        <w:spacing w:before="0" w:after="0" w:line="240" w:lineRule="auto"/>
      </w:pPr>
      <w:r>
        <w:t>version 15.5</w:t>
      </w:r>
    </w:p>
    <w:p w14:paraId="33B4FA68" w14:textId="795B6C00" w:rsidR="388F3D2F" w:rsidRDefault="388F3D2F" w:rsidP="0D3AFAD2">
      <w:pPr>
        <w:spacing w:before="0" w:after="0" w:line="240" w:lineRule="auto"/>
      </w:pPr>
      <w:r>
        <w:t>service timestamps debug datetime msec</w:t>
      </w:r>
    </w:p>
    <w:p w14:paraId="08270D72" w14:textId="5756C4B4" w:rsidR="388F3D2F" w:rsidRDefault="388F3D2F" w:rsidP="0D3AFAD2">
      <w:pPr>
        <w:spacing w:before="0" w:after="0" w:line="240" w:lineRule="auto"/>
      </w:pPr>
      <w:r>
        <w:t>service timestamps log datetime msec</w:t>
      </w:r>
    </w:p>
    <w:p w14:paraId="5F0F8B90" w14:textId="03EE6E21" w:rsidR="388F3D2F" w:rsidRDefault="388F3D2F" w:rsidP="0D3AFAD2">
      <w:pPr>
        <w:spacing w:before="0" w:after="0" w:line="240" w:lineRule="auto"/>
      </w:pPr>
      <w:r>
        <w:t>no platform punt-keepalive disable-kernel-core</w:t>
      </w:r>
    </w:p>
    <w:p w14:paraId="6AE56C93" w14:textId="28D0B178" w:rsidR="388F3D2F" w:rsidRDefault="388F3D2F" w:rsidP="0D3AFAD2">
      <w:pPr>
        <w:spacing w:before="0" w:after="0" w:line="240" w:lineRule="auto"/>
      </w:pPr>
      <w:r>
        <w:t>!</w:t>
      </w:r>
    </w:p>
    <w:p w14:paraId="4EDFA011" w14:textId="02E81681" w:rsidR="388F3D2F" w:rsidRDefault="388F3D2F" w:rsidP="0D3AFAD2">
      <w:pPr>
        <w:spacing w:before="0" w:after="0" w:line="240" w:lineRule="auto"/>
      </w:pPr>
      <w:r>
        <w:t>hostname R6</w:t>
      </w:r>
    </w:p>
    <w:p w14:paraId="2A771025" w14:textId="55AE8B21" w:rsidR="388F3D2F" w:rsidRDefault="388F3D2F" w:rsidP="0D3AFAD2">
      <w:pPr>
        <w:spacing w:before="0" w:after="0" w:line="240" w:lineRule="auto"/>
      </w:pPr>
      <w:r>
        <w:t>!</w:t>
      </w:r>
    </w:p>
    <w:p w14:paraId="4979F441" w14:textId="01C6C7E1" w:rsidR="388F3D2F" w:rsidRDefault="388F3D2F" w:rsidP="0D3AFAD2">
      <w:pPr>
        <w:spacing w:before="0" w:after="0" w:line="240" w:lineRule="auto"/>
      </w:pPr>
      <w:r>
        <w:t>boot-start-marker</w:t>
      </w:r>
    </w:p>
    <w:p w14:paraId="78B5EADB" w14:textId="53FBEBA2" w:rsidR="388F3D2F" w:rsidRDefault="388F3D2F" w:rsidP="0D3AFAD2">
      <w:pPr>
        <w:spacing w:before="0" w:after="0" w:line="240" w:lineRule="auto"/>
      </w:pPr>
      <w:r>
        <w:t>boot-end-marker</w:t>
      </w:r>
    </w:p>
    <w:p w14:paraId="56ADD54F" w14:textId="211D5158" w:rsidR="388F3D2F" w:rsidRDefault="388F3D2F" w:rsidP="0D3AFAD2">
      <w:pPr>
        <w:spacing w:before="0" w:after="0" w:line="240" w:lineRule="auto"/>
      </w:pPr>
      <w:r>
        <w:t>!</w:t>
      </w:r>
    </w:p>
    <w:p w14:paraId="459C0393" w14:textId="364D2272" w:rsidR="388F3D2F" w:rsidRDefault="388F3D2F" w:rsidP="0D3AFAD2">
      <w:pPr>
        <w:spacing w:before="0" w:after="0" w:line="240" w:lineRule="auto"/>
      </w:pPr>
      <w:r>
        <w:t>vrf definition Mgmt-intf</w:t>
      </w:r>
    </w:p>
    <w:p w14:paraId="1795A4AC" w14:textId="4816BC10" w:rsidR="388F3D2F" w:rsidRDefault="388F3D2F" w:rsidP="0D3AFAD2">
      <w:pPr>
        <w:spacing w:before="0" w:after="0" w:line="240" w:lineRule="auto"/>
      </w:pPr>
      <w:r>
        <w:t>!</w:t>
      </w:r>
    </w:p>
    <w:p w14:paraId="42F5FEC0" w14:textId="2A13A12C" w:rsidR="388F3D2F" w:rsidRDefault="388F3D2F" w:rsidP="0D3AFAD2">
      <w:pPr>
        <w:spacing w:before="0" w:after="0" w:line="240" w:lineRule="auto"/>
      </w:pPr>
      <w:r>
        <w:lastRenderedPageBreak/>
        <w:t>address-family ipv4</w:t>
      </w:r>
    </w:p>
    <w:p w14:paraId="6A6BF944" w14:textId="5B6EF938" w:rsidR="388F3D2F" w:rsidRDefault="388F3D2F" w:rsidP="0D3AFAD2">
      <w:pPr>
        <w:spacing w:before="0" w:after="0" w:line="240" w:lineRule="auto"/>
      </w:pPr>
      <w:r>
        <w:t>exit-address-family</w:t>
      </w:r>
    </w:p>
    <w:p w14:paraId="3DCD6E95" w14:textId="622E0445" w:rsidR="388F3D2F" w:rsidRDefault="388F3D2F" w:rsidP="0D3AFAD2">
      <w:pPr>
        <w:spacing w:before="0" w:after="0" w:line="240" w:lineRule="auto"/>
      </w:pPr>
      <w:r>
        <w:t>!</w:t>
      </w:r>
    </w:p>
    <w:p w14:paraId="2DA972FA" w14:textId="375E21C4" w:rsidR="388F3D2F" w:rsidRDefault="388F3D2F" w:rsidP="0D3AFAD2">
      <w:pPr>
        <w:spacing w:before="0" w:after="0" w:line="240" w:lineRule="auto"/>
      </w:pPr>
      <w:r>
        <w:t>address-family ipv6</w:t>
      </w:r>
    </w:p>
    <w:p w14:paraId="7877CE35" w14:textId="392C8DB6" w:rsidR="388F3D2F" w:rsidRDefault="388F3D2F" w:rsidP="0D3AFAD2">
      <w:pPr>
        <w:spacing w:before="0" w:after="0" w:line="240" w:lineRule="auto"/>
      </w:pPr>
      <w:r>
        <w:t>exit-address-family</w:t>
      </w:r>
    </w:p>
    <w:p w14:paraId="7AB422A3" w14:textId="6F2C5F71" w:rsidR="388F3D2F" w:rsidRDefault="388F3D2F" w:rsidP="0D3AFAD2">
      <w:pPr>
        <w:spacing w:before="0" w:after="0" w:line="240" w:lineRule="auto"/>
      </w:pPr>
      <w:r>
        <w:t>!</w:t>
      </w:r>
    </w:p>
    <w:p w14:paraId="740EE3A5" w14:textId="01B99FD8" w:rsidR="388F3D2F" w:rsidRDefault="388F3D2F" w:rsidP="0D3AFAD2">
      <w:pPr>
        <w:spacing w:before="0" w:after="0" w:line="240" w:lineRule="auto"/>
      </w:pPr>
      <w:r>
        <w:t>no aaa new-model</w:t>
      </w:r>
    </w:p>
    <w:p w14:paraId="6EFC8E20" w14:textId="60DC62DF" w:rsidR="388F3D2F" w:rsidRDefault="388F3D2F" w:rsidP="0D3AFAD2">
      <w:pPr>
        <w:spacing w:before="0" w:after="0" w:line="240" w:lineRule="auto"/>
      </w:pPr>
      <w:r>
        <w:t>!</w:t>
      </w:r>
    </w:p>
    <w:p w14:paraId="1CD6358A" w14:textId="389DA6BC" w:rsidR="388F3D2F" w:rsidRDefault="388F3D2F" w:rsidP="0D3AFAD2">
      <w:pPr>
        <w:spacing w:before="0" w:after="0" w:line="240" w:lineRule="auto"/>
      </w:pPr>
      <w:r>
        <w:t>no ip domain lookup</w:t>
      </w:r>
    </w:p>
    <w:p w14:paraId="7A65A2CE" w14:textId="1B56BD5C" w:rsidR="388F3D2F" w:rsidRDefault="388F3D2F" w:rsidP="0D3AFAD2">
      <w:pPr>
        <w:spacing w:before="0" w:after="0" w:line="240" w:lineRule="auto"/>
      </w:pPr>
      <w:r>
        <w:t>!</w:t>
      </w:r>
    </w:p>
    <w:p w14:paraId="1B99C197" w14:textId="7D79AB9C" w:rsidR="388F3D2F" w:rsidRDefault="388F3D2F" w:rsidP="0D3AFAD2">
      <w:pPr>
        <w:spacing w:before="0" w:after="0" w:line="240" w:lineRule="auto"/>
      </w:pPr>
      <w:r>
        <w:t>ipv6 unicast-routing</w:t>
      </w:r>
    </w:p>
    <w:p w14:paraId="1B79C9D9" w14:textId="7D66A58D" w:rsidR="388F3D2F" w:rsidRDefault="388F3D2F" w:rsidP="0D3AFAD2">
      <w:pPr>
        <w:spacing w:before="0" w:after="0" w:line="240" w:lineRule="auto"/>
      </w:pPr>
      <w:r>
        <w:t>!</w:t>
      </w:r>
    </w:p>
    <w:p w14:paraId="667B66B4" w14:textId="0EB5B361" w:rsidR="388F3D2F" w:rsidRDefault="388F3D2F" w:rsidP="0D3AFAD2">
      <w:pPr>
        <w:spacing w:before="0" w:after="0" w:line="240" w:lineRule="auto"/>
      </w:pPr>
      <w:r>
        <w:t>subscriber templating</w:t>
      </w:r>
    </w:p>
    <w:p w14:paraId="58B57F0A" w14:textId="2E18E5CE" w:rsidR="388F3D2F" w:rsidRDefault="388F3D2F" w:rsidP="0D3AFAD2">
      <w:pPr>
        <w:spacing w:before="0" w:after="0" w:line="240" w:lineRule="auto"/>
      </w:pPr>
      <w:r>
        <w:t>multilink bundle-name authenticated</w:t>
      </w:r>
    </w:p>
    <w:p w14:paraId="4FBA288C" w14:textId="2D3842F9" w:rsidR="388F3D2F" w:rsidRDefault="388F3D2F" w:rsidP="0D3AFAD2">
      <w:pPr>
        <w:spacing w:before="0" w:after="0" w:line="240" w:lineRule="auto"/>
      </w:pPr>
      <w:r>
        <w:t>!</w:t>
      </w:r>
    </w:p>
    <w:p w14:paraId="7B71F794" w14:textId="740328C0" w:rsidR="388F3D2F" w:rsidRDefault="388F3D2F" w:rsidP="0D3AFAD2">
      <w:pPr>
        <w:spacing w:before="0" w:after="0" w:line="240" w:lineRule="auto"/>
      </w:pPr>
      <w:r>
        <w:t>license udi pid ISR4321/K9 sn FDO214414VU</w:t>
      </w:r>
    </w:p>
    <w:p w14:paraId="5C9C82F8" w14:textId="3EEA03D1" w:rsidR="388F3D2F" w:rsidRDefault="388F3D2F" w:rsidP="0D3AFAD2">
      <w:pPr>
        <w:spacing w:before="0" w:after="0" w:line="240" w:lineRule="auto"/>
      </w:pPr>
      <w:r>
        <w:t>!</w:t>
      </w:r>
    </w:p>
    <w:p w14:paraId="2B2A597E" w14:textId="28DB0E62" w:rsidR="388F3D2F" w:rsidRDefault="388F3D2F" w:rsidP="0D3AFAD2">
      <w:pPr>
        <w:spacing w:before="0" w:after="0" w:line="240" w:lineRule="auto"/>
      </w:pPr>
      <w:r>
        <w:t>spanning-tree extend system-id</w:t>
      </w:r>
    </w:p>
    <w:p w14:paraId="66F8C8B4" w14:textId="266AFC6B" w:rsidR="7E0CFEF9" w:rsidRDefault="7E0CFEF9" w:rsidP="0D3AFAD2">
      <w:pPr>
        <w:spacing w:before="0" w:after="0" w:line="240" w:lineRule="auto"/>
      </w:pPr>
      <w:r>
        <w:t>!</w:t>
      </w:r>
    </w:p>
    <w:p w14:paraId="3C1D24E5" w14:textId="3F32FEBE" w:rsidR="388F3D2F" w:rsidRDefault="388F3D2F" w:rsidP="0D3AFAD2">
      <w:pPr>
        <w:spacing w:before="0" w:after="0" w:line="240" w:lineRule="auto"/>
      </w:pPr>
      <w:r>
        <w:t>redundancy</w:t>
      </w:r>
    </w:p>
    <w:p w14:paraId="26DF3C50" w14:textId="0501CE60" w:rsidR="388F3D2F" w:rsidRDefault="388F3D2F" w:rsidP="0D3AFAD2">
      <w:pPr>
        <w:spacing w:before="0" w:after="0" w:line="240" w:lineRule="auto"/>
      </w:pPr>
      <w:r>
        <w:t>mode none</w:t>
      </w:r>
    </w:p>
    <w:p w14:paraId="229BFF41" w14:textId="2D2CC9D1" w:rsidR="388F3D2F" w:rsidRDefault="388F3D2F" w:rsidP="0D3AFAD2">
      <w:pPr>
        <w:spacing w:before="0" w:after="0" w:line="240" w:lineRule="auto"/>
      </w:pPr>
      <w:r>
        <w:t>!</w:t>
      </w:r>
    </w:p>
    <w:p w14:paraId="624539C1" w14:textId="362EF85A" w:rsidR="388F3D2F" w:rsidRDefault="388F3D2F" w:rsidP="0D3AFAD2">
      <w:pPr>
        <w:spacing w:before="0" w:after="0" w:line="240" w:lineRule="auto"/>
      </w:pPr>
      <w:r>
        <w:t>vlan internal allocation policy ascending</w:t>
      </w:r>
    </w:p>
    <w:p w14:paraId="2ED5C07B" w14:textId="14CF5CD4" w:rsidR="388F3D2F" w:rsidRDefault="388F3D2F" w:rsidP="0D3AFAD2">
      <w:pPr>
        <w:spacing w:before="0" w:after="0" w:line="240" w:lineRule="auto"/>
      </w:pPr>
      <w:r>
        <w:t>!</w:t>
      </w:r>
    </w:p>
    <w:p w14:paraId="460D5E78" w14:textId="732CD47E" w:rsidR="388F3D2F" w:rsidRDefault="388F3D2F" w:rsidP="0D3AFAD2">
      <w:pPr>
        <w:spacing w:before="0" w:after="0" w:line="240" w:lineRule="auto"/>
      </w:pPr>
      <w:r>
        <w:t>interface Loopback0</w:t>
      </w:r>
    </w:p>
    <w:p w14:paraId="1FAD4050" w14:textId="024F6870" w:rsidR="388F3D2F" w:rsidRDefault="388F3D2F" w:rsidP="0D3AFAD2">
      <w:pPr>
        <w:spacing w:before="0" w:after="0" w:line="240" w:lineRule="auto"/>
      </w:pPr>
      <w:r>
        <w:t>ip address 192.168.6.1 255.255.255.0</w:t>
      </w:r>
    </w:p>
    <w:p w14:paraId="67ACDFCA" w14:textId="1A3BC7DD" w:rsidR="388F3D2F" w:rsidRDefault="388F3D2F" w:rsidP="0D3AFAD2">
      <w:pPr>
        <w:spacing w:before="0" w:after="0" w:line="240" w:lineRule="auto"/>
      </w:pPr>
      <w:r>
        <w:t>ipv6 address 100:6::1/64</w:t>
      </w:r>
    </w:p>
    <w:p w14:paraId="6E0B7E61" w14:textId="27398DAF" w:rsidR="388F3D2F" w:rsidRDefault="388F3D2F" w:rsidP="0D3AFAD2">
      <w:pPr>
        <w:spacing w:before="0" w:after="0" w:line="240" w:lineRule="auto"/>
      </w:pPr>
      <w:r>
        <w:t>ipv6 ospf 2 area 0</w:t>
      </w:r>
    </w:p>
    <w:p w14:paraId="5AF8ED4F" w14:textId="14FB75E1" w:rsidR="388F3D2F" w:rsidRDefault="388F3D2F" w:rsidP="0D3AFAD2">
      <w:pPr>
        <w:spacing w:before="0" w:after="0" w:line="240" w:lineRule="auto"/>
      </w:pPr>
      <w:r>
        <w:t>!</w:t>
      </w:r>
    </w:p>
    <w:p w14:paraId="3D326BBE" w14:textId="63B10580" w:rsidR="388F3D2F" w:rsidRDefault="388F3D2F" w:rsidP="0D3AFAD2">
      <w:pPr>
        <w:spacing w:before="0" w:after="0" w:line="240" w:lineRule="auto"/>
      </w:pPr>
      <w:r>
        <w:t>interface GigabitEthernet0/0/0</w:t>
      </w:r>
    </w:p>
    <w:p w14:paraId="0E002515" w14:textId="3AD0C2B8" w:rsidR="388F3D2F" w:rsidRDefault="388F3D2F" w:rsidP="0D3AFAD2">
      <w:pPr>
        <w:spacing w:before="0" w:after="0" w:line="240" w:lineRule="auto"/>
      </w:pPr>
      <w:r>
        <w:t>no ip address</w:t>
      </w:r>
    </w:p>
    <w:p w14:paraId="58501E1E" w14:textId="5FA33E22" w:rsidR="388F3D2F" w:rsidRDefault="388F3D2F" w:rsidP="0D3AFAD2">
      <w:pPr>
        <w:spacing w:before="0" w:after="0" w:line="240" w:lineRule="auto"/>
      </w:pPr>
      <w:r>
        <w:t>shutdown</w:t>
      </w:r>
    </w:p>
    <w:p w14:paraId="64F10596" w14:textId="76C7A747" w:rsidR="388F3D2F" w:rsidRDefault="388F3D2F" w:rsidP="0D3AFAD2">
      <w:pPr>
        <w:spacing w:before="0" w:after="0" w:line="240" w:lineRule="auto"/>
      </w:pPr>
      <w:r>
        <w:t>negotiation auto</w:t>
      </w:r>
    </w:p>
    <w:p w14:paraId="6473974B" w14:textId="3399A5E8" w:rsidR="388F3D2F" w:rsidRDefault="388F3D2F" w:rsidP="0D3AFAD2">
      <w:pPr>
        <w:spacing w:before="0" w:after="0" w:line="240" w:lineRule="auto"/>
      </w:pPr>
      <w:r>
        <w:t>!</w:t>
      </w:r>
    </w:p>
    <w:p w14:paraId="542A90D9" w14:textId="7704BF4E" w:rsidR="388F3D2F" w:rsidRDefault="388F3D2F" w:rsidP="0D3AFAD2">
      <w:pPr>
        <w:spacing w:before="0" w:after="0" w:line="240" w:lineRule="auto"/>
      </w:pPr>
      <w:r>
        <w:t>interface GigabitEthernet0/0/1</w:t>
      </w:r>
    </w:p>
    <w:p w14:paraId="409BC8A4" w14:textId="4C8146DD" w:rsidR="388F3D2F" w:rsidRDefault="388F3D2F" w:rsidP="0D3AFAD2">
      <w:pPr>
        <w:spacing w:before="0" w:after="0" w:line="240" w:lineRule="auto"/>
      </w:pPr>
      <w:r>
        <w:t>ip address 10.0.4.2 255.255.255.0</w:t>
      </w:r>
    </w:p>
    <w:p w14:paraId="7314B759" w14:textId="41AC0B59" w:rsidR="388F3D2F" w:rsidRDefault="388F3D2F" w:rsidP="0D3AFAD2">
      <w:pPr>
        <w:spacing w:before="0" w:after="0" w:line="240" w:lineRule="auto"/>
      </w:pPr>
      <w:r>
        <w:t>negotiation auto</w:t>
      </w:r>
    </w:p>
    <w:p w14:paraId="1EBD5AAD" w14:textId="2EBD0E4E" w:rsidR="388F3D2F" w:rsidRDefault="388F3D2F" w:rsidP="0D3AFAD2">
      <w:pPr>
        <w:spacing w:before="0" w:after="0" w:line="240" w:lineRule="auto"/>
      </w:pPr>
      <w:r>
        <w:t>ipv6 address 10:5::2/64</w:t>
      </w:r>
    </w:p>
    <w:p w14:paraId="40C82663" w14:textId="22CCACC1" w:rsidR="388F3D2F" w:rsidRDefault="388F3D2F" w:rsidP="0D3AFAD2">
      <w:pPr>
        <w:spacing w:before="0" w:after="0" w:line="240" w:lineRule="auto"/>
      </w:pPr>
      <w:r>
        <w:t>ipv6 ospf 2 area 0</w:t>
      </w:r>
    </w:p>
    <w:p w14:paraId="56EA3A3E" w14:textId="29C91D38" w:rsidR="388F3D2F" w:rsidRDefault="388F3D2F" w:rsidP="0D3AFAD2">
      <w:pPr>
        <w:spacing w:before="0" w:after="0" w:line="240" w:lineRule="auto"/>
      </w:pPr>
      <w:r>
        <w:t>!</w:t>
      </w:r>
    </w:p>
    <w:p w14:paraId="41DDB4C2" w14:textId="24EADE62" w:rsidR="388F3D2F" w:rsidRDefault="388F3D2F" w:rsidP="0D3AFAD2">
      <w:pPr>
        <w:spacing w:before="0" w:after="0" w:line="240" w:lineRule="auto"/>
      </w:pPr>
      <w:r>
        <w:t>interface Serial0/1/0</w:t>
      </w:r>
    </w:p>
    <w:p w14:paraId="554FC308" w14:textId="144CFA5C" w:rsidR="388F3D2F" w:rsidRDefault="388F3D2F" w:rsidP="0D3AFAD2">
      <w:pPr>
        <w:spacing w:before="0" w:after="0" w:line="240" w:lineRule="auto"/>
      </w:pPr>
      <w:r>
        <w:t>no ip address</w:t>
      </w:r>
    </w:p>
    <w:p w14:paraId="7ABAF9E5" w14:textId="3586AD7F" w:rsidR="388F3D2F" w:rsidRDefault="388F3D2F" w:rsidP="0D3AFAD2">
      <w:pPr>
        <w:spacing w:before="0" w:after="0" w:line="240" w:lineRule="auto"/>
      </w:pPr>
      <w:r>
        <w:t>shutdown</w:t>
      </w:r>
    </w:p>
    <w:p w14:paraId="30A63CE8" w14:textId="5080F918" w:rsidR="388F3D2F" w:rsidRDefault="388F3D2F" w:rsidP="0D3AFAD2">
      <w:pPr>
        <w:spacing w:before="0" w:after="0" w:line="240" w:lineRule="auto"/>
      </w:pPr>
      <w:r>
        <w:t>!</w:t>
      </w:r>
    </w:p>
    <w:p w14:paraId="4EB0F65C" w14:textId="6551CC6B" w:rsidR="388F3D2F" w:rsidRDefault="388F3D2F" w:rsidP="0D3AFAD2">
      <w:pPr>
        <w:spacing w:before="0" w:after="0" w:line="240" w:lineRule="auto"/>
      </w:pPr>
      <w:r>
        <w:t>interface Serial0/1/1</w:t>
      </w:r>
    </w:p>
    <w:p w14:paraId="25E67855" w14:textId="7B2A835B" w:rsidR="388F3D2F" w:rsidRDefault="388F3D2F" w:rsidP="0D3AFAD2">
      <w:pPr>
        <w:spacing w:before="0" w:after="0" w:line="240" w:lineRule="auto"/>
      </w:pPr>
      <w:r>
        <w:t>no ip address</w:t>
      </w:r>
    </w:p>
    <w:p w14:paraId="7D7D560E" w14:textId="4BC48986" w:rsidR="388F3D2F" w:rsidRDefault="388F3D2F" w:rsidP="0D3AFAD2">
      <w:pPr>
        <w:spacing w:before="0" w:after="0" w:line="240" w:lineRule="auto"/>
      </w:pPr>
      <w:r>
        <w:t>shutdown</w:t>
      </w:r>
    </w:p>
    <w:p w14:paraId="6DAE5690" w14:textId="762C879C" w:rsidR="388F3D2F" w:rsidRDefault="388F3D2F" w:rsidP="0D3AFAD2">
      <w:pPr>
        <w:spacing w:before="0" w:after="0" w:line="240" w:lineRule="auto"/>
      </w:pPr>
      <w:r>
        <w:lastRenderedPageBreak/>
        <w:t>!</w:t>
      </w:r>
    </w:p>
    <w:p w14:paraId="07235730" w14:textId="2AC45781" w:rsidR="388F3D2F" w:rsidRDefault="388F3D2F" w:rsidP="0D3AFAD2">
      <w:pPr>
        <w:spacing w:before="0" w:after="0" w:line="240" w:lineRule="auto"/>
      </w:pPr>
      <w:r>
        <w:t>interface GigabitEthernet0</w:t>
      </w:r>
    </w:p>
    <w:p w14:paraId="68D2916D" w14:textId="6458F540" w:rsidR="388F3D2F" w:rsidRDefault="388F3D2F" w:rsidP="0D3AFAD2">
      <w:pPr>
        <w:spacing w:before="0" w:after="0" w:line="240" w:lineRule="auto"/>
      </w:pPr>
      <w:r>
        <w:t>vrf forwarding Mgmt-intf</w:t>
      </w:r>
    </w:p>
    <w:p w14:paraId="7FE81F3C" w14:textId="68F8051B" w:rsidR="388F3D2F" w:rsidRDefault="388F3D2F" w:rsidP="0D3AFAD2">
      <w:pPr>
        <w:spacing w:before="0" w:after="0" w:line="240" w:lineRule="auto"/>
      </w:pPr>
      <w:r>
        <w:t>no ip address</w:t>
      </w:r>
    </w:p>
    <w:p w14:paraId="5506AED8" w14:textId="30CD1AE9" w:rsidR="388F3D2F" w:rsidRDefault="388F3D2F" w:rsidP="0D3AFAD2">
      <w:pPr>
        <w:spacing w:before="0" w:after="0" w:line="240" w:lineRule="auto"/>
      </w:pPr>
      <w:r>
        <w:t>shutdown</w:t>
      </w:r>
    </w:p>
    <w:p w14:paraId="3F1FE67B" w14:textId="7E81B209" w:rsidR="388F3D2F" w:rsidRDefault="388F3D2F" w:rsidP="0D3AFAD2">
      <w:pPr>
        <w:spacing w:before="0" w:after="0" w:line="240" w:lineRule="auto"/>
      </w:pPr>
      <w:r>
        <w:t>negotiation auto</w:t>
      </w:r>
    </w:p>
    <w:p w14:paraId="0760705F" w14:textId="4FCEF6E0" w:rsidR="388F3D2F" w:rsidRDefault="388F3D2F" w:rsidP="0D3AFAD2">
      <w:pPr>
        <w:spacing w:before="0" w:after="0" w:line="240" w:lineRule="auto"/>
      </w:pPr>
      <w:r>
        <w:t>!</w:t>
      </w:r>
    </w:p>
    <w:p w14:paraId="4FC03852" w14:textId="4AED1D1D" w:rsidR="388F3D2F" w:rsidRDefault="388F3D2F" w:rsidP="0D3AFAD2">
      <w:pPr>
        <w:spacing w:before="0" w:after="0" w:line="240" w:lineRule="auto"/>
      </w:pPr>
      <w:r>
        <w:t>interface Vlan1</w:t>
      </w:r>
    </w:p>
    <w:p w14:paraId="7E0043EB" w14:textId="190D3B91" w:rsidR="388F3D2F" w:rsidRDefault="388F3D2F" w:rsidP="0D3AFAD2">
      <w:pPr>
        <w:spacing w:before="0" w:after="0" w:line="240" w:lineRule="auto"/>
      </w:pPr>
      <w:r>
        <w:t>no ip address</w:t>
      </w:r>
    </w:p>
    <w:p w14:paraId="39C123D1" w14:textId="10E1C86B" w:rsidR="388F3D2F" w:rsidRDefault="388F3D2F" w:rsidP="0D3AFAD2">
      <w:pPr>
        <w:spacing w:before="0" w:after="0" w:line="240" w:lineRule="auto"/>
      </w:pPr>
      <w:r>
        <w:t>shutdown</w:t>
      </w:r>
    </w:p>
    <w:p w14:paraId="0BFA74B7" w14:textId="7D41A065" w:rsidR="388F3D2F" w:rsidRDefault="388F3D2F" w:rsidP="0D3AFAD2">
      <w:pPr>
        <w:spacing w:before="0" w:after="0" w:line="240" w:lineRule="auto"/>
      </w:pPr>
      <w:r>
        <w:t>!</w:t>
      </w:r>
    </w:p>
    <w:p w14:paraId="3ABBCEB0" w14:textId="64FB1766" w:rsidR="388F3D2F" w:rsidRDefault="388F3D2F" w:rsidP="0D3AFAD2">
      <w:pPr>
        <w:spacing w:before="0" w:after="0" w:line="240" w:lineRule="auto"/>
      </w:pPr>
      <w:r>
        <w:t>router ospf 2</w:t>
      </w:r>
    </w:p>
    <w:p w14:paraId="4492010D" w14:textId="31F0EEDD" w:rsidR="388F3D2F" w:rsidRDefault="388F3D2F" w:rsidP="0D3AFAD2">
      <w:pPr>
        <w:spacing w:before="0" w:after="0" w:line="240" w:lineRule="auto"/>
      </w:pPr>
      <w:r>
        <w:t>router-id 6.6.6.6</w:t>
      </w:r>
    </w:p>
    <w:p w14:paraId="0F7CCAA2" w14:textId="7416DF8B" w:rsidR="388F3D2F" w:rsidRDefault="388F3D2F" w:rsidP="0D3AFAD2">
      <w:pPr>
        <w:spacing w:before="0" w:after="0" w:line="240" w:lineRule="auto"/>
      </w:pPr>
      <w:r>
        <w:t>network 10.0.4.0 0.0.0.255 area 0</w:t>
      </w:r>
    </w:p>
    <w:p w14:paraId="0BC38035" w14:textId="0E7AC91A" w:rsidR="388F3D2F" w:rsidRDefault="388F3D2F" w:rsidP="0D3AFAD2">
      <w:pPr>
        <w:spacing w:before="0" w:after="0" w:line="240" w:lineRule="auto"/>
      </w:pPr>
      <w:r>
        <w:t>network 192.168.6.0 0.0.0.255 area 0</w:t>
      </w:r>
    </w:p>
    <w:p w14:paraId="7D8CFA9D" w14:textId="5456FE1E" w:rsidR="388F3D2F" w:rsidRDefault="388F3D2F" w:rsidP="0D3AFAD2">
      <w:pPr>
        <w:spacing w:before="0" w:after="0" w:line="240" w:lineRule="auto"/>
      </w:pPr>
      <w:r>
        <w:t>!</w:t>
      </w:r>
    </w:p>
    <w:p w14:paraId="013D15F5" w14:textId="4189EA8D" w:rsidR="388F3D2F" w:rsidRDefault="388F3D2F" w:rsidP="0D3AFAD2">
      <w:pPr>
        <w:spacing w:before="0" w:after="0" w:line="240" w:lineRule="auto"/>
      </w:pPr>
      <w:r>
        <w:t>ip forward-protocol nd</w:t>
      </w:r>
    </w:p>
    <w:p w14:paraId="48E80126" w14:textId="506EB73E" w:rsidR="388F3D2F" w:rsidRDefault="388F3D2F" w:rsidP="0D3AFAD2">
      <w:pPr>
        <w:spacing w:before="0" w:after="0" w:line="240" w:lineRule="auto"/>
      </w:pPr>
      <w:r>
        <w:t>no ip http server</w:t>
      </w:r>
    </w:p>
    <w:p w14:paraId="0E9F055F" w14:textId="66FCF770" w:rsidR="388F3D2F" w:rsidRDefault="388F3D2F" w:rsidP="0D3AFAD2">
      <w:pPr>
        <w:spacing w:before="0" w:after="0" w:line="240" w:lineRule="auto"/>
      </w:pPr>
      <w:r>
        <w:t>no ip http secure-server</w:t>
      </w:r>
    </w:p>
    <w:p w14:paraId="320870BC" w14:textId="19E34191" w:rsidR="388F3D2F" w:rsidRDefault="388F3D2F" w:rsidP="0D3AFAD2">
      <w:pPr>
        <w:spacing w:before="0" w:after="0" w:line="240" w:lineRule="auto"/>
      </w:pPr>
      <w:r>
        <w:t>ip tftp source-interface GigabitEthernet0</w:t>
      </w:r>
    </w:p>
    <w:p w14:paraId="1FC93581" w14:textId="54FB43DA" w:rsidR="388F3D2F" w:rsidRDefault="388F3D2F" w:rsidP="0D3AFAD2">
      <w:pPr>
        <w:spacing w:before="0" w:after="0" w:line="240" w:lineRule="auto"/>
      </w:pPr>
      <w:r>
        <w:t>!</w:t>
      </w:r>
    </w:p>
    <w:p w14:paraId="5D618C6D" w14:textId="36A02C2D" w:rsidR="388F3D2F" w:rsidRDefault="388F3D2F" w:rsidP="0D3AFAD2">
      <w:pPr>
        <w:spacing w:before="0" w:after="0" w:line="240" w:lineRule="auto"/>
      </w:pPr>
      <w:r>
        <w:t>!</w:t>
      </w:r>
    </w:p>
    <w:p w14:paraId="51600CC2" w14:textId="73156245" w:rsidR="388F3D2F" w:rsidRDefault="388F3D2F" w:rsidP="0D3AFAD2">
      <w:pPr>
        <w:spacing w:before="0" w:after="0" w:line="240" w:lineRule="auto"/>
      </w:pPr>
      <w:r>
        <w:t>ipv6 router ospf 2</w:t>
      </w:r>
    </w:p>
    <w:p w14:paraId="0BB3516E" w14:textId="1F3A1933" w:rsidR="388F3D2F" w:rsidRDefault="388F3D2F" w:rsidP="0D3AFAD2">
      <w:pPr>
        <w:spacing w:before="0" w:after="0" w:line="240" w:lineRule="auto"/>
      </w:pPr>
      <w:r>
        <w:t>!</w:t>
      </w:r>
    </w:p>
    <w:p w14:paraId="31763287" w14:textId="02305715" w:rsidR="388F3D2F" w:rsidRDefault="388F3D2F" w:rsidP="0D3AFAD2">
      <w:pPr>
        <w:spacing w:before="0" w:after="0" w:line="240" w:lineRule="auto"/>
      </w:pPr>
      <w:r>
        <w:t>!</w:t>
      </w:r>
    </w:p>
    <w:p w14:paraId="44A2F46C" w14:textId="7C11960A" w:rsidR="388F3D2F" w:rsidRDefault="388F3D2F" w:rsidP="0D3AFAD2">
      <w:pPr>
        <w:spacing w:before="0" w:after="0" w:line="240" w:lineRule="auto"/>
      </w:pPr>
      <w:r>
        <w:t>!</w:t>
      </w:r>
    </w:p>
    <w:p w14:paraId="7E9ACE12" w14:textId="11905109" w:rsidR="388F3D2F" w:rsidRDefault="388F3D2F" w:rsidP="0D3AFAD2">
      <w:pPr>
        <w:spacing w:before="0" w:after="0" w:line="240" w:lineRule="auto"/>
      </w:pPr>
      <w:r>
        <w:t>!</w:t>
      </w:r>
    </w:p>
    <w:p w14:paraId="6ADD0AE6" w14:textId="7671D0E4" w:rsidR="388F3D2F" w:rsidRDefault="388F3D2F" w:rsidP="0D3AFAD2">
      <w:pPr>
        <w:spacing w:before="0" w:after="0" w:line="240" w:lineRule="auto"/>
      </w:pPr>
      <w:r>
        <w:t>control-plane</w:t>
      </w:r>
    </w:p>
    <w:p w14:paraId="5A75E203" w14:textId="5C6344BB" w:rsidR="388F3D2F" w:rsidRDefault="388F3D2F" w:rsidP="0D3AFAD2">
      <w:pPr>
        <w:spacing w:before="0" w:after="0" w:line="240" w:lineRule="auto"/>
      </w:pPr>
      <w:r>
        <w:t>!</w:t>
      </w:r>
    </w:p>
    <w:p w14:paraId="411756A0" w14:textId="67117249" w:rsidR="388F3D2F" w:rsidRDefault="388F3D2F" w:rsidP="0D3AFAD2">
      <w:pPr>
        <w:spacing w:before="0" w:after="0" w:line="240" w:lineRule="auto"/>
      </w:pPr>
      <w:r>
        <w:t>!</w:t>
      </w:r>
    </w:p>
    <w:p w14:paraId="4C787295" w14:textId="545D29E4" w:rsidR="388F3D2F" w:rsidRDefault="388F3D2F" w:rsidP="0D3AFAD2">
      <w:pPr>
        <w:spacing w:before="0" w:after="0" w:line="240" w:lineRule="auto"/>
      </w:pPr>
      <w:r>
        <w:t>line con 0</w:t>
      </w:r>
    </w:p>
    <w:p w14:paraId="0907EC8D" w14:textId="59979257" w:rsidR="388F3D2F" w:rsidRDefault="388F3D2F" w:rsidP="0D3AFAD2">
      <w:pPr>
        <w:spacing w:before="0" w:after="0" w:line="240" w:lineRule="auto"/>
      </w:pPr>
      <w:r>
        <w:t>stopbits 1</w:t>
      </w:r>
    </w:p>
    <w:p w14:paraId="125F23EC" w14:textId="71DAF9C4" w:rsidR="388F3D2F" w:rsidRDefault="388F3D2F" w:rsidP="0D3AFAD2">
      <w:pPr>
        <w:spacing w:before="0" w:after="0" w:line="240" w:lineRule="auto"/>
      </w:pPr>
      <w:r>
        <w:t>line aux 0</w:t>
      </w:r>
    </w:p>
    <w:p w14:paraId="0BDAD2FF" w14:textId="02A25DBE" w:rsidR="388F3D2F" w:rsidRDefault="388F3D2F" w:rsidP="0D3AFAD2">
      <w:pPr>
        <w:spacing w:before="0" w:after="0" w:line="240" w:lineRule="auto"/>
      </w:pPr>
      <w:r>
        <w:t>stopbits 1</w:t>
      </w:r>
    </w:p>
    <w:p w14:paraId="644B3CB5" w14:textId="326FB190" w:rsidR="388F3D2F" w:rsidRDefault="388F3D2F" w:rsidP="0D3AFAD2">
      <w:pPr>
        <w:spacing w:before="0" w:after="0" w:line="240" w:lineRule="auto"/>
      </w:pPr>
      <w:r>
        <w:t>line vty 0 4</w:t>
      </w:r>
    </w:p>
    <w:p w14:paraId="005663C9" w14:textId="66A3AEB7" w:rsidR="388F3D2F" w:rsidRDefault="388F3D2F" w:rsidP="0D3AFAD2">
      <w:pPr>
        <w:spacing w:before="0" w:after="0" w:line="240" w:lineRule="auto"/>
      </w:pPr>
      <w:r>
        <w:t>login</w:t>
      </w:r>
    </w:p>
    <w:p w14:paraId="57F65D71" w14:textId="075E2FB4" w:rsidR="388F3D2F" w:rsidRDefault="388F3D2F" w:rsidP="0D3AFAD2">
      <w:pPr>
        <w:spacing w:before="0" w:after="0" w:line="240" w:lineRule="auto"/>
      </w:pPr>
      <w:r>
        <w:t>!</w:t>
      </w:r>
    </w:p>
    <w:p w14:paraId="7E21B394" w14:textId="38C90790" w:rsidR="388F3D2F" w:rsidRDefault="388F3D2F" w:rsidP="0D3AFAD2">
      <w:pPr>
        <w:spacing w:before="0" w:after="0" w:line="240" w:lineRule="auto"/>
      </w:pPr>
      <w:r>
        <w:t>!</w:t>
      </w:r>
    </w:p>
    <w:p w14:paraId="47613F60" w14:textId="0E5C725A" w:rsidR="388F3D2F" w:rsidRDefault="388F3D2F" w:rsidP="0D3AFAD2">
      <w:pPr>
        <w:spacing w:before="0" w:after="0" w:line="240" w:lineRule="auto"/>
      </w:pPr>
      <w:r>
        <w:t>end</w:t>
      </w:r>
    </w:p>
    <w:p w14:paraId="57E6037A" w14:textId="611F0A72" w:rsidR="0D3AFAD2" w:rsidRDefault="0D3AFAD2" w:rsidP="0D3AFAD2">
      <w:pPr>
        <w:spacing w:before="0" w:after="0" w:line="240" w:lineRule="auto"/>
      </w:pPr>
    </w:p>
    <w:p w14:paraId="51B2A31B" w14:textId="2964DE46" w:rsidR="388F3D2F" w:rsidRDefault="388F3D2F" w:rsidP="0D3AFAD2">
      <w:pPr>
        <w:spacing w:before="0" w:after="0" w:line="240" w:lineRule="auto"/>
      </w:pPr>
      <w:r>
        <w:t>R6#show ip route</w:t>
      </w:r>
    </w:p>
    <w:p w14:paraId="3FB2454B" w14:textId="76B7FB69" w:rsidR="388F3D2F" w:rsidRDefault="388F3D2F" w:rsidP="0D3AFAD2">
      <w:pPr>
        <w:spacing w:before="0" w:after="0" w:line="240" w:lineRule="auto"/>
      </w:pPr>
      <w:r>
        <w:t>Codes: L - local, C - connected, S - static, R - RIP, M - mobile, B - BGP</w:t>
      </w:r>
    </w:p>
    <w:p w14:paraId="6A05C033" w14:textId="4BF2BE5A" w:rsidR="388F3D2F" w:rsidRDefault="388F3D2F" w:rsidP="0D3AFAD2">
      <w:pPr>
        <w:spacing w:before="0" w:after="0" w:line="240" w:lineRule="auto"/>
      </w:pPr>
      <w:r>
        <w:t xml:space="preserve">       D - EIGRP, EX - EIGRP external, O - OSPF, IA - OSPF inter area</w:t>
      </w:r>
    </w:p>
    <w:p w14:paraId="55174FF9" w14:textId="1C69BE6D" w:rsidR="388F3D2F" w:rsidRDefault="388F3D2F" w:rsidP="0D3AFAD2">
      <w:pPr>
        <w:spacing w:before="0" w:after="0" w:line="240" w:lineRule="auto"/>
      </w:pPr>
      <w:r>
        <w:t xml:space="preserve">       N1 - OSPF NSSA external type 1, N2 - OSPF NSSA external type 2</w:t>
      </w:r>
    </w:p>
    <w:p w14:paraId="77B222CD" w14:textId="01FA71E2" w:rsidR="388F3D2F" w:rsidRDefault="388F3D2F" w:rsidP="0D3AFAD2">
      <w:pPr>
        <w:spacing w:before="0" w:after="0" w:line="240" w:lineRule="auto"/>
      </w:pPr>
      <w:r>
        <w:t xml:space="preserve">       E1 - OSPF external type 1, E2 - OSPF external type 2</w:t>
      </w:r>
    </w:p>
    <w:p w14:paraId="4CD22314" w14:textId="713D200F" w:rsidR="388F3D2F" w:rsidRDefault="388F3D2F" w:rsidP="0D3AFAD2">
      <w:pPr>
        <w:spacing w:before="0" w:after="0" w:line="240" w:lineRule="auto"/>
      </w:pPr>
      <w:r>
        <w:t xml:space="preserve">       i - IS-IS, su - IS-IS summary, L1 - IS-IS level-1, L2 - IS-IS level-2</w:t>
      </w:r>
    </w:p>
    <w:p w14:paraId="663BFA2C" w14:textId="342DA752" w:rsidR="388F3D2F" w:rsidRDefault="388F3D2F" w:rsidP="0D3AFAD2">
      <w:pPr>
        <w:spacing w:before="0" w:after="0" w:line="240" w:lineRule="auto"/>
      </w:pPr>
      <w:r>
        <w:t xml:space="preserve">       ia - IS-IS inter area, * - candidate default, U - per-user static route</w:t>
      </w:r>
    </w:p>
    <w:p w14:paraId="1B9A66E7" w14:textId="68FB3A1B" w:rsidR="388F3D2F" w:rsidRDefault="388F3D2F" w:rsidP="0D3AFAD2">
      <w:pPr>
        <w:spacing w:before="0" w:after="0" w:line="240" w:lineRule="auto"/>
      </w:pPr>
      <w:r>
        <w:lastRenderedPageBreak/>
        <w:t xml:space="preserve">       o - ODR, P - periodic downloaded static route, H - NHRP, l - LISP</w:t>
      </w:r>
    </w:p>
    <w:p w14:paraId="4CC80C25" w14:textId="48C96EC0" w:rsidR="388F3D2F" w:rsidRDefault="388F3D2F" w:rsidP="0D3AFAD2">
      <w:pPr>
        <w:spacing w:before="0" w:after="0" w:line="240" w:lineRule="auto"/>
      </w:pPr>
      <w:r>
        <w:t xml:space="preserve">       a - application route</w:t>
      </w:r>
    </w:p>
    <w:p w14:paraId="6A43D2CA" w14:textId="75302063" w:rsidR="388F3D2F" w:rsidRDefault="388F3D2F" w:rsidP="0D3AFAD2">
      <w:pPr>
        <w:spacing w:before="0" w:after="0" w:line="240" w:lineRule="auto"/>
      </w:pPr>
      <w:r>
        <w:t xml:space="preserve">       + - replicated route, % - next hop override, p - overrides from PfR</w:t>
      </w:r>
    </w:p>
    <w:p w14:paraId="77AAA492" w14:textId="6E6D4DC9" w:rsidR="388F3D2F" w:rsidRDefault="388F3D2F" w:rsidP="0D3AFAD2">
      <w:pPr>
        <w:spacing w:before="0" w:after="0" w:line="240" w:lineRule="auto"/>
      </w:pPr>
      <w:r>
        <w:t xml:space="preserve"> </w:t>
      </w:r>
    </w:p>
    <w:p w14:paraId="31CDD263" w14:textId="59B8E679" w:rsidR="388F3D2F" w:rsidRDefault="388F3D2F" w:rsidP="0D3AFAD2">
      <w:pPr>
        <w:spacing w:before="0" w:after="0" w:line="240" w:lineRule="auto"/>
      </w:pPr>
      <w:r>
        <w:t>Gateway of last resort is not set</w:t>
      </w:r>
    </w:p>
    <w:p w14:paraId="46D0E760" w14:textId="6384E24F" w:rsidR="388F3D2F" w:rsidRDefault="388F3D2F" w:rsidP="0D3AFAD2">
      <w:pPr>
        <w:spacing w:before="0" w:after="0" w:line="240" w:lineRule="auto"/>
      </w:pPr>
      <w:r>
        <w:t xml:space="preserve"> </w:t>
      </w:r>
    </w:p>
    <w:p w14:paraId="1900A7D1" w14:textId="2A188D86" w:rsidR="388F3D2F" w:rsidRDefault="388F3D2F" w:rsidP="0D3AFAD2">
      <w:pPr>
        <w:spacing w:before="0" w:after="0" w:line="240" w:lineRule="auto"/>
      </w:pPr>
      <w:r>
        <w:t xml:space="preserve">      10.0.0.0/8 is variably subnetted, 5 subnets, 2 masks</w:t>
      </w:r>
    </w:p>
    <w:p w14:paraId="6881A471" w14:textId="4D7304F9" w:rsidR="388F3D2F" w:rsidRDefault="388F3D2F" w:rsidP="0D3AFAD2">
      <w:pPr>
        <w:spacing w:before="0" w:after="0" w:line="240" w:lineRule="auto"/>
      </w:pPr>
      <w:r>
        <w:t>O E2     10.0.0.0/24 [110/1] via 10.0.4.1, 00:12:31, GigabitEthernet0/0/1</w:t>
      </w:r>
    </w:p>
    <w:p w14:paraId="48444940" w14:textId="65F61B45" w:rsidR="388F3D2F" w:rsidRDefault="388F3D2F" w:rsidP="0D3AFAD2">
      <w:pPr>
        <w:spacing w:before="0" w:after="0" w:line="240" w:lineRule="auto"/>
      </w:pPr>
      <w:r>
        <w:t>O E2     10.0.1.0/24 [110/1] via 10.0.4.1, 00:12:31, GigabitEthernet0/0/1</w:t>
      </w:r>
    </w:p>
    <w:p w14:paraId="11038F97" w14:textId="545B68D2" w:rsidR="388F3D2F" w:rsidRDefault="388F3D2F" w:rsidP="0D3AFAD2">
      <w:pPr>
        <w:spacing w:before="0" w:after="0" w:line="240" w:lineRule="auto"/>
      </w:pPr>
      <w:r>
        <w:t>O        10.0.3.0/24 [110/2] via 10.0.4.1, 00:43:21, GigabitEthernet0/0/1</w:t>
      </w:r>
    </w:p>
    <w:p w14:paraId="5C33AE42" w14:textId="5790B9C3" w:rsidR="388F3D2F" w:rsidRDefault="388F3D2F" w:rsidP="0D3AFAD2">
      <w:pPr>
        <w:spacing w:before="0" w:after="0" w:line="240" w:lineRule="auto"/>
      </w:pPr>
      <w:r>
        <w:t>C        10.0.4.0/24 is directly connected, GigabitEthernet0/0/1</w:t>
      </w:r>
    </w:p>
    <w:p w14:paraId="559DD3DB" w14:textId="584DC95B" w:rsidR="388F3D2F" w:rsidRDefault="388F3D2F" w:rsidP="0D3AFAD2">
      <w:pPr>
        <w:spacing w:before="0" w:after="0" w:line="240" w:lineRule="auto"/>
      </w:pPr>
      <w:r>
        <w:t>L        10.0.4.2/32 is directly connected, GigabitEthernet0/0/1</w:t>
      </w:r>
    </w:p>
    <w:p w14:paraId="7E4BEE78" w14:textId="7CF79E3A" w:rsidR="388F3D2F" w:rsidRDefault="388F3D2F" w:rsidP="0D3AFAD2">
      <w:pPr>
        <w:spacing w:before="0" w:after="0" w:line="240" w:lineRule="auto"/>
      </w:pPr>
      <w:r>
        <w:t>O E2  192.168.1.0/24 [110/1] via 10.0.4.1, 00:12:31, GigabitEthernet0/0/1</w:t>
      </w:r>
    </w:p>
    <w:p w14:paraId="458A2826" w14:textId="062A6B0A" w:rsidR="388F3D2F" w:rsidRDefault="388F3D2F" w:rsidP="0D3AFAD2">
      <w:pPr>
        <w:spacing w:before="0" w:after="0" w:line="240" w:lineRule="auto"/>
      </w:pPr>
      <w:r>
        <w:t>O E2  192.168.2.0/24 [110/1] via 10.0.4.1, 00:12:31, GigabitEthernet0/0/1</w:t>
      </w:r>
    </w:p>
    <w:p w14:paraId="3F7D2C91" w14:textId="1F0E7672" w:rsidR="388F3D2F" w:rsidRDefault="388F3D2F" w:rsidP="0D3AFAD2">
      <w:pPr>
        <w:spacing w:before="0" w:after="0" w:line="240" w:lineRule="auto"/>
      </w:pPr>
      <w:r>
        <w:t>O E2  192.168.3.0/24 [110/1] via 10.0.4.1, 00:12:31, GigabitEthernet0/0/1</w:t>
      </w:r>
    </w:p>
    <w:p w14:paraId="3699D7E8" w14:textId="2E5D52A1" w:rsidR="388F3D2F" w:rsidRDefault="388F3D2F" w:rsidP="0D3AFAD2">
      <w:pPr>
        <w:spacing w:before="0" w:after="0" w:line="240" w:lineRule="auto"/>
      </w:pPr>
      <w:r>
        <w:t xml:space="preserve">      192.168.4.0/32 is subnetted, 1 subnets</w:t>
      </w:r>
    </w:p>
    <w:p w14:paraId="6776174E" w14:textId="375CC857" w:rsidR="388F3D2F" w:rsidRDefault="388F3D2F" w:rsidP="0D3AFAD2">
      <w:pPr>
        <w:spacing w:before="0" w:after="0" w:line="240" w:lineRule="auto"/>
      </w:pPr>
      <w:r>
        <w:t>O        192.168.4.1 [110/3] via 10.0.4.1, 00:39:53, GigabitEthernet0/0/1</w:t>
      </w:r>
    </w:p>
    <w:p w14:paraId="522A266E" w14:textId="6679757C" w:rsidR="388F3D2F" w:rsidRDefault="388F3D2F" w:rsidP="0D3AFAD2">
      <w:pPr>
        <w:spacing w:before="0" w:after="0" w:line="240" w:lineRule="auto"/>
      </w:pPr>
      <w:r>
        <w:t xml:space="preserve">      192.168.5.0/32 is subnetted, 1 subnets</w:t>
      </w:r>
    </w:p>
    <w:p w14:paraId="3646C411" w14:textId="70122AC2" w:rsidR="388F3D2F" w:rsidRDefault="388F3D2F" w:rsidP="0D3AFAD2">
      <w:pPr>
        <w:spacing w:before="0" w:after="0" w:line="240" w:lineRule="auto"/>
      </w:pPr>
      <w:r>
        <w:t>O        192.168.5.1 [110/2] via 10.0.4.1, 00:45:09, GigabitEthernet0/0/1</w:t>
      </w:r>
    </w:p>
    <w:p w14:paraId="17263446" w14:textId="1A0FB31B" w:rsidR="388F3D2F" w:rsidRDefault="388F3D2F" w:rsidP="0D3AFAD2">
      <w:pPr>
        <w:spacing w:before="0" w:after="0" w:line="240" w:lineRule="auto"/>
      </w:pPr>
      <w:r>
        <w:t xml:space="preserve">      192.168.6.0/24 is variably subnetted, 2 subnets, 2 masks</w:t>
      </w:r>
    </w:p>
    <w:p w14:paraId="0CD388BE" w14:textId="7C0EBD86" w:rsidR="388F3D2F" w:rsidRDefault="388F3D2F" w:rsidP="0D3AFAD2">
      <w:pPr>
        <w:spacing w:before="0" w:after="0" w:line="240" w:lineRule="auto"/>
      </w:pPr>
      <w:r>
        <w:t>C        192.168.6.0/24 is directly connected, Loopback0</w:t>
      </w:r>
    </w:p>
    <w:p w14:paraId="241D99DB" w14:textId="3E8C40C4" w:rsidR="388F3D2F" w:rsidRDefault="388F3D2F" w:rsidP="0D3AFAD2">
      <w:pPr>
        <w:spacing w:before="0" w:after="0" w:line="240" w:lineRule="auto"/>
      </w:pPr>
      <w:r>
        <w:t>L        192.168.6.1/32 is directly connected, Loopback0</w:t>
      </w:r>
    </w:p>
    <w:p w14:paraId="05BED4AE" w14:textId="59C81FF7" w:rsidR="0D3AFAD2" w:rsidRDefault="0D3AFAD2" w:rsidP="0D3AFAD2">
      <w:pPr>
        <w:spacing w:before="0" w:after="0" w:line="240" w:lineRule="auto"/>
      </w:pPr>
    </w:p>
    <w:p w14:paraId="3D22ACB7" w14:textId="039195EE" w:rsidR="388F3D2F" w:rsidRDefault="388F3D2F" w:rsidP="0D3AFAD2">
      <w:pPr>
        <w:spacing w:before="0" w:after="0" w:line="240" w:lineRule="auto"/>
      </w:pPr>
      <w:r>
        <w:t>R6#show ipv route</w:t>
      </w:r>
    </w:p>
    <w:p w14:paraId="1D7E94C3" w14:textId="615BA8AA" w:rsidR="388F3D2F" w:rsidRDefault="388F3D2F" w:rsidP="0D3AFAD2">
      <w:pPr>
        <w:spacing w:before="0" w:after="0" w:line="240" w:lineRule="auto"/>
      </w:pPr>
      <w:r>
        <w:t>IPv6 Routing Table - default - 11 entries</w:t>
      </w:r>
    </w:p>
    <w:p w14:paraId="466D672A" w14:textId="29569488" w:rsidR="388F3D2F" w:rsidRDefault="388F3D2F" w:rsidP="0D3AFAD2">
      <w:pPr>
        <w:spacing w:before="0" w:after="0" w:line="240" w:lineRule="auto"/>
      </w:pPr>
      <w:r>
        <w:t>Codes: C - Connected, L - Local, S - Static, U - Per-user Static route</w:t>
      </w:r>
    </w:p>
    <w:p w14:paraId="314AB25F" w14:textId="12F7DEA6" w:rsidR="388F3D2F" w:rsidRDefault="388F3D2F" w:rsidP="0D3AFAD2">
      <w:pPr>
        <w:spacing w:before="0" w:after="0" w:line="240" w:lineRule="auto"/>
      </w:pPr>
      <w:r>
        <w:t xml:space="preserve">       B - BGP, R - RIP, I1 - ISIS L1, I2 - ISIS L2</w:t>
      </w:r>
    </w:p>
    <w:p w14:paraId="19A0AF0C" w14:textId="63363A1A" w:rsidR="388F3D2F" w:rsidRDefault="388F3D2F" w:rsidP="0D3AFAD2">
      <w:pPr>
        <w:spacing w:before="0" w:after="0" w:line="240" w:lineRule="auto"/>
      </w:pPr>
      <w:r>
        <w:t xml:space="preserve">       IA - ISIS interarea, IS - ISIS summary, D - EIGRP, EX - EIGRP external</w:t>
      </w:r>
    </w:p>
    <w:p w14:paraId="2A9A6994" w14:textId="7ADE8FAD" w:rsidR="388F3D2F" w:rsidRDefault="388F3D2F" w:rsidP="0D3AFAD2">
      <w:pPr>
        <w:spacing w:before="0" w:after="0" w:line="240" w:lineRule="auto"/>
      </w:pPr>
      <w:r>
        <w:t xml:space="preserve">       ND - ND Default, NDp - ND Prefix, DCE - Destination, NDr - Redirect</w:t>
      </w:r>
    </w:p>
    <w:p w14:paraId="351F4D83" w14:textId="2A0FC2A2" w:rsidR="388F3D2F" w:rsidRDefault="388F3D2F" w:rsidP="0D3AFAD2">
      <w:pPr>
        <w:spacing w:before="0" w:after="0" w:line="240" w:lineRule="auto"/>
      </w:pPr>
      <w:r>
        <w:t xml:space="preserve">       O - OSPF Intra, OI - OSPF Inter, OE1 - OSPF ext 1, OE2 - OSPF ext 2</w:t>
      </w:r>
    </w:p>
    <w:p w14:paraId="74B2BE54" w14:textId="5AB6AC2B" w:rsidR="388F3D2F" w:rsidRDefault="388F3D2F" w:rsidP="0D3AFAD2">
      <w:pPr>
        <w:spacing w:before="0" w:after="0" w:line="240" w:lineRule="auto"/>
      </w:pPr>
      <w:r>
        <w:t xml:space="preserve">       ON1 - OSPF NSSA ext 1, ON2 - OSPF NSSA ext 2, a - Application</w:t>
      </w:r>
    </w:p>
    <w:p w14:paraId="73580BCE" w14:textId="795757BA" w:rsidR="388F3D2F" w:rsidRDefault="388F3D2F" w:rsidP="0D3AFAD2">
      <w:pPr>
        <w:spacing w:before="0" w:after="0" w:line="240" w:lineRule="auto"/>
      </w:pPr>
      <w:r>
        <w:t>OE2 10:1::/64 [110/1]</w:t>
      </w:r>
    </w:p>
    <w:p w14:paraId="4BD80020" w14:textId="30488065" w:rsidR="388F3D2F" w:rsidRDefault="388F3D2F" w:rsidP="0D3AFAD2">
      <w:pPr>
        <w:spacing w:before="0" w:after="0" w:line="240" w:lineRule="auto"/>
      </w:pPr>
      <w:r>
        <w:t xml:space="preserve">     via FE80::B6A8:B9FF:FE01:B5A0, GigabitEthernet0/0/1</w:t>
      </w:r>
    </w:p>
    <w:p w14:paraId="6A8BA863" w14:textId="59B44596" w:rsidR="388F3D2F" w:rsidRDefault="388F3D2F" w:rsidP="0D3AFAD2">
      <w:pPr>
        <w:spacing w:before="0" w:after="0" w:line="240" w:lineRule="auto"/>
      </w:pPr>
      <w:r>
        <w:t>O   10:4::/64 [110/2]</w:t>
      </w:r>
    </w:p>
    <w:p w14:paraId="6C4218FD" w14:textId="5898AD7D" w:rsidR="388F3D2F" w:rsidRDefault="388F3D2F" w:rsidP="0D3AFAD2">
      <w:pPr>
        <w:spacing w:before="0" w:after="0" w:line="240" w:lineRule="auto"/>
      </w:pPr>
      <w:r>
        <w:t xml:space="preserve">     via FE80::B6A8:B9FF:FE01:B5A0, GigabitEthernet0/0/1</w:t>
      </w:r>
    </w:p>
    <w:p w14:paraId="53B5480F" w14:textId="43149C9C" w:rsidR="388F3D2F" w:rsidRDefault="388F3D2F" w:rsidP="0D3AFAD2">
      <w:pPr>
        <w:spacing w:before="0" w:after="0" w:line="240" w:lineRule="auto"/>
      </w:pPr>
      <w:r>
        <w:t>C   10:5::/64 [0/0]</w:t>
      </w:r>
    </w:p>
    <w:p w14:paraId="1C804FC8" w14:textId="52CE5933" w:rsidR="388F3D2F" w:rsidRDefault="388F3D2F" w:rsidP="0D3AFAD2">
      <w:pPr>
        <w:spacing w:before="0" w:after="0" w:line="240" w:lineRule="auto"/>
      </w:pPr>
      <w:r>
        <w:t xml:space="preserve">     via GigabitEthernet0/0/1, directly connected</w:t>
      </w:r>
    </w:p>
    <w:p w14:paraId="3542E297" w14:textId="168C61E2" w:rsidR="388F3D2F" w:rsidRDefault="388F3D2F" w:rsidP="0D3AFAD2">
      <w:pPr>
        <w:spacing w:before="0" w:after="0" w:line="240" w:lineRule="auto"/>
      </w:pPr>
      <w:r>
        <w:t>L   10:5::2/128 [0/0]</w:t>
      </w:r>
    </w:p>
    <w:p w14:paraId="3742F349" w14:textId="42100363" w:rsidR="388F3D2F" w:rsidRDefault="388F3D2F" w:rsidP="0D3AFAD2">
      <w:pPr>
        <w:spacing w:before="0" w:after="0" w:line="240" w:lineRule="auto"/>
      </w:pPr>
      <w:r>
        <w:t xml:space="preserve">     via GigabitEthernet0/0/1, receive</w:t>
      </w:r>
    </w:p>
    <w:p w14:paraId="225106DA" w14:textId="3C936DCF" w:rsidR="388F3D2F" w:rsidRDefault="388F3D2F" w:rsidP="0D3AFAD2">
      <w:pPr>
        <w:spacing w:before="0" w:after="0" w:line="240" w:lineRule="auto"/>
      </w:pPr>
      <w:r>
        <w:t>OE2 100:1::/64 [110/1]</w:t>
      </w:r>
    </w:p>
    <w:p w14:paraId="5C047D94" w14:textId="5E79480A" w:rsidR="388F3D2F" w:rsidRDefault="388F3D2F" w:rsidP="0D3AFAD2">
      <w:pPr>
        <w:spacing w:before="0" w:after="0" w:line="240" w:lineRule="auto"/>
      </w:pPr>
      <w:r>
        <w:t xml:space="preserve">     via FE80::B6A8:B9FF:FE01:B5A0, GigabitEthernet0/0/1</w:t>
      </w:r>
    </w:p>
    <w:p w14:paraId="47455516" w14:textId="4C4CB886" w:rsidR="388F3D2F" w:rsidRDefault="388F3D2F" w:rsidP="0D3AFAD2">
      <w:pPr>
        <w:spacing w:before="0" w:after="0" w:line="240" w:lineRule="auto"/>
      </w:pPr>
      <w:r>
        <w:t>OE2 100:2::/64 [110/1]</w:t>
      </w:r>
    </w:p>
    <w:p w14:paraId="63894536" w14:textId="2A3D35DD" w:rsidR="388F3D2F" w:rsidRDefault="388F3D2F" w:rsidP="0D3AFAD2">
      <w:pPr>
        <w:spacing w:before="0" w:after="0" w:line="240" w:lineRule="auto"/>
      </w:pPr>
      <w:r>
        <w:t xml:space="preserve">     via FE80::B6A8:B9FF:FE01:B5A0, GigabitEthernet0/0/1</w:t>
      </w:r>
    </w:p>
    <w:p w14:paraId="179E6DCE" w14:textId="60886F83" w:rsidR="388F3D2F" w:rsidRDefault="388F3D2F" w:rsidP="0D3AFAD2">
      <w:pPr>
        <w:spacing w:before="0" w:after="0" w:line="240" w:lineRule="auto"/>
      </w:pPr>
      <w:r>
        <w:t>O   100:4::1/128 [110/2]</w:t>
      </w:r>
    </w:p>
    <w:p w14:paraId="2E18B012" w14:textId="6E5AE90E" w:rsidR="388F3D2F" w:rsidRDefault="388F3D2F" w:rsidP="0D3AFAD2">
      <w:pPr>
        <w:spacing w:before="0" w:after="0" w:line="240" w:lineRule="auto"/>
      </w:pPr>
      <w:r>
        <w:t xml:space="preserve">     via FE80::B6A8:B9FF:FE01:B5A0, GigabitEthernet0/0/1</w:t>
      </w:r>
    </w:p>
    <w:p w14:paraId="48494937" w14:textId="0C561D7D" w:rsidR="388F3D2F" w:rsidRDefault="388F3D2F" w:rsidP="0D3AFAD2">
      <w:pPr>
        <w:spacing w:before="0" w:after="0" w:line="240" w:lineRule="auto"/>
      </w:pPr>
      <w:r>
        <w:t>O   100:5::1/128 [110/1]</w:t>
      </w:r>
    </w:p>
    <w:p w14:paraId="725EE97F" w14:textId="738CD03A" w:rsidR="388F3D2F" w:rsidRDefault="388F3D2F" w:rsidP="0D3AFAD2">
      <w:pPr>
        <w:spacing w:before="0" w:after="0" w:line="240" w:lineRule="auto"/>
      </w:pPr>
      <w:r>
        <w:t xml:space="preserve">     via FE80::B6A8:B9FF:FE01:B5A0, GigabitEthernet0/0/1</w:t>
      </w:r>
    </w:p>
    <w:p w14:paraId="3BF90C7E" w14:textId="572F4955" w:rsidR="388F3D2F" w:rsidRDefault="388F3D2F" w:rsidP="0D3AFAD2">
      <w:pPr>
        <w:spacing w:before="0" w:after="0" w:line="240" w:lineRule="auto"/>
      </w:pPr>
      <w:r>
        <w:lastRenderedPageBreak/>
        <w:t>C   100:6::/64 [0/0]</w:t>
      </w:r>
    </w:p>
    <w:p w14:paraId="56B0CA72" w14:textId="0C864BD9" w:rsidR="388F3D2F" w:rsidRDefault="388F3D2F" w:rsidP="0D3AFAD2">
      <w:pPr>
        <w:spacing w:before="0" w:after="0" w:line="240" w:lineRule="auto"/>
      </w:pPr>
      <w:r>
        <w:t xml:space="preserve">     via Loopback0, directly connected</w:t>
      </w:r>
    </w:p>
    <w:p w14:paraId="7D20242E" w14:textId="48E9EEB0" w:rsidR="388F3D2F" w:rsidRDefault="388F3D2F" w:rsidP="0D3AFAD2">
      <w:pPr>
        <w:spacing w:before="0" w:after="0" w:line="240" w:lineRule="auto"/>
      </w:pPr>
      <w:r>
        <w:t>L   100:6::1/128 [0/0]</w:t>
      </w:r>
    </w:p>
    <w:p w14:paraId="34F2236C" w14:textId="58546F05" w:rsidR="388F3D2F" w:rsidRDefault="388F3D2F" w:rsidP="0D3AFAD2">
      <w:pPr>
        <w:spacing w:before="0" w:after="0" w:line="240" w:lineRule="auto"/>
      </w:pPr>
      <w:r>
        <w:t xml:space="preserve">     via Loopback0, receive</w:t>
      </w:r>
    </w:p>
    <w:p w14:paraId="02B026D6" w14:textId="3799DE50" w:rsidR="388F3D2F" w:rsidRDefault="388F3D2F" w:rsidP="0D3AFAD2">
      <w:pPr>
        <w:spacing w:before="0" w:after="0" w:line="240" w:lineRule="auto"/>
      </w:pPr>
      <w:r>
        <w:t>L   FF00::/8 [0/0]</w:t>
      </w:r>
    </w:p>
    <w:p w14:paraId="26F97B68" w14:textId="10B53BDB" w:rsidR="388F3D2F" w:rsidRDefault="388F3D2F" w:rsidP="0D3AFAD2">
      <w:pPr>
        <w:spacing w:before="0" w:after="0" w:line="240" w:lineRule="auto"/>
      </w:pPr>
      <w:r>
        <w:t xml:space="preserve">     via Null0, receive</w:t>
      </w:r>
    </w:p>
    <w:p w14:paraId="76E9570A" w14:textId="324A309D" w:rsidR="08F77672" w:rsidRDefault="08F77672" w:rsidP="08F77672">
      <w:pPr>
        <w:spacing w:before="0" w:after="0" w:line="240" w:lineRule="auto"/>
      </w:pPr>
    </w:p>
    <w:p w14:paraId="6A1DE86A" w14:textId="0522F5E9" w:rsidR="2E9F7706" w:rsidRDefault="2E9F7706" w:rsidP="35D19761">
      <w:pPr>
        <w:pStyle w:val="Heading1"/>
        <w:rPr>
          <w:rFonts w:ascii="Constantia" w:hAnsi="Constantia"/>
          <w:szCs w:val="32"/>
        </w:rPr>
      </w:pPr>
      <w:r w:rsidRPr="35D19761">
        <w:rPr>
          <w:rFonts w:ascii="Constantia" w:hAnsi="Constantia"/>
          <w:szCs w:val="32"/>
        </w:rPr>
        <w:t>Problems</w:t>
      </w:r>
    </w:p>
    <w:p w14:paraId="2458CDB1" w14:textId="0D37E551" w:rsidR="2E9F7706" w:rsidRDefault="2E9F7706" w:rsidP="35D19761">
      <w:r>
        <w:t>In this lab the only real problem that we had were a few overlapping IPv6 addresses. This was fixed by adding a 0 to the first 4 digits of the loopback interfaces address</w:t>
      </w:r>
      <w:r w:rsidR="4AECECD1">
        <w:t>.</w:t>
      </w:r>
    </w:p>
    <w:p w14:paraId="19FF8741" w14:textId="742AFF79" w:rsidR="4AECECD1" w:rsidRDefault="4AECECD1" w:rsidP="35D19761">
      <w:pPr>
        <w:pStyle w:val="Heading1"/>
        <w:rPr>
          <w:rFonts w:ascii="Constantia" w:hAnsi="Constantia"/>
          <w:szCs w:val="32"/>
        </w:rPr>
      </w:pPr>
      <w:r w:rsidRPr="35D19761">
        <w:rPr>
          <w:rFonts w:ascii="Constantia" w:hAnsi="Constantia"/>
          <w:szCs w:val="32"/>
        </w:rPr>
        <w:t>Conclusion</w:t>
      </w:r>
    </w:p>
    <w:p w14:paraId="534AEF4B" w14:textId="48D1194D" w:rsidR="35D19761" w:rsidRDefault="16D26796" w:rsidP="35D19761">
      <w:r>
        <w:t xml:space="preserve">In conclusion, we </w:t>
      </w:r>
    </w:p>
    <w:p w14:paraId="399ADBAA" w14:textId="52A40233" w:rsidR="41EC0154" w:rsidRDefault="41EC0154">
      <w:r>
        <w:br w:type="page"/>
      </w:r>
    </w:p>
    <w:p w14:paraId="0B568DD8" w14:textId="4F7DA4F3" w:rsidR="41EC0154" w:rsidRDefault="41EC0154" w:rsidP="41EC0154"/>
    <w:p w14:paraId="6004A2DA" w14:textId="6092C5DE" w:rsidR="00BB467C" w:rsidRDefault="00442E91" w:rsidP="35D19761">
      <w:r>
        <w:object w:dxaOrig="9015" w:dyaOrig="11881" w14:anchorId="79BDBC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5pt;height:594pt" o:ole="">
            <v:imagedata r:id="rId9" o:title=""/>
          </v:shape>
          <o:OLEObject Type="Embed" ProgID="AcroExch.Document.DC" ShapeID="_x0000_i1025" DrawAspect="Content" ObjectID="_1700379693" r:id="rId10"/>
        </w:object>
      </w:r>
    </w:p>
    <w:sectPr w:rsidR="00BB467C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B7CC9" w14:textId="77777777" w:rsidR="0074634E" w:rsidRDefault="0074634E" w:rsidP="00C6554A">
      <w:pPr>
        <w:spacing w:before="0" w:after="0" w:line="240" w:lineRule="auto"/>
      </w:pPr>
      <w:r>
        <w:separator/>
      </w:r>
    </w:p>
  </w:endnote>
  <w:endnote w:type="continuationSeparator" w:id="0">
    <w:p w14:paraId="6927FB35" w14:textId="77777777" w:rsidR="0074634E" w:rsidRDefault="0074634E" w:rsidP="00C6554A">
      <w:pPr>
        <w:spacing w:before="0" w:after="0" w:line="240" w:lineRule="auto"/>
      </w:pPr>
      <w:r>
        <w:continuationSeparator/>
      </w:r>
    </w:p>
  </w:endnote>
  <w:endnote w:type="continuationNotice" w:id="1">
    <w:p w14:paraId="64D47576" w14:textId="77777777" w:rsidR="0074634E" w:rsidRDefault="0074634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HG明朝E"/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D2AF7" w14:textId="77777777" w:rsidR="00BB467C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E1AD9" w14:textId="77777777" w:rsidR="0074634E" w:rsidRDefault="0074634E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9E07F3D" w14:textId="77777777" w:rsidR="0074634E" w:rsidRDefault="0074634E" w:rsidP="00C6554A">
      <w:pPr>
        <w:spacing w:before="0" w:after="0" w:line="240" w:lineRule="auto"/>
      </w:pPr>
      <w:r>
        <w:continuationSeparator/>
      </w:r>
    </w:p>
  </w:footnote>
  <w:footnote w:type="continuationNotice" w:id="1">
    <w:p w14:paraId="6D954CF3" w14:textId="77777777" w:rsidR="0074634E" w:rsidRDefault="0074634E">
      <w:pPr>
        <w:spacing w:before="0"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tuqhm2IGQUtHB" int2:id="C8jqqiTk">
      <int2:state int2:value="Rejected" int2:type="LegacyProofing"/>
    </int2:textHash>
    <int2:textHash int2:hashCode="0eYiUHWVSG7gbb" int2:id="rRvyJl8W">
      <int2:state int2:value="Rejected" int2:type="LegacyProofing"/>
    </int2:textHash>
    <int2:textHash int2:hashCode="EBO3tPAmV/emeH" int2:id="ryRzRwpA">
      <int2:state int2:value="Rejected" int2:type="LegacyProofing"/>
    </int2:textHash>
    <int2:bookmark int2:bookmarkName="_Int_JLQLtK0T" int2:invalidationBookmarkName="" int2:hashCode="R/jDCvrbuSsgVT" int2:id="Da1SKOwX">
      <int2:state int2:value="Rejected" int2:type="LegacyProofing"/>
    </int2:bookmark>
    <int2:bookmark int2:bookmarkName="_Int_41BvtVrq" int2:invalidationBookmarkName="" int2:hashCode="R/jDCvrbuSsgVT" int2:id="fF3OjL9V">
      <int2:state int2:value="Rejected" int2:type="LegacyProofing"/>
    </int2:bookmark>
    <int2:bookmark int2:bookmarkName="_Int_wkanS8YU" int2:invalidationBookmarkName="" int2:hashCode="fWLOdmO59CkPra" int2:id="ghdGHS5x">
      <int2:state int2:value="Rejected" int2:type="LegacyProofing"/>
    </int2:bookmark>
    <int2:bookmark int2:bookmarkName="_Int_RrHrkTcU" int2:invalidationBookmarkName="" int2:hashCode="R/jDCvrbuSsgVT" int2:id="rU9lFue1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5E9243A"/>
    <w:multiLevelType w:val="hybridMultilevel"/>
    <w:tmpl w:val="18446FD6"/>
    <w:lvl w:ilvl="0" w:tplc="D46E3618">
      <w:start w:val="1"/>
      <w:numFmt w:val="bullet"/>
      <w:lvlText w:val="−"/>
      <w:lvlJc w:val="left"/>
      <w:pPr>
        <w:ind w:left="720" w:hanging="360"/>
      </w:pPr>
      <w:rPr>
        <w:rFonts w:ascii="Century Gothic" w:hAnsi="Century Gothic" w:hint="default"/>
      </w:rPr>
    </w:lvl>
    <w:lvl w:ilvl="1" w:tplc="B37C4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E61F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43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48A2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62C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5C86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25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40F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2F3E"/>
    <w:multiLevelType w:val="hybridMultilevel"/>
    <w:tmpl w:val="3EBE8D7C"/>
    <w:lvl w:ilvl="0" w:tplc="5D7E21C6">
      <w:start w:val="1"/>
      <w:numFmt w:val="bullet"/>
      <w:lvlText w:val="−"/>
      <w:lvlJc w:val="left"/>
      <w:pPr>
        <w:ind w:left="720" w:hanging="360"/>
      </w:pPr>
      <w:rPr>
        <w:rFonts w:ascii="Century Gothic" w:hAnsi="Century Gothic" w:hint="default"/>
      </w:rPr>
    </w:lvl>
    <w:lvl w:ilvl="1" w:tplc="08E0EF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F2AA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A4B2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5E3B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9856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682B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2AD6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D817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07FA2"/>
    <w:multiLevelType w:val="hybridMultilevel"/>
    <w:tmpl w:val="609A6AA0"/>
    <w:lvl w:ilvl="0" w:tplc="D6DEBC06">
      <w:start w:val="1"/>
      <w:numFmt w:val="bullet"/>
      <w:lvlText w:val="−"/>
      <w:lvlJc w:val="left"/>
      <w:pPr>
        <w:ind w:left="720" w:hanging="360"/>
      </w:pPr>
      <w:rPr>
        <w:rFonts w:ascii="Century Gothic" w:hAnsi="Century Gothic" w:hint="default"/>
      </w:rPr>
    </w:lvl>
    <w:lvl w:ilvl="1" w:tplc="D12043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4EB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F8A7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9E85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2B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B684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23D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0C6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122BD"/>
    <w:multiLevelType w:val="hybridMultilevel"/>
    <w:tmpl w:val="A5CABC82"/>
    <w:lvl w:ilvl="0" w:tplc="6024ACA8">
      <w:start w:val="1"/>
      <w:numFmt w:val="bullet"/>
      <w:lvlText w:val="−"/>
      <w:lvlJc w:val="left"/>
      <w:pPr>
        <w:ind w:left="720" w:hanging="360"/>
      </w:pPr>
      <w:rPr>
        <w:rFonts w:ascii="Century Gothic" w:hAnsi="Century Gothic" w:hint="default"/>
      </w:rPr>
    </w:lvl>
    <w:lvl w:ilvl="1" w:tplc="21309F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98E8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3AB3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B894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1075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70A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B4E6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3EE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E567769"/>
    <w:multiLevelType w:val="hybridMultilevel"/>
    <w:tmpl w:val="8000E472"/>
    <w:lvl w:ilvl="0" w:tplc="666A6CB4">
      <w:start w:val="1"/>
      <w:numFmt w:val="bullet"/>
      <w:lvlText w:val="−"/>
      <w:lvlJc w:val="left"/>
      <w:pPr>
        <w:ind w:left="720" w:hanging="360"/>
      </w:pPr>
      <w:rPr>
        <w:rFonts w:ascii="Century Gothic" w:hAnsi="Century Gothic" w:hint="default"/>
      </w:rPr>
    </w:lvl>
    <w:lvl w:ilvl="1" w:tplc="A5588B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E443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7E1F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AAFD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34EF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94F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CA8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D4C0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8F2CC8"/>
    <w:multiLevelType w:val="hybridMultilevel"/>
    <w:tmpl w:val="47DE91AC"/>
    <w:lvl w:ilvl="0" w:tplc="E8F6B8A6">
      <w:start w:val="1"/>
      <w:numFmt w:val="bullet"/>
      <w:lvlText w:val="−"/>
      <w:lvlJc w:val="left"/>
      <w:pPr>
        <w:ind w:left="720" w:hanging="360"/>
      </w:pPr>
      <w:rPr>
        <w:rFonts w:ascii="Century Gothic" w:hAnsi="Century Gothic" w:hint="default"/>
      </w:rPr>
    </w:lvl>
    <w:lvl w:ilvl="1" w:tplc="4426D4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5226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102B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2464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CE22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9E97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1E88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F4B9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4C5182"/>
    <w:multiLevelType w:val="hybridMultilevel"/>
    <w:tmpl w:val="5F4C4A52"/>
    <w:lvl w:ilvl="0" w:tplc="AF108674">
      <w:start w:val="1"/>
      <w:numFmt w:val="bullet"/>
      <w:lvlText w:val="−"/>
      <w:lvlJc w:val="left"/>
      <w:pPr>
        <w:ind w:left="720" w:hanging="360"/>
      </w:pPr>
      <w:rPr>
        <w:rFonts w:ascii="Century Gothic" w:hAnsi="Century Gothic" w:hint="default"/>
      </w:rPr>
    </w:lvl>
    <w:lvl w:ilvl="1" w:tplc="93DC05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E42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1A7E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D06E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F68C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D875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1E44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C84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81817"/>
    <w:multiLevelType w:val="hybridMultilevel"/>
    <w:tmpl w:val="9F68C33E"/>
    <w:lvl w:ilvl="0" w:tplc="DAE65F52">
      <w:start w:val="1"/>
      <w:numFmt w:val="bullet"/>
      <w:lvlText w:val="−"/>
      <w:lvlJc w:val="left"/>
      <w:pPr>
        <w:ind w:left="720" w:hanging="360"/>
      </w:pPr>
      <w:rPr>
        <w:rFonts w:ascii="Century Gothic" w:hAnsi="Century Gothic" w:hint="default"/>
      </w:rPr>
    </w:lvl>
    <w:lvl w:ilvl="1" w:tplc="304894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228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86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7AB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AEF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944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F4D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D8AC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6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0"/>
  </w:num>
  <w:num w:numId="17">
    <w:abstractNumId w:val="19"/>
  </w:num>
  <w:num w:numId="18">
    <w:abstractNumId w:val="12"/>
  </w:num>
  <w:num w:numId="19">
    <w:abstractNumId w:val="14"/>
  </w:num>
  <w:num w:numId="20">
    <w:abstractNumId w:val="18"/>
  </w:num>
  <w:num w:numId="21">
    <w:abstractNumId w:val="15"/>
  </w:num>
  <w:num w:numId="22">
    <w:abstractNumId w:val="1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150"/>
    <w:rsid w:val="00031BF6"/>
    <w:rsid w:val="000662D0"/>
    <w:rsid w:val="000B26C4"/>
    <w:rsid w:val="000E677B"/>
    <w:rsid w:val="000F31C2"/>
    <w:rsid w:val="00161951"/>
    <w:rsid w:val="001801FE"/>
    <w:rsid w:val="00184746"/>
    <w:rsid w:val="00231415"/>
    <w:rsid w:val="002423EC"/>
    <w:rsid w:val="002554CD"/>
    <w:rsid w:val="00263FE0"/>
    <w:rsid w:val="00285853"/>
    <w:rsid w:val="00293B83"/>
    <w:rsid w:val="002A75BC"/>
    <w:rsid w:val="002B0A2E"/>
    <w:rsid w:val="002B4294"/>
    <w:rsid w:val="003152C6"/>
    <w:rsid w:val="0032399F"/>
    <w:rsid w:val="00333150"/>
    <w:rsid w:val="00333D0D"/>
    <w:rsid w:val="003B6837"/>
    <w:rsid w:val="003E1712"/>
    <w:rsid w:val="003F75FE"/>
    <w:rsid w:val="00442E91"/>
    <w:rsid w:val="004722FB"/>
    <w:rsid w:val="0049532B"/>
    <w:rsid w:val="004C049F"/>
    <w:rsid w:val="005000E2"/>
    <w:rsid w:val="00511AF4"/>
    <w:rsid w:val="00526BC9"/>
    <w:rsid w:val="00547277"/>
    <w:rsid w:val="00556A01"/>
    <w:rsid w:val="005A7B7D"/>
    <w:rsid w:val="005B79F8"/>
    <w:rsid w:val="005C385C"/>
    <w:rsid w:val="005C77CA"/>
    <w:rsid w:val="0068243F"/>
    <w:rsid w:val="006A3CE7"/>
    <w:rsid w:val="006B7087"/>
    <w:rsid w:val="006D2B38"/>
    <w:rsid w:val="006F17ED"/>
    <w:rsid w:val="00730C40"/>
    <w:rsid w:val="00732533"/>
    <w:rsid w:val="0074634E"/>
    <w:rsid w:val="00786996"/>
    <w:rsid w:val="007B20A2"/>
    <w:rsid w:val="007C1C87"/>
    <w:rsid w:val="007E59F4"/>
    <w:rsid w:val="00843CFF"/>
    <w:rsid w:val="00854F30"/>
    <w:rsid w:val="008D2FC6"/>
    <w:rsid w:val="008E3AE0"/>
    <w:rsid w:val="008F4352"/>
    <w:rsid w:val="009065F0"/>
    <w:rsid w:val="00926443"/>
    <w:rsid w:val="00954243"/>
    <w:rsid w:val="009924F0"/>
    <w:rsid w:val="00996BF2"/>
    <w:rsid w:val="009B2DFC"/>
    <w:rsid w:val="009B6571"/>
    <w:rsid w:val="009E590A"/>
    <w:rsid w:val="009F3D51"/>
    <w:rsid w:val="009F4994"/>
    <w:rsid w:val="00A005E4"/>
    <w:rsid w:val="00A079A9"/>
    <w:rsid w:val="00A374E3"/>
    <w:rsid w:val="00A83433"/>
    <w:rsid w:val="00A85AA8"/>
    <w:rsid w:val="00AA1B8D"/>
    <w:rsid w:val="00B46618"/>
    <w:rsid w:val="00B74F0F"/>
    <w:rsid w:val="00BA201F"/>
    <w:rsid w:val="00BB467C"/>
    <w:rsid w:val="00BC430F"/>
    <w:rsid w:val="00BD0D22"/>
    <w:rsid w:val="00BD1C50"/>
    <w:rsid w:val="00C6554A"/>
    <w:rsid w:val="00CB1F23"/>
    <w:rsid w:val="00CC6DFF"/>
    <w:rsid w:val="00CD064C"/>
    <w:rsid w:val="00D614DF"/>
    <w:rsid w:val="00D90381"/>
    <w:rsid w:val="00DE10BA"/>
    <w:rsid w:val="00DE34FA"/>
    <w:rsid w:val="00E6788F"/>
    <w:rsid w:val="00E80F07"/>
    <w:rsid w:val="00E9424C"/>
    <w:rsid w:val="00EA0A1C"/>
    <w:rsid w:val="00ED725F"/>
    <w:rsid w:val="00ED7C44"/>
    <w:rsid w:val="00F539E9"/>
    <w:rsid w:val="00FA0F1B"/>
    <w:rsid w:val="00FA6547"/>
    <w:rsid w:val="00FB35A9"/>
    <w:rsid w:val="00FD0DEC"/>
    <w:rsid w:val="00FF5B32"/>
    <w:rsid w:val="01E9EEC0"/>
    <w:rsid w:val="02553898"/>
    <w:rsid w:val="027330D9"/>
    <w:rsid w:val="035B2091"/>
    <w:rsid w:val="0394188C"/>
    <w:rsid w:val="040A6388"/>
    <w:rsid w:val="05DC0524"/>
    <w:rsid w:val="061C6673"/>
    <w:rsid w:val="0657523A"/>
    <w:rsid w:val="068093D0"/>
    <w:rsid w:val="075E97F7"/>
    <w:rsid w:val="087B73DB"/>
    <w:rsid w:val="08AA6027"/>
    <w:rsid w:val="08F77672"/>
    <w:rsid w:val="0A08DF8B"/>
    <w:rsid w:val="0B03EDEB"/>
    <w:rsid w:val="0B8A7E07"/>
    <w:rsid w:val="0BEEFA08"/>
    <w:rsid w:val="0D3AFAD2"/>
    <w:rsid w:val="0D903B11"/>
    <w:rsid w:val="0E8BAE32"/>
    <w:rsid w:val="0E91AD06"/>
    <w:rsid w:val="0EBC4FA4"/>
    <w:rsid w:val="0F37E108"/>
    <w:rsid w:val="0FAF2B7C"/>
    <w:rsid w:val="0FCF5E1B"/>
    <w:rsid w:val="10B39780"/>
    <w:rsid w:val="10D47BB2"/>
    <w:rsid w:val="12CB607B"/>
    <w:rsid w:val="1422E6F1"/>
    <w:rsid w:val="1430DACD"/>
    <w:rsid w:val="149585DE"/>
    <w:rsid w:val="14D29F85"/>
    <w:rsid w:val="152CE45A"/>
    <w:rsid w:val="15834FD9"/>
    <w:rsid w:val="16D26796"/>
    <w:rsid w:val="17C81C97"/>
    <w:rsid w:val="18A58108"/>
    <w:rsid w:val="18A822DC"/>
    <w:rsid w:val="19D5BCC3"/>
    <w:rsid w:val="1A3210EB"/>
    <w:rsid w:val="1A71DCDB"/>
    <w:rsid w:val="1B317F0F"/>
    <w:rsid w:val="1B7C9630"/>
    <w:rsid w:val="1C3F2281"/>
    <w:rsid w:val="1C84F25D"/>
    <w:rsid w:val="1D78F22B"/>
    <w:rsid w:val="1DCF1EDD"/>
    <w:rsid w:val="1DE932F7"/>
    <w:rsid w:val="1F18834D"/>
    <w:rsid w:val="20B092ED"/>
    <w:rsid w:val="20EC794A"/>
    <w:rsid w:val="20EEF2E0"/>
    <w:rsid w:val="213CEDBC"/>
    <w:rsid w:val="221F9741"/>
    <w:rsid w:val="226FFF13"/>
    <w:rsid w:val="2413BE3D"/>
    <w:rsid w:val="2414356E"/>
    <w:rsid w:val="243C6F52"/>
    <w:rsid w:val="24FCBB07"/>
    <w:rsid w:val="256063EB"/>
    <w:rsid w:val="25B005CF"/>
    <w:rsid w:val="287EDC50"/>
    <w:rsid w:val="28B87527"/>
    <w:rsid w:val="292B6E90"/>
    <w:rsid w:val="29D02C2A"/>
    <w:rsid w:val="2C0F776D"/>
    <w:rsid w:val="2D6BCD81"/>
    <w:rsid w:val="2DD64D12"/>
    <w:rsid w:val="2E9F7706"/>
    <w:rsid w:val="2F359FEF"/>
    <w:rsid w:val="2F3900D6"/>
    <w:rsid w:val="2F9A83BE"/>
    <w:rsid w:val="2FD72D8B"/>
    <w:rsid w:val="30B847F3"/>
    <w:rsid w:val="30ECC3CD"/>
    <w:rsid w:val="314A7F92"/>
    <w:rsid w:val="328306A3"/>
    <w:rsid w:val="32A15904"/>
    <w:rsid w:val="32A1F07C"/>
    <w:rsid w:val="32E791E7"/>
    <w:rsid w:val="333D21AE"/>
    <w:rsid w:val="335089AF"/>
    <w:rsid w:val="34AD6A72"/>
    <w:rsid w:val="34C35D59"/>
    <w:rsid w:val="35D19761"/>
    <w:rsid w:val="3724BD64"/>
    <w:rsid w:val="372D0EF2"/>
    <w:rsid w:val="381092D1"/>
    <w:rsid w:val="388F3D2F"/>
    <w:rsid w:val="393644F5"/>
    <w:rsid w:val="3A64AFB4"/>
    <w:rsid w:val="3BD48E62"/>
    <w:rsid w:val="3C8158F3"/>
    <w:rsid w:val="3CD8C7F1"/>
    <w:rsid w:val="3E29356B"/>
    <w:rsid w:val="3E46C5EF"/>
    <w:rsid w:val="3E7C0D32"/>
    <w:rsid w:val="3FA422BA"/>
    <w:rsid w:val="40A7FF85"/>
    <w:rsid w:val="41E1DF9F"/>
    <w:rsid w:val="41E53A21"/>
    <w:rsid w:val="41EC0154"/>
    <w:rsid w:val="44348FEE"/>
    <w:rsid w:val="446A1C52"/>
    <w:rsid w:val="45C0BF48"/>
    <w:rsid w:val="45DC3B79"/>
    <w:rsid w:val="471C95A4"/>
    <w:rsid w:val="473612F8"/>
    <w:rsid w:val="47BBE5C3"/>
    <w:rsid w:val="488F8F91"/>
    <w:rsid w:val="48EDC301"/>
    <w:rsid w:val="4A21200E"/>
    <w:rsid w:val="4A574B12"/>
    <w:rsid w:val="4AAA309F"/>
    <w:rsid w:val="4AECECD1"/>
    <w:rsid w:val="4BED116F"/>
    <w:rsid w:val="4D7F328D"/>
    <w:rsid w:val="4DA3226E"/>
    <w:rsid w:val="4E4FDCC7"/>
    <w:rsid w:val="4E84BD48"/>
    <w:rsid w:val="4F6C0029"/>
    <w:rsid w:val="4F6E5CD5"/>
    <w:rsid w:val="4FE8A5C7"/>
    <w:rsid w:val="502C80CA"/>
    <w:rsid w:val="5039B606"/>
    <w:rsid w:val="507815F9"/>
    <w:rsid w:val="51B1E642"/>
    <w:rsid w:val="52D3C7B6"/>
    <w:rsid w:val="53A634DB"/>
    <w:rsid w:val="5429A34A"/>
    <w:rsid w:val="546D3A37"/>
    <w:rsid w:val="5545B2A0"/>
    <w:rsid w:val="56929B40"/>
    <w:rsid w:val="569820BB"/>
    <w:rsid w:val="56CE2F20"/>
    <w:rsid w:val="5807FF69"/>
    <w:rsid w:val="58A92279"/>
    <w:rsid w:val="58AA0B94"/>
    <w:rsid w:val="58DE6695"/>
    <w:rsid w:val="5994E4E2"/>
    <w:rsid w:val="5A257C17"/>
    <w:rsid w:val="5B3FA02B"/>
    <w:rsid w:val="5B4364DF"/>
    <w:rsid w:val="5BC2A5BA"/>
    <w:rsid w:val="5D3D70A4"/>
    <w:rsid w:val="5E39921B"/>
    <w:rsid w:val="6009C39A"/>
    <w:rsid w:val="609E0159"/>
    <w:rsid w:val="60E873EF"/>
    <w:rsid w:val="61C3CDDA"/>
    <w:rsid w:val="622140D5"/>
    <w:rsid w:val="6242AA66"/>
    <w:rsid w:val="62CD65A6"/>
    <w:rsid w:val="630F87BF"/>
    <w:rsid w:val="63BCD3CD"/>
    <w:rsid w:val="63D0A63D"/>
    <w:rsid w:val="6539B1E9"/>
    <w:rsid w:val="672CFEB4"/>
    <w:rsid w:val="6816D333"/>
    <w:rsid w:val="6843F082"/>
    <w:rsid w:val="68E2006B"/>
    <w:rsid w:val="6972C2E1"/>
    <w:rsid w:val="6A3CF619"/>
    <w:rsid w:val="6A8230BD"/>
    <w:rsid w:val="6D06C5B7"/>
    <w:rsid w:val="6EA81B93"/>
    <w:rsid w:val="6F1AE867"/>
    <w:rsid w:val="7039A5BD"/>
    <w:rsid w:val="703C9F3A"/>
    <w:rsid w:val="7123BBB4"/>
    <w:rsid w:val="71DFBC55"/>
    <w:rsid w:val="7201E31A"/>
    <w:rsid w:val="723139D1"/>
    <w:rsid w:val="724D8E14"/>
    <w:rsid w:val="740F6115"/>
    <w:rsid w:val="74B67366"/>
    <w:rsid w:val="7533B73A"/>
    <w:rsid w:val="75B6E4C3"/>
    <w:rsid w:val="761CA275"/>
    <w:rsid w:val="763CBB3E"/>
    <w:rsid w:val="7875770C"/>
    <w:rsid w:val="788F63FB"/>
    <w:rsid w:val="789286B0"/>
    <w:rsid w:val="7B83585B"/>
    <w:rsid w:val="7BAD6B2C"/>
    <w:rsid w:val="7BF6D7CA"/>
    <w:rsid w:val="7C4E61EA"/>
    <w:rsid w:val="7D92A82B"/>
    <w:rsid w:val="7E0CFEF9"/>
    <w:rsid w:val="7FC7D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222E0"/>
  <w15:chartTrackingRefBased/>
  <w15:docId w15:val="{2730C92E-4251-4459-BB11-CD3159DB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F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B1F23"/>
    <w:rPr>
      <w:rFonts w:asciiTheme="majorHAnsi" w:eastAsiaTheme="majorEastAsia" w:hAnsiTheme="majorHAnsi" w:cstheme="majorBidi"/>
      <w:i/>
      <w:iCs/>
      <w:color w:val="007789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microsoft.com/office/2020/10/relationships/intelligence" Target="intelligence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-carrollm\AppData\Local\Microsoft\Office\16.0\DTS\en-US%7bC09F78CB-CC3B-46B9-BC64-E58902E49AE9%7d\%7b3ACA9F68-B391-48B3-9DB7-83DA8CE311A2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%7b3ACA9F68-B391-48B3-9DB7-83DA8CE311A2%7dtf02835058_win32.dotx</Template>
  <TotalTime>1</TotalTime>
  <Pages>28</Pages>
  <Words>4745</Words>
  <Characters>27052</Characters>
  <Application>Microsoft Office Word</Application>
  <DocSecurity>0</DocSecurity>
  <Lines>225</Lines>
  <Paragraphs>63</Paragraphs>
  <ScaleCrop>false</ScaleCrop>
  <Company/>
  <LinksUpToDate>false</LinksUpToDate>
  <CharactersWithSpaces>31734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Mikey R (Student)</dc:creator>
  <cp:keywords/>
  <dc:description/>
  <cp:lastModifiedBy>Carroll, Mikey R (Student)</cp:lastModifiedBy>
  <cp:revision>2</cp:revision>
  <dcterms:created xsi:type="dcterms:W3CDTF">2021-12-07T18:55:00Z</dcterms:created>
  <dcterms:modified xsi:type="dcterms:W3CDTF">2021-12-07T18:55:00Z</dcterms:modified>
</cp:coreProperties>
</file>
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8B5277" w:rsidR="00C6554A" w:rsidP="00C6554A" w:rsidRDefault="0064709B" w14:paraId="77B5F18B" w14:textId="4741A578">
      <w:pPr>
        <w:pStyle w:val="Photo"/>
      </w:pPr>
      <w:bookmarkStart w:name="_Toc321147149" w:id="0"/>
      <w:bookmarkStart w:name="_Toc318188227" w:id="1"/>
      <w:bookmarkStart w:name="_Toc318188327" w:id="2"/>
      <w:bookmarkStart w:name="_Toc318189312" w:id="3"/>
      <w:bookmarkStart w:name="_Toc321147011" w:id="4"/>
      <w:r>
        <w:rPr>
          <w:noProof/>
        </w:rPr>
        <w:drawing>
          <wp:inline distT="0" distB="0" distL="0" distR="0" wp14:anchorId="3C75BAD2" wp14:editId="0CA5AB46">
            <wp:extent cx="5486400" cy="3656965"/>
            <wp:effectExtent l="0" t="0" r="0" b="635"/>
            <wp:docPr id="1" name="Picture 1" descr="Illuminated server room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lluminated server room pane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P="00C6554A" w:rsidRDefault="005713AD" w14:paraId="1A006440" w14:textId="42AB010F">
      <w:pPr>
        <w:pStyle w:val="Title"/>
      </w:pPr>
      <w:r>
        <w:t xml:space="preserve">Multi Area </w:t>
      </w:r>
      <w:r w:rsidR="0064709B">
        <w:t>OSPFv</w:t>
      </w:r>
      <w:r>
        <w:t>3</w:t>
      </w:r>
    </w:p>
    <w:p w:rsidRPr="00D5413C" w:rsidR="00C6554A" w:rsidP="00C6554A" w:rsidRDefault="00FF4FFA" w14:paraId="1C129D61" w14:textId="77777777">
      <w:pPr>
        <w:pStyle w:val="Subtitle"/>
      </w:pPr>
      <w:sdt>
        <w:sdtPr>
          <w:alias w:val="Report Subtitle:"/>
          <w:tag w:val="Report Subtitle:"/>
          <w:id w:val="1354841790"/>
          <w:placeholder>
            <w:docPart w:val="18EEED98A5314BD6B544D4CE91BDD8A6"/>
          </w:placeholder>
          <w:temporary/>
          <w:showingPlcHdr/>
          <w15:appearance w15:val="hidden"/>
        </w:sdtPr>
        <w:sdtEndPr/>
        <w:sdtContent>
          <w:r w:rsidRPr="00D5413C" w:rsidR="00C6554A">
            <w:t>REPORT SUBTITLE</w:t>
          </w:r>
        </w:sdtContent>
      </w:sdt>
    </w:p>
    <w:p w:rsidR="00C6554A" w:rsidP="00C6554A" w:rsidRDefault="000057A5" w14:paraId="112C5993" w14:textId="7B0F4AD9">
      <w:pPr>
        <w:pStyle w:val="ContactInfo"/>
      </w:pPr>
      <w:r>
        <w:t>Mikey Carroll</w:t>
      </w:r>
      <w:r w:rsidR="00C6554A">
        <w:t xml:space="preserve"> | </w:t>
      </w:r>
      <w:r>
        <w:t>Advanced Cisco</w:t>
      </w:r>
      <w:r w:rsidR="00C6554A">
        <w:t xml:space="preserve"> |</w:t>
      </w:r>
      <w:r w:rsidRPr="00D5413C" w:rsidR="00C6554A">
        <w:t xml:space="preserve"> </w:t>
      </w:r>
      <w:r>
        <w:fldChar w:fldCharType="begin"/>
      </w:r>
      <w:r>
        <w:instrText xml:space="preserve"> DATE \@ "M/d/yyyy" </w:instrText>
      </w:r>
      <w:r>
        <w:fldChar w:fldCharType="separate"/>
      </w:r>
      <w:r w:rsidR="00782CF3">
        <w:rPr>
          <w:noProof/>
        </w:rPr>
        <w:t>11/17/2021</w:t>
      </w:r>
      <w:r>
        <w:fldChar w:fldCharType="end"/>
      </w:r>
      <w:r w:rsidR="00C6554A">
        <w:br w:type="page"/>
      </w:r>
    </w:p>
    <w:p w:rsidR="00C6554A" w:rsidP="00C6554A" w:rsidRDefault="00F108E6" w14:paraId="6D750CE1" w14:textId="3A5BB366">
      <w:pPr>
        <w:pStyle w:val="Heading1"/>
      </w:pPr>
      <w:r>
        <w:lastRenderedPageBreak/>
        <w:t xml:space="preserve">Purpose </w:t>
      </w:r>
    </w:p>
    <w:p w:rsidRPr="00514122" w:rsidR="00C6554A" w:rsidP="00811DE0" w:rsidRDefault="004C34C8" w14:paraId="4CF11074" w14:textId="44C5ED21">
      <w:r>
        <w:t xml:space="preserve">The </w:t>
      </w:r>
      <w:r w:rsidR="00A053F9">
        <w:t xml:space="preserve">purpose of this lab was to </w:t>
      </w:r>
      <w:r w:rsidR="00F72C93">
        <w:t xml:space="preserve">learn how </w:t>
      </w:r>
      <w:r w:rsidR="00F25406">
        <w:t xml:space="preserve">IPv6 OSPF works and what adding </w:t>
      </w:r>
      <w:r w:rsidR="004E231A">
        <w:t>multiple</w:t>
      </w:r>
      <w:r w:rsidR="00F25406">
        <w:t xml:space="preserve"> </w:t>
      </w:r>
      <w:r w:rsidR="00532D87">
        <w:t>areas do</w:t>
      </w:r>
      <w:r w:rsidR="00A03C73">
        <w:t>es</w:t>
      </w:r>
      <w:r w:rsidR="00532D87">
        <w:t>.</w:t>
      </w:r>
    </w:p>
    <w:p w:rsidRPr="00D5413C" w:rsidR="00C6554A" w:rsidP="00811DE0" w:rsidRDefault="00811DE0" w14:paraId="57110DC7" w14:textId="582BE3B0">
      <w:pPr>
        <w:pStyle w:val="Heading1"/>
      </w:pPr>
      <w:r>
        <w:t xml:space="preserve">Background </w:t>
      </w:r>
      <w:r w:rsidR="008F301A">
        <w:t>Information</w:t>
      </w:r>
    </w:p>
    <w:p w:rsidR="002A1698" w:rsidP="00090448" w:rsidRDefault="002E475B" w14:paraId="17886A16" w14:textId="7B8292A1">
      <w:pPr>
        <w:rPr>
          <w:shd w:val="clear" w:color="auto" w:fill="FFFFFF"/>
        </w:rPr>
      </w:pPr>
      <w:r>
        <w:rPr>
          <w:shd w:val="clear" w:color="auto" w:fill="FFFFFF"/>
        </w:rPr>
        <w:t xml:space="preserve">OSPFv3 is the Open Shortest Path First routing protocol for IPv6. </w:t>
      </w:r>
      <w:r w:rsidR="00750918">
        <w:rPr>
          <w:shd w:val="clear" w:color="auto" w:fill="FFFFFF"/>
        </w:rPr>
        <w:t>It works the same way as OSPFv2</w:t>
      </w:r>
      <w:r w:rsidR="00B16F7F">
        <w:rPr>
          <w:shd w:val="clear" w:color="auto" w:fill="FFFFFF"/>
        </w:rPr>
        <w:t xml:space="preserve"> by </w:t>
      </w:r>
      <w:r w:rsidR="00782CF3">
        <w:rPr>
          <w:shd w:val="clear" w:color="auto" w:fill="FFFFFF"/>
        </w:rPr>
        <w:t>only exchanging topology information with neighbors</w:t>
      </w:r>
      <w:r w:rsidR="00054A97">
        <w:rPr>
          <w:shd w:val="clear" w:color="auto" w:fill="FFFFFF"/>
        </w:rPr>
        <w:t xml:space="preserve">. </w:t>
      </w:r>
      <w:r w:rsidR="003A3EAB">
        <w:rPr>
          <w:shd w:val="clear" w:color="auto" w:fill="FFFFFF"/>
        </w:rPr>
        <w:t xml:space="preserve">Multi area OSPF </w:t>
      </w:r>
      <w:r w:rsidR="00050306">
        <w:rPr>
          <w:shd w:val="clear" w:color="auto" w:fill="FFFFFF"/>
        </w:rPr>
        <w:t xml:space="preserve">adds </w:t>
      </w:r>
      <w:r w:rsidR="00AD60D9">
        <w:rPr>
          <w:shd w:val="clear" w:color="auto" w:fill="FFFFFF"/>
        </w:rPr>
        <w:t xml:space="preserve">different areas to reduce the load on </w:t>
      </w:r>
      <w:r w:rsidR="0042341D">
        <w:rPr>
          <w:shd w:val="clear" w:color="auto" w:fill="FFFFFF"/>
        </w:rPr>
        <w:t xml:space="preserve">each </w:t>
      </w:r>
      <w:r w:rsidR="00B16F7F">
        <w:rPr>
          <w:shd w:val="clear" w:color="auto" w:fill="FFFFFF"/>
        </w:rPr>
        <w:t>individual</w:t>
      </w:r>
      <w:r w:rsidR="0042341D">
        <w:rPr>
          <w:shd w:val="clear" w:color="auto" w:fill="FFFFFF"/>
        </w:rPr>
        <w:t xml:space="preserve"> router.</w:t>
      </w:r>
      <w:r w:rsidR="00C57EA4">
        <w:rPr>
          <w:shd w:val="clear" w:color="auto" w:fill="FFFFFF"/>
        </w:rPr>
        <w:t xml:space="preserve"> When you have multiple areas in OSPF you need to keep the backbone, or area 0 contiguous meaning that every router must have a physical or virtual connection to it.  </w:t>
      </w:r>
    </w:p>
    <w:p w:rsidR="00605E94" w:rsidP="007353D6" w:rsidRDefault="007353D6" w14:paraId="3BCF24EA" w14:textId="3FF653A8">
      <w:pPr>
        <w:pStyle w:val="Heading1"/>
      </w:pPr>
      <w:r>
        <w:t xml:space="preserve">Lab Summary </w:t>
      </w:r>
    </w:p>
    <w:p w:rsidR="0012371A" w:rsidP="007353D6" w:rsidRDefault="007353D6" w14:paraId="39C359F3" w14:textId="4C531B84">
      <w:r>
        <w:t>For this lab we setup 6</w:t>
      </w:r>
      <w:r w:rsidR="00137FEB">
        <w:t xml:space="preserve"> Cisco integrated services routers in a dual IPv4 and IPv6 multi area OSPF network. </w:t>
      </w:r>
    </w:p>
    <w:p w:rsidR="004E54F7" w:rsidP="004E54F7" w:rsidRDefault="004E54F7" w14:paraId="3232DD1D" w14:textId="69C45D1C">
      <w:pPr>
        <w:pStyle w:val="Heading1"/>
      </w:pPr>
      <w:r>
        <w:t>Lab Commands</w:t>
      </w:r>
    </w:p>
    <w:p w:rsidR="004E54F7" w:rsidP="004E54F7" w:rsidRDefault="00B37F83" w14:paraId="624C49A6" w14:textId="435B31F8">
      <w:r w:rsidR="00B37F83">
        <w:rPr/>
        <w:t xml:space="preserve">In this lab we needed to use some new commands along with some commands we learned about in </w:t>
      </w:r>
      <w:r w:rsidR="045D81AA">
        <w:rPr/>
        <w:t>our</w:t>
      </w:r>
      <w:r w:rsidR="00B37F83">
        <w:rPr/>
        <w:t xml:space="preserve"> last lab. </w:t>
      </w:r>
    </w:p>
    <w:p w:rsidR="00243FDB" w:rsidP="00AE39EA" w:rsidRDefault="27874372" w14:paraId="23CB719F" w14:textId="1DE78789">
      <w:pPr>
        <w:pStyle w:val="ListParagraph"/>
        <w:numPr>
          <w:ilvl w:val="0"/>
          <w:numId w:val="16"/>
        </w:numPr>
      </w:pPr>
      <w:r>
        <w:t>Router (config)# ipv6 unicast-routing</w:t>
      </w:r>
    </w:p>
    <w:p w:rsidR="003E3661" w:rsidP="003E3661" w:rsidRDefault="003E3661" w14:paraId="09053D8D" w14:textId="3B1C805B">
      <w:pPr>
        <w:pStyle w:val="ListParagraph"/>
      </w:pPr>
      <w:r>
        <w:t>This command enables IPv6 routing on our router</w:t>
      </w:r>
    </w:p>
    <w:p w:rsidR="00AE39EA" w:rsidP="00AE39EA" w:rsidRDefault="2456412B" w14:paraId="02EF5D93" w14:textId="01E0AFF8">
      <w:pPr>
        <w:pStyle w:val="ListParagraph"/>
        <w:numPr>
          <w:ilvl w:val="0"/>
          <w:numId w:val="16"/>
        </w:numPr>
      </w:pPr>
      <w:r>
        <w:t xml:space="preserve">Router (config)# router ospf </w:t>
      </w:r>
      <w:r w:rsidR="32CDFB5A">
        <w:t>x</w:t>
      </w:r>
    </w:p>
    <w:p w:rsidR="00CC2457" w:rsidP="00331A05" w:rsidRDefault="00331A05" w14:paraId="64BE017E" w14:textId="173DBB22">
      <w:pPr>
        <w:pStyle w:val="ListParagraph"/>
      </w:pPr>
      <w:r>
        <w:t>This command starts OSPF on</w:t>
      </w:r>
      <w:r w:rsidR="003765FB">
        <w:t xml:space="preserve"> our router</w:t>
      </w:r>
      <w:r>
        <w:t xml:space="preserve"> with the process id x</w:t>
      </w:r>
      <w:r w:rsidR="00091B8D">
        <w:t xml:space="preserve"> and drops us into router config mode</w:t>
      </w:r>
    </w:p>
    <w:p w:rsidR="00331A05" w:rsidP="00331A05" w:rsidRDefault="1B170D93" w14:paraId="0388A468" w14:textId="7D387C5D">
      <w:pPr>
        <w:pStyle w:val="ListParagraph"/>
        <w:numPr>
          <w:ilvl w:val="0"/>
          <w:numId w:val="16"/>
        </w:numPr>
      </w:pPr>
      <w:r>
        <w:t xml:space="preserve">Router (config-router)# </w:t>
      </w:r>
      <w:r w:rsidR="465D2D42">
        <w:t>network a.b.c.d 0.0.0.255</w:t>
      </w:r>
      <w:r w:rsidR="65DDD83F">
        <w:t xml:space="preserve"> area x</w:t>
      </w:r>
    </w:p>
    <w:p w:rsidR="003205C5" w:rsidP="003205C5" w:rsidRDefault="003205C5" w14:paraId="7A7240A4" w14:textId="4CD6C7FD">
      <w:pPr>
        <w:pStyle w:val="ListParagraph"/>
      </w:pPr>
      <w:r>
        <w:t xml:space="preserve">This command </w:t>
      </w:r>
      <w:r w:rsidR="00532332">
        <w:t>would add the network a.b.c.d with the subnet mask of 255.255.255.</w:t>
      </w:r>
      <w:r w:rsidR="00A910F2">
        <w:t>0 to OSPF in area x</w:t>
      </w:r>
    </w:p>
    <w:p w:rsidR="00A910F2" w:rsidP="00A910F2" w:rsidRDefault="36E98C3E" w14:paraId="66D70DDD" w14:textId="0E542904">
      <w:pPr>
        <w:pStyle w:val="ListParagraph"/>
        <w:numPr>
          <w:ilvl w:val="0"/>
          <w:numId w:val="16"/>
        </w:numPr>
      </w:pPr>
      <w:r>
        <w:t xml:space="preserve">Router (config-router)# </w:t>
      </w:r>
      <w:r w:rsidR="4995086F">
        <w:t>router-id x.x.x.x</w:t>
      </w:r>
    </w:p>
    <w:p w:rsidR="008E0472" w:rsidP="008E0472" w:rsidRDefault="008E0472" w14:paraId="631358B5" w14:textId="098EAAC8">
      <w:pPr>
        <w:pStyle w:val="ListParagraph"/>
      </w:pPr>
      <w:r>
        <w:t xml:space="preserve">This command adds a unique identification number to our router </w:t>
      </w:r>
      <w:r w:rsidR="002C3D33">
        <w:t xml:space="preserve">that is used for neighbor discovery </w:t>
      </w:r>
    </w:p>
    <w:p w:rsidR="002C3D33" w:rsidP="000160EF" w:rsidRDefault="6C8A0361" w14:paraId="7AC232F5" w14:textId="359AF154">
      <w:pPr>
        <w:pStyle w:val="ListParagraph"/>
        <w:numPr>
          <w:ilvl w:val="0"/>
          <w:numId w:val="16"/>
        </w:numPr>
      </w:pPr>
      <w:r>
        <w:t xml:space="preserve">Router (config-router)# </w:t>
      </w:r>
      <w:r w:rsidR="58C51B59">
        <w:t>area x virtual-link a.b.c.d</w:t>
      </w:r>
    </w:p>
    <w:p w:rsidR="004321FA" w:rsidP="004321FA" w:rsidRDefault="004321FA" w14:paraId="01F70FF8" w14:textId="0D1BFC4C">
      <w:pPr>
        <w:pStyle w:val="ListParagraph"/>
      </w:pPr>
      <w:r>
        <w:t xml:space="preserve">This command creates a virtual link where x is the area that </w:t>
      </w:r>
      <w:r w:rsidR="00A9062C">
        <w:t>the link is crossing and a.b.c.d is the router id of our target router</w:t>
      </w:r>
      <w:r w:rsidR="00FE791E">
        <w:t xml:space="preserve">. This command is used to </w:t>
      </w:r>
      <w:r w:rsidR="00D56311">
        <w:t>add</w:t>
      </w:r>
      <w:r w:rsidR="00FE791E">
        <w:t xml:space="preserve"> fault tolerance </w:t>
      </w:r>
      <w:r w:rsidR="00934D96">
        <w:t xml:space="preserve">and can help with keeping area 0 contiguous </w:t>
      </w:r>
    </w:p>
    <w:p w:rsidR="00D13A23" w:rsidP="00D13A23" w:rsidRDefault="456E1DFB" w14:paraId="4328F0B9" w14:textId="3CE5208C">
      <w:pPr>
        <w:pStyle w:val="ListParagraph"/>
        <w:numPr>
          <w:ilvl w:val="0"/>
          <w:numId w:val="16"/>
        </w:numPr>
      </w:pPr>
      <w:r>
        <w:t>Router (config</w:t>
      </w:r>
      <w:r w:rsidR="6F168EF5">
        <w:t>)# ipv6 router ospf x</w:t>
      </w:r>
    </w:p>
    <w:p w:rsidR="0065720C" w:rsidP="0065720C" w:rsidRDefault="0065720C" w14:paraId="50DAD1F4" w14:textId="0A169D73">
      <w:pPr>
        <w:pStyle w:val="ListParagraph"/>
      </w:pPr>
      <w:r>
        <w:t xml:space="preserve">This command starts </w:t>
      </w:r>
      <w:r w:rsidR="005444CF">
        <w:t xml:space="preserve">IPv6 OSPF on our router </w:t>
      </w:r>
      <w:r w:rsidR="00C60880">
        <w:t>with a process id of x</w:t>
      </w:r>
    </w:p>
    <w:p w:rsidR="0000184C" w:rsidP="0000184C" w:rsidRDefault="0000184C" w14:paraId="55AC677E" w14:textId="63636DCD">
      <w:pPr>
        <w:pStyle w:val="ListParagraph"/>
        <w:numPr>
          <w:ilvl w:val="0"/>
          <w:numId w:val="16"/>
        </w:numPr>
      </w:pPr>
      <w:r>
        <w:lastRenderedPageBreak/>
        <w:t>Router (config</w:t>
      </w:r>
      <w:r w:rsidR="00AC03A2">
        <w:t>-rtr)# router-id x.x.x.x</w:t>
      </w:r>
    </w:p>
    <w:p w:rsidR="00AC03A2" w:rsidP="00AC03A2" w:rsidRDefault="00AC03A2" w14:paraId="787832E0" w14:textId="59D82671">
      <w:pPr>
        <w:pStyle w:val="ListParagraph"/>
      </w:pPr>
      <w:r>
        <w:t xml:space="preserve">This command sets the </w:t>
      </w:r>
      <w:r w:rsidR="00C60880">
        <w:t xml:space="preserve">router id for </w:t>
      </w:r>
      <w:r w:rsidR="00CC0DAC">
        <w:t>IPv6 OSPF</w:t>
      </w:r>
    </w:p>
    <w:p w:rsidR="005444CF" w:rsidP="005444CF" w:rsidRDefault="13E6BCF0" w14:paraId="12BACC0A" w14:textId="0943B498">
      <w:pPr>
        <w:pStyle w:val="ListParagraph"/>
        <w:numPr>
          <w:ilvl w:val="0"/>
          <w:numId w:val="16"/>
        </w:numPr>
      </w:pPr>
      <w:r>
        <w:t xml:space="preserve">Router </w:t>
      </w:r>
      <w:r w:rsidR="49F5B19F">
        <w:t>(config</w:t>
      </w:r>
      <w:r w:rsidR="6E26DBD9">
        <w:t>-i</w:t>
      </w:r>
      <w:r w:rsidR="27A9524D">
        <w:t>f)</w:t>
      </w:r>
      <w:r w:rsidR="43C66F79">
        <w:t># ipv6 ospf 1 area x</w:t>
      </w:r>
    </w:p>
    <w:p w:rsidR="00357934" w:rsidP="00357934" w:rsidRDefault="00E36F42" w14:paraId="097D5BF9" w14:textId="02E45F23">
      <w:pPr>
        <w:pStyle w:val="ListParagraph"/>
      </w:pPr>
      <w:r>
        <w:t xml:space="preserve">This command </w:t>
      </w:r>
      <w:r w:rsidR="00192B96">
        <w:t xml:space="preserve">adds this interface and any </w:t>
      </w:r>
      <w:r w:rsidR="00BD5308">
        <w:t>associated</w:t>
      </w:r>
      <w:r w:rsidR="00192B96">
        <w:t xml:space="preserve"> networks to IPv6 OSPF process </w:t>
      </w:r>
      <w:r w:rsidR="00F5683F">
        <w:t>id 1</w:t>
      </w:r>
    </w:p>
    <w:p w:rsidR="00357934" w:rsidP="00357934" w:rsidRDefault="00357934" w14:paraId="0A4F7B11" w14:textId="30326547">
      <w:pPr>
        <w:pStyle w:val="Heading1"/>
      </w:pPr>
      <w:r>
        <w:t>Network diagram</w:t>
      </w:r>
    </w:p>
    <w:p w:rsidR="00357934" w:rsidP="00357934" w:rsidRDefault="00520DF8" w14:paraId="53BD2CC9" w14:textId="5677FD38">
      <w:r w:rsidRPr="00520DF8">
        <w:rPr>
          <w:noProof/>
        </w:rPr>
        <w:drawing>
          <wp:inline distT="0" distB="0" distL="0" distR="0" wp14:anchorId="0A614D70" wp14:editId="753F54A9">
            <wp:extent cx="5486400" cy="282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2E" w:rsidP="00357934" w:rsidRDefault="0019762E" w14:paraId="254E8F6C" w14:textId="6A10613B">
      <w:r>
        <w:t xml:space="preserve">(loopback interfaces omitted </w:t>
      </w:r>
      <w:r w:rsidR="00DC7857">
        <w:t>in this diagram)</w:t>
      </w:r>
    </w:p>
    <w:p w:rsidR="00357934" w:rsidP="00357934" w:rsidRDefault="00357934" w14:paraId="18556552" w14:textId="6178D6B1">
      <w:pPr>
        <w:pStyle w:val="Heading1"/>
      </w:pPr>
      <w:r>
        <w:t>Router Configurations</w:t>
      </w:r>
    </w:p>
    <w:p w:rsidR="46E58463" w:rsidP="00E31585" w:rsidRDefault="00E31585" w14:paraId="6FBECF1C" w14:textId="6178D6B1">
      <w:pPr>
        <w:pStyle w:val="Subtitle"/>
      </w:pPr>
      <w:r>
        <w:t>R1</w:t>
      </w:r>
    </w:p>
    <w:p w:rsidR="003B5778" w:rsidP="00E037C2" w:rsidRDefault="003B5778" w14:paraId="2A25739B" w14:textId="77777777">
      <w:pPr>
        <w:spacing w:before="0" w:after="0" w:line="240" w:lineRule="auto"/>
      </w:pPr>
      <w:r>
        <w:t>Current configuration : 1767 bytes</w:t>
      </w:r>
    </w:p>
    <w:p w:rsidR="003B5778" w:rsidP="00E037C2" w:rsidRDefault="003B5778" w14:paraId="79D0D47A" w14:textId="77777777">
      <w:pPr>
        <w:spacing w:before="0" w:after="0" w:line="240" w:lineRule="auto"/>
      </w:pPr>
      <w:r>
        <w:t>!</w:t>
      </w:r>
    </w:p>
    <w:p w:rsidR="003B5778" w:rsidP="00E037C2" w:rsidRDefault="003B5778" w14:paraId="5B743DFC" w14:textId="77777777">
      <w:pPr>
        <w:spacing w:before="0" w:after="0" w:line="240" w:lineRule="auto"/>
      </w:pPr>
      <w:r>
        <w:t>! Last configuration change at 16:26:28 UTC Wed Sep 22 2021</w:t>
      </w:r>
    </w:p>
    <w:p w:rsidR="003B5778" w:rsidP="00E037C2" w:rsidRDefault="003B5778" w14:paraId="157ADB85" w14:textId="77777777">
      <w:pPr>
        <w:spacing w:before="0" w:after="0" w:line="240" w:lineRule="auto"/>
      </w:pPr>
      <w:r>
        <w:t>!</w:t>
      </w:r>
    </w:p>
    <w:p w:rsidR="003B5778" w:rsidP="00E037C2" w:rsidRDefault="003B5778" w14:paraId="2544312B" w14:textId="77777777">
      <w:pPr>
        <w:spacing w:before="0" w:after="0" w:line="240" w:lineRule="auto"/>
      </w:pPr>
      <w:r>
        <w:t>version 15.5</w:t>
      </w:r>
    </w:p>
    <w:p w:rsidR="003B5778" w:rsidP="00E037C2" w:rsidRDefault="003B5778" w14:paraId="441F0CC5" w14:textId="77777777">
      <w:pPr>
        <w:spacing w:before="0" w:after="0" w:line="240" w:lineRule="auto"/>
      </w:pPr>
      <w:r>
        <w:t>service timestamps debug datetime msec</w:t>
      </w:r>
    </w:p>
    <w:p w:rsidR="003B5778" w:rsidP="00E037C2" w:rsidRDefault="003B5778" w14:paraId="7639CCB6" w14:textId="77777777">
      <w:pPr>
        <w:spacing w:before="0" w:after="0" w:line="240" w:lineRule="auto"/>
      </w:pPr>
      <w:r>
        <w:t>service timestamps log datetime msec</w:t>
      </w:r>
    </w:p>
    <w:p w:rsidR="003B5778" w:rsidP="00E037C2" w:rsidRDefault="003B5778" w14:paraId="226F5895" w14:textId="77777777">
      <w:pPr>
        <w:spacing w:before="0" w:after="0" w:line="240" w:lineRule="auto"/>
      </w:pPr>
      <w:r>
        <w:t>no platform punt-keepalive disable-kernel-core</w:t>
      </w:r>
    </w:p>
    <w:p w:rsidR="003B5778" w:rsidP="00E037C2" w:rsidRDefault="003B5778" w14:paraId="24A6065A" w14:textId="77777777">
      <w:pPr>
        <w:spacing w:before="0" w:after="0" w:line="240" w:lineRule="auto"/>
      </w:pPr>
      <w:r>
        <w:t>!</w:t>
      </w:r>
    </w:p>
    <w:p w:rsidR="003B5778" w:rsidP="00E037C2" w:rsidRDefault="003B5778" w14:paraId="104E6358" w14:textId="77777777">
      <w:pPr>
        <w:spacing w:before="0" w:after="0" w:line="240" w:lineRule="auto"/>
      </w:pPr>
      <w:r>
        <w:t>hostname R1</w:t>
      </w:r>
    </w:p>
    <w:p w:rsidR="003B5778" w:rsidP="00E037C2" w:rsidRDefault="003B5778" w14:paraId="2A45E6BC" w14:textId="77777777">
      <w:pPr>
        <w:spacing w:before="0" w:after="0" w:line="240" w:lineRule="auto"/>
      </w:pPr>
      <w:r>
        <w:t>!</w:t>
      </w:r>
    </w:p>
    <w:p w:rsidR="003B5778" w:rsidP="00E037C2" w:rsidRDefault="003B5778" w14:paraId="56B183E0" w14:textId="77777777">
      <w:pPr>
        <w:spacing w:before="0" w:after="0" w:line="240" w:lineRule="auto"/>
      </w:pPr>
      <w:r>
        <w:lastRenderedPageBreak/>
        <w:t>boot-start-marker</w:t>
      </w:r>
    </w:p>
    <w:p w:rsidR="003B5778" w:rsidP="00E037C2" w:rsidRDefault="003B5778" w14:paraId="731D1073" w14:textId="77777777">
      <w:pPr>
        <w:spacing w:before="0" w:after="0" w:line="240" w:lineRule="auto"/>
      </w:pPr>
      <w:r>
        <w:t>boot-end-marker</w:t>
      </w:r>
    </w:p>
    <w:p w:rsidR="003B5778" w:rsidP="00E037C2" w:rsidRDefault="003B5778" w14:paraId="3D0CF115" w14:textId="77777777">
      <w:pPr>
        <w:spacing w:before="0" w:after="0" w:line="240" w:lineRule="auto"/>
      </w:pPr>
      <w:r>
        <w:t>!</w:t>
      </w:r>
    </w:p>
    <w:p w:rsidR="003B5778" w:rsidP="00E037C2" w:rsidRDefault="003B5778" w14:paraId="34897C49" w14:textId="77777777">
      <w:pPr>
        <w:spacing w:before="0" w:after="0" w:line="240" w:lineRule="auto"/>
      </w:pPr>
      <w:r>
        <w:t>!</w:t>
      </w:r>
    </w:p>
    <w:p w:rsidR="003B5778" w:rsidP="00E037C2" w:rsidRDefault="003B5778" w14:paraId="1971C534" w14:textId="77777777">
      <w:pPr>
        <w:spacing w:before="0" w:after="0" w:line="240" w:lineRule="auto"/>
      </w:pPr>
      <w:r>
        <w:t>vrf definition Mgmt-intf</w:t>
      </w:r>
    </w:p>
    <w:p w:rsidR="003B5778" w:rsidP="00E037C2" w:rsidRDefault="003B5778" w14:paraId="3CA716B6" w14:textId="77777777">
      <w:pPr>
        <w:spacing w:before="0" w:after="0" w:line="240" w:lineRule="auto"/>
      </w:pPr>
      <w:r>
        <w:t xml:space="preserve"> !</w:t>
      </w:r>
    </w:p>
    <w:p w:rsidR="003B5778" w:rsidP="00E037C2" w:rsidRDefault="003B5778" w14:paraId="711F0E25" w14:textId="77777777">
      <w:pPr>
        <w:spacing w:before="0" w:after="0" w:line="240" w:lineRule="auto"/>
      </w:pPr>
      <w:r>
        <w:t xml:space="preserve"> address-family ipv4</w:t>
      </w:r>
    </w:p>
    <w:p w:rsidR="003B5778" w:rsidP="00E037C2" w:rsidRDefault="003B5778" w14:paraId="4F6E8CF7" w14:textId="77777777">
      <w:pPr>
        <w:spacing w:before="0" w:after="0" w:line="240" w:lineRule="auto"/>
      </w:pPr>
      <w:r>
        <w:t xml:space="preserve"> exit-address-family</w:t>
      </w:r>
    </w:p>
    <w:p w:rsidR="003B5778" w:rsidP="00E037C2" w:rsidRDefault="003B5778" w14:paraId="5F22AC61" w14:textId="77777777">
      <w:pPr>
        <w:spacing w:before="0" w:after="0" w:line="240" w:lineRule="auto"/>
      </w:pPr>
      <w:r>
        <w:t xml:space="preserve"> !</w:t>
      </w:r>
    </w:p>
    <w:p w:rsidR="003B5778" w:rsidP="00E037C2" w:rsidRDefault="003B5778" w14:paraId="503BFE79" w14:textId="77777777">
      <w:pPr>
        <w:spacing w:before="0" w:after="0" w:line="240" w:lineRule="auto"/>
      </w:pPr>
      <w:r>
        <w:t xml:space="preserve"> address-family ipv6</w:t>
      </w:r>
    </w:p>
    <w:p w:rsidR="003B5778" w:rsidP="00E037C2" w:rsidRDefault="003B5778" w14:paraId="289E3DC0" w14:textId="77777777">
      <w:pPr>
        <w:spacing w:before="0" w:after="0" w:line="240" w:lineRule="auto"/>
      </w:pPr>
      <w:r>
        <w:t xml:space="preserve"> exit-address-family</w:t>
      </w:r>
    </w:p>
    <w:p w:rsidR="003B5778" w:rsidP="00E037C2" w:rsidRDefault="003B5778" w14:paraId="59B3C7C3" w14:textId="77777777">
      <w:pPr>
        <w:spacing w:before="0" w:after="0" w:line="240" w:lineRule="auto"/>
      </w:pPr>
      <w:r>
        <w:t>!</w:t>
      </w:r>
    </w:p>
    <w:p w:rsidR="003B5778" w:rsidP="00E037C2" w:rsidRDefault="003B5778" w14:paraId="61037BF3" w14:textId="77777777">
      <w:pPr>
        <w:spacing w:before="0" w:after="0" w:line="240" w:lineRule="auto"/>
      </w:pPr>
      <w:r>
        <w:t>!</w:t>
      </w:r>
    </w:p>
    <w:p w:rsidR="003B5778" w:rsidP="00E037C2" w:rsidRDefault="003B5778" w14:paraId="5DB6F9A2" w14:textId="77777777">
      <w:pPr>
        <w:spacing w:before="0" w:after="0" w:line="240" w:lineRule="auto"/>
      </w:pPr>
      <w:r>
        <w:t>no aaa new-model</w:t>
      </w:r>
    </w:p>
    <w:p w:rsidR="003B5778" w:rsidP="00E037C2" w:rsidRDefault="003B5778" w14:paraId="1022D082" w14:textId="1FFCBF41">
      <w:pPr>
        <w:spacing w:before="0" w:after="0" w:line="240" w:lineRule="auto"/>
      </w:pPr>
      <w:r>
        <w:t>!</w:t>
      </w:r>
    </w:p>
    <w:p w:rsidR="003B5778" w:rsidP="00E037C2" w:rsidRDefault="003B5778" w14:paraId="22A5BFC1" w14:textId="77777777">
      <w:pPr>
        <w:spacing w:before="0" w:after="0" w:line="240" w:lineRule="auto"/>
      </w:pPr>
      <w:r>
        <w:t>ipv6 unicast-routing</w:t>
      </w:r>
    </w:p>
    <w:p w:rsidR="003B5778" w:rsidP="00E037C2" w:rsidRDefault="003B5778" w14:paraId="626179D2" w14:textId="6DD74B16">
      <w:pPr>
        <w:spacing w:before="0" w:after="0" w:line="240" w:lineRule="auto"/>
      </w:pPr>
      <w:r>
        <w:t>!</w:t>
      </w:r>
    </w:p>
    <w:p w:rsidR="003B5778" w:rsidP="00E037C2" w:rsidRDefault="003B5778" w14:paraId="508B6A32" w14:textId="77777777">
      <w:pPr>
        <w:spacing w:before="0" w:after="0" w:line="240" w:lineRule="auto"/>
      </w:pPr>
      <w:r>
        <w:t>license udi pid ISR4321/K9 sn FDO214811ZM</w:t>
      </w:r>
    </w:p>
    <w:p w:rsidR="003B5778" w:rsidP="00E037C2" w:rsidRDefault="003B5778" w14:paraId="06DCBB1A" w14:textId="07DD3A40">
      <w:pPr>
        <w:spacing w:before="0" w:after="0" w:line="240" w:lineRule="auto"/>
      </w:pPr>
      <w:r>
        <w:t>!</w:t>
      </w:r>
    </w:p>
    <w:p w:rsidR="003B5778" w:rsidP="00E037C2" w:rsidRDefault="003B5778" w14:paraId="5D028CA4" w14:textId="77777777">
      <w:pPr>
        <w:spacing w:before="0" w:after="0" w:line="240" w:lineRule="auto"/>
      </w:pPr>
      <w:r>
        <w:t>interface Loopback0</w:t>
      </w:r>
    </w:p>
    <w:p w:rsidR="003B5778" w:rsidP="00E037C2" w:rsidRDefault="003B5778" w14:paraId="45DA5242" w14:textId="77777777">
      <w:pPr>
        <w:spacing w:before="0" w:after="0" w:line="240" w:lineRule="auto"/>
      </w:pPr>
      <w:r>
        <w:t xml:space="preserve"> ip address 192.168.1.1 255.255.255.0</w:t>
      </w:r>
    </w:p>
    <w:p w:rsidR="003B5778" w:rsidP="00E037C2" w:rsidRDefault="003B5778" w14:paraId="63929048" w14:textId="77777777">
      <w:pPr>
        <w:spacing w:before="0" w:after="0" w:line="240" w:lineRule="auto"/>
      </w:pPr>
      <w:r>
        <w:t xml:space="preserve"> ipv6 address 10::1:1/64</w:t>
      </w:r>
    </w:p>
    <w:p w:rsidR="003B5778" w:rsidP="00E037C2" w:rsidRDefault="003B5778" w14:paraId="08B5FFFD" w14:textId="77777777">
      <w:pPr>
        <w:spacing w:before="0" w:after="0" w:line="240" w:lineRule="auto"/>
      </w:pPr>
      <w:r>
        <w:t xml:space="preserve"> ipv6 ospf 1 area 0</w:t>
      </w:r>
    </w:p>
    <w:p w:rsidR="003B5778" w:rsidP="00E037C2" w:rsidRDefault="003B5778" w14:paraId="492A3A9E" w14:textId="77777777">
      <w:pPr>
        <w:spacing w:before="0" w:after="0" w:line="240" w:lineRule="auto"/>
      </w:pPr>
      <w:r>
        <w:t>!</w:t>
      </w:r>
    </w:p>
    <w:p w:rsidR="003B5778" w:rsidP="00E037C2" w:rsidRDefault="003B5778" w14:paraId="74179198" w14:textId="77777777">
      <w:pPr>
        <w:spacing w:before="0" w:after="0" w:line="240" w:lineRule="auto"/>
      </w:pPr>
      <w:r>
        <w:t>interface GigabitEthernet0/0/0</w:t>
      </w:r>
    </w:p>
    <w:p w:rsidR="003B5778" w:rsidP="00E037C2" w:rsidRDefault="003B5778" w14:paraId="47395806" w14:textId="77777777">
      <w:pPr>
        <w:spacing w:before="0" w:after="0" w:line="240" w:lineRule="auto"/>
      </w:pPr>
      <w:r>
        <w:t xml:space="preserve"> ip address 10.1.0.1 255.255.255.0</w:t>
      </w:r>
    </w:p>
    <w:p w:rsidR="003B5778" w:rsidP="00E037C2" w:rsidRDefault="003B5778" w14:paraId="7DF2B5EB" w14:textId="77777777">
      <w:pPr>
        <w:spacing w:before="0" w:after="0" w:line="240" w:lineRule="auto"/>
      </w:pPr>
      <w:r>
        <w:t xml:space="preserve"> negotiation auto</w:t>
      </w:r>
    </w:p>
    <w:p w:rsidR="003B5778" w:rsidP="00E037C2" w:rsidRDefault="003B5778" w14:paraId="6339ED1C" w14:textId="77777777">
      <w:pPr>
        <w:spacing w:before="0" w:after="0" w:line="240" w:lineRule="auto"/>
      </w:pPr>
      <w:r>
        <w:t xml:space="preserve"> ipv6 address 10:1::1/64</w:t>
      </w:r>
    </w:p>
    <w:p w:rsidR="003B5778" w:rsidP="00E037C2" w:rsidRDefault="003B5778" w14:paraId="404A2503" w14:textId="77777777">
      <w:pPr>
        <w:spacing w:before="0" w:after="0" w:line="240" w:lineRule="auto"/>
      </w:pPr>
      <w:r>
        <w:t xml:space="preserve"> ipv6 ospf 1 area 10</w:t>
      </w:r>
    </w:p>
    <w:p w:rsidR="003B5778" w:rsidP="00E037C2" w:rsidRDefault="003B5778" w14:paraId="777AB5C2" w14:textId="77777777">
      <w:pPr>
        <w:spacing w:before="0" w:after="0" w:line="240" w:lineRule="auto"/>
      </w:pPr>
      <w:r>
        <w:t>!</w:t>
      </w:r>
    </w:p>
    <w:p w:rsidR="003B5778" w:rsidP="00E037C2" w:rsidRDefault="003B5778" w14:paraId="399BD33B" w14:textId="77777777">
      <w:pPr>
        <w:spacing w:before="0" w:after="0" w:line="240" w:lineRule="auto"/>
      </w:pPr>
      <w:r>
        <w:t>interface GigabitEthernet0/0/1</w:t>
      </w:r>
    </w:p>
    <w:p w:rsidR="003B5778" w:rsidP="00E037C2" w:rsidRDefault="003B5778" w14:paraId="2A034CBC" w14:textId="77777777">
      <w:pPr>
        <w:spacing w:before="0" w:after="0" w:line="240" w:lineRule="auto"/>
      </w:pPr>
      <w:r>
        <w:t xml:space="preserve"> no ip address</w:t>
      </w:r>
    </w:p>
    <w:p w:rsidR="003B5778" w:rsidP="00E037C2" w:rsidRDefault="003B5778" w14:paraId="5BA39B04" w14:textId="77777777">
      <w:pPr>
        <w:spacing w:before="0" w:after="0" w:line="240" w:lineRule="auto"/>
      </w:pPr>
      <w:r>
        <w:t xml:space="preserve"> shutdown</w:t>
      </w:r>
    </w:p>
    <w:p w:rsidR="003B5778" w:rsidP="00E037C2" w:rsidRDefault="003B5778" w14:paraId="2E7ED6AD" w14:textId="77777777">
      <w:pPr>
        <w:spacing w:before="0" w:after="0" w:line="240" w:lineRule="auto"/>
      </w:pPr>
      <w:r>
        <w:t xml:space="preserve"> negotiation auto</w:t>
      </w:r>
    </w:p>
    <w:p w:rsidR="003B5778" w:rsidP="00E037C2" w:rsidRDefault="003B5778" w14:paraId="52FE65BE" w14:textId="77777777">
      <w:pPr>
        <w:spacing w:before="0" w:after="0" w:line="240" w:lineRule="auto"/>
      </w:pPr>
      <w:r>
        <w:t>!</w:t>
      </w:r>
    </w:p>
    <w:p w:rsidR="003B5778" w:rsidP="00E037C2" w:rsidRDefault="003B5778" w14:paraId="0491FB06" w14:textId="77777777">
      <w:pPr>
        <w:spacing w:before="0" w:after="0" w:line="240" w:lineRule="auto"/>
      </w:pPr>
      <w:r>
        <w:t>interface Serial0/1/0</w:t>
      </w:r>
    </w:p>
    <w:p w:rsidR="003B5778" w:rsidP="00E037C2" w:rsidRDefault="003B5778" w14:paraId="6F57D637" w14:textId="77777777">
      <w:pPr>
        <w:spacing w:before="0" w:after="0" w:line="240" w:lineRule="auto"/>
      </w:pPr>
      <w:r>
        <w:t xml:space="preserve"> no ip address</w:t>
      </w:r>
    </w:p>
    <w:p w:rsidR="003B5778" w:rsidP="00E037C2" w:rsidRDefault="003B5778" w14:paraId="17C1EF4C" w14:textId="77777777">
      <w:pPr>
        <w:spacing w:before="0" w:after="0" w:line="240" w:lineRule="auto"/>
      </w:pPr>
      <w:r>
        <w:t xml:space="preserve"> shutdown</w:t>
      </w:r>
    </w:p>
    <w:p w:rsidR="003B5778" w:rsidP="00E037C2" w:rsidRDefault="003B5778" w14:paraId="0605FF12" w14:textId="77777777">
      <w:pPr>
        <w:spacing w:before="0" w:after="0" w:line="240" w:lineRule="auto"/>
      </w:pPr>
      <w:r>
        <w:t>!</w:t>
      </w:r>
    </w:p>
    <w:p w:rsidR="003B5778" w:rsidP="00E037C2" w:rsidRDefault="003B5778" w14:paraId="2F16FB74" w14:textId="77777777">
      <w:pPr>
        <w:spacing w:before="0" w:after="0" w:line="240" w:lineRule="auto"/>
      </w:pPr>
      <w:r>
        <w:t>interface Serial0/1/1</w:t>
      </w:r>
    </w:p>
    <w:p w:rsidR="003B5778" w:rsidP="00E037C2" w:rsidRDefault="003B5778" w14:paraId="1FB96789" w14:textId="77777777">
      <w:pPr>
        <w:spacing w:before="0" w:after="0" w:line="240" w:lineRule="auto"/>
      </w:pPr>
      <w:r>
        <w:t xml:space="preserve"> no ip address</w:t>
      </w:r>
    </w:p>
    <w:p w:rsidR="003B5778" w:rsidP="00E037C2" w:rsidRDefault="003B5778" w14:paraId="26C5B6CE" w14:textId="77777777">
      <w:pPr>
        <w:spacing w:before="0" w:after="0" w:line="240" w:lineRule="auto"/>
      </w:pPr>
      <w:r>
        <w:t xml:space="preserve"> shutdown</w:t>
      </w:r>
    </w:p>
    <w:p w:rsidR="003B5778" w:rsidP="00E037C2" w:rsidRDefault="003B5778" w14:paraId="0A02D3FB" w14:textId="77777777">
      <w:pPr>
        <w:spacing w:before="0" w:after="0" w:line="240" w:lineRule="auto"/>
      </w:pPr>
      <w:r>
        <w:t>!</w:t>
      </w:r>
    </w:p>
    <w:p w:rsidR="003B5778" w:rsidP="00E037C2" w:rsidRDefault="003B5778" w14:paraId="298B012D" w14:textId="77777777">
      <w:pPr>
        <w:spacing w:before="0" w:after="0" w:line="240" w:lineRule="auto"/>
      </w:pPr>
      <w:r>
        <w:t>interface GigabitEthernet0/2/0</w:t>
      </w:r>
    </w:p>
    <w:p w:rsidR="003B5778" w:rsidP="00E037C2" w:rsidRDefault="003B5778" w14:paraId="54B8EFA4" w14:textId="77777777">
      <w:pPr>
        <w:spacing w:before="0" w:after="0" w:line="240" w:lineRule="auto"/>
      </w:pPr>
      <w:r>
        <w:t xml:space="preserve"> no ip address</w:t>
      </w:r>
    </w:p>
    <w:p w:rsidR="003B5778" w:rsidP="00E037C2" w:rsidRDefault="003B5778" w14:paraId="55CE4DAE" w14:textId="77777777">
      <w:pPr>
        <w:spacing w:before="0" w:after="0" w:line="240" w:lineRule="auto"/>
      </w:pPr>
      <w:r>
        <w:t xml:space="preserve"> shutdown</w:t>
      </w:r>
    </w:p>
    <w:p w:rsidR="003B5778" w:rsidP="00E037C2" w:rsidRDefault="003B5778" w14:paraId="6686E3A6" w14:textId="77777777">
      <w:pPr>
        <w:spacing w:before="0" w:after="0" w:line="240" w:lineRule="auto"/>
      </w:pPr>
      <w:r>
        <w:t xml:space="preserve"> negotiation auto</w:t>
      </w:r>
    </w:p>
    <w:p w:rsidR="003B5778" w:rsidP="00E037C2" w:rsidRDefault="003B5778" w14:paraId="5FD85688" w14:textId="77777777">
      <w:pPr>
        <w:spacing w:before="0" w:after="0" w:line="240" w:lineRule="auto"/>
      </w:pPr>
      <w:r>
        <w:lastRenderedPageBreak/>
        <w:t>!</w:t>
      </w:r>
    </w:p>
    <w:p w:rsidR="003B5778" w:rsidP="00E037C2" w:rsidRDefault="003B5778" w14:paraId="097C8995" w14:textId="77777777">
      <w:pPr>
        <w:spacing w:before="0" w:after="0" w:line="240" w:lineRule="auto"/>
      </w:pPr>
      <w:r>
        <w:t>interface GigabitEthernet0/2/1</w:t>
      </w:r>
    </w:p>
    <w:p w:rsidR="003B5778" w:rsidP="00E037C2" w:rsidRDefault="003B5778" w14:paraId="09B6DB5F" w14:textId="77777777">
      <w:pPr>
        <w:spacing w:before="0" w:after="0" w:line="240" w:lineRule="auto"/>
      </w:pPr>
      <w:r>
        <w:t xml:space="preserve"> no ip address</w:t>
      </w:r>
    </w:p>
    <w:p w:rsidR="003B5778" w:rsidP="00E037C2" w:rsidRDefault="003B5778" w14:paraId="470A6E81" w14:textId="77777777">
      <w:pPr>
        <w:spacing w:before="0" w:after="0" w:line="240" w:lineRule="auto"/>
      </w:pPr>
      <w:r>
        <w:t xml:space="preserve"> shutdown</w:t>
      </w:r>
    </w:p>
    <w:p w:rsidR="003B5778" w:rsidP="00E037C2" w:rsidRDefault="003B5778" w14:paraId="763E1E08" w14:textId="77777777">
      <w:pPr>
        <w:spacing w:before="0" w:after="0" w:line="240" w:lineRule="auto"/>
      </w:pPr>
      <w:r>
        <w:t xml:space="preserve"> negotiation auto</w:t>
      </w:r>
    </w:p>
    <w:p w:rsidR="003B5778" w:rsidP="00E037C2" w:rsidRDefault="003B5778" w14:paraId="48130A93" w14:textId="77777777">
      <w:pPr>
        <w:spacing w:before="0" w:after="0" w:line="240" w:lineRule="auto"/>
      </w:pPr>
      <w:r>
        <w:t>!</w:t>
      </w:r>
    </w:p>
    <w:p w:rsidR="003B5778" w:rsidP="00E037C2" w:rsidRDefault="003B5778" w14:paraId="1D897203" w14:textId="77777777">
      <w:pPr>
        <w:spacing w:before="0" w:after="0" w:line="240" w:lineRule="auto"/>
      </w:pPr>
      <w:r>
        <w:t>interface GigabitEthernet0</w:t>
      </w:r>
    </w:p>
    <w:p w:rsidR="003B5778" w:rsidP="00E037C2" w:rsidRDefault="003B5778" w14:paraId="3CE790F1" w14:textId="77777777">
      <w:pPr>
        <w:spacing w:before="0" w:after="0" w:line="240" w:lineRule="auto"/>
      </w:pPr>
      <w:r>
        <w:t xml:space="preserve"> vrf forwarding Mgmt-intf</w:t>
      </w:r>
    </w:p>
    <w:p w:rsidR="003B5778" w:rsidP="00E037C2" w:rsidRDefault="003B5778" w14:paraId="1AB03BB4" w14:textId="77777777">
      <w:pPr>
        <w:spacing w:before="0" w:after="0" w:line="240" w:lineRule="auto"/>
      </w:pPr>
      <w:r>
        <w:t xml:space="preserve"> ip address dhcp</w:t>
      </w:r>
    </w:p>
    <w:p w:rsidR="003B5778" w:rsidP="00E037C2" w:rsidRDefault="003B5778" w14:paraId="75EF2D2C" w14:textId="77777777">
      <w:pPr>
        <w:spacing w:before="0" w:after="0" w:line="240" w:lineRule="auto"/>
      </w:pPr>
      <w:r>
        <w:t xml:space="preserve"> negotiation auto</w:t>
      </w:r>
    </w:p>
    <w:p w:rsidR="003B5778" w:rsidP="00E037C2" w:rsidRDefault="003B5778" w14:paraId="73A4E771" w14:textId="77777777">
      <w:pPr>
        <w:spacing w:before="0" w:after="0" w:line="240" w:lineRule="auto"/>
      </w:pPr>
      <w:r>
        <w:t>!</w:t>
      </w:r>
    </w:p>
    <w:p w:rsidR="003B5778" w:rsidP="00E037C2" w:rsidRDefault="003B5778" w14:paraId="184FE100" w14:textId="77777777">
      <w:pPr>
        <w:spacing w:before="0" w:after="0" w:line="240" w:lineRule="auto"/>
      </w:pPr>
      <w:r>
        <w:t>interface Vlan1</w:t>
      </w:r>
    </w:p>
    <w:p w:rsidR="003B5778" w:rsidP="00E037C2" w:rsidRDefault="003B5778" w14:paraId="4B7775B8" w14:textId="77777777">
      <w:pPr>
        <w:spacing w:before="0" w:after="0" w:line="240" w:lineRule="auto"/>
      </w:pPr>
      <w:r>
        <w:t xml:space="preserve"> no ip address</w:t>
      </w:r>
    </w:p>
    <w:p w:rsidR="003B5778" w:rsidP="00E037C2" w:rsidRDefault="003B5778" w14:paraId="40EC00F1" w14:textId="77777777">
      <w:pPr>
        <w:spacing w:before="0" w:after="0" w:line="240" w:lineRule="auto"/>
      </w:pPr>
      <w:r>
        <w:t xml:space="preserve"> shutdown</w:t>
      </w:r>
    </w:p>
    <w:p w:rsidR="003B5778" w:rsidP="00E037C2" w:rsidRDefault="003B5778" w14:paraId="38ECE303" w14:textId="77777777">
      <w:pPr>
        <w:spacing w:before="0" w:after="0" w:line="240" w:lineRule="auto"/>
      </w:pPr>
      <w:r>
        <w:t>!</w:t>
      </w:r>
    </w:p>
    <w:p w:rsidR="003B5778" w:rsidP="00E037C2" w:rsidRDefault="003B5778" w14:paraId="72CDAC2C" w14:textId="77777777">
      <w:pPr>
        <w:spacing w:before="0" w:after="0" w:line="240" w:lineRule="auto"/>
      </w:pPr>
      <w:r>
        <w:t>router ospf 1</w:t>
      </w:r>
    </w:p>
    <w:p w:rsidR="003B5778" w:rsidP="00E037C2" w:rsidRDefault="003B5778" w14:paraId="57531C21" w14:textId="77777777">
      <w:pPr>
        <w:spacing w:before="0" w:after="0" w:line="240" w:lineRule="auto"/>
      </w:pPr>
      <w:r>
        <w:t xml:space="preserve"> router-id 1.1.1.1</w:t>
      </w:r>
    </w:p>
    <w:p w:rsidR="003B5778" w:rsidP="00E037C2" w:rsidRDefault="003B5778" w14:paraId="2A6AF97A" w14:textId="77777777">
      <w:pPr>
        <w:spacing w:before="0" w:after="0" w:line="240" w:lineRule="auto"/>
      </w:pPr>
      <w:r>
        <w:t xml:space="preserve"> area 10 virtual-link 2.2.2.2</w:t>
      </w:r>
    </w:p>
    <w:p w:rsidR="003B5778" w:rsidP="00E037C2" w:rsidRDefault="003B5778" w14:paraId="64F18ED7" w14:textId="77777777">
      <w:pPr>
        <w:spacing w:before="0" w:after="0" w:line="240" w:lineRule="auto"/>
      </w:pPr>
      <w:r>
        <w:t xml:space="preserve"> network 10.1.0.0 0.0.0.255 area 10</w:t>
      </w:r>
    </w:p>
    <w:p w:rsidR="003B5778" w:rsidP="00E037C2" w:rsidRDefault="003B5778" w14:paraId="2201BFEC" w14:textId="77777777">
      <w:pPr>
        <w:spacing w:before="0" w:after="0" w:line="240" w:lineRule="auto"/>
      </w:pPr>
      <w:r>
        <w:t xml:space="preserve"> network 192.168.1.0 0.0.0.255 area 0</w:t>
      </w:r>
    </w:p>
    <w:p w:rsidR="003B5778" w:rsidP="00E037C2" w:rsidRDefault="003B5778" w14:paraId="35848965" w14:textId="2D2E15E5">
      <w:pPr>
        <w:spacing w:before="0" w:after="0" w:line="240" w:lineRule="auto"/>
      </w:pPr>
      <w:r>
        <w:t>!</w:t>
      </w:r>
    </w:p>
    <w:p w:rsidR="003B5778" w:rsidP="00E037C2" w:rsidRDefault="003B5778" w14:paraId="3897A6B5" w14:textId="77777777">
      <w:pPr>
        <w:spacing w:before="0" w:after="0" w:line="240" w:lineRule="auto"/>
      </w:pPr>
      <w:r>
        <w:t>ipv6 router ospf 1</w:t>
      </w:r>
    </w:p>
    <w:p w:rsidR="003B5778" w:rsidP="00E037C2" w:rsidRDefault="003B5778" w14:paraId="2CE33E61" w14:textId="77777777">
      <w:pPr>
        <w:spacing w:before="0" w:after="0" w:line="240" w:lineRule="auto"/>
      </w:pPr>
      <w:r>
        <w:t xml:space="preserve"> router-id 1.1.1.1</w:t>
      </w:r>
    </w:p>
    <w:p w:rsidR="003B5778" w:rsidP="00E037C2" w:rsidRDefault="003B5778" w14:paraId="28D5C0BA" w14:textId="40B6015B">
      <w:pPr>
        <w:spacing w:before="0" w:after="0" w:line="240" w:lineRule="auto"/>
      </w:pPr>
      <w:r>
        <w:t>!</w:t>
      </w:r>
    </w:p>
    <w:p w:rsidR="00E31585" w:rsidP="00E037C2" w:rsidRDefault="00477326" w14:paraId="7FF41F90" w14:textId="3AF03415">
      <w:pPr>
        <w:spacing w:before="0" w:after="0" w:line="240" w:lineRule="auto"/>
      </w:pPr>
      <w:r>
        <w:t>E</w:t>
      </w:r>
      <w:r w:rsidR="003B5778">
        <w:t>nd</w:t>
      </w:r>
    </w:p>
    <w:p w:rsidR="00477326" w:rsidP="00E037C2" w:rsidRDefault="00477326" w14:paraId="19EEB001" w14:textId="77777777">
      <w:pPr>
        <w:spacing w:before="0" w:after="0" w:line="240" w:lineRule="auto"/>
      </w:pPr>
    </w:p>
    <w:p w:rsidR="00477326" w:rsidP="00E037C2" w:rsidRDefault="00477326" w14:paraId="354A2C5C" w14:textId="77777777">
      <w:pPr>
        <w:spacing w:before="0" w:after="0" w:line="240" w:lineRule="auto"/>
      </w:pPr>
    </w:p>
    <w:p w:rsidR="005360BA" w:rsidP="005360BA" w:rsidRDefault="005360BA" w14:paraId="1640F892" w14:textId="77777777">
      <w:pPr>
        <w:spacing w:before="0" w:after="0" w:line="240" w:lineRule="auto"/>
      </w:pPr>
      <w:r>
        <w:t>R1&gt;show ip route</w:t>
      </w:r>
    </w:p>
    <w:p w:rsidR="005360BA" w:rsidP="005360BA" w:rsidRDefault="005360BA" w14:paraId="558CBE59" w14:textId="77777777">
      <w:pPr>
        <w:spacing w:before="0" w:after="0" w:line="240" w:lineRule="auto"/>
      </w:pPr>
      <w:r>
        <w:t>Codes: L - local, C - connected, S - static, R - RIP, M - mobile, B - BGP</w:t>
      </w:r>
    </w:p>
    <w:p w:rsidR="005360BA" w:rsidP="005360BA" w:rsidRDefault="005360BA" w14:paraId="136F36D9" w14:textId="77777777">
      <w:pPr>
        <w:spacing w:before="0" w:after="0" w:line="240" w:lineRule="auto"/>
      </w:pPr>
      <w:r>
        <w:t xml:space="preserve">       D - EIGRP, EX - EIGRP external, O - OSPF, IA - OSPF inter area</w:t>
      </w:r>
    </w:p>
    <w:p w:rsidR="005360BA" w:rsidP="005360BA" w:rsidRDefault="005360BA" w14:paraId="2C97E67E" w14:textId="77777777">
      <w:pPr>
        <w:spacing w:before="0" w:after="0" w:line="240" w:lineRule="auto"/>
      </w:pPr>
      <w:r>
        <w:t xml:space="preserve">       N1 - OSPF NSSA external type 1, N2 - OSPF NSSA external type 2</w:t>
      </w:r>
    </w:p>
    <w:p w:rsidR="005360BA" w:rsidP="005360BA" w:rsidRDefault="005360BA" w14:paraId="5A724A6F" w14:textId="77777777">
      <w:pPr>
        <w:spacing w:before="0" w:after="0" w:line="240" w:lineRule="auto"/>
      </w:pPr>
      <w:r>
        <w:t xml:space="preserve">       E1 - OSPF external type 1, E2 - OSPF external type 2</w:t>
      </w:r>
    </w:p>
    <w:p w:rsidR="005360BA" w:rsidP="005360BA" w:rsidRDefault="005360BA" w14:paraId="6D9E7C48" w14:textId="77777777">
      <w:pPr>
        <w:spacing w:before="0" w:after="0" w:line="240" w:lineRule="auto"/>
      </w:pPr>
      <w:r>
        <w:t xml:space="preserve">       i - IS-IS, su - IS-IS summary, L1 - IS-IS level-1, L2 - IS-IS level-2</w:t>
      </w:r>
    </w:p>
    <w:p w:rsidR="005360BA" w:rsidP="005360BA" w:rsidRDefault="005360BA" w14:paraId="7412CEF0" w14:textId="77777777">
      <w:pPr>
        <w:spacing w:before="0" w:after="0" w:line="240" w:lineRule="auto"/>
      </w:pPr>
      <w:r>
        <w:t xml:space="preserve">       ia - IS-IS inter area, * - candidate default, U - per-user static route</w:t>
      </w:r>
    </w:p>
    <w:p w:rsidR="005360BA" w:rsidP="005360BA" w:rsidRDefault="005360BA" w14:paraId="1099C5E6" w14:textId="77777777">
      <w:pPr>
        <w:spacing w:before="0" w:after="0" w:line="240" w:lineRule="auto"/>
      </w:pPr>
      <w:r>
        <w:t xml:space="preserve">       o - ODR, P - periodic downloaded static route, H - NHRP, l - LISP</w:t>
      </w:r>
    </w:p>
    <w:p w:rsidR="005360BA" w:rsidP="005360BA" w:rsidRDefault="005360BA" w14:paraId="7649D401" w14:textId="77777777">
      <w:pPr>
        <w:spacing w:before="0" w:after="0" w:line="240" w:lineRule="auto"/>
      </w:pPr>
      <w:r>
        <w:t xml:space="preserve">       a - application route</w:t>
      </w:r>
    </w:p>
    <w:p w:rsidR="005360BA" w:rsidP="005360BA" w:rsidRDefault="005360BA" w14:paraId="09572733" w14:textId="77777777">
      <w:pPr>
        <w:spacing w:before="0" w:after="0" w:line="240" w:lineRule="auto"/>
      </w:pPr>
      <w:r>
        <w:t xml:space="preserve">       + - replicated route, % - next hop override, p - overrides from PfR</w:t>
      </w:r>
    </w:p>
    <w:p w:rsidR="005360BA" w:rsidP="005360BA" w:rsidRDefault="005360BA" w14:paraId="6F877451" w14:textId="77777777">
      <w:pPr>
        <w:spacing w:before="0" w:after="0" w:line="240" w:lineRule="auto"/>
      </w:pPr>
    </w:p>
    <w:p w:rsidR="005360BA" w:rsidP="005360BA" w:rsidRDefault="005360BA" w14:paraId="3A862862" w14:textId="77777777">
      <w:pPr>
        <w:spacing w:before="0" w:after="0" w:line="240" w:lineRule="auto"/>
      </w:pPr>
      <w:r>
        <w:t>Gateway of last resort is not set</w:t>
      </w:r>
    </w:p>
    <w:p w:rsidR="005360BA" w:rsidP="005360BA" w:rsidRDefault="005360BA" w14:paraId="47C8133D" w14:textId="77777777">
      <w:pPr>
        <w:spacing w:before="0" w:after="0" w:line="240" w:lineRule="auto"/>
      </w:pPr>
    </w:p>
    <w:p w:rsidR="005360BA" w:rsidP="005360BA" w:rsidRDefault="005360BA" w14:paraId="6196EA9E" w14:textId="77777777">
      <w:pPr>
        <w:spacing w:before="0" w:after="0" w:line="240" w:lineRule="auto"/>
      </w:pPr>
      <w:r>
        <w:t xml:space="preserve">      10.0.0.0/8 is variably subnetted, 6 subnets, 2 masks</w:t>
      </w:r>
    </w:p>
    <w:p w:rsidR="005360BA" w:rsidP="005360BA" w:rsidRDefault="005360BA" w14:paraId="75B398F8" w14:textId="77777777">
      <w:pPr>
        <w:spacing w:before="0" w:after="0" w:line="240" w:lineRule="auto"/>
      </w:pPr>
      <w:r>
        <w:t>C        10.1.0.0/24 is directly connected, GigabitEthernet0/0/0</w:t>
      </w:r>
    </w:p>
    <w:p w:rsidR="005360BA" w:rsidP="005360BA" w:rsidRDefault="005360BA" w14:paraId="06005FAD" w14:textId="77777777">
      <w:pPr>
        <w:spacing w:before="0" w:after="0" w:line="240" w:lineRule="auto"/>
      </w:pPr>
      <w:r>
        <w:t>L        10.1.0.1/32 is directly connected, GigabitEthernet0/0/0</w:t>
      </w:r>
    </w:p>
    <w:p w:rsidR="005360BA" w:rsidP="005360BA" w:rsidRDefault="005360BA" w14:paraId="576333CE" w14:textId="77777777">
      <w:pPr>
        <w:spacing w:before="0" w:after="0" w:line="240" w:lineRule="auto"/>
      </w:pPr>
      <w:r>
        <w:t>O        10.2.0.0/24 [110/2] via 10.1.0.2, 02:02:50, GigabitEthernet0/0/0</w:t>
      </w:r>
    </w:p>
    <w:p w:rsidR="005360BA" w:rsidP="005360BA" w:rsidRDefault="005360BA" w14:paraId="13C75C60" w14:textId="77777777">
      <w:pPr>
        <w:spacing w:before="0" w:after="0" w:line="240" w:lineRule="auto"/>
      </w:pPr>
      <w:r>
        <w:t>O        10.3.0.0/24 [110/3] via 10.1.0.2, 02:02:50, GigabitEthernet0/0/0</w:t>
      </w:r>
    </w:p>
    <w:p w:rsidR="005360BA" w:rsidP="005360BA" w:rsidRDefault="005360BA" w14:paraId="622F8FFC" w14:textId="77777777">
      <w:pPr>
        <w:spacing w:before="0" w:after="0" w:line="240" w:lineRule="auto"/>
      </w:pPr>
      <w:r>
        <w:t>O        10.4.0.0/24 [110/3] via 10.1.0.2, 02:02:40, GigabitEthernet0/0/0</w:t>
      </w:r>
    </w:p>
    <w:p w:rsidR="005360BA" w:rsidP="005360BA" w:rsidRDefault="005360BA" w14:paraId="55B3B0D4" w14:textId="77777777">
      <w:pPr>
        <w:spacing w:before="0" w:after="0" w:line="240" w:lineRule="auto"/>
      </w:pPr>
      <w:r>
        <w:t>O IA     10.5.0.0/24 [110/4] via 10.1.0.2, 00:07:13, GigabitEthernet0/0/0</w:t>
      </w:r>
    </w:p>
    <w:p w:rsidR="005360BA" w:rsidP="005360BA" w:rsidRDefault="005360BA" w14:paraId="69939FA3" w14:textId="77777777">
      <w:pPr>
        <w:spacing w:before="0" w:after="0" w:line="240" w:lineRule="auto"/>
      </w:pPr>
      <w:r>
        <w:lastRenderedPageBreak/>
        <w:t xml:space="preserve">      192.168.1.0/24 is variably subnetted, 2 subnets, 2 masks</w:t>
      </w:r>
    </w:p>
    <w:p w:rsidR="005360BA" w:rsidP="005360BA" w:rsidRDefault="005360BA" w14:paraId="5F601C43" w14:textId="77777777">
      <w:pPr>
        <w:spacing w:before="0" w:after="0" w:line="240" w:lineRule="auto"/>
      </w:pPr>
      <w:r>
        <w:t>C        192.168.1.0/24 is directly connected, Loopback0</w:t>
      </w:r>
    </w:p>
    <w:p w:rsidR="005360BA" w:rsidP="005360BA" w:rsidRDefault="005360BA" w14:paraId="05290D56" w14:textId="77777777">
      <w:pPr>
        <w:spacing w:before="0" w:after="0" w:line="240" w:lineRule="auto"/>
      </w:pPr>
      <w:r>
        <w:t>L        192.168.1.1/32 is directly connected, Loopback0</w:t>
      </w:r>
    </w:p>
    <w:p w:rsidR="005360BA" w:rsidP="005360BA" w:rsidRDefault="005360BA" w14:paraId="12F14B4D" w14:textId="77777777">
      <w:pPr>
        <w:spacing w:before="0" w:after="0" w:line="240" w:lineRule="auto"/>
      </w:pPr>
      <w:r>
        <w:t xml:space="preserve">      192.168.2.0/32 is subnetted, 1 subnets</w:t>
      </w:r>
    </w:p>
    <w:p w:rsidR="005360BA" w:rsidP="005360BA" w:rsidRDefault="005360BA" w14:paraId="4DE27F25" w14:textId="77777777">
      <w:pPr>
        <w:spacing w:before="0" w:after="0" w:line="240" w:lineRule="auto"/>
      </w:pPr>
      <w:r>
        <w:t>O        192.168.2.1 [110/2] via 10.1.0.2, 02:02:50, GigabitEthernet0/0/0</w:t>
      </w:r>
    </w:p>
    <w:p w:rsidR="005360BA" w:rsidP="005360BA" w:rsidRDefault="005360BA" w14:paraId="053494CC" w14:textId="77777777">
      <w:pPr>
        <w:spacing w:before="0" w:after="0" w:line="240" w:lineRule="auto"/>
      </w:pPr>
      <w:r>
        <w:t xml:space="preserve">      192.168.3.0/32 is subnetted, 1 subnets</w:t>
      </w:r>
    </w:p>
    <w:p w:rsidR="005360BA" w:rsidP="005360BA" w:rsidRDefault="005360BA" w14:paraId="4D3D0E3B" w14:textId="77777777">
      <w:pPr>
        <w:spacing w:before="0" w:after="0" w:line="240" w:lineRule="auto"/>
      </w:pPr>
      <w:r>
        <w:t>O        192.168.3.1 [110/3] via 10.1.0.2, 02:02:50, GigabitEthernet0/0/0</w:t>
      </w:r>
    </w:p>
    <w:p w:rsidR="005360BA" w:rsidP="005360BA" w:rsidRDefault="005360BA" w14:paraId="3A57C926" w14:textId="77777777">
      <w:pPr>
        <w:spacing w:before="0" w:after="0" w:line="240" w:lineRule="auto"/>
      </w:pPr>
      <w:r>
        <w:t xml:space="preserve">      192.168.4.0/32 is subnetted, 1 subnets</w:t>
      </w:r>
    </w:p>
    <w:p w:rsidR="005360BA" w:rsidP="005360BA" w:rsidRDefault="005360BA" w14:paraId="54CC76DE" w14:textId="77777777">
      <w:pPr>
        <w:spacing w:before="0" w:after="0" w:line="240" w:lineRule="auto"/>
      </w:pPr>
      <w:r>
        <w:t>O        192.168.4.1 [110/4] via 10.1.0.2, 02:02:50, GigabitEthernet0/0/0</w:t>
      </w:r>
    </w:p>
    <w:p w:rsidR="005360BA" w:rsidP="005360BA" w:rsidRDefault="005360BA" w14:paraId="42F9081A" w14:textId="77777777">
      <w:pPr>
        <w:spacing w:before="0" w:after="0" w:line="240" w:lineRule="auto"/>
      </w:pPr>
      <w:r>
        <w:t xml:space="preserve">      192.168.5.0/32 is subnetted, 1 subnets</w:t>
      </w:r>
    </w:p>
    <w:p w:rsidR="00477326" w:rsidP="005360BA" w:rsidRDefault="005360BA" w14:paraId="51984E16" w14:textId="66B8A509">
      <w:pPr>
        <w:spacing w:before="0" w:after="0" w:line="240" w:lineRule="auto"/>
      </w:pPr>
      <w:r>
        <w:t>O        192.168.5.1 [110/4] via 10.1.0.2, 02:02:30, GigabitEthernet0/0/0</w:t>
      </w:r>
    </w:p>
    <w:p w:rsidR="005360BA" w:rsidP="005360BA" w:rsidRDefault="005360BA" w14:paraId="69051378" w14:textId="77777777">
      <w:pPr>
        <w:spacing w:before="0" w:after="0" w:line="240" w:lineRule="auto"/>
      </w:pPr>
    </w:p>
    <w:p w:rsidR="00E327C3" w:rsidP="00E327C3" w:rsidRDefault="00E327C3" w14:paraId="1F7AF883" w14:textId="77777777">
      <w:pPr>
        <w:spacing w:before="0" w:after="0" w:line="240" w:lineRule="auto"/>
      </w:pPr>
      <w:r>
        <w:t>R1&gt;show ipv6 route</w:t>
      </w:r>
    </w:p>
    <w:p w:rsidR="00E327C3" w:rsidP="00E327C3" w:rsidRDefault="00E327C3" w14:paraId="4B9C6F3D" w14:textId="77777777">
      <w:pPr>
        <w:spacing w:before="0" w:after="0" w:line="240" w:lineRule="auto"/>
      </w:pPr>
      <w:r>
        <w:t>IPv6 Routing Table - default - 14 entries</w:t>
      </w:r>
    </w:p>
    <w:p w:rsidR="00E327C3" w:rsidP="00E327C3" w:rsidRDefault="00E327C3" w14:paraId="4B645319" w14:textId="77777777">
      <w:pPr>
        <w:spacing w:before="0" w:after="0" w:line="240" w:lineRule="auto"/>
      </w:pPr>
      <w:r>
        <w:t>Codes: C - Connected, L - Local, S - Static, U - Per-user Static route</w:t>
      </w:r>
    </w:p>
    <w:p w:rsidR="00E327C3" w:rsidP="00E327C3" w:rsidRDefault="00E327C3" w14:paraId="62D4BB0D" w14:textId="77777777">
      <w:pPr>
        <w:spacing w:before="0" w:after="0" w:line="240" w:lineRule="auto"/>
      </w:pPr>
      <w:r>
        <w:t xml:space="preserve">       B - BGP, R - RIP, I1 - ISIS L1, I2 - ISIS L2</w:t>
      </w:r>
    </w:p>
    <w:p w:rsidR="00E327C3" w:rsidP="00E327C3" w:rsidRDefault="00E327C3" w14:paraId="1618BAD1" w14:textId="77777777">
      <w:pPr>
        <w:spacing w:before="0" w:after="0" w:line="240" w:lineRule="auto"/>
      </w:pPr>
      <w:r>
        <w:t xml:space="preserve">       IA - ISIS interarea, IS - ISIS summary, D - EIGRP, EX - EIGRP external</w:t>
      </w:r>
    </w:p>
    <w:p w:rsidR="00E327C3" w:rsidP="00E327C3" w:rsidRDefault="00E327C3" w14:paraId="4DC39647" w14:textId="77777777">
      <w:pPr>
        <w:spacing w:before="0" w:after="0" w:line="240" w:lineRule="auto"/>
      </w:pPr>
      <w:r>
        <w:t xml:space="preserve">       ND - ND Default, NDp - ND Prefix, DCE - Destination, NDr - Redirect</w:t>
      </w:r>
    </w:p>
    <w:p w:rsidR="00E327C3" w:rsidP="00E327C3" w:rsidRDefault="00E327C3" w14:paraId="6368FE07" w14:textId="77777777">
      <w:pPr>
        <w:spacing w:before="0" w:after="0" w:line="240" w:lineRule="auto"/>
      </w:pPr>
      <w:r>
        <w:t xml:space="preserve">       O - OSPF Intra, OI - OSPF Inter, OE1 - OSPF ext 1, OE2 - OSPF ext 2</w:t>
      </w:r>
    </w:p>
    <w:p w:rsidR="00E327C3" w:rsidP="00E327C3" w:rsidRDefault="00E327C3" w14:paraId="4DE64362" w14:textId="77777777">
      <w:pPr>
        <w:spacing w:before="0" w:after="0" w:line="240" w:lineRule="auto"/>
      </w:pPr>
      <w:r>
        <w:t xml:space="preserve">       ON1 - OSPF NSSA ext 1, ON2 - OSPF NSSA ext 2, a - Application</w:t>
      </w:r>
    </w:p>
    <w:p w:rsidR="00E327C3" w:rsidP="00E327C3" w:rsidRDefault="00E327C3" w14:paraId="15B3F593" w14:textId="77777777">
      <w:pPr>
        <w:spacing w:before="0" w:after="0" w:line="240" w:lineRule="auto"/>
      </w:pPr>
      <w:r>
        <w:t>C   10::/64 [0/0]</w:t>
      </w:r>
    </w:p>
    <w:p w:rsidR="00E327C3" w:rsidP="00E327C3" w:rsidRDefault="00E327C3" w14:paraId="33E0BC41" w14:textId="77777777">
      <w:pPr>
        <w:spacing w:before="0" w:after="0" w:line="240" w:lineRule="auto"/>
      </w:pPr>
      <w:r>
        <w:t xml:space="preserve">     via Loopback0, directly connected</w:t>
      </w:r>
    </w:p>
    <w:p w:rsidR="00E327C3" w:rsidP="00E327C3" w:rsidRDefault="00E327C3" w14:paraId="4FA2D7C3" w14:textId="77777777">
      <w:pPr>
        <w:spacing w:before="0" w:after="0" w:line="240" w:lineRule="auto"/>
      </w:pPr>
      <w:r>
        <w:t>L   10::1:1/128 [0/0]</w:t>
      </w:r>
    </w:p>
    <w:p w:rsidR="00E327C3" w:rsidP="00E327C3" w:rsidRDefault="00E327C3" w14:paraId="353C3EFD" w14:textId="77777777">
      <w:pPr>
        <w:spacing w:before="0" w:after="0" w:line="240" w:lineRule="auto"/>
      </w:pPr>
      <w:r>
        <w:t xml:space="preserve">     via Loopback0, receive</w:t>
      </w:r>
    </w:p>
    <w:p w:rsidR="00E327C3" w:rsidP="00E327C3" w:rsidRDefault="00E327C3" w14:paraId="63494002" w14:textId="77777777">
      <w:pPr>
        <w:spacing w:before="0" w:after="0" w:line="240" w:lineRule="auto"/>
      </w:pPr>
      <w:r>
        <w:t>OI  10::2:1/128 [110/1]</w:t>
      </w:r>
    </w:p>
    <w:p w:rsidR="00E327C3" w:rsidP="00E327C3" w:rsidRDefault="00E327C3" w14:paraId="0C296D3D" w14:textId="77777777">
      <w:pPr>
        <w:spacing w:before="0" w:after="0" w:line="240" w:lineRule="auto"/>
      </w:pPr>
      <w:r>
        <w:t xml:space="preserve">     via FE80::B6A8:B9FF:FE47:9470, GigabitEthernet0/0/0</w:t>
      </w:r>
    </w:p>
    <w:p w:rsidR="00E327C3" w:rsidP="00E327C3" w:rsidRDefault="00E327C3" w14:paraId="2C506ED7" w14:textId="77777777">
      <w:pPr>
        <w:spacing w:before="0" w:after="0" w:line="240" w:lineRule="auto"/>
      </w:pPr>
      <w:r>
        <w:t>OI  10::3:1/128 [110/2]</w:t>
      </w:r>
    </w:p>
    <w:p w:rsidR="00E327C3" w:rsidP="00E327C3" w:rsidRDefault="00E327C3" w14:paraId="24B8F1FE" w14:textId="77777777">
      <w:pPr>
        <w:spacing w:before="0" w:after="0" w:line="240" w:lineRule="auto"/>
      </w:pPr>
      <w:r>
        <w:t xml:space="preserve">     via FE80::B6A8:B9FF:FE47:9470, GigabitEthernet0/0/0</w:t>
      </w:r>
    </w:p>
    <w:p w:rsidR="00E327C3" w:rsidP="00E327C3" w:rsidRDefault="00E327C3" w14:paraId="6628667A" w14:textId="77777777">
      <w:pPr>
        <w:spacing w:before="0" w:after="0" w:line="240" w:lineRule="auto"/>
      </w:pPr>
      <w:r>
        <w:t>OI  10::4:1/128 [110/3]</w:t>
      </w:r>
    </w:p>
    <w:p w:rsidR="00E327C3" w:rsidP="00E327C3" w:rsidRDefault="00E327C3" w14:paraId="36F041EB" w14:textId="77777777">
      <w:pPr>
        <w:spacing w:before="0" w:after="0" w:line="240" w:lineRule="auto"/>
      </w:pPr>
      <w:r>
        <w:t xml:space="preserve">     via FE80::B6A8:B9FF:FE47:9470, GigabitEthernet0/0/0</w:t>
      </w:r>
    </w:p>
    <w:p w:rsidR="00E327C3" w:rsidP="00E327C3" w:rsidRDefault="00E327C3" w14:paraId="3A1DA7EB" w14:textId="77777777">
      <w:pPr>
        <w:spacing w:before="0" w:after="0" w:line="240" w:lineRule="auto"/>
      </w:pPr>
      <w:r>
        <w:t>OI  10::5:1/128 [110/3]</w:t>
      </w:r>
    </w:p>
    <w:p w:rsidR="00E327C3" w:rsidP="00E327C3" w:rsidRDefault="00E327C3" w14:paraId="1EBFAA28" w14:textId="77777777">
      <w:pPr>
        <w:spacing w:before="0" w:after="0" w:line="240" w:lineRule="auto"/>
      </w:pPr>
      <w:r>
        <w:t xml:space="preserve">     via FE80::B6A8:B9FF:FE47:9470, GigabitEthernet0/0/0</w:t>
      </w:r>
    </w:p>
    <w:p w:rsidR="00E327C3" w:rsidP="00E327C3" w:rsidRDefault="00E327C3" w14:paraId="39EF7475" w14:textId="77777777">
      <w:pPr>
        <w:spacing w:before="0" w:after="0" w:line="240" w:lineRule="auto"/>
      </w:pPr>
      <w:r>
        <w:t>OI  10::6:1/128 [110/4]</w:t>
      </w:r>
    </w:p>
    <w:p w:rsidR="00E327C3" w:rsidP="00E327C3" w:rsidRDefault="00E327C3" w14:paraId="325381A0" w14:textId="77777777">
      <w:pPr>
        <w:spacing w:before="0" w:after="0" w:line="240" w:lineRule="auto"/>
      </w:pPr>
      <w:r>
        <w:t xml:space="preserve">     via FE80::B6A8:B9FF:FE47:9470, GigabitEthernet0/0/0</w:t>
      </w:r>
    </w:p>
    <w:p w:rsidR="00E327C3" w:rsidP="00E327C3" w:rsidRDefault="00E327C3" w14:paraId="48A097CA" w14:textId="77777777">
      <w:pPr>
        <w:spacing w:before="0" w:after="0" w:line="240" w:lineRule="auto"/>
      </w:pPr>
      <w:r>
        <w:t>C   10:1::/64 [0/0]</w:t>
      </w:r>
    </w:p>
    <w:p w:rsidR="00E327C3" w:rsidP="00E327C3" w:rsidRDefault="00E327C3" w14:paraId="53EBF0DB" w14:textId="77777777">
      <w:pPr>
        <w:spacing w:before="0" w:after="0" w:line="240" w:lineRule="auto"/>
      </w:pPr>
      <w:r>
        <w:t xml:space="preserve">     via GigabitEthernet0/0/0, directly connected</w:t>
      </w:r>
    </w:p>
    <w:p w:rsidR="00E327C3" w:rsidP="00E327C3" w:rsidRDefault="00E327C3" w14:paraId="1D83DE8C" w14:textId="77777777">
      <w:pPr>
        <w:spacing w:before="0" w:after="0" w:line="240" w:lineRule="auto"/>
      </w:pPr>
      <w:r>
        <w:t>L   10:1::1/128 [0/0]</w:t>
      </w:r>
    </w:p>
    <w:p w:rsidR="00E327C3" w:rsidP="00E327C3" w:rsidRDefault="00E327C3" w14:paraId="66FD644B" w14:textId="77777777">
      <w:pPr>
        <w:spacing w:before="0" w:after="0" w:line="240" w:lineRule="auto"/>
      </w:pPr>
      <w:r>
        <w:t xml:space="preserve">     via GigabitEthernet0/0/0, receive</w:t>
      </w:r>
    </w:p>
    <w:p w:rsidR="00E327C3" w:rsidP="00E327C3" w:rsidRDefault="00E327C3" w14:paraId="21FD7D5F" w14:textId="77777777">
      <w:pPr>
        <w:spacing w:before="0" w:after="0" w:line="240" w:lineRule="auto"/>
      </w:pPr>
      <w:r>
        <w:t>OI  10:2::/64 [110/2]</w:t>
      </w:r>
    </w:p>
    <w:p w:rsidR="00E327C3" w:rsidP="00E327C3" w:rsidRDefault="00E327C3" w14:paraId="14BF5D1D" w14:textId="77777777">
      <w:pPr>
        <w:spacing w:before="0" w:after="0" w:line="240" w:lineRule="auto"/>
      </w:pPr>
      <w:r>
        <w:t xml:space="preserve">     via FE80::B6A8:B9FF:FE47:9470, GigabitEthernet0/0/0</w:t>
      </w:r>
    </w:p>
    <w:p w:rsidR="00E327C3" w:rsidP="00E327C3" w:rsidRDefault="00E327C3" w14:paraId="0C63CC79" w14:textId="77777777">
      <w:pPr>
        <w:spacing w:before="0" w:after="0" w:line="240" w:lineRule="auto"/>
      </w:pPr>
      <w:r>
        <w:t>OI  10:3::/64 [110/3]</w:t>
      </w:r>
    </w:p>
    <w:p w:rsidR="00E327C3" w:rsidP="00E327C3" w:rsidRDefault="00E327C3" w14:paraId="6BA7F481" w14:textId="77777777">
      <w:pPr>
        <w:spacing w:before="0" w:after="0" w:line="240" w:lineRule="auto"/>
      </w:pPr>
      <w:r>
        <w:t xml:space="preserve">     via FE80::B6A8:B9FF:FE47:9470, GigabitEthernet0/0/0</w:t>
      </w:r>
    </w:p>
    <w:p w:rsidR="00E327C3" w:rsidP="00E327C3" w:rsidRDefault="00E327C3" w14:paraId="255BDBB2" w14:textId="77777777">
      <w:pPr>
        <w:spacing w:before="0" w:after="0" w:line="240" w:lineRule="auto"/>
      </w:pPr>
      <w:r>
        <w:t>OI  10:4::/64 [110/3]</w:t>
      </w:r>
    </w:p>
    <w:p w:rsidR="00E327C3" w:rsidP="00E327C3" w:rsidRDefault="00E327C3" w14:paraId="5008059E" w14:textId="77777777">
      <w:pPr>
        <w:spacing w:before="0" w:after="0" w:line="240" w:lineRule="auto"/>
      </w:pPr>
      <w:r>
        <w:t xml:space="preserve">     via FE80::B6A8:B9FF:FE47:9470, GigabitEthernet0/0/0</w:t>
      </w:r>
    </w:p>
    <w:p w:rsidR="00E327C3" w:rsidP="00E327C3" w:rsidRDefault="00E327C3" w14:paraId="5ECC62F3" w14:textId="77777777">
      <w:pPr>
        <w:spacing w:before="0" w:after="0" w:line="240" w:lineRule="auto"/>
      </w:pPr>
      <w:r>
        <w:t>OI  10:5::/64 [110/4]</w:t>
      </w:r>
    </w:p>
    <w:p w:rsidR="00E327C3" w:rsidP="00E327C3" w:rsidRDefault="00E327C3" w14:paraId="61FCFB56" w14:textId="77777777">
      <w:pPr>
        <w:spacing w:before="0" w:after="0" w:line="240" w:lineRule="auto"/>
      </w:pPr>
      <w:r>
        <w:t xml:space="preserve">     via FE80::B6A8:B9FF:FE47:9470, GigabitEthernet0/0/0</w:t>
      </w:r>
    </w:p>
    <w:p w:rsidR="00E327C3" w:rsidP="00E327C3" w:rsidRDefault="00E327C3" w14:paraId="41430422" w14:textId="77777777">
      <w:pPr>
        <w:spacing w:before="0" w:after="0" w:line="240" w:lineRule="auto"/>
      </w:pPr>
      <w:r>
        <w:t>L   FF00::/8 [0/0]</w:t>
      </w:r>
    </w:p>
    <w:p w:rsidR="005360BA" w:rsidP="00E327C3" w:rsidRDefault="00E327C3" w14:paraId="6E0810EB" w14:textId="430269CA">
      <w:pPr>
        <w:spacing w:before="0" w:after="0" w:line="240" w:lineRule="auto"/>
      </w:pPr>
      <w:r>
        <w:lastRenderedPageBreak/>
        <w:t xml:space="preserve">     via Null0, receive</w:t>
      </w:r>
    </w:p>
    <w:p w:rsidR="00E327C3" w:rsidP="00E327C3" w:rsidRDefault="00E327C3" w14:paraId="75280D0E" w14:textId="77777777">
      <w:pPr>
        <w:spacing w:before="0" w:after="0" w:line="240" w:lineRule="auto"/>
      </w:pPr>
    </w:p>
    <w:p w:rsidR="00E327C3" w:rsidP="00E327C3" w:rsidRDefault="00E327C3" w14:paraId="6ED3ACF0" w14:textId="47B426CE">
      <w:pPr>
        <w:pStyle w:val="Subtitle"/>
      </w:pPr>
      <w:r>
        <w:t>R2</w:t>
      </w:r>
    </w:p>
    <w:p w:rsidR="006B2111" w:rsidP="006B2111" w:rsidRDefault="006B2111" w14:paraId="4674EF5B" w14:textId="77777777">
      <w:pPr>
        <w:spacing w:before="0" w:after="0" w:line="240" w:lineRule="auto"/>
      </w:pPr>
      <w:r>
        <w:t>Current configuration : 1857 bytes</w:t>
      </w:r>
    </w:p>
    <w:p w:rsidR="006B2111" w:rsidP="006B2111" w:rsidRDefault="006B2111" w14:paraId="0F0F5406" w14:textId="77777777">
      <w:pPr>
        <w:spacing w:before="0" w:after="0" w:line="240" w:lineRule="auto"/>
      </w:pPr>
      <w:r>
        <w:t>!</w:t>
      </w:r>
    </w:p>
    <w:p w:rsidR="006B2111" w:rsidP="006B2111" w:rsidRDefault="006B2111" w14:paraId="5A17151D" w14:textId="77777777">
      <w:pPr>
        <w:spacing w:before="0" w:after="0" w:line="240" w:lineRule="auto"/>
      </w:pPr>
      <w:r>
        <w:t>! Last configuration change at 16:30:56 UTC Wed Sep 22 2021</w:t>
      </w:r>
    </w:p>
    <w:p w:rsidR="006B2111" w:rsidP="006B2111" w:rsidRDefault="006B2111" w14:paraId="4291D672" w14:textId="77777777">
      <w:pPr>
        <w:spacing w:before="0" w:after="0" w:line="240" w:lineRule="auto"/>
      </w:pPr>
      <w:r>
        <w:t>!</w:t>
      </w:r>
    </w:p>
    <w:p w:rsidR="006B2111" w:rsidP="006B2111" w:rsidRDefault="006B2111" w14:paraId="6FDCB63E" w14:textId="77777777">
      <w:pPr>
        <w:spacing w:before="0" w:after="0" w:line="240" w:lineRule="auto"/>
      </w:pPr>
      <w:r>
        <w:t>version 15.5</w:t>
      </w:r>
    </w:p>
    <w:p w:rsidR="006B2111" w:rsidP="006B2111" w:rsidRDefault="006B2111" w14:paraId="014858C5" w14:textId="77777777">
      <w:pPr>
        <w:spacing w:before="0" w:after="0" w:line="240" w:lineRule="auto"/>
      </w:pPr>
      <w:r>
        <w:t>service timestamps debug datetime msec</w:t>
      </w:r>
    </w:p>
    <w:p w:rsidR="006B2111" w:rsidP="006B2111" w:rsidRDefault="006B2111" w14:paraId="4F8234F0" w14:textId="77777777">
      <w:pPr>
        <w:spacing w:before="0" w:after="0" w:line="240" w:lineRule="auto"/>
      </w:pPr>
      <w:r>
        <w:t>service timestamps log datetime msec</w:t>
      </w:r>
    </w:p>
    <w:p w:rsidR="006B2111" w:rsidP="006B2111" w:rsidRDefault="006B2111" w14:paraId="5135BDF2" w14:textId="77777777">
      <w:pPr>
        <w:spacing w:before="0" w:after="0" w:line="240" w:lineRule="auto"/>
      </w:pPr>
      <w:r>
        <w:t>no platform punt-keepalive disable-kernel-core</w:t>
      </w:r>
    </w:p>
    <w:p w:rsidR="006B2111" w:rsidP="006B2111" w:rsidRDefault="006B2111" w14:paraId="15C4BB4B" w14:textId="77777777">
      <w:pPr>
        <w:spacing w:before="0" w:after="0" w:line="240" w:lineRule="auto"/>
      </w:pPr>
      <w:r>
        <w:t>!</w:t>
      </w:r>
    </w:p>
    <w:p w:rsidR="006B2111" w:rsidP="006B2111" w:rsidRDefault="006B2111" w14:paraId="3751DF93" w14:textId="77777777">
      <w:pPr>
        <w:spacing w:before="0" w:after="0" w:line="240" w:lineRule="auto"/>
      </w:pPr>
      <w:r>
        <w:t>hostname R2</w:t>
      </w:r>
    </w:p>
    <w:p w:rsidR="006B2111" w:rsidP="006B2111" w:rsidRDefault="006B2111" w14:paraId="5AFACE23" w14:textId="77777777">
      <w:pPr>
        <w:spacing w:before="0" w:after="0" w:line="240" w:lineRule="auto"/>
      </w:pPr>
      <w:r>
        <w:t>!</w:t>
      </w:r>
    </w:p>
    <w:p w:rsidR="006B2111" w:rsidP="006B2111" w:rsidRDefault="006B2111" w14:paraId="62C2F658" w14:textId="77777777">
      <w:pPr>
        <w:spacing w:before="0" w:after="0" w:line="240" w:lineRule="auto"/>
      </w:pPr>
      <w:r>
        <w:t>boot-start-marker</w:t>
      </w:r>
    </w:p>
    <w:p w:rsidR="006B2111" w:rsidP="006B2111" w:rsidRDefault="006B2111" w14:paraId="6C7181CE" w14:textId="77777777">
      <w:pPr>
        <w:spacing w:before="0" w:after="0" w:line="240" w:lineRule="auto"/>
      </w:pPr>
      <w:r>
        <w:t>boot-end-marker</w:t>
      </w:r>
    </w:p>
    <w:p w:rsidR="006B2111" w:rsidP="006B2111" w:rsidRDefault="006B2111" w14:paraId="598DB4FE" w14:textId="77777777">
      <w:pPr>
        <w:spacing w:before="0" w:after="0" w:line="240" w:lineRule="auto"/>
      </w:pPr>
      <w:r>
        <w:t>!</w:t>
      </w:r>
    </w:p>
    <w:p w:rsidR="006B2111" w:rsidP="006B2111" w:rsidRDefault="006B2111" w14:paraId="2C65698A" w14:textId="77777777">
      <w:pPr>
        <w:spacing w:before="0" w:after="0" w:line="240" w:lineRule="auto"/>
      </w:pPr>
      <w:r>
        <w:t>!</w:t>
      </w:r>
    </w:p>
    <w:p w:rsidR="006B2111" w:rsidP="006B2111" w:rsidRDefault="006B2111" w14:paraId="498E90E0" w14:textId="77777777">
      <w:pPr>
        <w:spacing w:before="0" w:after="0" w:line="240" w:lineRule="auto"/>
      </w:pPr>
      <w:r>
        <w:t>vrf definition Mgmt-intf</w:t>
      </w:r>
    </w:p>
    <w:p w:rsidR="006B2111" w:rsidP="006B2111" w:rsidRDefault="006B2111" w14:paraId="7D58AE9F" w14:textId="77777777">
      <w:pPr>
        <w:spacing w:before="0" w:after="0" w:line="240" w:lineRule="auto"/>
      </w:pPr>
      <w:r>
        <w:t xml:space="preserve"> !</w:t>
      </w:r>
    </w:p>
    <w:p w:rsidR="006B2111" w:rsidP="006B2111" w:rsidRDefault="006B2111" w14:paraId="4E301461" w14:textId="77777777">
      <w:pPr>
        <w:spacing w:before="0" w:after="0" w:line="240" w:lineRule="auto"/>
      </w:pPr>
      <w:r>
        <w:t xml:space="preserve"> address-family ipv4</w:t>
      </w:r>
    </w:p>
    <w:p w:rsidR="006B2111" w:rsidP="006B2111" w:rsidRDefault="006B2111" w14:paraId="258AA894" w14:textId="77777777">
      <w:pPr>
        <w:spacing w:before="0" w:after="0" w:line="240" w:lineRule="auto"/>
      </w:pPr>
      <w:r>
        <w:t xml:space="preserve"> exit-address-family</w:t>
      </w:r>
    </w:p>
    <w:p w:rsidR="006B2111" w:rsidP="006B2111" w:rsidRDefault="006B2111" w14:paraId="5371F95A" w14:textId="77777777">
      <w:pPr>
        <w:spacing w:before="0" w:after="0" w:line="240" w:lineRule="auto"/>
      </w:pPr>
      <w:r>
        <w:t xml:space="preserve"> !</w:t>
      </w:r>
    </w:p>
    <w:p w:rsidR="006B2111" w:rsidP="006B2111" w:rsidRDefault="006B2111" w14:paraId="5677C564" w14:textId="77777777">
      <w:pPr>
        <w:spacing w:before="0" w:after="0" w:line="240" w:lineRule="auto"/>
      </w:pPr>
      <w:r>
        <w:t xml:space="preserve"> address-family ipv6</w:t>
      </w:r>
    </w:p>
    <w:p w:rsidR="006B2111" w:rsidP="006B2111" w:rsidRDefault="006B2111" w14:paraId="4BDC630C" w14:textId="77777777">
      <w:pPr>
        <w:spacing w:before="0" w:after="0" w:line="240" w:lineRule="auto"/>
      </w:pPr>
      <w:r>
        <w:t xml:space="preserve"> exit-address-family</w:t>
      </w:r>
    </w:p>
    <w:p w:rsidR="006B2111" w:rsidP="006B2111" w:rsidRDefault="006B2111" w14:paraId="3D008CA6" w14:textId="35C60189">
      <w:pPr>
        <w:spacing w:before="0" w:after="0" w:line="240" w:lineRule="auto"/>
      </w:pPr>
      <w:r>
        <w:t>!</w:t>
      </w:r>
    </w:p>
    <w:p w:rsidR="006B2111" w:rsidP="006B2111" w:rsidRDefault="006B2111" w14:paraId="59209C49" w14:textId="77777777">
      <w:pPr>
        <w:spacing w:before="0" w:after="0" w:line="240" w:lineRule="auto"/>
      </w:pPr>
      <w:r>
        <w:t>no aaa new-model</w:t>
      </w:r>
    </w:p>
    <w:p w:rsidR="006B2111" w:rsidP="006B2111" w:rsidRDefault="006B2111" w14:paraId="147789B4" w14:textId="4839F77F">
      <w:pPr>
        <w:spacing w:before="0" w:after="0" w:line="240" w:lineRule="auto"/>
      </w:pPr>
      <w:r>
        <w:t>!</w:t>
      </w:r>
    </w:p>
    <w:p w:rsidR="006B2111" w:rsidP="006B2111" w:rsidRDefault="006B2111" w14:paraId="48EA8C9E" w14:textId="77777777">
      <w:pPr>
        <w:spacing w:before="0" w:after="0" w:line="240" w:lineRule="auto"/>
      </w:pPr>
      <w:r>
        <w:t>ipv6 unicast-routing</w:t>
      </w:r>
    </w:p>
    <w:p w:rsidR="006B2111" w:rsidP="006B2111" w:rsidRDefault="006B2111" w14:paraId="287157EE" w14:textId="573D9AED">
      <w:pPr>
        <w:spacing w:before="0" w:after="0" w:line="240" w:lineRule="auto"/>
      </w:pPr>
      <w:r>
        <w:t>!</w:t>
      </w:r>
    </w:p>
    <w:p w:rsidR="006B2111" w:rsidP="006B2111" w:rsidRDefault="006B2111" w14:paraId="1F46FF9C" w14:textId="77777777">
      <w:pPr>
        <w:spacing w:before="0" w:after="0" w:line="240" w:lineRule="auto"/>
      </w:pPr>
      <w:r>
        <w:t>license udi pid ISR4321/K9 sn FDO214414TX</w:t>
      </w:r>
    </w:p>
    <w:p w:rsidR="006B2111" w:rsidP="006B2111" w:rsidRDefault="006B2111" w14:paraId="3FF5283A" w14:textId="5B54A632">
      <w:pPr>
        <w:spacing w:before="0" w:after="0" w:line="240" w:lineRule="auto"/>
      </w:pPr>
      <w:r>
        <w:t>!</w:t>
      </w:r>
    </w:p>
    <w:p w:rsidR="006B2111" w:rsidP="006B2111" w:rsidRDefault="006B2111" w14:paraId="3B150C3E" w14:textId="77777777">
      <w:pPr>
        <w:spacing w:before="0" w:after="0" w:line="240" w:lineRule="auto"/>
      </w:pPr>
      <w:r>
        <w:t>interface Loopback0</w:t>
      </w:r>
    </w:p>
    <w:p w:rsidR="006B2111" w:rsidP="006B2111" w:rsidRDefault="006B2111" w14:paraId="318371D4" w14:textId="77777777">
      <w:pPr>
        <w:spacing w:before="0" w:after="0" w:line="240" w:lineRule="auto"/>
      </w:pPr>
      <w:r>
        <w:t xml:space="preserve"> ip address 192.168.2.1 255.255.255.0</w:t>
      </w:r>
    </w:p>
    <w:p w:rsidR="006B2111" w:rsidP="006B2111" w:rsidRDefault="006B2111" w14:paraId="1AB29A8C" w14:textId="77777777">
      <w:pPr>
        <w:spacing w:before="0" w:after="0" w:line="240" w:lineRule="auto"/>
      </w:pPr>
      <w:r>
        <w:t xml:space="preserve"> ipv6 address 10::2:1/64</w:t>
      </w:r>
    </w:p>
    <w:p w:rsidR="006B2111" w:rsidP="006B2111" w:rsidRDefault="006B2111" w14:paraId="50DFC01B" w14:textId="77777777">
      <w:pPr>
        <w:spacing w:before="0" w:after="0" w:line="240" w:lineRule="auto"/>
      </w:pPr>
      <w:r>
        <w:t xml:space="preserve"> ipv6 ospf 1 area 0</w:t>
      </w:r>
    </w:p>
    <w:p w:rsidR="006B2111" w:rsidP="006B2111" w:rsidRDefault="006B2111" w14:paraId="32D99E15" w14:textId="77777777">
      <w:pPr>
        <w:spacing w:before="0" w:after="0" w:line="240" w:lineRule="auto"/>
      </w:pPr>
      <w:r>
        <w:t>!</w:t>
      </w:r>
    </w:p>
    <w:p w:rsidR="006B2111" w:rsidP="006B2111" w:rsidRDefault="006B2111" w14:paraId="61925009" w14:textId="77777777">
      <w:pPr>
        <w:spacing w:before="0" w:after="0" w:line="240" w:lineRule="auto"/>
      </w:pPr>
      <w:r>
        <w:t>interface GigabitEthernet0/0/0</w:t>
      </w:r>
    </w:p>
    <w:p w:rsidR="006B2111" w:rsidP="006B2111" w:rsidRDefault="006B2111" w14:paraId="45156341" w14:textId="77777777">
      <w:pPr>
        <w:spacing w:before="0" w:after="0" w:line="240" w:lineRule="auto"/>
      </w:pPr>
      <w:r>
        <w:t xml:space="preserve"> ip address 10.1.0.2 255.255.255.0</w:t>
      </w:r>
    </w:p>
    <w:p w:rsidR="006B2111" w:rsidP="006B2111" w:rsidRDefault="006B2111" w14:paraId="608D835C" w14:textId="77777777">
      <w:pPr>
        <w:spacing w:before="0" w:after="0" w:line="240" w:lineRule="auto"/>
      </w:pPr>
      <w:r>
        <w:t xml:space="preserve"> negotiation auto</w:t>
      </w:r>
    </w:p>
    <w:p w:rsidR="006B2111" w:rsidP="006B2111" w:rsidRDefault="006B2111" w14:paraId="2FF55CF4" w14:textId="77777777">
      <w:pPr>
        <w:spacing w:before="0" w:after="0" w:line="240" w:lineRule="auto"/>
      </w:pPr>
      <w:r>
        <w:t xml:space="preserve"> ipv6 address 10:1::2/64</w:t>
      </w:r>
    </w:p>
    <w:p w:rsidR="006B2111" w:rsidP="006B2111" w:rsidRDefault="006B2111" w14:paraId="72FBD222" w14:textId="77777777">
      <w:pPr>
        <w:spacing w:before="0" w:after="0" w:line="240" w:lineRule="auto"/>
      </w:pPr>
      <w:r>
        <w:t xml:space="preserve"> ipv6 ospf 1 area 10</w:t>
      </w:r>
    </w:p>
    <w:p w:rsidR="006B2111" w:rsidP="006B2111" w:rsidRDefault="006B2111" w14:paraId="41B945DB" w14:textId="77777777">
      <w:pPr>
        <w:spacing w:before="0" w:after="0" w:line="240" w:lineRule="auto"/>
      </w:pPr>
      <w:r>
        <w:t>!</w:t>
      </w:r>
    </w:p>
    <w:p w:rsidR="006B2111" w:rsidP="006B2111" w:rsidRDefault="006B2111" w14:paraId="7BB9C4C9" w14:textId="77777777">
      <w:pPr>
        <w:spacing w:before="0" w:after="0" w:line="240" w:lineRule="auto"/>
      </w:pPr>
      <w:r>
        <w:t>interface GigabitEthernet0/0/1</w:t>
      </w:r>
    </w:p>
    <w:p w:rsidR="006B2111" w:rsidP="006B2111" w:rsidRDefault="006B2111" w14:paraId="20BF583F" w14:textId="77777777">
      <w:pPr>
        <w:spacing w:before="0" w:after="0" w:line="240" w:lineRule="auto"/>
      </w:pPr>
      <w:r>
        <w:t xml:space="preserve"> ip address 10.2.0.1 255.255.255.0</w:t>
      </w:r>
    </w:p>
    <w:p w:rsidR="006B2111" w:rsidP="006B2111" w:rsidRDefault="006B2111" w14:paraId="67A91ADD" w14:textId="77777777">
      <w:pPr>
        <w:spacing w:before="0" w:after="0" w:line="240" w:lineRule="auto"/>
      </w:pPr>
      <w:r>
        <w:lastRenderedPageBreak/>
        <w:t xml:space="preserve"> negotiation auto</w:t>
      </w:r>
    </w:p>
    <w:p w:rsidR="006B2111" w:rsidP="006B2111" w:rsidRDefault="006B2111" w14:paraId="5D78700B" w14:textId="77777777">
      <w:pPr>
        <w:spacing w:before="0" w:after="0" w:line="240" w:lineRule="auto"/>
      </w:pPr>
      <w:r>
        <w:t xml:space="preserve"> ipv6 address 10:2::1/64</w:t>
      </w:r>
    </w:p>
    <w:p w:rsidR="006B2111" w:rsidP="006B2111" w:rsidRDefault="006B2111" w14:paraId="706F3514" w14:textId="77777777">
      <w:pPr>
        <w:spacing w:before="0" w:after="0" w:line="240" w:lineRule="auto"/>
      </w:pPr>
      <w:r>
        <w:t xml:space="preserve"> ipv6 ospf 1 area 0</w:t>
      </w:r>
    </w:p>
    <w:p w:rsidR="006B2111" w:rsidP="006B2111" w:rsidRDefault="006B2111" w14:paraId="75542D5C" w14:textId="77777777">
      <w:pPr>
        <w:spacing w:before="0" w:after="0" w:line="240" w:lineRule="auto"/>
      </w:pPr>
      <w:r>
        <w:t>!</w:t>
      </w:r>
    </w:p>
    <w:p w:rsidR="006B2111" w:rsidP="006B2111" w:rsidRDefault="006B2111" w14:paraId="395D0E3F" w14:textId="77777777">
      <w:pPr>
        <w:spacing w:before="0" w:after="0" w:line="240" w:lineRule="auto"/>
      </w:pPr>
      <w:r>
        <w:t>interface Serial0/1/0</w:t>
      </w:r>
    </w:p>
    <w:p w:rsidR="006B2111" w:rsidP="006B2111" w:rsidRDefault="006B2111" w14:paraId="41F8490C" w14:textId="77777777">
      <w:pPr>
        <w:spacing w:before="0" w:after="0" w:line="240" w:lineRule="auto"/>
      </w:pPr>
      <w:r>
        <w:t xml:space="preserve"> no ip address</w:t>
      </w:r>
    </w:p>
    <w:p w:rsidR="006B2111" w:rsidP="006B2111" w:rsidRDefault="006B2111" w14:paraId="6D173A1B" w14:textId="77777777">
      <w:pPr>
        <w:spacing w:before="0" w:after="0" w:line="240" w:lineRule="auto"/>
      </w:pPr>
      <w:r>
        <w:t xml:space="preserve"> shutdown</w:t>
      </w:r>
    </w:p>
    <w:p w:rsidR="006B2111" w:rsidP="006B2111" w:rsidRDefault="006B2111" w14:paraId="2F1D1B77" w14:textId="77777777">
      <w:pPr>
        <w:spacing w:before="0" w:after="0" w:line="240" w:lineRule="auto"/>
      </w:pPr>
      <w:r>
        <w:t>!</w:t>
      </w:r>
    </w:p>
    <w:p w:rsidR="006B2111" w:rsidP="006B2111" w:rsidRDefault="006B2111" w14:paraId="0AB36F3D" w14:textId="77777777">
      <w:pPr>
        <w:spacing w:before="0" w:after="0" w:line="240" w:lineRule="auto"/>
      </w:pPr>
      <w:r>
        <w:t>interface Serial0/1/1</w:t>
      </w:r>
    </w:p>
    <w:p w:rsidR="006B2111" w:rsidP="006B2111" w:rsidRDefault="006B2111" w14:paraId="20BF23D2" w14:textId="77777777">
      <w:pPr>
        <w:spacing w:before="0" w:after="0" w:line="240" w:lineRule="auto"/>
      </w:pPr>
      <w:r>
        <w:t xml:space="preserve"> no ip address</w:t>
      </w:r>
    </w:p>
    <w:p w:rsidR="006B2111" w:rsidP="006B2111" w:rsidRDefault="006B2111" w14:paraId="5FCDECA7" w14:textId="77777777">
      <w:pPr>
        <w:spacing w:before="0" w:after="0" w:line="240" w:lineRule="auto"/>
      </w:pPr>
      <w:r>
        <w:t xml:space="preserve"> shutdown</w:t>
      </w:r>
    </w:p>
    <w:p w:rsidR="006B2111" w:rsidP="006B2111" w:rsidRDefault="006B2111" w14:paraId="79FCB9CD" w14:textId="77777777">
      <w:pPr>
        <w:spacing w:before="0" w:after="0" w:line="240" w:lineRule="auto"/>
      </w:pPr>
      <w:r>
        <w:t>!</w:t>
      </w:r>
    </w:p>
    <w:p w:rsidR="006B2111" w:rsidP="006B2111" w:rsidRDefault="006B2111" w14:paraId="6F70E654" w14:textId="77777777">
      <w:pPr>
        <w:spacing w:before="0" w:after="0" w:line="240" w:lineRule="auto"/>
      </w:pPr>
      <w:r>
        <w:t>interface GigabitEthernet0/2/0</w:t>
      </w:r>
    </w:p>
    <w:p w:rsidR="006B2111" w:rsidP="006B2111" w:rsidRDefault="006B2111" w14:paraId="59412444" w14:textId="77777777">
      <w:pPr>
        <w:spacing w:before="0" w:after="0" w:line="240" w:lineRule="auto"/>
      </w:pPr>
      <w:r>
        <w:t xml:space="preserve"> no ip address</w:t>
      </w:r>
    </w:p>
    <w:p w:rsidR="006B2111" w:rsidP="006B2111" w:rsidRDefault="006B2111" w14:paraId="3319395E" w14:textId="77777777">
      <w:pPr>
        <w:spacing w:before="0" w:after="0" w:line="240" w:lineRule="auto"/>
      </w:pPr>
      <w:r>
        <w:t xml:space="preserve"> shutdown</w:t>
      </w:r>
    </w:p>
    <w:p w:rsidR="006B2111" w:rsidP="006B2111" w:rsidRDefault="006B2111" w14:paraId="69BA9DDE" w14:textId="77777777">
      <w:pPr>
        <w:spacing w:before="0" w:after="0" w:line="240" w:lineRule="auto"/>
      </w:pPr>
      <w:r>
        <w:t xml:space="preserve"> negotiation auto</w:t>
      </w:r>
    </w:p>
    <w:p w:rsidR="006B2111" w:rsidP="006B2111" w:rsidRDefault="006B2111" w14:paraId="37473BDE" w14:textId="77777777">
      <w:pPr>
        <w:spacing w:before="0" w:after="0" w:line="240" w:lineRule="auto"/>
      </w:pPr>
      <w:r>
        <w:t>!</w:t>
      </w:r>
    </w:p>
    <w:p w:rsidR="006B2111" w:rsidP="006B2111" w:rsidRDefault="006B2111" w14:paraId="42D094E8" w14:textId="77777777">
      <w:pPr>
        <w:spacing w:before="0" w:after="0" w:line="240" w:lineRule="auto"/>
      </w:pPr>
      <w:r>
        <w:t>interface GigabitEthernet0/2/1</w:t>
      </w:r>
    </w:p>
    <w:p w:rsidR="006B2111" w:rsidP="006B2111" w:rsidRDefault="006B2111" w14:paraId="56ED5947" w14:textId="77777777">
      <w:pPr>
        <w:spacing w:before="0" w:after="0" w:line="240" w:lineRule="auto"/>
      </w:pPr>
      <w:r>
        <w:t xml:space="preserve"> no ip address</w:t>
      </w:r>
    </w:p>
    <w:p w:rsidR="006B2111" w:rsidP="006B2111" w:rsidRDefault="006B2111" w14:paraId="6A86E031" w14:textId="77777777">
      <w:pPr>
        <w:spacing w:before="0" w:after="0" w:line="240" w:lineRule="auto"/>
      </w:pPr>
      <w:r>
        <w:t xml:space="preserve"> shutdown</w:t>
      </w:r>
    </w:p>
    <w:p w:rsidR="006B2111" w:rsidP="006B2111" w:rsidRDefault="006B2111" w14:paraId="5353AB1D" w14:textId="77777777">
      <w:pPr>
        <w:spacing w:before="0" w:after="0" w:line="240" w:lineRule="auto"/>
      </w:pPr>
      <w:r>
        <w:t xml:space="preserve"> negotiation auto</w:t>
      </w:r>
    </w:p>
    <w:p w:rsidR="006B2111" w:rsidP="006B2111" w:rsidRDefault="006B2111" w14:paraId="4BD86647" w14:textId="77777777">
      <w:pPr>
        <w:spacing w:before="0" w:after="0" w:line="240" w:lineRule="auto"/>
      </w:pPr>
      <w:r>
        <w:t>!</w:t>
      </w:r>
    </w:p>
    <w:p w:rsidR="006B2111" w:rsidP="006B2111" w:rsidRDefault="006B2111" w14:paraId="47D89D77" w14:textId="77777777">
      <w:pPr>
        <w:spacing w:before="0" w:after="0" w:line="240" w:lineRule="auto"/>
      </w:pPr>
      <w:r>
        <w:t>interface GigabitEthernet0</w:t>
      </w:r>
    </w:p>
    <w:p w:rsidR="006B2111" w:rsidP="006B2111" w:rsidRDefault="006B2111" w14:paraId="5C1DB8BE" w14:textId="77777777">
      <w:pPr>
        <w:spacing w:before="0" w:after="0" w:line="240" w:lineRule="auto"/>
      </w:pPr>
      <w:r>
        <w:t xml:space="preserve"> vrf forwarding Mgmt-intf</w:t>
      </w:r>
    </w:p>
    <w:p w:rsidR="006B2111" w:rsidP="006B2111" w:rsidRDefault="006B2111" w14:paraId="7B453B0B" w14:textId="77777777">
      <w:pPr>
        <w:spacing w:before="0" w:after="0" w:line="240" w:lineRule="auto"/>
      </w:pPr>
      <w:r>
        <w:t xml:space="preserve"> ip address dhcp</w:t>
      </w:r>
    </w:p>
    <w:p w:rsidR="006B2111" w:rsidP="006B2111" w:rsidRDefault="006B2111" w14:paraId="29F71606" w14:textId="77777777">
      <w:pPr>
        <w:spacing w:before="0" w:after="0" w:line="240" w:lineRule="auto"/>
      </w:pPr>
      <w:r>
        <w:t xml:space="preserve"> negotiation auto</w:t>
      </w:r>
    </w:p>
    <w:p w:rsidR="006B2111" w:rsidP="006B2111" w:rsidRDefault="006B2111" w14:paraId="0714B5EE" w14:textId="77777777">
      <w:pPr>
        <w:spacing w:before="0" w:after="0" w:line="240" w:lineRule="auto"/>
      </w:pPr>
      <w:r>
        <w:t>!</w:t>
      </w:r>
    </w:p>
    <w:p w:rsidR="006B2111" w:rsidP="006B2111" w:rsidRDefault="006B2111" w14:paraId="40942575" w14:textId="77777777">
      <w:pPr>
        <w:spacing w:before="0" w:after="0" w:line="240" w:lineRule="auto"/>
      </w:pPr>
      <w:r>
        <w:t>interface Vlan1</w:t>
      </w:r>
    </w:p>
    <w:p w:rsidR="006B2111" w:rsidP="006B2111" w:rsidRDefault="006B2111" w14:paraId="0E6DC39D" w14:textId="77777777">
      <w:pPr>
        <w:spacing w:before="0" w:after="0" w:line="240" w:lineRule="auto"/>
      </w:pPr>
      <w:r>
        <w:t xml:space="preserve"> no ip address</w:t>
      </w:r>
    </w:p>
    <w:p w:rsidR="006B2111" w:rsidP="006B2111" w:rsidRDefault="006B2111" w14:paraId="23F603CD" w14:textId="77777777">
      <w:pPr>
        <w:spacing w:before="0" w:after="0" w:line="240" w:lineRule="auto"/>
      </w:pPr>
      <w:r>
        <w:t xml:space="preserve"> shutdown</w:t>
      </w:r>
    </w:p>
    <w:p w:rsidR="006B2111" w:rsidP="006B2111" w:rsidRDefault="006B2111" w14:paraId="2FFC97EE" w14:textId="77777777">
      <w:pPr>
        <w:spacing w:before="0" w:after="0" w:line="240" w:lineRule="auto"/>
      </w:pPr>
      <w:r>
        <w:t>!</w:t>
      </w:r>
    </w:p>
    <w:p w:rsidR="006B2111" w:rsidP="006B2111" w:rsidRDefault="006B2111" w14:paraId="085D51BE" w14:textId="77777777">
      <w:pPr>
        <w:spacing w:before="0" w:after="0" w:line="240" w:lineRule="auto"/>
      </w:pPr>
      <w:r>
        <w:t>router ospf 1</w:t>
      </w:r>
    </w:p>
    <w:p w:rsidR="006B2111" w:rsidP="006B2111" w:rsidRDefault="006B2111" w14:paraId="7F15960D" w14:textId="77777777">
      <w:pPr>
        <w:spacing w:before="0" w:after="0" w:line="240" w:lineRule="auto"/>
      </w:pPr>
      <w:r>
        <w:t xml:space="preserve"> router-id 2.2.2.2</w:t>
      </w:r>
    </w:p>
    <w:p w:rsidR="006B2111" w:rsidP="006B2111" w:rsidRDefault="006B2111" w14:paraId="7A2A5B1E" w14:textId="77777777">
      <w:pPr>
        <w:spacing w:before="0" w:after="0" w:line="240" w:lineRule="auto"/>
      </w:pPr>
      <w:r>
        <w:t xml:space="preserve"> area 10 virtual-link 1.1.1.1</w:t>
      </w:r>
    </w:p>
    <w:p w:rsidR="006B2111" w:rsidP="006B2111" w:rsidRDefault="006B2111" w14:paraId="45F68B67" w14:textId="77777777">
      <w:pPr>
        <w:spacing w:before="0" w:after="0" w:line="240" w:lineRule="auto"/>
      </w:pPr>
      <w:r>
        <w:t xml:space="preserve"> network 10.1.0.0 0.0.0.255 area 10</w:t>
      </w:r>
    </w:p>
    <w:p w:rsidR="006B2111" w:rsidP="006B2111" w:rsidRDefault="006B2111" w14:paraId="1E4ED1DA" w14:textId="77777777">
      <w:pPr>
        <w:spacing w:before="0" w:after="0" w:line="240" w:lineRule="auto"/>
      </w:pPr>
      <w:r>
        <w:t xml:space="preserve"> network 10.2.0.0 0.0.0.255 area 0</w:t>
      </w:r>
    </w:p>
    <w:p w:rsidR="006B2111" w:rsidP="006B2111" w:rsidRDefault="006B2111" w14:paraId="50D54D18" w14:textId="77777777">
      <w:pPr>
        <w:spacing w:before="0" w:after="0" w:line="240" w:lineRule="auto"/>
      </w:pPr>
      <w:r>
        <w:t xml:space="preserve"> network 192.168.2.0 0.0.0.255 area 0</w:t>
      </w:r>
    </w:p>
    <w:p w:rsidR="006B2111" w:rsidP="006B2111" w:rsidRDefault="006B2111" w14:paraId="41F34C0E" w14:textId="07D6B494">
      <w:pPr>
        <w:spacing w:before="0" w:after="0" w:line="240" w:lineRule="auto"/>
      </w:pPr>
      <w:r>
        <w:t>!</w:t>
      </w:r>
    </w:p>
    <w:p w:rsidR="006B2111" w:rsidP="006B2111" w:rsidRDefault="006B2111" w14:paraId="2DB989C2" w14:textId="77777777">
      <w:pPr>
        <w:spacing w:before="0" w:after="0" w:line="240" w:lineRule="auto"/>
      </w:pPr>
      <w:r>
        <w:t>ipv6 router ospf 1</w:t>
      </w:r>
    </w:p>
    <w:p w:rsidR="006B2111" w:rsidP="006B2111" w:rsidRDefault="006B2111" w14:paraId="41E694B1" w14:textId="77777777">
      <w:pPr>
        <w:spacing w:before="0" w:after="0" w:line="240" w:lineRule="auto"/>
      </w:pPr>
      <w:r>
        <w:t xml:space="preserve"> router-id 2.2.2.2</w:t>
      </w:r>
    </w:p>
    <w:p w:rsidR="006B2111" w:rsidP="006B2111" w:rsidRDefault="006B2111" w14:paraId="5625D309" w14:textId="665A0C1D">
      <w:pPr>
        <w:spacing w:before="0" w:after="0" w:line="240" w:lineRule="auto"/>
      </w:pPr>
      <w:r>
        <w:t>!</w:t>
      </w:r>
    </w:p>
    <w:p w:rsidR="00E327C3" w:rsidP="006B2111" w:rsidRDefault="00216601" w14:paraId="49DCE7DF" w14:textId="7E80651B">
      <w:pPr>
        <w:spacing w:before="0" w:after="0" w:line="240" w:lineRule="auto"/>
      </w:pPr>
      <w:r>
        <w:t>E</w:t>
      </w:r>
      <w:r w:rsidR="006B2111">
        <w:t>nd</w:t>
      </w:r>
    </w:p>
    <w:p w:rsidR="00216601" w:rsidP="006B2111" w:rsidRDefault="00216601" w14:paraId="7271007F" w14:textId="77777777">
      <w:pPr>
        <w:spacing w:before="0" w:after="0" w:line="240" w:lineRule="auto"/>
      </w:pPr>
    </w:p>
    <w:p w:rsidR="006C23E4" w:rsidP="006C23E4" w:rsidRDefault="006C23E4" w14:paraId="0AB7EE39" w14:textId="77777777">
      <w:pPr>
        <w:spacing w:before="0" w:after="0" w:line="240" w:lineRule="auto"/>
      </w:pPr>
      <w:r>
        <w:t>R2&gt;show ip route</w:t>
      </w:r>
    </w:p>
    <w:p w:rsidR="006C23E4" w:rsidP="006C23E4" w:rsidRDefault="006C23E4" w14:paraId="4D3AA80B" w14:textId="77777777">
      <w:pPr>
        <w:spacing w:before="0" w:after="0" w:line="240" w:lineRule="auto"/>
      </w:pPr>
      <w:r>
        <w:t>Codes: L - local, C - connected, S - static, R - RIP, M - mobile, B - BGP</w:t>
      </w:r>
    </w:p>
    <w:p w:rsidR="006C23E4" w:rsidP="006C23E4" w:rsidRDefault="006C23E4" w14:paraId="5E4D95B2" w14:textId="77777777">
      <w:pPr>
        <w:spacing w:before="0" w:after="0" w:line="240" w:lineRule="auto"/>
      </w:pPr>
      <w:r>
        <w:t xml:space="preserve">       D - EIGRP, EX - EIGRP external, O - OSPF, IA - OSPF inter area</w:t>
      </w:r>
    </w:p>
    <w:p w:rsidR="006C23E4" w:rsidP="006C23E4" w:rsidRDefault="006C23E4" w14:paraId="6174B67D" w14:textId="77777777">
      <w:pPr>
        <w:spacing w:before="0" w:after="0" w:line="240" w:lineRule="auto"/>
      </w:pPr>
      <w:r>
        <w:t xml:space="preserve">       N1 - OSPF NSSA external type 1, N2 - OSPF NSSA external type 2</w:t>
      </w:r>
    </w:p>
    <w:p w:rsidR="006C23E4" w:rsidP="006C23E4" w:rsidRDefault="006C23E4" w14:paraId="5589B7AB" w14:textId="77777777">
      <w:pPr>
        <w:spacing w:before="0" w:after="0" w:line="240" w:lineRule="auto"/>
      </w:pPr>
      <w:r>
        <w:lastRenderedPageBreak/>
        <w:t xml:space="preserve">       E1 - OSPF external type 1, E2 - OSPF external type 2</w:t>
      </w:r>
    </w:p>
    <w:p w:rsidR="006C23E4" w:rsidP="006C23E4" w:rsidRDefault="006C23E4" w14:paraId="1F58084B" w14:textId="77777777">
      <w:pPr>
        <w:spacing w:before="0" w:after="0" w:line="240" w:lineRule="auto"/>
      </w:pPr>
      <w:r>
        <w:t xml:space="preserve">       i - IS-IS, su - IS-IS summary, L1 - IS-IS level-1, L2 - IS-IS level-2</w:t>
      </w:r>
    </w:p>
    <w:p w:rsidR="006C23E4" w:rsidP="006C23E4" w:rsidRDefault="006C23E4" w14:paraId="0F42F1AD" w14:textId="77777777">
      <w:pPr>
        <w:spacing w:before="0" w:after="0" w:line="240" w:lineRule="auto"/>
      </w:pPr>
      <w:r>
        <w:t xml:space="preserve">       ia - IS-IS inter area, * - candidate default, U - per-user static route</w:t>
      </w:r>
    </w:p>
    <w:p w:rsidR="006C23E4" w:rsidP="006C23E4" w:rsidRDefault="006C23E4" w14:paraId="163E37D1" w14:textId="77777777">
      <w:pPr>
        <w:spacing w:before="0" w:after="0" w:line="240" w:lineRule="auto"/>
      </w:pPr>
      <w:r>
        <w:t xml:space="preserve">       o - ODR, P - periodic downloaded static route, H - NHRP, l - LISP</w:t>
      </w:r>
    </w:p>
    <w:p w:rsidR="006C23E4" w:rsidP="006C23E4" w:rsidRDefault="006C23E4" w14:paraId="6BF008B7" w14:textId="77777777">
      <w:pPr>
        <w:spacing w:before="0" w:after="0" w:line="240" w:lineRule="auto"/>
      </w:pPr>
      <w:r>
        <w:t xml:space="preserve">       a - application route</w:t>
      </w:r>
    </w:p>
    <w:p w:rsidR="006C23E4" w:rsidP="006C23E4" w:rsidRDefault="006C23E4" w14:paraId="728B52BB" w14:textId="77777777">
      <w:pPr>
        <w:spacing w:before="0" w:after="0" w:line="240" w:lineRule="auto"/>
      </w:pPr>
      <w:r>
        <w:t xml:space="preserve">       + - replicated route, % - next hop override, p - overrides from PfR</w:t>
      </w:r>
    </w:p>
    <w:p w:rsidR="006C23E4" w:rsidP="006C23E4" w:rsidRDefault="006C23E4" w14:paraId="65F1D2AE" w14:textId="77777777">
      <w:pPr>
        <w:spacing w:before="0" w:after="0" w:line="240" w:lineRule="auto"/>
      </w:pPr>
    </w:p>
    <w:p w:rsidR="006C23E4" w:rsidP="006C23E4" w:rsidRDefault="006C23E4" w14:paraId="092C5C11" w14:textId="77777777">
      <w:pPr>
        <w:spacing w:before="0" w:after="0" w:line="240" w:lineRule="auto"/>
      </w:pPr>
      <w:r>
        <w:t>Gateway of last resort is not set</w:t>
      </w:r>
    </w:p>
    <w:p w:rsidR="006C23E4" w:rsidP="006C23E4" w:rsidRDefault="006C23E4" w14:paraId="05D4BF83" w14:textId="77777777">
      <w:pPr>
        <w:spacing w:before="0" w:after="0" w:line="240" w:lineRule="auto"/>
      </w:pPr>
    </w:p>
    <w:p w:rsidR="006C23E4" w:rsidP="006C23E4" w:rsidRDefault="006C23E4" w14:paraId="4DC3B511" w14:textId="77777777">
      <w:pPr>
        <w:spacing w:before="0" w:after="0" w:line="240" w:lineRule="auto"/>
      </w:pPr>
      <w:r>
        <w:t xml:space="preserve">      10.0.0.0/8 is variably subnetted, 7 subnets, 2 masks</w:t>
      </w:r>
    </w:p>
    <w:p w:rsidR="006C23E4" w:rsidP="006C23E4" w:rsidRDefault="006C23E4" w14:paraId="68063B05" w14:textId="77777777">
      <w:pPr>
        <w:spacing w:before="0" w:after="0" w:line="240" w:lineRule="auto"/>
      </w:pPr>
      <w:r>
        <w:t>C        10.1.0.0/24 is directly connected, GigabitEthernet0/0/0</w:t>
      </w:r>
    </w:p>
    <w:p w:rsidR="006C23E4" w:rsidP="006C23E4" w:rsidRDefault="006C23E4" w14:paraId="52131398" w14:textId="77777777">
      <w:pPr>
        <w:spacing w:before="0" w:after="0" w:line="240" w:lineRule="auto"/>
      </w:pPr>
      <w:r>
        <w:t>L        10.1.0.2/32 is directly connected, GigabitEthernet0/0/0</w:t>
      </w:r>
    </w:p>
    <w:p w:rsidR="006C23E4" w:rsidP="006C23E4" w:rsidRDefault="006C23E4" w14:paraId="40E393D2" w14:textId="77777777">
      <w:pPr>
        <w:spacing w:before="0" w:after="0" w:line="240" w:lineRule="auto"/>
      </w:pPr>
      <w:r>
        <w:t>C        10.2.0.0/24 is directly connected, GigabitEthernet0/0/1</w:t>
      </w:r>
    </w:p>
    <w:p w:rsidR="006C23E4" w:rsidP="006C23E4" w:rsidRDefault="006C23E4" w14:paraId="75AAC4D0" w14:textId="77777777">
      <w:pPr>
        <w:spacing w:before="0" w:after="0" w:line="240" w:lineRule="auto"/>
      </w:pPr>
      <w:r>
        <w:t>L        10.2.0.1/32 is directly connected, GigabitEthernet0/0/1</w:t>
      </w:r>
    </w:p>
    <w:p w:rsidR="006C23E4" w:rsidP="006C23E4" w:rsidRDefault="006C23E4" w14:paraId="334D647D" w14:textId="77777777">
      <w:pPr>
        <w:spacing w:before="0" w:after="0" w:line="240" w:lineRule="auto"/>
      </w:pPr>
      <w:r>
        <w:t>O        10.3.0.0/24 [110/2] via 10.2.0.2, 02:01:27, GigabitEthernet0/0/1</w:t>
      </w:r>
    </w:p>
    <w:p w:rsidR="006C23E4" w:rsidP="006C23E4" w:rsidRDefault="006C23E4" w14:paraId="3B14CBE1" w14:textId="77777777">
      <w:pPr>
        <w:spacing w:before="0" w:after="0" w:line="240" w:lineRule="auto"/>
      </w:pPr>
      <w:r>
        <w:t>O        10.4.0.0/24 [110/2] via 10.2.0.2, 02:01:13, GigabitEthernet0/0/1</w:t>
      </w:r>
    </w:p>
    <w:p w:rsidR="006C23E4" w:rsidP="006C23E4" w:rsidRDefault="006C23E4" w14:paraId="27DE409F" w14:textId="77777777">
      <w:pPr>
        <w:spacing w:before="0" w:after="0" w:line="240" w:lineRule="auto"/>
      </w:pPr>
      <w:r>
        <w:t>O IA     10.5.0.0/24 [110/3] via 10.2.0.2, 00:05:47, GigabitEthernet0/0/1</w:t>
      </w:r>
    </w:p>
    <w:p w:rsidR="006C23E4" w:rsidP="006C23E4" w:rsidRDefault="006C23E4" w14:paraId="1461CAFD" w14:textId="77777777">
      <w:pPr>
        <w:spacing w:before="0" w:after="0" w:line="240" w:lineRule="auto"/>
      </w:pPr>
      <w:r>
        <w:t xml:space="preserve">      192.168.1.0/32 is subnetted, 1 subnets</w:t>
      </w:r>
    </w:p>
    <w:p w:rsidR="006C23E4" w:rsidP="006C23E4" w:rsidRDefault="006C23E4" w14:paraId="06B4FA5F" w14:textId="77777777">
      <w:pPr>
        <w:spacing w:before="0" w:after="0" w:line="240" w:lineRule="auto"/>
      </w:pPr>
      <w:r>
        <w:t>O        192.168.1.1 [110/2] via 10.1.0.1, 02:01:27, GigabitEthernet0/0/0</w:t>
      </w:r>
    </w:p>
    <w:p w:rsidR="006C23E4" w:rsidP="006C23E4" w:rsidRDefault="006C23E4" w14:paraId="67F5B34D" w14:textId="77777777">
      <w:pPr>
        <w:spacing w:before="0" w:after="0" w:line="240" w:lineRule="auto"/>
      </w:pPr>
      <w:r>
        <w:t xml:space="preserve">      192.168.2.0/24 is variably subnetted, 2 subnets, 2 masks</w:t>
      </w:r>
    </w:p>
    <w:p w:rsidR="006C23E4" w:rsidP="006C23E4" w:rsidRDefault="006C23E4" w14:paraId="57EC71EE" w14:textId="77777777">
      <w:pPr>
        <w:spacing w:before="0" w:after="0" w:line="240" w:lineRule="auto"/>
      </w:pPr>
      <w:r>
        <w:t>C        192.168.2.0/24 is directly connected, Loopback0</w:t>
      </w:r>
    </w:p>
    <w:p w:rsidR="006C23E4" w:rsidP="006C23E4" w:rsidRDefault="006C23E4" w14:paraId="24DB92F3" w14:textId="77777777">
      <w:pPr>
        <w:spacing w:before="0" w:after="0" w:line="240" w:lineRule="auto"/>
      </w:pPr>
      <w:r>
        <w:t>L        192.168.2.1/32 is directly connected, Loopback0</w:t>
      </w:r>
    </w:p>
    <w:p w:rsidR="006C23E4" w:rsidP="006C23E4" w:rsidRDefault="006C23E4" w14:paraId="16A145CD" w14:textId="77777777">
      <w:pPr>
        <w:spacing w:before="0" w:after="0" w:line="240" w:lineRule="auto"/>
      </w:pPr>
      <w:r>
        <w:t xml:space="preserve">      192.168.3.0/32 is subnetted, 1 subnets</w:t>
      </w:r>
    </w:p>
    <w:p w:rsidR="006C23E4" w:rsidP="006C23E4" w:rsidRDefault="006C23E4" w14:paraId="43FF94ED" w14:textId="77777777">
      <w:pPr>
        <w:spacing w:before="0" w:after="0" w:line="240" w:lineRule="auto"/>
      </w:pPr>
      <w:r>
        <w:t>O        192.168.3.1 [110/2] via 10.2.0.2, 02:01:37, GigabitEthernet0/0/1</w:t>
      </w:r>
    </w:p>
    <w:p w:rsidR="006C23E4" w:rsidP="006C23E4" w:rsidRDefault="006C23E4" w14:paraId="3F011E91" w14:textId="77777777">
      <w:pPr>
        <w:spacing w:before="0" w:after="0" w:line="240" w:lineRule="auto"/>
      </w:pPr>
      <w:r>
        <w:t xml:space="preserve">      192.168.4.0/32 is subnetted, 1 subnets</w:t>
      </w:r>
    </w:p>
    <w:p w:rsidR="006C23E4" w:rsidP="006C23E4" w:rsidRDefault="006C23E4" w14:paraId="28FE6BAE" w14:textId="77777777">
      <w:pPr>
        <w:spacing w:before="0" w:after="0" w:line="240" w:lineRule="auto"/>
      </w:pPr>
      <w:r>
        <w:t>O        192.168.4.1 [110/3] via 10.2.0.2, 02:01:27, GigabitEthernet0/0/1</w:t>
      </w:r>
    </w:p>
    <w:p w:rsidR="006C23E4" w:rsidP="006C23E4" w:rsidRDefault="006C23E4" w14:paraId="4375C53B" w14:textId="77777777">
      <w:pPr>
        <w:spacing w:before="0" w:after="0" w:line="240" w:lineRule="auto"/>
      </w:pPr>
      <w:r>
        <w:t xml:space="preserve">      192.168.5.0/32 is subnetted, 1 subnets</w:t>
      </w:r>
    </w:p>
    <w:p w:rsidR="00216601" w:rsidP="006C23E4" w:rsidRDefault="006C23E4" w14:paraId="6EF6FE63" w14:textId="181C4C2A">
      <w:pPr>
        <w:spacing w:before="0" w:after="0" w:line="240" w:lineRule="auto"/>
      </w:pPr>
      <w:r>
        <w:t>O        192.168.5.1 [110/3] via 10.2.0.2, 02:01:03, GigabitEthernet0/0/1</w:t>
      </w:r>
    </w:p>
    <w:p w:rsidR="006C23E4" w:rsidP="006C23E4" w:rsidRDefault="006C23E4" w14:paraId="717F13E8" w14:textId="77777777">
      <w:pPr>
        <w:spacing w:before="0" w:after="0" w:line="240" w:lineRule="auto"/>
      </w:pPr>
    </w:p>
    <w:p w:rsidR="006C23E4" w:rsidP="006C23E4" w:rsidRDefault="006C23E4" w14:paraId="0887DB0F" w14:textId="77777777">
      <w:pPr>
        <w:spacing w:before="0" w:after="0" w:line="240" w:lineRule="auto"/>
      </w:pPr>
      <w:r>
        <w:t>R2&gt;show ipv6 route</w:t>
      </w:r>
    </w:p>
    <w:p w:rsidR="006C23E4" w:rsidP="006C23E4" w:rsidRDefault="006C23E4" w14:paraId="5EEB8DB0" w14:textId="77777777">
      <w:pPr>
        <w:spacing w:before="0" w:after="0" w:line="240" w:lineRule="auto"/>
      </w:pPr>
      <w:r>
        <w:t>IPv6 Routing Table - default - 15 entries</w:t>
      </w:r>
    </w:p>
    <w:p w:rsidR="006C23E4" w:rsidP="006C23E4" w:rsidRDefault="006C23E4" w14:paraId="0DA77E78" w14:textId="77777777">
      <w:pPr>
        <w:spacing w:before="0" w:after="0" w:line="240" w:lineRule="auto"/>
      </w:pPr>
      <w:r>
        <w:t>Codes: C - Connected, L - Local, S - Static, U - Per-user Static route</w:t>
      </w:r>
    </w:p>
    <w:p w:rsidR="006C23E4" w:rsidP="006C23E4" w:rsidRDefault="006C23E4" w14:paraId="6DAB79CA" w14:textId="77777777">
      <w:pPr>
        <w:spacing w:before="0" w:after="0" w:line="240" w:lineRule="auto"/>
      </w:pPr>
      <w:r>
        <w:t xml:space="preserve">       B - BGP, R - RIP, I1 - ISIS L1, I2 - ISIS L2</w:t>
      </w:r>
    </w:p>
    <w:p w:rsidR="006C23E4" w:rsidP="006C23E4" w:rsidRDefault="006C23E4" w14:paraId="666C1D10" w14:textId="77777777">
      <w:pPr>
        <w:spacing w:before="0" w:after="0" w:line="240" w:lineRule="auto"/>
      </w:pPr>
      <w:r>
        <w:t xml:space="preserve">       IA - ISIS interarea, IS - ISIS summary, D - EIGRP, EX - EIGRP external</w:t>
      </w:r>
    </w:p>
    <w:p w:rsidR="006C23E4" w:rsidP="006C23E4" w:rsidRDefault="006C23E4" w14:paraId="5CA3D131" w14:textId="77777777">
      <w:pPr>
        <w:spacing w:before="0" w:after="0" w:line="240" w:lineRule="auto"/>
      </w:pPr>
      <w:r>
        <w:t xml:space="preserve">       ND - ND Default, NDp - ND Prefix, DCE - Destination, NDr - Redirect</w:t>
      </w:r>
    </w:p>
    <w:p w:rsidR="006C23E4" w:rsidP="006C23E4" w:rsidRDefault="006C23E4" w14:paraId="139D319A" w14:textId="77777777">
      <w:pPr>
        <w:spacing w:before="0" w:after="0" w:line="240" w:lineRule="auto"/>
      </w:pPr>
      <w:r>
        <w:t xml:space="preserve">       O - OSPF Intra, OI - OSPF Inter, OE1 - OSPF ext 1, OE2 - OSPF ext 2</w:t>
      </w:r>
    </w:p>
    <w:p w:rsidR="006C23E4" w:rsidP="006C23E4" w:rsidRDefault="006C23E4" w14:paraId="10848A89" w14:textId="77777777">
      <w:pPr>
        <w:spacing w:before="0" w:after="0" w:line="240" w:lineRule="auto"/>
      </w:pPr>
      <w:r>
        <w:t xml:space="preserve">       ON1 - OSPF NSSA ext 1, ON2 - OSPF NSSA ext 2, a - Application</w:t>
      </w:r>
    </w:p>
    <w:p w:rsidR="006C23E4" w:rsidP="006C23E4" w:rsidRDefault="006C23E4" w14:paraId="47C355FA" w14:textId="77777777">
      <w:pPr>
        <w:spacing w:before="0" w:after="0" w:line="240" w:lineRule="auto"/>
      </w:pPr>
      <w:r>
        <w:t>C   10::/64 [0/0]</w:t>
      </w:r>
    </w:p>
    <w:p w:rsidR="006C23E4" w:rsidP="006C23E4" w:rsidRDefault="006C23E4" w14:paraId="2BC6381B" w14:textId="77777777">
      <w:pPr>
        <w:spacing w:before="0" w:after="0" w:line="240" w:lineRule="auto"/>
      </w:pPr>
      <w:r>
        <w:t xml:space="preserve">     via Loopback0, directly connected</w:t>
      </w:r>
    </w:p>
    <w:p w:rsidR="006C23E4" w:rsidP="006C23E4" w:rsidRDefault="006C23E4" w14:paraId="6E6326F1" w14:textId="77777777">
      <w:pPr>
        <w:spacing w:before="0" w:after="0" w:line="240" w:lineRule="auto"/>
      </w:pPr>
      <w:r>
        <w:t>O   10::1:1/128 [110/1]</w:t>
      </w:r>
    </w:p>
    <w:p w:rsidR="006C23E4" w:rsidP="006C23E4" w:rsidRDefault="006C23E4" w14:paraId="6CD9E229" w14:textId="77777777">
      <w:pPr>
        <w:spacing w:before="0" w:after="0" w:line="240" w:lineRule="auto"/>
      </w:pPr>
      <w:r>
        <w:t xml:space="preserve">     via FE80::267E:12FF:FE55:5720, GigabitEthernet0/0/0</w:t>
      </w:r>
    </w:p>
    <w:p w:rsidR="006C23E4" w:rsidP="006C23E4" w:rsidRDefault="006C23E4" w14:paraId="7DC62D69" w14:textId="77777777">
      <w:pPr>
        <w:spacing w:before="0" w:after="0" w:line="240" w:lineRule="auto"/>
      </w:pPr>
      <w:r>
        <w:t>L   10::2:1/128 [0/0]</w:t>
      </w:r>
    </w:p>
    <w:p w:rsidR="006C23E4" w:rsidP="006C23E4" w:rsidRDefault="006C23E4" w14:paraId="36C9125A" w14:textId="77777777">
      <w:pPr>
        <w:spacing w:before="0" w:after="0" w:line="240" w:lineRule="auto"/>
      </w:pPr>
      <w:r>
        <w:t xml:space="preserve">     via Loopback0, receive</w:t>
      </w:r>
    </w:p>
    <w:p w:rsidR="006C23E4" w:rsidP="006C23E4" w:rsidRDefault="006C23E4" w14:paraId="5AD1CE40" w14:textId="77777777">
      <w:pPr>
        <w:spacing w:before="0" w:after="0" w:line="240" w:lineRule="auto"/>
      </w:pPr>
      <w:r>
        <w:t>O   10::3:1/128 [110/1]</w:t>
      </w:r>
    </w:p>
    <w:p w:rsidR="006C23E4" w:rsidP="006C23E4" w:rsidRDefault="006C23E4" w14:paraId="3DE258FF" w14:textId="77777777">
      <w:pPr>
        <w:spacing w:before="0" w:after="0" w:line="240" w:lineRule="auto"/>
      </w:pPr>
      <w:r>
        <w:t xml:space="preserve">     via FE80::227:90FF:FED4:F31, GigabitEthernet0/0/1</w:t>
      </w:r>
    </w:p>
    <w:p w:rsidR="006C23E4" w:rsidP="006C23E4" w:rsidRDefault="006C23E4" w14:paraId="2F7D101F" w14:textId="77777777">
      <w:pPr>
        <w:spacing w:before="0" w:after="0" w:line="240" w:lineRule="auto"/>
      </w:pPr>
      <w:r>
        <w:t>O   10::4:1/128 [110/2]</w:t>
      </w:r>
    </w:p>
    <w:p w:rsidR="006C23E4" w:rsidP="006C23E4" w:rsidRDefault="006C23E4" w14:paraId="6BE034CC" w14:textId="77777777">
      <w:pPr>
        <w:spacing w:before="0" w:after="0" w:line="240" w:lineRule="auto"/>
      </w:pPr>
      <w:r>
        <w:t xml:space="preserve">     via FE80::227:90FF:FED4:F31, GigabitEthernet0/0/1</w:t>
      </w:r>
    </w:p>
    <w:p w:rsidR="006C23E4" w:rsidP="006C23E4" w:rsidRDefault="006C23E4" w14:paraId="13567783" w14:textId="77777777">
      <w:pPr>
        <w:spacing w:before="0" w:after="0" w:line="240" w:lineRule="auto"/>
      </w:pPr>
      <w:r>
        <w:lastRenderedPageBreak/>
        <w:t>O   10::5:1/128 [110/2]</w:t>
      </w:r>
    </w:p>
    <w:p w:rsidR="006C23E4" w:rsidP="006C23E4" w:rsidRDefault="006C23E4" w14:paraId="7733AABD" w14:textId="77777777">
      <w:pPr>
        <w:spacing w:before="0" w:after="0" w:line="240" w:lineRule="auto"/>
      </w:pPr>
      <w:r>
        <w:t xml:space="preserve">     via FE80::227:90FF:FED4:F31, GigabitEthernet0/0/1</w:t>
      </w:r>
    </w:p>
    <w:p w:rsidR="006C23E4" w:rsidP="006C23E4" w:rsidRDefault="006C23E4" w14:paraId="1429FFD0" w14:textId="77777777">
      <w:pPr>
        <w:spacing w:before="0" w:after="0" w:line="240" w:lineRule="auto"/>
      </w:pPr>
      <w:r>
        <w:t>OI  10::6:1/128 [110/3]</w:t>
      </w:r>
    </w:p>
    <w:p w:rsidR="006C23E4" w:rsidP="006C23E4" w:rsidRDefault="006C23E4" w14:paraId="2A477873" w14:textId="77777777">
      <w:pPr>
        <w:spacing w:before="0" w:after="0" w:line="240" w:lineRule="auto"/>
      </w:pPr>
      <w:r>
        <w:t xml:space="preserve">     via FE80::227:90FF:FED4:F31, GigabitEthernet0/0/1</w:t>
      </w:r>
    </w:p>
    <w:p w:rsidR="006C23E4" w:rsidP="006C23E4" w:rsidRDefault="006C23E4" w14:paraId="12E49BDD" w14:textId="77777777">
      <w:pPr>
        <w:spacing w:before="0" w:after="0" w:line="240" w:lineRule="auto"/>
      </w:pPr>
      <w:r>
        <w:t>C   10:1::/64 [0/0]</w:t>
      </w:r>
    </w:p>
    <w:p w:rsidR="006C23E4" w:rsidP="006C23E4" w:rsidRDefault="006C23E4" w14:paraId="673C16B8" w14:textId="77777777">
      <w:pPr>
        <w:spacing w:before="0" w:after="0" w:line="240" w:lineRule="auto"/>
      </w:pPr>
      <w:r>
        <w:t xml:space="preserve">     via GigabitEthernet0/0/0, directly connected</w:t>
      </w:r>
    </w:p>
    <w:p w:rsidR="006C23E4" w:rsidP="006C23E4" w:rsidRDefault="006C23E4" w14:paraId="07407BD8" w14:textId="77777777">
      <w:pPr>
        <w:spacing w:before="0" w:after="0" w:line="240" w:lineRule="auto"/>
      </w:pPr>
      <w:r>
        <w:t>L   10:1::2/128 [0/0]</w:t>
      </w:r>
    </w:p>
    <w:p w:rsidR="006C23E4" w:rsidP="006C23E4" w:rsidRDefault="006C23E4" w14:paraId="4FDBCFA1" w14:textId="77777777">
      <w:pPr>
        <w:spacing w:before="0" w:after="0" w:line="240" w:lineRule="auto"/>
      </w:pPr>
      <w:r>
        <w:t xml:space="preserve">     via GigabitEthernet0/0/0, receive</w:t>
      </w:r>
    </w:p>
    <w:p w:rsidR="006C23E4" w:rsidP="006C23E4" w:rsidRDefault="006C23E4" w14:paraId="3EB93C3D" w14:textId="77777777">
      <w:pPr>
        <w:spacing w:before="0" w:after="0" w:line="240" w:lineRule="auto"/>
      </w:pPr>
      <w:r>
        <w:t>C   10:2::/64 [0/0]</w:t>
      </w:r>
    </w:p>
    <w:p w:rsidR="006C23E4" w:rsidP="006C23E4" w:rsidRDefault="006C23E4" w14:paraId="6348C773" w14:textId="77777777">
      <w:pPr>
        <w:spacing w:before="0" w:after="0" w:line="240" w:lineRule="auto"/>
      </w:pPr>
      <w:r>
        <w:t xml:space="preserve">     via GigabitEthernet0/0/1, directly connected</w:t>
      </w:r>
    </w:p>
    <w:p w:rsidR="006C23E4" w:rsidP="006C23E4" w:rsidRDefault="006C23E4" w14:paraId="7A187811" w14:textId="77777777">
      <w:pPr>
        <w:spacing w:before="0" w:after="0" w:line="240" w:lineRule="auto"/>
      </w:pPr>
      <w:r>
        <w:t>L   10:2::1/128 [0/0]</w:t>
      </w:r>
    </w:p>
    <w:p w:rsidR="006C23E4" w:rsidP="006C23E4" w:rsidRDefault="006C23E4" w14:paraId="17C31698" w14:textId="77777777">
      <w:pPr>
        <w:spacing w:before="0" w:after="0" w:line="240" w:lineRule="auto"/>
      </w:pPr>
      <w:r>
        <w:t xml:space="preserve">     via GigabitEthernet0/0/1, receive</w:t>
      </w:r>
    </w:p>
    <w:p w:rsidR="006C23E4" w:rsidP="006C23E4" w:rsidRDefault="006C23E4" w14:paraId="324686C8" w14:textId="77777777">
      <w:pPr>
        <w:spacing w:before="0" w:after="0" w:line="240" w:lineRule="auto"/>
      </w:pPr>
      <w:r>
        <w:t>O   10:3::/64 [110/2]</w:t>
      </w:r>
    </w:p>
    <w:p w:rsidR="006C23E4" w:rsidP="006C23E4" w:rsidRDefault="006C23E4" w14:paraId="56AD7E06" w14:textId="77777777">
      <w:pPr>
        <w:spacing w:before="0" w:after="0" w:line="240" w:lineRule="auto"/>
      </w:pPr>
      <w:r>
        <w:t xml:space="preserve">     via FE80::227:90FF:FED4:F31, GigabitEthernet0/0/1</w:t>
      </w:r>
    </w:p>
    <w:p w:rsidR="006C23E4" w:rsidP="006C23E4" w:rsidRDefault="006C23E4" w14:paraId="58C87E13" w14:textId="77777777">
      <w:pPr>
        <w:spacing w:before="0" w:after="0" w:line="240" w:lineRule="auto"/>
      </w:pPr>
      <w:r>
        <w:t>O   10:4::/64 [110/2]</w:t>
      </w:r>
    </w:p>
    <w:p w:rsidR="006C23E4" w:rsidP="006C23E4" w:rsidRDefault="006C23E4" w14:paraId="1E998D33" w14:textId="77777777">
      <w:pPr>
        <w:spacing w:before="0" w:after="0" w:line="240" w:lineRule="auto"/>
      </w:pPr>
      <w:r>
        <w:t xml:space="preserve">     via FE80::227:90FF:FED4:F31, GigabitEthernet0/0/1</w:t>
      </w:r>
    </w:p>
    <w:p w:rsidR="006C23E4" w:rsidP="006C23E4" w:rsidRDefault="006C23E4" w14:paraId="03CA9F65" w14:textId="77777777">
      <w:pPr>
        <w:spacing w:before="0" w:after="0" w:line="240" w:lineRule="auto"/>
      </w:pPr>
      <w:r>
        <w:t>OI  10:5::/64 [110/3]</w:t>
      </w:r>
    </w:p>
    <w:p w:rsidR="006C23E4" w:rsidP="006C23E4" w:rsidRDefault="006C23E4" w14:paraId="0F518C35" w14:textId="77777777">
      <w:pPr>
        <w:spacing w:before="0" w:after="0" w:line="240" w:lineRule="auto"/>
      </w:pPr>
      <w:r>
        <w:t xml:space="preserve">     via FE80::227:90FF:FED4:F31, GigabitEthernet0/0/1</w:t>
      </w:r>
    </w:p>
    <w:p w:rsidR="006C23E4" w:rsidP="006C23E4" w:rsidRDefault="006C23E4" w14:paraId="467C8EAB" w14:textId="77777777">
      <w:pPr>
        <w:spacing w:before="0" w:after="0" w:line="240" w:lineRule="auto"/>
      </w:pPr>
      <w:r>
        <w:t>L   FF00::/8 [0/0]</w:t>
      </w:r>
    </w:p>
    <w:p w:rsidR="006C23E4" w:rsidP="006C23E4" w:rsidRDefault="006C23E4" w14:paraId="2A9E458E" w14:textId="3379FF8D">
      <w:pPr>
        <w:spacing w:before="0" w:after="0" w:line="240" w:lineRule="auto"/>
      </w:pPr>
      <w:r>
        <w:t xml:space="preserve">     via Null0, receive</w:t>
      </w:r>
    </w:p>
    <w:p w:rsidR="006C23E4" w:rsidP="006C23E4" w:rsidRDefault="006C23E4" w14:paraId="19D4E428" w14:textId="77777777">
      <w:pPr>
        <w:spacing w:before="0" w:after="0" w:line="240" w:lineRule="auto"/>
      </w:pPr>
    </w:p>
    <w:p w:rsidR="006C23E4" w:rsidP="006C23E4" w:rsidRDefault="006C23E4" w14:paraId="47DB8B1B" w14:textId="0A3C3A8C">
      <w:pPr>
        <w:pStyle w:val="Subtitle"/>
      </w:pPr>
      <w:r>
        <w:t>R</w:t>
      </w:r>
      <w:r w:rsidR="00C13D8D">
        <w:t>3</w:t>
      </w:r>
    </w:p>
    <w:p w:rsidR="00C13D8D" w:rsidP="00C13D8D" w:rsidRDefault="00C13D8D" w14:paraId="0E71A8D7" w14:textId="77777777">
      <w:pPr>
        <w:contextualSpacing/>
      </w:pPr>
      <w:r>
        <w:t>Current configuration : 1915 bytes</w:t>
      </w:r>
    </w:p>
    <w:p w:rsidR="00C13D8D" w:rsidP="00C13D8D" w:rsidRDefault="00C13D8D" w14:paraId="3966F17C" w14:textId="77777777">
      <w:pPr>
        <w:contextualSpacing/>
      </w:pPr>
      <w:r>
        <w:t>!</w:t>
      </w:r>
    </w:p>
    <w:p w:rsidR="00C13D8D" w:rsidP="00C13D8D" w:rsidRDefault="00C13D8D" w14:paraId="3D4AF06C" w14:textId="77777777">
      <w:pPr>
        <w:contextualSpacing/>
      </w:pPr>
      <w:r>
        <w:t>! Last configuration change at 16:31:42 UTC Wed Sep 22 2021</w:t>
      </w:r>
    </w:p>
    <w:p w:rsidR="00C13D8D" w:rsidP="00C13D8D" w:rsidRDefault="00C13D8D" w14:paraId="7EF638EC" w14:textId="77777777">
      <w:pPr>
        <w:contextualSpacing/>
      </w:pPr>
      <w:r>
        <w:t>!</w:t>
      </w:r>
    </w:p>
    <w:p w:rsidR="00C13D8D" w:rsidP="00C13D8D" w:rsidRDefault="00C13D8D" w14:paraId="46F29FD5" w14:textId="77777777">
      <w:pPr>
        <w:contextualSpacing/>
      </w:pPr>
      <w:r>
        <w:t>version 15.5</w:t>
      </w:r>
    </w:p>
    <w:p w:rsidR="00C13D8D" w:rsidP="00C13D8D" w:rsidRDefault="00C13D8D" w14:paraId="64EA9002" w14:textId="77777777">
      <w:pPr>
        <w:contextualSpacing/>
      </w:pPr>
      <w:r>
        <w:t>service timestamps debug datetime msec</w:t>
      </w:r>
    </w:p>
    <w:p w:rsidR="00C13D8D" w:rsidP="00C13D8D" w:rsidRDefault="00C13D8D" w14:paraId="15A39092" w14:textId="77777777">
      <w:pPr>
        <w:contextualSpacing/>
      </w:pPr>
      <w:r>
        <w:t>service timestamps log datetime msec</w:t>
      </w:r>
    </w:p>
    <w:p w:rsidR="00C13D8D" w:rsidP="00C13D8D" w:rsidRDefault="00C13D8D" w14:paraId="3EEDDD79" w14:textId="77777777">
      <w:pPr>
        <w:contextualSpacing/>
      </w:pPr>
      <w:r>
        <w:t>no platform punt-keepalive disable-kernel-core</w:t>
      </w:r>
    </w:p>
    <w:p w:rsidR="00C13D8D" w:rsidP="00C13D8D" w:rsidRDefault="00C13D8D" w14:paraId="465639C8" w14:textId="77777777">
      <w:pPr>
        <w:contextualSpacing/>
      </w:pPr>
      <w:r>
        <w:t>!</w:t>
      </w:r>
    </w:p>
    <w:p w:rsidR="00C13D8D" w:rsidP="00C13D8D" w:rsidRDefault="00C13D8D" w14:paraId="74F38ACA" w14:textId="77777777">
      <w:pPr>
        <w:contextualSpacing/>
      </w:pPr>
      <w:r>
        <w:t>hostname R3</w:t>
      </w:r>
    </w:p>
    <w:p w:rsidR="00C13D8D" w:rsidP="00C13D8D" w:rsidRDefault="00C13D8D" w14:paraId="3E205F1E" w14:textId="77777777">
      <w:pPr>
        <w:contextualSpacing/>
      </w:pPr>
      <w:r>
        <w:t>!</w:t>
      </w:r>
    </w:p>
    <w:p w:rsidR="00C13D8D" w:rsidP="00C13D8D" w:rsidRDefault="00C13D8D" w14:paraId="7AEDE5ED" w14:textId="77777777">
      <w:pPr>
        <w:contextualSpacing/>
      </w:pPr>
      <w:r>
        <w:t>boot-start-marker</w:t>
      </w:r>
    </w:p>
    <w:p w:rsidR="00C13D8D" w:rsidP="00C13D8D" w:rsidRDefault="00C13D8D" w14:paraId="139AA1BF" w14:textId="77777777">
      <w:pPr>
        <w:contextualSpacing/>
      </w:pPr>
      <w:r>
        <w:t>boot-end-marker</w:t>
      </w:r>
    </w:p>
    <w:p w:rsidR="00C13D8D" w:rsidP="00C13D8D" w:rsidRDefault="00C13D8D" w14:paraId="49D5899C" w14:textId="37992AC7">
      <w:pPr>
        <w:contextualSpacing/>
      </w:pPr>
      <w:r>
        <w:t>!</w:t>
      </w:r>
    </w:p>
    <w:p w:rsidR="00C13D8D" w:rsidP="00C13D8D" w:rsidRDefault="00C13D8D" w14:paraId="200CFCF7" w14:textId="77777777">
      <w:pPr>
        <w:contextualSpacing/>
      </w:pPr>
      <w:r>
        <w:t>vrf definition Mgmt-intf</w:t>
      </w:r>
    </w:p>
    <w:p w:rsidR="00C13D8D" w:rsidP="00C13D8D" w:rsidRDefault="00C13D8D" w14:paraId="2D515AA9" w14:textId="77777777">
      <w:pPr>
        <w:contextualSpacing/>
      </w:pPr>
      <w:r>
        <w:t xml:space="preserve"> !</w:t>
      </w:r>
    </w:p>
    <w:p w:rsidR="00C13D8D" w:rsidP="00C13D8D" w:rsidRDefault="00C13D8D" w14:paraId="250FD173" w14:textId="77777777">
      <w:pPr>
        <w:contextualSpacing/>
      </w:pPr>
      <w:r>
        <w:t xml:space="preserve"> address-family ipv4</w:t>
      </w:r>
    </w:p>
    <w:p w:rsidR="00C13D8D" w:rsidP="00C13D8D" w:rsidRDefault="00C13D8D" w14:paraId="6AE2EA43" w14:textId="77777777">
      <w:pPr>
        <w:contextualSpacing/>
      </w:pPr>
      <w:r>
        <w:t xml:space="preserve"> exit-address-family</w:t>
      </w:r>
    </w:p>
    <w:p w:rsidR="00C13D8D" w:rsidP="00C13D8D" w:rsidRDefault="00C13D8D" w14:paraId="1E42031B" w14:textId="77777777">
      <w:pPr>
        <w:contextualSpacing/>
      </w:pPr>
      <w:r>
        <w:t xml:space="preserve"> !</w:t>
      </w:r>
    </w:p>
    <w:p w:rsidR="00C13D8D" w:rsidP="00C13D8D" w:rsidRDefault="00C13D8D" w14:paraId="657DD289" w14:textId="77777777">
      <w:pPr>
        <w:contextualSpacing/>
      </w:pPr>
      <w:r>
        <w:t xml:space="preserve"> address-family ipv6</w:t>
      </w:r>
    </w:p>
    <w:p w:rsidR="00C13D8D" w:rsidP="00C13D8D" w:rsidRDefault="00C13D8D" w14:paraId="2702C6A9" w14:textId="77777777">
      <w:pPr>
        <w:contextualSpacing/>
      </w:pPr>
      <w:r>
        <w:t xml:space="preserve"> exit-address-family</w:t>
      </w:r>
    </w:p>
    <w:p w:rsidR="00C13D8D" w:rsidP="00C13D8D" w:rsidRDefault="00C13D8D" w14:paraId="064EC8E4" w14:textId="596B8805">
      <w:pPr>
        <w:contextualSpacing/>
      </w:pPr>
      <w:r>
        <w:lastRenderedPageBreak/>
        <w:t>!</w:t>
      </w:r>
    </w:p>
    <w:p w:rsidR="00C13D8D" w:rsidP="00C13D8D" w:rsidRDefault="00C13D8D" w14:paraId="177D8ED9" w14:textId="77777777">
      <w:pPr>
        <w:contextualSpacing/>
      </w:pPr>
      <w:r>
        <w:t>no aaa new-model</w:t>
      </w:r>
    </w:p>
    <w:p w:rsidR="00C13D8D" w:rsidP="00C13D8D" w:rsidRDefault="00C13D8D" w14:paraId="11A8BEE3" w14:textId="70FDC585">
      <w:pPr>
        <w:contextualSpacing/>
      </w:pPr>
      <w:r>
        <w:t>!</w:t>
      </w:r>
    </w:p>
    <w:p w:rsidR="00C13D8D" w:rsidP="00C13D8D" w:rsidRDefault="00C13D8D" w14:paraId="11AFC8CF" w14:textId="77777777">
      <w:pPr>
        <w:contextualSpacing/>
      </w:pPr>
      <w:r>
        <w:t>ipv6 unicast-routing</w:t>
      </w:r>
    </w:p>
    <w:p w:rsidR="00C13D8D" w:rsidP="00C13D8D" w:rsidRDefault="00C13D8D" w14:paraId="6B1A5456" w14:textId="35E92DE4">
      <w:pPr>
        <w:contextualSpacing/>
      </w:pPr>
      <w:r>
        <w:t>!</w:t>
      </w:r>
    </w:p>
    <w:p w:rsidR="00C13D8D" w:rsidP="00C13D8D" w:rsidRDefault="00C13D8D" w14:paraId="6C224E31" w14:textId="77777777">
      <w:pPr>
        <w:contextualSpacing/>
      </w:pPr>
      <w:r>
        <w:t>license udi pid ISR4321/K9 sn FDO214328EH</w:t>
      </w:r>
    </w:p>
    <w:p w:rsidR="00C13D8D" w:rsidP="00C13D8D" w:rsidRDefault="00C13D8D" w14:paraId="57EEEDB5" w14:textId="120A41DD">
      <w:pPr>
        <w:contextualSpacing/>
      </w:pPr>
      <w:r>
        <w:t>!</w:t>
      </w:r>
    </w:p>
    <w:p w:rsidR="00C13D8D" w:rsidP="00C13D8D" w:rsidRDefault="00C13D8D" w14:paraId="04222ED8" w14:textId="77777777">
      <w:pPr>
        <w:contextualSpacing/>
      </w:pPr>
      <w:r>
        <w:t>interface Loopback0</w:t>
      </w:r>
    </w:p>
    <w:p w:rsidR="00C13D8D" w:rsidP="00C13D8D" w:rsidRDefault="00C13D8D" w14:paraId="2E6BD223" w14:textId="77777777">
      <w:pPr>
        <w:contextualSpacing/>
      </w:pPr>
      <w:r>
        <w:t xml:space="preserve"> ip address 192.168.3.1 255.255.255.0</w:t>
      </w:r>
    </w:p>
    <w:p w:rsidR="00C13D8D" w:rsidP="00C13D8D" w:rsidRDefault="00C13D8D" w14:paraId="79694EFF" w14:textId="77777777">
      <w:pPr>
        <w:contextualSpacing/>
      </w:pPr>
      <w:r>
        <w:t xml:space="preserve"> ipv6 address 10::3:1/64</w:t>
      </w:r>
    </w:p>
    <w:p w:rsidR="00C13D8D" w:rsidP="00C13D8D" w:rsidRDefault="00C13D8D" w14:paraId="58087503" w14:textId="77777777">
      <w:pPr>
        <w:contextualSpacing/>
      </w:pPr>
      <w:r>
        <w:t xml:space="preserve"> ipv6 ospf 1 area 0</w:t>
      </w:r>
    </w:p>
    <w:p w:rsidR="00C13D8D" w:rsidP="00C13D8D" w:rsidRDefault="00C13D8D" w14:paraId="577DCEFA" w14:textId="77777777">
      <w:pPr>
        <w:contextualSpacing/>
      </w:pPr>
      <w:r>
        <w:t>!</w:t>
      </w:r>
    </w:p>
    <w:p w:rsidR="00C13D8D" w:rsidP="00C13D8D" w:rsidRDefault="00C13D8D" w14:paraId="107A3353" w14:textId="77777777">
      <w:pPr>
        <w:contextualSpacing/>
      </w:pPr>
      <w:r>
        <w:t>interface GigabitEthernet0/0/0</w:t>
      </w:r>
    </w:p>
    <w:p w:rsidR="00C13D8D" w:rsidP="00C13D8D" w:rsidRDefault="00C13D8D" w14:paraId="3B0FBD36" w14:textId="77777777">
      <w:pPr>
        <w:contextualSpacing/>
      </w:pPr>
      <w:r>
        <w:t xml:space="preserve"> ip address 10.3.0.1 255.255.255.0</w:t>
      </w:r>
    </w:p>
    <w:p w:rsidR="00C13D8D" w:rsidP="00C13D8D" w:rsidRDefault="00C13D8D" w14:paraId="65DA9416" w14:textId="77777777">
      <w:pPr>
        <w:contextualSpacing/>
      </w:pPr>
      <w:r>
        <w:t xml:space="preserve"> negotiation auto</w:t>
      </w:r>
    </w:p>
    <w:p w:rsidR="00C13D8D" w:rsidP="00C13D8D" w:rsidRDefault="00C13D8D" w14:paraId="0D6FF72C" w14:textId="77777777">
      <w:pPr>
        <w:contextualSpacing/>
      </w:pPr>
      <w:r>
        <w:t xml:space="preserve"> ipv6 address 10:3::1/64</w:t>
      </w:r>
    </w:p>
    <w:p w:rsidR="00C13D8D" w:rsidP="00C13D8D" w:rsidRDefault="00C13D8D" w14:paraId="1B6A0B09" w14:textId="77777777">
      <w:pPr>
        <w:contextualSpacing/>
      </w:pPr>
      <w:r>
        <w:t xml:space="preserve"> ipv6 ospf 1 area 0</w:t>
      </w:r>
    </w:p>
    <w:p w:rsidR="00C13D8D" w:rsidP="00C13D8D" w:rsidRDefault="00C13D8D" w14:paraId="4E3606A6" w14:textId="77777777">
      <w:pPr>
        <w:contextualSpacing/>
      </w:pPr>
      <w:r>
        <w:t>!</w:t>
      </w:r>
    </w:p>
    <w:p w:rsidR="00C13D8D" w:rsidP="00C13D8D" w:rsidRDefault="00C13D8D" w14:paraId="09A9F8DB" w14:textId="77777777">
      <w:pPr>
        <w:contextualSpacing/>
      </w:pPr>
      <w:r>
        <w:t>interface GigabitEthernet0/0/1</w:t>
      </w:r>
    </w:p>
    <w:p w:rsidR="00C13D8D" w:rsidP="00C13D8D" w:rsidRDefault="00C13D8D" w14:paraId="58BCA846" w14:textId="77777777">
      <w:pPr>
        <w:contextualSpacing/>
      </w:pPr>
      <w:r>
        <w:t xml:space="preserve"> ip address 10.2.0.2 255.255.255.0</w:t>
      </w:r>
    </w:p>
    <w:p w:rsidR="00C13D8D" w:rsidP="00C13D8D" w:rsidRDefault="00C13D8D" w14:paraId="5890608B" w14:textId="77777777">
      <w:pPr>
        <w:contextualSpacing/>
      </w:pPr>
      <w:r>
        <w:t xml:space="preserve"> negotiation auto</w:t>
      </w:r>
    </w:p>
    <w:p w:rsidR="00C13D8D" w:rsidP="00C13D8D" w:rsidRDefault="00C13D8D" w14:paraId="35D4898A" w14:textId="77777777">
      <w:pPr>
        <w:contextualSpacing/>
      </w:pPr>
      <w:r>
        <w:t xml:space="preserve"> ipv6 address 10:2::2/64</w:t>
      </w:r>
    </w:p>
    <w:p w:rsidR="00C13D8D" w:rsidP="00C13D8D" w:rsidRDefault="00C13D8D" w14:paraId="35AD5331" w14:textId="77777777">
      <w:pPr>
        <w:contextualSpacing/>
      </w:pPr>
      <w:r>
        <w:t xml:space="preserve"> ipv6 ospf 1 area 0</w:t>
      </w:r>
    </w:p>
    <w:p w:rsidR="00C13D8D" w:rsidP="00C13D8D" w:rsidRDefault="00C13D8D" w14:paraId="555D5365" w14:textId="77777777">
      <w:pPr>
        <w:contextualSpacing/>
      </w:pPr>
      <w:r>
        <w:t>!</w:t>
      </w:r>
    </w:p>
    <w:p w:rsidR="00C13D8D" w:rsidP="00C13D8D" w:rsidRDefault="00C13D8D" w14:paraId="7855264D" w14:textId="77777777">
      <w:pPr>
        <w:contextualSpacing/>
      </w:pPr>
      <w:r>
        <w:t>interface Serial0/1/0</w:t>
      </w:r>
    </w:p>
    <w:p w:rsidR="00C13D8D" w:rsidP="00C13D8D" w:rsidRDefault="00C13D8D" w14:paraId="75AB454A" w14:textId="77777777">
      <w:pPr>
        <w:contextualSpacing/>
      </w:pPr>
      <w:r>
        <w:t xml:space="preserve"> no ip address</w:t>
      </w:r>
    </w:p>
    <w:p w:rsidR="00C13D8D" w:rsidP="00C13D8D" w:rsidRDefault="00C13D8D" w14:paraId="468E28AF" w14:textId="77777777">
      <w:pPr>
        <w:contextualSpacing/>
      </w:pPr>
      <w:r>
        <w:t xml:space="preserve"> shutdown</w:t>
      </w:r>
    </w:p>
    <w:p w:rsidR="00C13D8D" w:rsidP="00C13D8D" w:rsidRDefault="00C13D8D" w14:paraId="56BBA4B4" w14:textId="77777777">
      <w:pPr>
        <w:contextualSpacing/>
      </w:pPr>
      <w:r>
        <w:t>!</w:t>
      </w:r>
    </w:p>
    <w:p w:rsidR="00C13D8D" w:rsidP="00C13D8D" w:rsidRDefault="00C13D8D" w14:paraId="77AA7324" w14:textId="77777777">
      <w:pPr>
        <w:contextualSpacing/>
      </w:pPr>
      <w:r>
        <w:t>interface Serial0/1/1</w:t>
      </w:r>
    </w:p>
    <w:p w:rsidR="00C13D8D" w:rsidP="00C13D8D" w:rsidRDefault="00C13D8D" w14:paraId="61101F8A" w14:textId="77777777">
      <w:pPr>
        <w:contextualSpacing/>
      </w:pPr>
      <w:r>
        <w:t xml:space="preserve"> no ip address</w:t>
      </w:r>
    </w:p>
    <w:p w:rsidR="00C13D8D" w:rsidP="00C13D8D" w:rsidRDefault="00C13D8D" w14:paraId="4296EDE3" w14:textId="77777777">
      <w:pPr>
        <w:contextualSpacing/>
      </w:pPr>
      <w:r>
        <w:t xml:space="preserve"> shutdown</w:t>
      </w:r>
    </w:p>
    <w:p w:rsidR="00C13D8D" w:rsidP="00C13D8D" w:rsidRDefault="00C13D8D" w14:paraId="333107DD" w14:textId="77777777">
      <w:pPr>
        <w:contextualSpacing/>
      </w:pPr>
      <w:r>
        <w:t>!</w:t>
      </w:r>
    </w:p>
    <w:p w:rsidR="00C13D8D" w:rsidP="00C13D8D" w:rsidRDefault="00C13D8D" w14:paraId="7B07806C" w14:textId="77777777">
      <w:pPr>
        <w:contextualSpacing/>
      </w:pPr>
      <w:r>
        <w:t>interface GigabitEthernet0/2/0</w:t>
      </w:r>
    </w:p>
    <w:p w:rsidR="00C13D8D" w:rsidP="00C13D8D" w:rsidRDefault="00C13D8D" w14:paraId="69D6B8F3" w14:textId="77777777">
      <w:pPr>
        <w:contextualSpacing/>
      </w:pPr>
      <w:r>
        <w:t xml:space="preserve"> ip address 10.4.0.1 255.255.255.0</w:t>
      </w:r>
    </w:p>
    <w:p w:rsidR="00C13D8D" w:rsidP="00C13D8D" w:rsidRDefault="00C13D8D" w14:paraId="6D823D15" w14:textId="77777777">
      <w:pPr>
        <w:contextualSpacing/>
      </w:pPr>
      <w:r>
        <w:t xml:space="preserve"> negotiation auto</w:t>
      </w:r>
    </w:p>
    <w:p w:rsidR="00C13D8D" w:rsidP="00C13D8D" w:rsidRDefault="00C13D8D" w14:paraId="386E43AB" w14:textId="77777777">
      <w:pPr>
        <w:contextualSpacing/>
      </w:pPr>
      <w:r>
        <w:t xml:space="preserve"> ipv6 address 10:4::1/64</w:t>
      </w:r>
    </w:p>
    <w:p w:rsidR="00C13D8D" w:rsidP="00C13D8D" w:rsidRDefault="00C13D8D" w14:paraId="7926C678" w14:textId="77777777">
      <w:pPr>
        <w:contextualSpacing/>
      </w:pPr>
      <w:r>
        <w:t xml:space="preserve"> ipv6 ospf 1 area 0</w:t>
      </w:r>
    </w:p>
    <w:p w:rsidR="00C13D8D" w:rsidP="00C13D8D" w:rsidRDefault="00C13D8D" w14:paraId="5F98D125" w14:textId="77777777">
      <w:pPr>
        <w:contextualSpacing/>
      </w:pPr>
      <w:r>
        <w:t>!</w:t>
      </w:r>
    </w:p>
    <w:p w:rsidR="00C13D8D" w:rsidP="00C13D8D" w:rsidRDefault="00C13D8D" w14:paraId="049C537C" w14:textId="77777777">
      <w:pPr>
        <w:contextualSpacing/>
      </w:pPr>
      <w:r>
        <w:t>interface GigabitEthernet0/2/1</w:t>
      </w:r>
    </w:p>
    <w:p w:rsidR="00C13D8D" w:rsidP="00C13D8D" w:rsidRDefault="00C13D8D" w14:paraId="7C3B63C1" w14:textId="77777777">
      <w:pPr>
        <w:contextualSpacing/>
      </w:pPr>
      <w:r>
        <w:t xml:space="preserve"> no ip address</w:t>
      </w:r>
    </w:p>
    <w:p w:rsidR="00C13D8D" w:rsidP="00C13D8D" w:rsidRDefault="00C13D8D" w14:paraId="0D6EEDA9" w14:textId="77777777">
      <w:pPr>
        <w:contextualSpacing/>
      </w:pPr>
      <w:r>
        <w:t xml:space="preserve"> shutdown</w:t>
      </w:r>
    </w:p>
    <w:p w:rsidR="00C13D8D" w:rsidP="00C13D8D" w:rsidRDefault="00C13D8D" w14:paraId="73A01A53" w14:textId="77777777">
      <w:pPr>
        <w:contextualSpacing/>
      </w:pPr>
      <w:r>
        <w:t xml:space="preserve"> negotiation auto</w:t>
      </w:r>
    </w:p>
    <w:p w:rsidR="00C13D8D" w:rsidP="00C13D8D" w:rsidRDefault="00C13D8D" w14:paraId="601EC941" w14:textId="77777777">
      <w:pPr>
        <w:contextualSpacing/>
      </w:pPr>
      <w:r>
        <w:lastRenderedPageBreak/>
        <w:t>!</w:t>
      </w:r>
    </w:p>
    <w:p w:rsidR="00C13D8D" w:rsidP="00C13D8D" w:rsidRDefault="00C13D8D" w14:paraId="181B9A0F" w14:textId="77777777">
      <w:pPr>
        <w:contextualSpacing/>
      </w:pPr>
      <w:r>
        <w:t>interface GigabitEthernet0</w:t>
      </w:r>
    </w:p>
    <w:p w:rsidR="00C13D8D" w:rsidP="00C13D8D" w:rsidRDefault="00C13D8D" w14:paraId="75F1E3F3" w14:textId="77777777">
      <w:pPr>
        <w:contextualSpacing/>
      </w:pPr>
      <w:r>
        <w:t xml:space="preserve"> vrf forwarding Mgmt-intf</w:t>
      </w:r>
    </w:p>
    <w:p w:rsidR="00C13D8D" w:rsidP="00C13D8D" w:rsidRDefault="00C13D8D" w14:paraId="5BC2CB73" w14:textId="77777777">
      <w:pPr>
        <w:contextualSpacing/>
      </w:pPr>
      <w:r>
        <w:t xml:space="preserve"> ip address dhcp</w:t>
      </w:r>
    </w:p>
    <w:p w:rsidR="00C13D8D" w:rsidP="00C13D8D" w:rsidRDefault="00C13D8D" w14:paraId="5B03E373" w14:textId="77777777">
      <w:pPr>
        <w:contextualSpacing/>
      </w:pPr>
      <w:r>
        <w:t xml:space="preserve"> negotiation auto</w:t>
      </w:r>
    </w:p>
    <w:p w:rsidR="00C13D8D" w:rsidP="00C13D8D" w:rsidRDefault="00C13D8D" w14:paraId="3F39A977" w14:textId="77777777">
      <w:pPr>
        <w:contextualSpacing/>
      </w:pPr>
      <w:r>
        <w:t>!</w:t>
      </w:r>
    </w:p>
    <w:p w:rsidR="00C13D8D" w:rsidP="00C13D8D" w:rsidRDefault="00C13D8D" w14:paraId="22270948" w14:textId="77777777">
      <w:pPr>
        <w:contextualSpacing/>
      </w:pPr>
      <w:r>
        <w:t>interface Vlan1</w:t>
      </w:r>
    </w:p>
    <w:p w:rsidR="00C13D8D" w:rsidP="00C13D8D" w:rsidRDefault="00C13D8D" w14:paraId="4E9BDAD5" w14:textId="77777777">
      <w:pPr>
        <w:contextualSpacing/>
      </w:pPr>
      <w:r>
        <w:t xml:space="preserve"> no ip address</w:t>
      </w:r>
    </w:p>
    <w:p w:rsidR="00C13D8D" w:rsidP="00C13D8D" w:rsidRDefault="00C13D8D" w14:paraId="4C2708C0" w14:textId="77777777">
      <w:pPr>
        <w:contextualSpacing/>
      </w:pPr>
      <w:r>
        <w:t xml:space="preserve"> shutdown</w:t>
      </w:r>
    </w:p>
    <w:p w:rsidR="00C13D8D" w:rsidP="00C13D8D" w:rsidRDefault="00C13D8D" w14:paraId="108792C2" w14:textId="77777777">
      <w:pPr>
        <w:contextualSpacing/>
      </w:pPr>
      <w:r>
        <w:t>!</w:t>
      </w:r>
    </w:p>
    <w:p w:rsidR="00C13D8D" w:rsidP="00C13D8D" w:rsidRDefault="00C13D8D" w14:paraId="3C15CA42" w14:textId="77777777">
      <w:pPr>
        <w:contextualSpacing/>
      </w:pPr>
      <w:r>
        <w:t>router ospf 1</w:t>
      </w:r>
    </w:p>
    <w:p w:rsidR="00C13D8D" w:rsidP="00C13D8D" w:rsidRDefault="00C13D8D" w14:paraId="2AFD1F25" w14:textId="77777777">
      <w:pPr>
        <w:contextualSpacing/>
      </w:pPr>
      <w:r>
        <w:t xml:space="preserve"> router-id 3.3.3.3</w:t>
      </w:r>
    </w:p>
    <w:p w:rsidR="00C13D8D" w:rsidP="00C13D8D" w:rsidRDefault="00C13D8D" w14:paraId="4BA087C3" w14:textId="77777777">
      <w:pPr>
        <w:contextualSpacing/>
      </w:pPr>
      <w:r>
        <w:t xml:space="preserve"> network 10.2.0.0 0.0.0.255 area 0</w:t>
      </w:r>
    </w:p>
    <w:p w:rsidR="00C13D8D" w:rsidP="00C13D8D" w:rsidRDefault="00C13D8D" w14:paraId="68851BF4" w14:textId="77777777">
      <w:pPr>
        <w:contextualSpacing/>
      </w:pPr>
      <w:r>
        <w:t xml:space="preserve"> network 10.3.0.0 0.0.0.255 area 0</w:t>
      </w:r>
    </w:p>
    <w:p w:rsidR="00C13D8D" w:rsidP="00C13D8D" w:rsidRDefault="00C13D8D" w14:paraId="558E50DB" w14:textId="77777777">
      <w:pPr>
        <w:contextualSpacing/>
      </w:pPr>
      <w:r>
        <w:t xml:space="preserve"> network 10.4.0.0 0.0.0.255 area 0</w:t>
      </w:r>
    </w:p>
    <w:p w:rsidR="00C13D8D" w:rsidP="00C13D8D" w:rsidRDefault="00C13D8D" w14:paraId="4FC0CD01" w14:textId="77777777">
      <w:pPr>
        <w:contextualSpacing/>
      </w:pPr>
      <w:r>
        <w:t xml:space="preserve"> network 192.168.3.0 0.0.0.255 area 0</w:t>
      </w:r>
    </w:p>
    <w:p w:rsidR="00C13D8D" w:rsidP="00C13D8D" w:rsidRDefault="00C13D8D" w14:paraId="4EF7C3B4" w14:textId="484C0286">
      <w:pPr>
        <w:contextualSpacing/>
      </w:pPr>
      <w:r>
        <w:t>!</w:t>
      </w:r>
    </w:p>
    <w:p w:rsidR="00C13D8D" w:rsidP="00C13D8D" w:rsidRDefault="00C13D8D" w14:paraId="121BA211" w14:textId="77777777">
      <w:pPr>
        <w:contextualSpacing/>
      </w:pPr>
      <w:r>
        <w:t>ipv6 router ospf 1</w:t>
      </w:r>
    </w:p>
    <w:p w:rsidR="00C13D8D" w:rsidP="00C13D8D" w:rsidRDefault="00C13D8D" w14:paraId="49251934" w14:textId="77777777">
      <w:pPr>
        <w:contextualSpacing/>
      </w:pPr>
      <w:r>
        <w:t xml:space="preserve"> router-id 3.3.3.3</w:t>
      </w:r>
    </w:p>
    <w:p w:rsidR="00C13D8D" w:rsidP="00C13D8D" w:rsidRDefault="00C13D8D" w14:paraId="273C1D84" w14:textId="641EBAF3">
      <w:pPr>
        <w:contextualSpacing/>
      </w:pPr>
      <w:r>
        <w:t>!</w:t>
      </w:r>
    </w:p>
    <w:p w:rsidR="00C13D8D" w:rsidP="00C13D8D" w:rsidRDefault="00D52C0A" w14:paraId="48450C4C" w14:textId="37EE1F93">
      <w:pPr>
        <w:contextualSpacing/>
      </w:pPr>
      <w:r>
        <w:t>E</w:t>
      </w:r>
      <w:r w:rsidR="00C13D8D">
        <w:t>nd</w:t>
      </w:r>
    </w:p>
    <w:p w:rsidR="00D52C0A" w:rsidP="00C13D8D" w:rsidRDefault="00D52C0A" w14:paraId="5D8FC05A" w14:textId="77777777">
      <w:pPr>
        <w:contextualSpacing/>
      </w:pPr>
    </w:p>
    <w:p w:rsidR="00AD0D37" w:rsidP="00AD0D37" w:rsidRDefault="00AD0D37" w14:paraId="2AFE9359" w14:textId="77777777">
      <w:pPr>
        <w:contextualSpacing/>
      </w:pPr>
      <w:r>
        <w:t>R3&gt;show ip route</w:t>
      </w:r>
    </w:p>
    <w:p w:rsidR="00AD0D37" w:rsidP="00AD0D37" w:rsidRDefault="00AD0D37" w14:paraId="0367826C" w14:textId="77777777">
      <w:pPr>
        <w:contextualSpacing/>
      </w:pPr>
      <w:r>
        <w:t>Codes: L - local, C - connected, S - static, R - RIP, M - mobile, B - BGP</w:t>
      </w:r>
    </w:p>
    <w:p w:rsidR="00AD0D37" w:rsidP="00AD0D37" w:rsidRDefault="00AD0D37" w14:paraId="3503087B" w14:textId="77777777">
      <w:pPr>
        <w:contextualSpacing/>
      </w:pPr>
      <w:r>
        <w:t xml:space="preserve">       D - EIGRP, EX - EIGRP external, O - OSPF, IA - OSPF inter area</w:t>
      </w:r>
    </w:p>
    <w:p w:rsidR="00AD0D37" w:rsidP="00AD0D37" w:rsidRDefault="00AD0D37" w14:paraId="506926B5" w14:textId="77777777">
      <w:pPr>
        <w:contextualSpacing/>
      </w:pPr>
      <w:r>
        <w:t xml:space="preserve">       N1 - OSPF NSSA external type 1, N2 - OSPF NSSA external type 2</w:t>
      </w:r>
    </w:p>
    <w:p w:rsidR="00AD0D37" w:rsidP="00AD0D37" w:rsidRDefault="00AD0D37" w14:paraId="6CFEC74A" w14:textId="77777777">
      <w:pPr>
        <w:contextualSpacing/>
      </w:pPr>
      <w:r>
        <w:t xml:space="preserve">       E1 - OSPF external type 1, E2 - OSPF external type 2</w:t>
      </w:r>
    </w:p>
    <w:p w:rsidR="00AD0D37" w:rsidP="00AD0D37" w:rsidRDefault="00AD0D37" w14:paraId="05306469" w14:textId="77777777">
      <w:pPr>
        <w:contextualSpacing/>
      </w:pPr>
      <w:r>
        <w:t xml:space="preserve">       i - IS-IS, su - IS-IS summary, L1 - IS-IS level-1, L2 - IS-IS level-2</w:t>
      </w:r>
    </w:p>
    <w:p w:rsidR="00AD0D37" w:rsidP="00AD0D37" w:rsidRDefault="00AD0D37" w14:paraId="2C88D3CE" w14:textId="77777777">
      <w:pPr>
        <w:contextualSpacing/>
      </w:pPr>
      <w:r>
        <w:t xml:space="preserve">       ia - IS-IS inter area, * - candidate default, U - per-user static route</w:t>
      </w:r>
    </w:p>
    <w:p w:rsidR="00AD0D37" w:rsidP="00AD0D37" w:rsidRDefault="00AD0D37" w14:paraId="18326080" w14:textId="77777777">
      <w:pPr>
        <w:contextualSpacing/>
      </w:pPr>
      <w:r>
        <w:t xml:space="preserve">       o - ODR, P - periodic downloaded static route, H - NHRP, l - LISP</w:t>
      </w:r>
    </w:p>
    <w:p w:rsidR="00AD0D37" w:rsidP="00AD0D37" w:rsidRDefault="00AD0D37" w14:paraId="5FACE018" w14:textId="77777777">
      <w:pPr>
        <w:contextualSpacing/>
      </w:pPr>
      <w:r>
        <w:t xml:space="preserve">       a - application route</w:t>
      </w:r>
    </w:p>
    <w:p w:rsidR="00AD0D37" w:rsidP="00AD0D37" w:rsidRDefault="00AD0D37" w14:paraId="061DF182" w14:textId="77777777">
      <w:pPr>
        <w:contextualSpacing/>
      </w:pPr>
      <w:r>
        <w:t xml:space="preserve">       + - replicated route, % - next hop override, p - overrides from PfR</w:t>
      </w:r>
    </w:p>
    <w:p w:rsidR="00AD0D37" w:rsidP="00AD0D37" w:rsidRDefault="00AD0D37" w14:paraId="45C6B436" w14:textId="77777777">
      <w:pPr>
        <w:contextualSpacing/>
      </w:pPr>
    </w:p>
    <w:p w:rsidR="00AD0D37" w:rsidP="00AD0D37" w:rsidRDefault="00AD0D37" w14:paraId="72FC46FE" w14:textId="77777777">
      <w:pPr>
        <w:contextualSpacing/>
      </w:pPr>
      <w:r>
        <w:t>Gateway of last resort is not set</w:t>
      </w:r>
    </w:p>
    <w:p w:rsidR="00AD0D37" w:rsidP="00AD0D37" w:rsidRDefault="00AD0D37" w14:paraId="533C7423" w14:textId="77777777">
      <w:pPr>
        <w:contextualSpacing/>
      </w:pPr>
    </w:p>
    <w:p w:rsidR="00AD0D37" w:rsidP="00AD0D37" w:rsidRDefault="00AD0D37" w14:paraId="514031EA" w14:textId="77777777">
      <w:pPr>
        <w:contextualSpacing/>
      </w:pPr>
      <w:r>
        <w:t xml:space="preserve">      10.0.0.0/8 is variably subnetted, 8 subnets, 2 masks</w:t>
      </w:r>
    </w:p>
    <w:p w:rsidR="00AD0D37" w:rsidP="00AD0D37" w:rsidRDefault="00AD0D37" w14:paraId="26C7B7A0" w14:textId="77777777">
      <w:pPr>
        <w:contextualSpacing/>
      </w:pPr>
      <w:r>
        <w:t>O IA     10.1.0.0/24 [110/2] via 10.2.0.1, 02:00:51, GigabitEthernet0/0/1</w:t>
      </w:r>
    </w:p>
    <w:p w:rsidR="00AD0D37" w:rsidP="00AD0D37" w:rsidRDefault="00AD0D37" w14:paraId="56DC31E4" w14:textId="77777777">
      <w:pPr>
        <w:contextualSpacing/>
      </w:pPr>
      <w:r>
        <w:t>C        10.2.0.0/24 is directly connected, GigabitEthernet0/0/1</w:t>
      </w:r>
    </w:p>
    <w:p w:rsidR="00AD0D37" w:rsidP="00AD0D37" w:rsidRDefault="00AD0D37" w14:paraId="5872DD94" w14:textId="77777777">
      <w:pPr>
        <w:contextualSpacing/>
      </w:pPr>
      <w:r>
        <w:t>L        10.2.0.2/32 is directly connected, GigabitEthernet0/0/1</w:t>
      </w:r>
    </w:p>
    <w:p w:rsidR="00AD0D37" w:rsidP="00AD0D37" w:rsidRDefault="00AD0D37" w14:paraId="49AB6A3B" w14:textId="77777777">
      <w:pPr>
        <w:contextualSpacing/>
      </w:pPr>
      <w:r>
        <w:t>C        10.3.0.0/24 is directly connected, GigabitEthernet0/0/0</w:t>
      </w:r>
    </w:p>
    <w:p w:rsidR="00AD0D37" w:rsidP="00AD0D37" w:rsidRDefault="00AD0D37" w14:paraId="50172FC0" w14:textId="77777777">
      <w:pPr>
        <w:contextualSpacing/>
      </w:pPr>
      <w:r>
        <w:t>L        10.3.0.1/32 is directly connected, GigabitEthernet0/0/0</w:t>
      </w:r>
    </w:p>
    <w:p w:rsidR="00AD0D37" w:rsidP="00AD0D37" w:rsidRDefault="00AD0D37" w14:paraId="248FBC2F" w14:textId="77777777">
      <w:pPr>
        <w:contextualSpacing/>
      </w:pPr>
      <w:r>
        <w:t>C        10.4.0.0/24 is directly connected, GigabitEthernet0/2/0</w:t>
      </w:r>
    </w:p>
    <w:p w:rsidR="00AD0D37" w:rsidP="00AD0D37" w:rsidRDefault="00AD0D37" w14:paraId="39330BF9" w14:textId="77777777">
      <w:pPr>
        <w:contextualSpacing/>
      </w:pPr>
      <w:r>
        <w:lastRenderedPageBreak/>
        <w:t>L        10.4.0.1/32 is directly connected, GigabitEthernet0/2/0</w:t>
      </w:r>
    </w:p>
    <w:p w:rsidR="00AD0D37" w:rsidP="00AD0D37" w:rsidRDefault="00AD0D37" w14:paraId="765F326F" w14:textId="77777777">
      <w:pPr>
        <w:contextualSpacing/>
      </w:pPr>
      <w:r>
        <w:t>O IA     10.5.0.0/24 [110/2] via 10.4.0.2, 00:05:01, GigabitEthernet0/2/0</w:t>
      </w:r>
    </w:p>
    <w:p w:rsidR="00AD0D37" w:rsidP="00AD0D37" w:rsidRDefault="00AD0D37" w14:paraId="3D1ECA81" w14:textId="77777777">
      <w:pPr>
        <w:contextualSpacing/>
      </w:pPr>
      <w:r>
        <w:t xml:space="preserve">      192.168.1.0/32 is subnetted, 1 subnets</w:t>
      </w:r>
    </w:p>
    <w:p w:rsidR="00AD0D37" w:rsidP="00AD0D37" w:rsidRDefault="00AD0D37" w14:paraId="614B8C34" w14:textId="77777777">
      <w:pPr>
        <w:contextualSpacing/>
      </w:pPr>
      <w:r>
        <w:t>O        192.168.1.1 [110/3] via 10.2.0.1, 02:00:41, GigabitEthernet0/0/1</w:t>
      </w:r>
    </w:p>
    <w:p w:rsidR="00AD0D37" w:rsidP="00AD0D37" w:rsidRDefault="00AD0D37" w14:paraId="2A4EA2D3" w14:textId="77777777">
      <w:pPr>
        <w:contextualSpacing/>
      </w:pPr>
      <w:r>
        <w:t xml:space="preserve">      192.168.2.0/32 is subnetted, 1 subnets</w:t>
      </w:r>
    </w:p>
    <w:p w:rsidR="00AD0D37" w:rsidP="00AD0D37" w:rsidRDefault="00AD0D37" w14:paraId="25C93CC4" w14:textId="77777777">
      <w:pPr>
        <w:contextualSpacing/>
      </w:pPr>
      <w:r>
        <w:t>O        192.168.2.1 [110/2] via 10.2.0.1, 02:00:51, GigabitEthernet0/0/1</w:t>
      </w:r>
    </w:p>
    <w:p w:rsidR="00AD0D37" w:rsidP="00AD0D37" w:rsidRDefault="00AD0D37" w14:paraId="342CE2F3" w14:textId="77777777">
      <w:pPr>
        <w:contextualSpacing/>
      </w:pPr>
      <w:r>
        <w:t xml:space="preserve">      192.168.3.0/24 is variably subnetted, 2 subnets, 2 masks</w:t>
      </w:r>
    </w:p>
    <w:p w:rsidR="00AD0D37" w:rsidP="00AD0D37" w:rsidRDefault="00AD0D37" w14:paraId="390B6383" w14:textId="77777777">
      <w:pPr>
        <w:contextualSpacing/>
      </w:pPr>
      <w:r>
        <w:t>C        192.168.3.0/24 is directly connected, Loopback0</w:t>
      </w:r>
    </w:p>
    <w:p w:rsidR="00AD0D37" w:rsidP="00AD0D37" w:rsidRDefault="00AD0D37" w14:paraId="04F56D43" w14:textId="77777777">
      <w:pPr>
        <w:contextualSpacing/>
      </w:pPr>
      <w:r>
        <w:t>L        192.168.3.1/32 is directly connected, Loopback0</w:t>
      </w:r>
    </w:p>
    <w:p w:rsidR="00AD0D37" w:rsidP="00AD0D37" w:rsidRDefault="00AD0D37" w14:paraId="566D608E" w14:textId="77777777">
      <w:pPr>
        <w:contextualSpacing/>
      </w:pPr>
      <w:r>
        <w:t xml:space="preserve">      192.168.4.0/32 is subnetted, 1 subnets</w:t>
      </w:r>
    </w:p>
    <w:p w:rsidR="00AD0D37" w:rsidP="00AD0D37" w:rsidRDefault="00AD0D37" w14:paraId="3D1E10C9" w14:textId="77777777">
      <w:pPr>
        <w:contextualSpacing/>
      </w:pPr>
      <w:r>
        <w:t>O        192.168.4.1 [110/2] via 10.3.0.2, 02:00:41, GigabitEthernet0/0/0</w:t>
      </w:r>
    </w:p>
    <w:p w:rsidR="00AD0D37" w:rsidP="00AD0D37" w:rsidRDefault="00AD0D37" w14:paraId="4576C9C2" w14:textId="77777777">
      <w:pPr>
        <w:contextualSpacing/>
      </w:pPr>
      <w:r>
        <w:t xml:space="preserve">      192.168.5.0/32 is subnetted, 1 subnets</w:t>
      </w:r>
    </w:p>
    <w:p w:rsidR="00D52C0A" w:rsidP="00AD0D37" w:rsidRDefault="00AD0D37" w14:paraId="799FCB9C" w14:textId="7926F00A">
      <w:pPr>
        <w:contextualSpacing/>
      </w:pPr>
      <w:r>
        <w:t>O        192.168.5.1 [110/2] via 10.4.0.2, 02:00:27, GigabitEthernet0/2/0</w:t>
      </w:r>
    </w:p>
    <w:p w:rsidR="00AD0D37" w:rsidP="00AD0D37" w:rsidRDefault="00AD0D37" w14:paraId="4799A9EA" w14:textId="77777777">
      <w:pPr>
        <w:contextualSpacing/>
      </w:pPr>
    </w:p>
    <w:p w:rsidR="00AD0D37" w:rsidP="00AD0D37" w:rsidRDefault="00AD0D37" w14:paraId="3A4AF7EF" w14:textId="77777777">
      <w:pPr>
        <w:contextualSpacing/>
      </w:pPr>
      <w:r>
        <w:t>R3&gt;show ipv6 route</w:t>
      </w:r>
    </w:p>
    <w:p w:rsidR="00AD0D37" w:rsidP="00AD0D37" w:rsidRDefault="00AD0D37" w14:paraId="69165B3F" w14:textId="77777777">
      <w:pPr>
        <w:contextualSpacing/>
      </w:pPr>
      <w:r>
        <w:t>IPv6 Routing Table - default - 16 entries</w:t>
      </w:r>
    </w:p>
    <w:p w:rsidR="00AD0D37" w:rsidP="00AD0D37" w:rsidRDefault="00AD0D37" w14:paraId="19B76E69" w14:textId="77777777">
      <w:pPr>
        <w:contextualSpacing/>
      </w:pPr>
      <w:r>
        <w:t>Codes: C - Connected, L - Local, S - Static, U - Per-user Static route</w:t>
      </w:r>
    </w:p>
    <w:p w:rsidR="00AD0D37" w:rsidP="00AD0D37" w:rsidRDefault="00AD0D37" w14:paraId="2D13628D" w14:textId="77777777">
      <w:pPr>
        <w:contextualSpacing/>
      </w:pPr>
      <w:r>
        <w:t xml:space="preserve">       B - BGP, R - RIP, I1 - ISIS L1, I2 - ISIS L2</w:t>
      </w:r>
    </w:p>
    <w:p w:rsidR="00AD0D37" w:rsidP="00AD0D37" w:rsidRDefault="00AD0D37" w14:paraId="5BB87BBC" w14:textId="77777777">
      <w:pPr>
        <w:contextualSpacing/>
      </w:pPr>
      <w:r>
        <w:t xml:space="preserve">       IA - ISIS interarea, IS - ISIS summary, D - EIGRP, EX - EIGRP external</w:t>
      </w:r>
    </w:p>
    <w:p w:rsidR="00AD0D37" w:rsidP="00AD0D37" w:rsidRDefault="00AD0D37" w14:paraId="4F6FC432" w14:textId="77777777">
      <w:pPr>
        <w:contextualSpacing/>
      </w:pPr>
      <w:r>
        <w:t xml:space="preserve">       ND - ND Default, NDp - ND Prefix, DCE - Destination, NDr - Redirect</w:t>
      </w:r>
    </w:p>
    <w:p w:rsidR="00AD0D37" w:rsidP="00AD0D37" w:rsidRDefault="00AD0D37" w14:paraId="0DC69765" w14:textId="77777777">
      <w:pPr>
        <w:contextualSpacing/>
      </w:pPr>
      <w:r>
        <w:t xml:space="preserve">       O - OSPF Intra, OI - OSPF Inter, OE1 - OSPF ext 1, OE2 - OSPF ext 2</w:t>
      </w:r>
    </w:p>
    <w:p w:rsidR="00AD0D37" w:rsidP="00AD0D37" w:rsidRDefault="00AD0D37" w14:paraId="16AAC061" w14:textId="77777777">
      <w:pPr>
        <w:contextualSpacing/>
      </w:pPr>
      <w:r>
        <w:t xml:space="preserve">       ON1 - OSPF NSSA ext 1, ON2 - OSPF NSSA ext 2, a - Application</w:t>
      </w:r>
    </w:p>
    <w:p w:rsidR="00AD0D37" w:rsidP="00AD0D37" w:rsidRDefault="00AD0D37" w14:paraId="2FA3160B" w14:textId="77777777">
      <w:pPr>
        <w:contextualSpacing/>
      </w:pPr>
      <w:r>
        <w:t>C   10::/64 [0/0]</w:t>
      </w:r>
    </w:p>
    <w:p w:rsidR="00AD0D37" w:rsidP="00AD0D37" w:rsidRDefault="00AD0D37" w14:paraId="1E915E71" w14:textId="77777777">
      <w:pPr>
        <w:contextualSpacing/>
      </w:pPr>
      <w:r>
        <w:t xml:space="preserve">     via Loopback0, directly connected</w:t>
      </w:r>
    </w:p>
    <w:p w:rsidR="00AD0D37" w:rsidP="00AD0D37" w:rsidRDefault="00AD0D37" w14:paraId="49E0E29A" w14:textId="77777777">
      <w:pPr>
        <w:contextualSpacing/>
      </w:pPr>
      <w:r>
        <w:t>OI  10::1:1/128 [110/2]</w:t>
      </w:r>
    </w:p>
    <w:p w:rsidR="00AD0D37" w:rsidP="00AD0D37" w:rsidRDefault="00AD0D37" w14:paraId="536207B5" w14:textId="77777777">
      <w:pPr>
        <w:contextualSpacing/>
      </w:pPr>
      <w:r>
        <w:t xml:space="preserve">     via FE80::B6A8:B9FF:FE47:9471, GigabitEthernet0/0/1</w:t>
      </w:r>
    </w:p>
    <w:p w:rsidR="00AD0D37" w:rsidP="00AD0D37" w:rsidRDefault="00AD0D37" w14:paraId="72CE9BD1" w14:textId="77777777">
      <w:pPr>
        <w:contextualSpacing/>
      </w:pPr>
      <w:r>
        <w:t>O   10::2:1/128 [110/1]</w:t>
      </w:r>
    </w:p>
    <w:p w:rsidR="00AD0D37" w:rsidP="00AD0D37" w:rsidRDefault="00AD0D37" w14:paraId="7B3CA4CC" w14:textId="77777777">
      <w:pPr>
        <w:contextualSpacing/>
      </w:pPr>
      <w:r>
        <w:t xml:space="preserve">     via FE80::B6A8:B9FF:FE47:9471, GigabitEthernet0/0/1</w:t>
      </w:r>
    </w:p>
    <w:p w:rsidR="00AD0D37" w:rsidP="00AD0D37" w:rsidRDefault="00AD0D37" w14:paraId="608B1A52" w14:textId="77777777">
      <w:pPr>
        <w:contextualSpacing/>
      </w:pPr>
      <w:r>
        <w:t>L   10::3:1/128 [0/0]</w:t>
      </w:r>
    </w:p>
    <w:p w:rsidR="00AD0D37" w:rsidP="00AD0D37" w:rsidRDefault="00AD0D37" w14:paraId="537DB180" w14:textId="77777777">
      <w:pPr>
        <w:contextualSpacing/>
      </w:pPr>
      <w:r>
        <w:t xml:space="preserve">     via Loopback0, receive</w:t>
      </w:r>
    </w:p>
    <w:p w:rsidR="00AD0D37" w:rsidP="00AD0D37" w:rsidRDefault="00AD0D37" w14:paraId="180F630E" w14:textId="77777777">
      <w:pPr>
        <w:contextualSpacing/>
      </w:pPr>
      <w:r>
        <w:t>O   10::4:1/128 [110/1]</w:t>
      </w:r>
    </w:p>
    <w:p w:rsidR="00AD0D37" w:rsidP="00AD0D37" w:rsidRDefault="00AD0D37" w14:paraId="2157C49D" w14:textId="77777777">
      <w:pPr>
        <w:contextualSpacing/>
      </w:pPr>
      <w:r>
        <w:t xml:space="preserve">     via FE80::2C1:B1FF:FED5:5331, GigabitEthernet0/0/0</w:t>
      </w:r>
    </w:p>
    <w:p w:rsidR="00AD0D37" w:rsidP="00AD0D37" w:rsidRDefault="00AD0D37" w14:paraId="3F1E7B2D" w14:textId="77777777">
      <w:pPr>
        <w:contextualSpacing/>
      </w:pPr>
      <w:r>
        <w:t>O   10::5:1/128 [110/1]</w:t>
      </w:r>
    </w:p>
    <w:p w:rsidR="00AD0D37" w:rsidP="00AD0D37" w:rsidRDefault="00AD0D37" w14:paraId="0F683369" w14:textId="77777777">
      <w:pPr>
        <w:contextualSpacing/>
      </w:pPr>
      <w:r>
        <w:t xml:space="preserve">     via FE80::B6A8:B9FF:FE01:B5A0, GigabitEthernet0/2/0</w:t>
      </w:r>
    </w:p>
    <w:p w:rsidR="00AD0D37" w:rsidP="00AD0D37" w:rsidRDefault="00AD0D37" w14:paraId="2B88F041" w14:textId="77777777">
      <w:pPr>
        <w:contextualSpacing/>
      </w:pPr>
      <w:r>
        <w:t>OI  10::6:1/128 [110/2]</w:t>
      </w:r>
    </w:p>
    <w:p w:rsidR="00AD0D37" w:rsidP="00AD0D37" w:rsidRDefault="00AD0D37" w14:paraId="3F75AE6D" w14:textId="77777777">
      <w:pPr>
        <w:contextualSpacing/>
      </w:pPr>
      <w:r>
        <w:t xml:space="preserve">     via FE80::B6A8:B9FF:FE01:B5A0, GigabitEthernet0/2/0</w:t>
      </w:r>
    </w:p>
    <w:p w:rsidR="00AD0D37" w:rsidP="00AD0D37" w:rsidRDefault="00AD0D37" w14:paraId="20B16A02" w14:textId="77777777">
      <w:pPr>
        <w:contextualSpacing/>
      </w:pPr>
      <w:r>
        <w:t>OI  10:1::/64 [110/2]</w:t>
      </w:r>
    </w:p>
    <w:p w:rsidR="00AD0D37" w:rsidP="00AD0D37" w:rsidRDefault="00AD0D37" w14:paraId="513CA378" w14:textId="77777777">
      <w:pPr>
        <w:contextualSpacing/>
      </w:pPr>
      <w:r>
        <w:t xml:space="preserve">     via FE80::B6A8:B9FF:FE47:9471, GigabitEthernet0/0/1</w:t>
      </w:r>
    </w:p>
    <w:p w:rsidR="00AD0D37" w:rsidP="00AD0D37" w:rsidRDefault="00AD0D37" w14:paraId="1E581D25" w14:textId="77777777">
      <w:pPr>
        <w:contextualSpacing/>
      </w:pPr>
      <w:r>
        <w:t>C   10:2::/64 [0/0]</w:t>
      </w:r>
    </w:p>
    <w:p w:rsidR="00AD0D37" w:rsidP="00AD0D37" w:rsidRDefault="00AD0D37" w14:paraId="3562D328" w14:textId="77777777">
      <w:pPr>
        <w:contextualSpacing/>
      </w:pPr>
      <w:r>
        <w:t xml:space="preserve">     via GigabitEthernet0/0/1, directly connected</w:t>
      </w:r>
    </w:p>
    <w:p w:rsidR="00AD0D37" w:rsidP="00AD0D37" w:rsidRDefault="00AD0D37" w14:paraId="2B4B80A5" w14:textId="77777777">
      <w:pPr>
        <w:contextualSpacing/>
      </w:pPr>
      <w:r>
        <w:t>L   10:2::2/128 [0/0]</w:t>
      </w:r>
    </w:p>
    <w:p w:rsidR="00AD0D37" w:rsidP="00AD0D37" w:rsidRDefault="00AD0D37" w14:paraId="0A930EFD" w14:textId="77777777">
      <w:pPr>
        <w:contextualSpacing/>
      </w:pPr>
      <w:r>
        <w:t xml:space="preserve">     via GigabitEthernet0/0/1, receive</w:t>
      </w:r>
    </w:p>
    <w:p w:rsidR="00AD0D37" w:rsidP="00AD0D37" w:rsidRDefault="00AD0D37" w14:paraId="46B2B99B" w14:textId="77777777">
      <w:pPr>
        <w:contextualSpacing/>
      </w:pPr>
      <w:r>
        <w:lastRenderedPageBreak/>
        <w:t>C   10:3::/64 [0/0]</w:t>
      </w:r>
    </w:p>
    <w:p w:rsidR="00AD0D37" w:rsidP="00AD0D37" w:rsidRDefault="00AD0D37" w14:paraId="518743E7" w14:textId="77777777">
      <w:pPr>
        <w:contextualSpacing/>
      </w:pPr>
      <w:r>
        <w:t xml:space="preserve">     via GigabitEthernet0/0/0, directly connected</w:t>
      </w:r>
    </w:p>
    <w:p w:rsidR="00AD0D37" w:rsidP="00AD0D37" w:rsidRDefault="00AD0D37" w14:paraId="4D44D187" w14:textId="77777777">
      <w:pPr>
        <w:contextualSpacing/>
      </w:pPr>
      <w:r>
        <w:t>L   10:3::1/128 [0/0]</w:t>
      </w:r>
    </w:p>
    <w:p w:rsidR="00AD0D37" w:rsidP="00AD0D37" w:rsidRDefault="00AD0D37" w14:paraId="6427155D" w14:textId="77777777">
      <w:pPr>
        <w:contextualSpacing/>
      </w:pPr>
      <w:r>
        <w:t xml:space="preserve">     via GigabitEthernet0/0/0, receive</w:t>
      </w:r>
    </w:p>
    <w:p w:rsidR="00AD0D37" w:rsidP="00AD0D37" w:rsidRDefault="00AD0D37" w14:paraId="4A6B6B26" w14:textId="77777777">
      <w:pPr>
        <w:contextualSpacing/>
      </w:pPr>
      <w:r>
        <w:t>C   10:4::/64 [0/0]</w:t>
      </w:r>
    </w:p>
    <w:p w:rsidR="00AD0D37" w:rsidP="00AD0D37" w:rsidRDefault="00AD0D37" w14:paraId="15FA6CE5" w14:textId="77777777">
      <w:pPr>
        <w:contextualSpacing/>
      </w:pPr>
      <w:r>
        <w:t xml:space="preserve">     via GigabitEthernet0/2/0, directly connected</w:t>
      </w:r>
    </w:p>
    <w:p w:rsidR="00AD0D37" w:rsidP="00AD0D37" w:rsidRDefault="00AD0D37" w14:paraId="433049BC" w14:textId="77777777">
      <w:pPr>
        <w:contextualSpacing/>
      </w:pPr>
      <w:r>
        <w:t>L   10:4::1/128 [0/0]</w:t>
      </w:r>
    </w:p>
    <w:p w:rsidR="00AD0D37" w:rsidP="00AD0D37" w:rsidRDefault="00AD0D37" w14:paraId="2E898225" w14:textId="77777777">
      <w:pPr>
        <w:contextualSpacing/>
      </w:pPr>
      <w:r>
        <w:t xml:space="preserve">     via GigabitEthernet0/2/0, receive</w:t>
      </w:r>
    </w:p>
    <w:p w:rsidR="00AD0D37" w:rsidP="00AD0D37" w:rsidRDefault="00AD0D37" w14:paraId="6C529EE7" w14:textId="77777777">
      <w:pPr>
        <w:contextualSpacing/>
      </w:pPr>
      <w:r>
        <w:t>OI  10:5::/64 [110/2]</w:t>
      </w:r>
    </w:p>
    <w:p w:rsidR="00AD0D37" w:rsidP="00AD0D37" w:rsidRDefault="00AD0D37" w14:paraId="38A6FF7A" w14:textId="77777777">
      <w:pPr>
        <w:contextualSpacing/>
      </w:pPr>
      <w:r>
        <w:t xml:space="preserve">     via FE80::B6A8:B9FF:FE01:B5A0, GigabitEthernet0/2/0</w:t>
      </w:r>
    </w:p>
    <w:p w:rsidR="00AD0D37" w:rsidP="00AD0D37" w:rsidRDefault="00AD0D37" w14:paraId="79A3B306" w14:textId="77777777">
      <w:pPr>
        <w:contextualSpacing/>
      </w:pPr>
      <w:r>
        <w:t>L   FF00::/8 [0/0]</w:t>
      </w:r>
    </w:p>
    <w:p w:rsidR="00AD0D37" w:rsidP="00AD0D37" w:rsidRDefault="00AD0D37" w14:paraId="57A5360C" w14:textId="1817E6DE">
      <w:pPr>
        <w:contextualSpacing/>
      </w:pPr>
      <w:r>
        <w:t xml:space="preserve">     via Null0, receive</w:t>
      </w:r>
    </w:p>
    <w:p w:rsidR="00AD0D37" w:rsidP="00AD0D37" w:rsidRDefault="00AD0D37" w14:paraId="667E868F" w14:textId="6C08FA0C">
      <w:pPr>
        <w:pStyle w:val="Subtitle"/>
      </w:pPr>
      <w:r>
        <w:t>R4</w:t>
      </w:r>
    </w:p>
    <w:p w:rsidR="00372D32" w:rsidP="00372D32" w:rsidRDefault="00372D32" w14:paraId="0B986A32" w14:textId="77777777">
      <w:pPr>
        <w:spacing w:line="240" w:lineRule="auto"/>
        <w:contextualSpacing/>
      </w:pPr>
      <w:r>
        <w:t>Building configuration...</w:t>
      </w:r>
    </w:p>
    <w:p w:rsidR="00372D32" w:rsidP="00372D32" w:rsidRDefault="00372D32" w14:paraId="712EBAFB" w14:textId="77777777">
      <w:pPr>
        <w:spacing w:line="240" w:lineRule="auto"/>
        <w:contextualSpacing/>
      </w:pPr>
    </w:p>
    <w:p w:rsidR="00372D32" w:rsidP="00372D32" w:rsidRDefault="00372D32" w14:paraId="28C81F94" w14:textId="77777777">
      <w:pPr>
        <w:spacing w:line="240" w:lineRule="auto"/>
        <w:contextualSpacing/>
      </w:pPr>
    </w:p>
    <w:p w:rsidR="00372D32" w:rsidP="00372D32" w:rsidRDefault="00372D32" w14:paraId="207035ED" w14:textId="77777777">
      <w:pPr>
        <w:spacing w:line="240" w:lineRule="auto"/>
        <w:contextualSpacing/>
      </w:pPr>
      <w:r>
        <w:t>Current configuration : 1640 bytes</w:t>
      </w:r>
    </w:p>
    <w:p w:rsidR="00372D32" w:rsidP="00372D32" w:rsidRDefault="00372D32" w14:paraId="0BD191AE" w14:textId="77777777">
      <w:pPr>
        <w:spacing w:line="240" w:lineRule="auto"/>
        <w:contextualSpacing/>
      </w:pPr>
      <w:r>
        <w:t>!</w:t>
      </w:r>
    </w:p>
    <w:p w:rsidR="00372D32" w:rsidP="00372D32" w:rsidRDefault="00372D32" w14:paraId="01CE65C1" w14:textId="77777777">
      <w:pPr>
        <w:spacing w:line="240" w:lineRule="auto"/>
        <w:contextualSpacing/>
      </w:pPr>
      <w:r>
        <w:t>! Last configuration change at 16:16:24 UTC Wed Sep 22 2021</w:t>
      </w:r>
    </w:p>
    <w:p w:rsidR="00372D32" w:rsidP="00372D32" w:rsidRDefault="00372D32" w14:paraId="662250A9" w14:textId="77777777">
      <w:pPr>
        <w:spacing w:line="240" w:lineRule="auto"/>
        <w:contextualSpacing/>
      </w:pPr>
      <w:r>
        <w:t>!</w:t>
      </w:r>
    </w:p>
    <w:p w:rsidR="00372D32" w:rsidP="00372D32" w:rsidRDefault="00372D32" w14:paraId="4D7D6266" w14:textId="77777777">
      <w:pPr>
        <w:spacing w:line="240" w:lineRule="auto"/>
        <w:contextualSpacing/>
      </w:pPr>
      <w:r>
        <w:t>version 15.5</w:t>
      </w:r>
    </w:p>
    <w:p w:rsidR="00372D32" w:rsidP="00372D32" w:rsidRDefault="00372D32" w14:paraId="5E34CF53" w14:textId="77777777">
      <w:pPr>
        <w:spacing w:line="240" w:lineRule="auto"/>
        <w:contextualSpacing/>
      </w:pPr>
      <w:r>
        <w:t>service timestamps debug datetime msec</w:t>
      </w:r>
    </w:p>
    <w:p w:rsidR="00372D32" w:rsidP="00372D32" w:rsidRDefault="00372D32" w14:paraId="2B028F0D" w14:textId="77777777">
      <w:pPr>
        <w:spacing w:line="240" w:lineRule="auto"/>
        <w:contextualSpacing/>
      </w:pPr>
      <w:r>
        <w:t>service timestamps log datetime msec</w:t>
      </w:r>
    </w:p>
    <w:p w:rsidR="00372D32" w:rsidP="00372D32" w:rsidRDefault="00372D32" w14:paraId="1C36AEC8" w14:textId="77777777">
      <w:pPr>
        <w:spacing w:line="240" w:lineRule="auto"/>
        <w:contextualSpacing/>
      </w:pPr>
      <w:r>
        <w:t>no platform punt-keepalive disable-kernel-core</w:t>
      </w:r>
    </w:p>
    <w:p w:rsidR="00372D32" w:rsidP="00372D32" w:rsidRDefault="00372D32" w14:paraId="78DBE5F3" w14:textId="77777777">
      <w:pPr>
        <w:spacing w:line="240" w:lineRule="auto"/>
        <w:contextualSpacing/>
      </w:pPr>
      <w:r>
        <w:t>!</w:t>
      </w:r>
    </w:p>
    <w:p w:rsidR="00372D32" w:rsidP="00372D32" w:rsidRDefault="00372D32" w14:paraId="27119D6E" w14:textId="77777777">
      <w:pPr>
        <w:spacing w:line="240" w:lineRule="auto"/>
        <w:contextualSpacing/>
      </w:pPr>
      <w:r>
        <w:t>hostname R4</w:t>
      </w:r>
    </w:p>
    <w:p w:rsidR="00372D32" w:rsidP="00372D32" w:rsidRDefault="00372D32" w14:paraId="69D14C11" w14:textId="77777777">
      <w:pPr>
        <w:spacing w:line="240" w:lineRule="auto"/>
        <w:contextualSpacing/>
      </w:pPr>
      <w:r>
        <w:t>!</w:t>
      </w:r>
    </w:p>
    <w:p w:rsidR="00372D32" w:rsidP="00372D32" w:rsidRDefault="00372D32" w14:paraId="1D60107A" w14:textId="77777777">
      <w:pPr>
        <w:spacing w:line="240" w:lineRule="auto"/>
        <w:contextualSpacing/>
      </w:pPr>
      <w:r>
        <w:t>boot-start-marker</w:t>
      </w:r>
    </w:p>
    <w:p w:rsidR="00372D32" w:rsidP="00372D32" w:rsidRDefault="00372D32" w14:paraId="0964EC2B" w14:textId="77777777">
      <w:pPr>
        <w:spacing w:line="240" w:lineRule="auto"/>
        <w:contextualSpacing/>
      </w:pPr>
      <w:r>
        <w:t>boot-end-marker</w:t>
      </w:r>
    </w:p>
    <w:p w:rsidR="00372D32" w:rsidP="00372D32" w:rsidRDefault="00372D32" w14:paraId="4074DCD0" w14:textId="539EBBD1">
      <w:pPr>
        <w:spacing w:line="240" w:lineRule="auto"/>
        <w:contextualSpacing/>
      </w:pPr>
      <w:r>
        <w:t>!</w:t>
      </w:r>
    </w:p>
    <w:p w:rsidR="00372D32" w:rsidP="00372D32" w:rsidRDefault="00372D32" w14:paraId="5E47EE41" w14:textId="77777777">
      <w:pPr>
        <w:spacing w:line="240" w:lineRule="auto"/>
        <w:contextualSpacing/>
      </w:pPr>
      <w:r>
        <w:t>vrf definition Mgmt-intf</w:t>
      </w:r>
    </w:p>
    <w:p w:rsidR="00372D32" w:rsidP="00372D32" w:rsidRDefault="00372D32" w14:paraId="088C1386" w14:textId="77777777">
      <w:pPr>
        <w:spacing w:line="240" w:lineRule="auto"/>
        <w:contextualSpacing/>
      </w:pPr>
      <w:r>
        <w:t xml:space="preserve"> !</w:t>
      </w:r>
    </w:p>
    <w:p w:rsidR="00372D32" w:rsidP="00372D32" w:rsidRDefault="00372D32" w14:paraId="00D5C257" w14:textId="77777777">
      <w:pPr>
        <w:spacing w:line="240" w:lineRule="auto"/>
        <w:contextualSpacing/>
      </w:pPr>
      <w:r>
        <w:t xml:space="preserve"> address-family ipv4</w:t>
      </w:r>
    </w:p>
    <w:p w:rsidR="00372D32" w:rsidP="00372D32" w:rsidRDefault="00372D32" w14:paraId="238D4219" w14:textId="77777777">
      <w:pPr>
        <w:spacing w:line="240" w:lineRule="auto"/>
        <w:contextualSpacing/>
      </w:pPr>
      <w:r>
        <w:t xml:space="preserve"> exit-address-family</w:t>
      </w:r>
    </w:p>
    <w:p w:rsidR="00372D32" w:rsidP="00372D32" w:rsidRDefault="00372D32" w14:paraId="7D2D7F4A" w14:textId="77777777">
      <w:pPr>
        <w:spacing w:line="240" w:lineRule="auto"/>
        <w:contextualSpacing/>
      </w:pPr>
      <w:r>
        <w:t xml:space="preserve"> !</w:t>
      </w:r>
    </w:p>
    <w:p w:rsidR="00372D32" w:rsidP="00372D32" w:rsidRDefault="00372D32" w14:paraId="557926CA" w14:textId="77777777">
      <w:pPr>
        <w:spacing w:line="240" w:lineRule="auto"/>
        <w:contextualSpacing/>
      </w:pPr>
      <w:r>
        <w:t xml:space="preserve"> address-family ipv6</w:t>
      </w:r>
    </w:p>
    <w:p w:rsidR="00372D32" w:rsidP="00372D32" w:rsidRDefault="00372D32" w14:paraId="23D20101" w14:textId="77777777">
      <w:pPr>
        <w:spacing w:line="240" w:lineRule="auto"/>
        <w:contextualSpacing/>
      </w:pPr>
      <w:r>
        <w:t xml:space="preserve"> exit-address-family</w:t>
      </w:r>
    </w:p>
    <w:p w:rsidR="00372D32" w:rsidP="00372D32" w:rsidRDefault="00372D32" w14:paraId="44EF16C3" w14:textId="0D7A8B4A">
      <w:pPr>
        <w:spacing w:line="240" w:lineRule="auto"/>
        <w:contextualSpacing/>
      </w:pPr>
      <w:r>
        <w:t>!</w:t>
      </w:r>
    </w:p>
    <w:p w:rsidR="00372D32" w:rsidP="00372D32" w:rsidRDefault="00372D32" w14:paraId="23491B3F" w14:textId="77777777">
      <w:pPr>
        <w:spacing w:line="240" w:lineRule="auto"/>
        <w:contextualSpacing/>
      </w:pPr>
      <w:r>
        <w:t>no aaa new-model</w:t>
      </w:r>
    </w:p>
    <w:p w:rsidR="00372D32" w:rsidP="00372D32" w:rsidRDefault="00372D32" w14:paraId="1063577B" w14:textId="29A04D29">
      <w:pPr>
        <w:spacing w:line="240" w:lineRule="auto"/>
        <w:contextualSpacing/>
      </w:pPr>
      <w:r>
        <w:t>!</w:t>
      </w:r>
    </w:p>
    <w:p w:rsidR="00372D32" w:rsidP="00372D32" w:rsidRDefault="00372D32" w14:paraId="4E1FC09B" w14:textId="77777777">
      <w:pPr>
        <w:spacing w:line="240" w:lineRule="auto"/>
        <w:contextualSpacing/>
      </w:pPr>
      <w:r>
        <w:t>ipv6 unicast-routing</w:t>
      </w:r>
    </w:p>
    <w:p w:rsidR="00372D32" w:rsidP="00372D32" w:rsidRDefault="00372D32" w14:paraId="2D068F24" w14:textId="39095D03">
      <w:pPr>
        <w:spacing w:line="240" w:lineRule="auto"/>
        <w:contextualSpacing/>
      </w:pPr>
      <w:r>
        <w:t>!</w:t>
      </w:r>
    </w:p>
    <w:p w:rsidR="00372D32" w:rsidP="00372D32" w:rsidRDefault="00372D32" w14:paraId="6FAE1F7B" w14:textId="77777777">
      <w:pPr>
        <w:spacing w:line="240" w:lineRule="auto"/>
        <w:contextualSpacing/>
      </w:pPr>
      <w:r>
        <w:t>license udi pid ISR4321/K9 sn FDO210907U3</w:t>
      </w:r>
    </w:p>
    <w:p w:rsidR="00372D32" w:rsidP="00372D32" w:rsidRDefault="00372D32" w14:paraId="1D2913D5" w14:textId="5F322E14">
      <w:pPr>
        <w:spacing w:line="240" w:lineRule="auto"/>
        <w:contextualSpacing/>
      </w:pPr>
      <w:r>
        <w:lastRenderedPageBreak/>
        <w:t>!</w:t>
      </w:r>
    </w:p>
    <w:p w:rsidR="00372D32" w:rsidP="00372D32" w:rsidRDefault="00372D32" w14:paraId="4BEA98BC" w14:textId="77777777">
      <w:pPr>
        <w:spacing w:line="240" w:lineRule="auto"/>
        <w:contextualSpacing/>
      </w:pPr>
      <w:r>
        <w:t>interface Loopback0</w:t>
      </w:r>
    </w:p>
    <w:p w:rsidR="00372D32" w:rsidP="00372D32" w:rsidRDefault="00372D32" w14:paraId="01F253A5" w14:textId="77777777">
      <w:pPr>
        <w:spacing w:line="240" w:lineRule="auto"/>
        <w:contextualSpacing/>
      </w:pPr>
      <w:r>
        <w:t xml:space="preserve"> ip address 192.168.4.1 255.255.255.0</w:t>
      </w:r>
    </w:p>
    <w:p w:rsidR="00372D32" w:rsidP="00372D32" w:rsidRDefault="00372D32" w14:paraId="487F9145" w14:textId="77777777">
      <w:pPr>
        <w:spacing w:line="240" w:lineRule="auto"/>
        <w:contextualSpacing/>
      </w:pPr>
      <w:r>
        <w:t xml:space="preserve"> ipv6 address 10::4:1/64</w:t>
      </w:r>
    </w:p>
    <w:p w:rsidR="00372D32" w:rsidP="00372D32" w:rsidRDefault="00372D32" w14:paraId="60F4E3FA" w14:textId="77777777">
      <w:pPr>
        <w:spacing w:line="240" w:lineRule="auto"/>
        <w:contextualSpacing/>
      </w:pPr>
      <w:r>
        <w:t xml:space="preserve"> ipv6 ospf 1 area 0</w:t>
      </w:r>
    </w:p>
    <w:p w:rsidR="00372D32" w:rsidP="00372D32" w:rsidRDefault="00372D32" w14:paraId="2DDACB7B" w14:textId="77777777">
      <w:pPr>
        <w:spacing w:line="240" w:lineRule="auto"/>
        <w:contextualSpacing/>
      </w:pPr>
      <w:r>
        <w:t>!</w:t>
      </w:r>
    </w:p>
    <w:p w:rsidR="00372D32" w:rsidP="00372D32" w:rsidRDefault="00372D32" w14:paraId="3DBD0979" w14:textId="77777777">
      <w:pPr>
        <w:spacing w:line="240" w:lineRule="auto"/>
        <w:contextualSpacing/>
      </w:pPr>
      <w:r>
        <w:t>interface GigabitEthernet0/0/0</w:t>
      </w:r>
    </w:p>
    <w:p w:rsidR="00372D32" w:rsidP="00372D32" w:rsidRDefault="00372D32" w14:paraId="18212DFE" w14:textId="77777777">
      <w:pPr>
        <w:spacing w:line="240" w:lineRule="auto"/>
        <w:contextualSpacing/>
      </w:pPr>
      <w:r>
        <w:t xml:space="preserve"> no ip address</w:t>
      </w:r>
    </w:p>
    <w:p w:rsidR="00372D32" w:rsidP="00372D32" w:rsidRDefault="00372D32" w14:paraId="4BEE243E" w14:textId="77777777">
      <w:pPr>
        <w:spacing w:line="240" w:lineRule="auto"/>
        <w:contextualSpacing/>
      </w:pPr>
      <w:r>
        <w:t xml:space="preserve"> shutdown</w:t>
      </w:r>
    </w:p>
    <w:p w:rsidR="00372D32" w:rsidP="00372D32" w:rsidRDefault="00372D32" w14:paraId="09F1367E" w14:textId="77777777">
      <w:pPr>
        <w:spacing w:line="240" w:lineRule="auto"/>
        <w:contextualSpacing/>
      </w:pPr>
      <w:r>
        <w:t xml:space="preserve"> negotiation auto</w:t>
      </w:r>
    </w:p>
    <w:p w:rsidR="00372D32" w:rsidP="00372D32" w:rsidRDefault="00372D32" w14:paraId="05C43CB2" w14:textId="77777777">
      <w:pPr>
        <w:spacing w:line="240" w:lineRule="auto"/>
        <w:contextualSpacing/>
      </w:pPr>
      <w:r>
        <w:t>!</w:t>
      </w:r>
    </w:p>
    <w:p w:rsidR="00372D32" w:rsidP="00372D32" w:rsidRDefault="00372D32" w14:paraId="54591FA0" w14:textId="77777777">
      <w:pPr>
        <w:spacing w:line="240" w:lineRule="auto"/>
        <w:contextualSpacing/>
      </w:pPr>
      <w:r>
        <w:t>interface GigabitEthernet0/0/1</w:t>
      </w:r>
    </w:p>
    <w:p w:rsidR="00372D32" w:rsidP="00372D32" w:rsidRDefault="00372D32" w14:paraId="7A1F2858" w14:textId="77777777">
      <w:pPr>
        <w:spacing w:line="240" w:lineRule="auto"/>
        <w:contextualSpacing/>
      </w:pPr>
      <w:r>
        <w:t xml:space="preserve"> ip address 10.3.0.2 255.255.255.0</w:t>
      </w:r>
    </w:p>
    <w:p w:rsidR="00372D32" w:rsidP="00372D32" w:rsidRDefault="00372D32" w14:paraId="185BB567" w14:textId="77777777">
      <w:pPr>
        <w:spacing w:line="240" w:lineRule="auto"/>
        <w:contextualSpacing/>
      </w:pPr>
      <w:r>
        <w:t xml:space="preserve"> negotiation auto</w:t>
      </w:r>
    </w:p>
    <w:p w:rsidR="00372D32" w:rsidP="00372D32" w:rsidRDefault="00372D32" w14:paraId="114AE698" w14:textId="77777777">
      <w:pPr>
        <w:spacing w:line="240" w:lineRule="auto"/>
        <w:contextualSpacing/>
      </w:pPr>
      <w:r>
        <w:t xml:space="preserve"> ipv6 address 10:3::2/64</w:t>
      </w:r>
    </w:p>
    <w:p w:rsidR="00372D32" w:rsidP="00372D32" w:rsidRDefault="00372D32" w14:paraId="017D1536" w14:textId="77777777">
      <w:pPr>
        <w:spacing w:line="240" w:lineRule="auto"/>
        <w:contextualSpacing/>
      </w:pPr>
      <w:r>
        <w:t xml:space="preserve"> ipv6 ospf 1 area 0</w:t>
      </w:r>
    </w:p>
    <w:p w:rsidR="00372D32" w:rsidP="00372D32" w:rsidRDefault="00372D32" w14:paraId="36A370BD" w14:textId="77777777">
      <w:pPr>
        <w:spacing w:line="240" w:lineRule="auto"/>
        <w:contextualSpacing/>
      </w:pPr>
      <w:r>
        <w:t>!</w:t>
      </w:r>
    </w:p>
    <w:p w:rsidR="00372D32" w:rsidP="00372D32" w:rsidRDefault="00372D32" w14:paraId="3728DE60" w14:textId="77777777">
      <w:pPr>
        <w:spacing w:line="240" w:lineRule="auto"/>
        <w:contextualSpacing/>
      </w:pPr>
      <w:r>
        <w:t>interface Serial0/1/0</w:t>
      </w:r>
    </w:p>
    <w:p w:rsidR="00372D32" w:rsidP="00372D32" w:rsidRDefault="00372D32" w14:paraId="35E7D467" w14:textId="77777777">
      <w:pPr>
        <w:spacing w:line="240" w:lineRule="auto"/>
        <w:contextualSpacing/>
      </w:pPr>
      <w:r>
        <w:t xml:space="preserve"> no ip address</w:t>
      </w:r>
    </w:p>
    <w:p w:rsidR="00372D32" w:rsidP="00372D32" w:rsidRDefault="00372D32" w14:paraId="19CC50DB" w14:textId="77777777">
      <w:pPr>
        <w:spacing w:line="240" w:lineRule="auto"/>
        <w:contextualSpacing/>
      </w:pPr>
      <w:r>
        <w:t xml:space="preserve"> shutdown</w:t>
      </w:r>
    </w:p>
    <w:p w:rsidR="00372D32" w:rsidP="00372D32" w:rsidRDefault="00372D32" w14:paraId="4E46A871" w14:textId="77777777">
      <w:pPr>
        <w:spacing w:line="240" w:lineRule="auto"/>
        <w:contextualSpacing/>
      </w:pPr>
      <w:r>
        <w:t>!</w:t>
      </w:r>
    </w:p>
    <w:p w:rsidR="00372D32" w:rsidP="00372D32" w:rsidRDefault="00372D32" w14:paraId="07B8CA73" w14:textId="77777777">
      <w:pPr>
        <w:spacing w:line="240" w:lineRule="auto"/>
        <w:contextualSpacing/>
      </w:pPr>
      <w:r>
        <w:t>interface Serial0/1/1</w:t>
      </w:r>
    </w:p>
    <w:p w:rsidR="00372D32" w:rsidP="00372D32" w:rsidRDefault="00372D32" w14:paraId="573B579F" w14:textId="77777777">
      <w:pPr>
        <w:spacing w:line="240" w:lineRule="auto"/>
        <w:contextualSpacing/>
      </w:pPr>
      <w:r>
        <w:t xml:space="preserve"> no ip address</w:t>
      </w:r>
    </w:p>
    <w:p w:rsidR="00372D32" w:rsidP="00372D32" w:rsidRDefault="00372D32" w14:paraId="1A9D514C" w14:textId="77777777">
      <w:pPr>
        <w:spacing w:line="240" w:lineRule="auto"/>
        <w:contextualSpacing/>
      </w:pPr>
      <w:r>
        <w:t xml:space="preserve"> shutdown</w:t>
      </w:r>
    </w:p>
    <w:p w:rsidR="00372D32" w:rsidP="00372D32" w:rsidRDefault="00372D32" w14:paraId="20447E9E" w14:textId="77777777">
      <w:pPr>
        <w:spacing w:line="240" w:lineRule="auto"/>
        <w:contextualSpacing/>
      </w:pPr>
      <w:r>
        <w:t>!</w:t>
      </w:r>
    </w:p>
    <w:p w:rsidR="00372D32" w:rsidP="00372D32" w:rsidRDefault="00372D32" w14:paraId="7EBA3B1A" w14:textId="77777777">
      <w:pPr>
        <w:spacing w:line="240" w:lineRule="auto"/>
        <w:contextualSpacing/>
      </w:pPr>
      <w:r>
        <w:t>interface Service-Engine0/2/0</w:t>
      </w:r>
    </w:p>
    <w:p w:rsidR="00372D32" w:rsidP="00372D32" w:rsidRDefault="00372D32" w14:paraId="497A4E21" w14:textId="77777777">
      <w:pPr>
        <w:spacing w:line="240" w:lineRule="auto"/>
        <w:contextualSpacing/>
      </w:pPr>
      <w:r>
        <w:t xml:space="preserve"> no ip address</w:t>
      </w:r>
    </w:p>
    <w:p w:rsidR="00372D32" w:rsidP="00372D32" w:rsidRDefault="00372D32" w14:paraId="7414213A" w14:textId="77777777">
      <w:pPr>
        <w:spacing w:line="240" w:lineRule="auto"/>
        <w:contextualSpacing/>
      </w:pPr>
      <w:r>
        <w:t xml:space="preserve"> shutdown</w:t>
      </w:r>
    </w:p>
    <w:p w:rsidR="00372D32" w:rsidP="00372D32" w:rsidRDefault="00372D32" w14:paraId="434B94B9" w14:textId="77777777">
      <w:pPr>
        <w:spacing w:line="240" w:lineRule="auto"/>
        <w:contextualSpacing/>
      </w:pPr>
      <w:r>
        <w:t>!</w:t>
      </w:r>
    </w:p>
    <w:p w:rsidR="00372D32" w:rsidP="00372D32" w:rsidRDefault="00372D32" w14:paraId="4595515A" w14:textId="77777777">
      <w:pPr>
        <w:spacing w:line="240" w:lineRule="auto"/>
        <w:contextualSpacing/>
      </w:pPr>
      <w:r>
        <w:t>interface GigabitEthernet0</w:t>
      </w:r>
    </w:p>
    <w:p w:rsidR="00372D32" w:rsidP="00372D32" w:rsidRDefault="00372D32" w14:paraId="0C5EC2DD" w14:textId="77777777">
      <w:pPr>
        <w:spacing w:line="240" w:lineRule="auto"/>
        <w:contextualSpacing/>
      </w:pPr>
      <w:r>
        <w:t xml:space="preserve"> vrf forwarding Mgmt-intf</w:t>
      </w:r>
    </w:p>
    <w:p w:rsidR="00372D32" w:rsidP="00372D32" w:rsidRDefault="00372D32" w14:paraId="2A66519B" w14:textId="77777777">
      <w:pPr>
        <w:spacing w:line="240" w:lineRule="auto"/>
        <w:contextualSpacing/>
      </w:pPr>
      <w:r>
        <w:t xml:space="preserve"> ip address dhcp</w:t>
      </w:r>
    </w:p>
    <w:p w:rsidR="00372D32" w:rsidP="00372D32" w:rsidRDefault="00372D32" w14:paraId="32557F6D" w14:textId="77777777">
      <w:pPr>
        <w:spacing w:line="240" w:lineRule="auto"/>
        <w:contextualSpacing/>
      </w:pPr>
      <w:r>
        <w:t xml:space="preserve"> negotiation auto</w:t>
      </w:r>
    </w:p>
    <w:p w:rsidR="00372D32" w:rsidP="00372D32" w:rsidRDefault="00372D32" w14:paraId="15064374" w14:textId="77777777">
      <w:pPr>
        <w:spacing w:line="240" w:lineRule="auto"/>
        <w:contextualSpacing/>
      </w:pPr>
      <w:r>
        <w:t>!</w:t>
      </w:r>
    </w:p>
    <w:p w:rsidR="00372D32" w:rsidP="00372D32" w:rsidRDefault="00372D32" w14:paraId="2C567E3A" w14:textId="77777777">
      <w:pPr>
        <w:spacing w:line="240" w:lineRule="auto"/>
        <w:contextualSpacing/>
      </w:pPr>
      <w:r>
        <w:t>interface Vlan1</w:t>
      </w:r>
    </w:p>
    <w:p w:rsidR="00372D32" w:rsidP="00372D32" w:rsidRDefault="00372D32" w14:paraId="0D353CAF" w14:textId="77777777">
      <w:pPr>
        <w:spacing w:line="240" w:lineRule="auto"/>
        <w:contextualSpacing/>
      </w:pPr>
      <w:r>
        <w:t xml:space="preserve"> no ip address</w:t>
      </w:r>
    </w:p>
    <w:p w:rsidR="00372D32" w:rsidP="00372D32" w:rsidRDefault="00372D32" w14:paraId="4E65AF3C" w14:textId="77777777">
      <w:pPr>
        <w:spacing w:line="240" w:lineRule="auto"/>
        <w:contextualSpacing/>
      </w:pPr>
      <w:r>
        <w:t xml:space="preserve"> shutdown</w:t>
      </w:r>
    </w:p>
    <w:p w:rsidR="00372D32" w:rsidP="00372D32" w:rsidRDefault="00372D32" w14:paraId="2E006A56" w14:textId="77777777">
      <w:pPr>
        <w:spacing w:line="240" w:lineRule="auto"/>
        <w:contextualSpacing/>
      </w:pPr>
      <w:r>
        <w:t>!</w:t>
      </w:r>
    </w:p>
    <w:p w:rsidR="00372D32" w:rsidP="00372D32" w:rsidRDefault="00372D32" w14:paraId="60FC4167" w14:textId="77777777">
      <w:pPr>
        <w:spacing w:line="240" w:lineRule="auto"/>
        <w:contextualSpacing/>
      </w:pPr>
      <w:r>
        <w:t>router ospf 1</w:t>
      </w:r>
    </w:p>
    <w:p w:rsidR="00372D32" w:rsidP="00372D32" w:rsidRDefault="00372D32" w14:paraId="4865F64B" w14:textId="77777777">
      <w:pPr>
        <w:spacing w:line="240" w:lineRule="auto"/>
        <w:contextualSpacing/>
      </w:pPr>
      <w:r>
        <w:t xml:space="preserve"> router-id 4.4.4.4</w:t>
      </w:r>
    </w:p>
    <w:p w:rsidR="00372D32" w:rsidP="00372D32" w:rsidRDefault="00372D32" w14:paraId="0AA667FA" w14:textId="77777777">
      <w:pPr>
        <w:spacing w:line="240" w:lineRule="auto"/>
        <w:contextualSpacing/>
      </w:pPr>
      <w:r>
        <w:t xml:space="preserve"> network 10.3.0.0 0.0.0.255 area 0</w:t>
      </w:r>
    </w:p>
    <w:p w:rsidR="00372D32" w:rsidP="00372D32" w:rsidRDefault="00372D32" w14:paraId="2CEF954C" w14:textId="77777777">
      <w:pPr>
        <w:spacing w:line="240" w:lineRule="auto"/>
        <w:contextualSpacing/>
      </w:pPr>
      <w:r>
        <w:t xml:space="preserve"> network 192.168.4.0 0.0.0.255 area 0</w:t>
      </w:r>
    </w:p>
    <w:p w:rsidR="00372D32" w:rsidP="00372D32" w:rsidRDefault="00372D32" w14:paraId="5303F428" w14:textId="1B3919AD">
      <w:pPr>
        <w:spacing w:line="240" w:lineRule="auto"/>
        <w:contextualSpacing/>
      </w:pPr>
      <w:r>
        <w:t>!</w:t>
      </w:r>
    </w:p>
    <w:p w:rsidR="00372D32" w:rsidP="00372D32" w:rsidRDefault="00372D32" w14:paraId="59BA8A61" w14:textId="77777777">
      <w:pPr>
        <w:spacing w:line="240" w:lineRule="auto"/>
        <w:contextualSpacing/>
      </w:pPr>
      <w:r>
        <w:t>ipv6 router ospf 1</w:t>
      </w:r>
    </w:p>
    <w:p w:rsidR="00372D32" w:rsidP="00372D32" w:rsidRDefault="00372D32" w14:paraId="645BA1FF" w14:textId="77777777">
      <w:pPr>
        <w:spacing w:line="240" w:lineRule="auto"/>
        <w:contextualSpacing/>
      </w:pPr>
      <w:r>
        <w:t xml:space="preserve"> router-id 4.4.4.4</w:t>
      </w:r>
    </w:p>
    <w:p w:rsidR="00372D32" w:rsidP="00372D32" w:rsidRDefault="00372D32" w14:paraId="1AD3A8D8" w14:textId="5E185A7C">
      <w:pPr>
        <w:spacing w:line="240" w:lineRule="auto"/>
        <w:contextualSpacing/>
      </w:pPr>
      <w:r>
        <w:t>!</w:t>
      </w:r>
    </w:p>
    <w:p w:rsidR="00372D32" w:rsidP="00372D32" w:rsidRDefault="00922809" w14:paraId="45011D9E" w14:textId="141D506B">
      <w:pPr>
        <w:spacing w:line="240" w:lineRule="auto"/>
        <w:contextualSpacing/>
      </w:pPr>
      <w:r>
        <w:t>E</w:t>
      </w:r>
      <w:r w:rsidR="00372D32">
        <w:t>nd</w:t>
      </w:r>
    </w:p>
    <w:p w:rsidR="00922809" w:rsidP="00372D32" w:rsidRDefault="00922809" w14:paraId="65394385" w14:textId="77777777">
      <w:pPr>
        <w:spacing w:line="240" w:lineRule="auto"/>
        <w:contextualSpacing/>
      </w:pPr>
    </w:p>
    <w:p w:rsidR="00922809" w:rsidP="00372D32" w:rsidRDefault="00922809" w14:paraId="580D5DED" w14:textId="77777777">
      <w:pPr>
        <w:spacing w:line="240" w:lineRule="auto"/>
        <w:contextualSpacing/>
      </w:pPr>
    </w:p>
    <w:p w:rsidR="00B05E8D" w:rsidP="00B05E8D" w:rsidRDefault="00B05E8D" w14:paraId="114D6474" w14:textId="77777777">
      <w:pPr>
        <w:spacing w:line="240" w:lineRule="auto"/>
        <w:contextualSpacing/>
      </w:pPr>
      <w:r>
        <w:t>R4&gt;show ip route</w:t>
      </w:r>
    </w:p>
    <w:p w:rsidR="00B05E8D" w:rsidP="00B05E8D" w:rsidRDefault="00B05E8D" w14:paraId="61137D9F" w14:textId="77777777">
      <w:pPr>
        <w:spacing w:line="240" w:lineRule="auto"/>
        <w:contextualSpacing/>
      </w:pPr>
      <w:r>
        <w:t>Codes: L - local, C - connected, S - static, R - RIP, M - mobile, B - BGP</w:t>
      </w:r>
    </w:p>
    <w:p w:rsidR="00B05E8D" w:rsidP="00B05E8D" w:rsidRDefault="00B05E8D" w14:paraId="43C7218A" w14:textId="77777777">
      <w:pPr>
        <w:spacing w:line="240" w:lineRule="auto"/>
        <w:contextualSpacing/>
      </w:pPr>
      <w:r>
        <w:t xml:space="preserve">       D - EIGRP, EX - EIGRP external, O - OSPF, IA - OSPF inter area</w:t>
      </w:r>
    </w:p>
    <w:p w:rsidR="00B05E8D" w:rsidP="00B05E8D" w:rsidRDefault="00B05E8D" w14:paraId="495E90BC" w14:textId="77777777">
      <w:pPr>
        <w:spacing w:line="240" w:lineRule="auto"/>
        <w:contextualSpacing/>
      </w:pPr>
      <w:r>
        <w:t xml:space="preserve">       N1 - OSPF NSSA external type 1, N2 - OSPF NSSA external type 2</w:t>
      </w:r>
    </w:p>
    <w:p w:rsidR="00B05E8D" w:rsidP="00B05E8D" w:rsidRDefault="00B05E8D" w14:paraId="4BE361D3" w14:textId="77777777">
      <w:pPr>
        <w:spacing w:line="240" w:lineRule="auto"/>
        <w:contextualSpacing/>
      </w:pPr>
      <w:r>
        <w:t xml:space="preserve">       E1 - OSPF external type 1, E2 - OSPF external type 2</w:t>
      </w:r>
    </w:p>
    <w:p w:rsidR="00B05E8D" w:rsidP="00B05E8D" w:rsidRDefault="00B05E8D" w14:paraId="6D2CBA36" w14:textId="77777777">
      <w:pPr>
        <w:spacing w:line="240" w:lineRule="auto"/>
        <w:contextualSpacing/>
      </w:pPr>
      <w:r>
        <w:t xml:space="preserve">       i - IS-IS, su - IS-IS summary, L1 - IS-IS level-1, L2 - IS-IS level-2</w:t>
      </w:r>
    </w:p>
    <w:p w:rsidR="00B05E8D" w:rsidP="00B05E8D" w:rsidRDefault="00B05E8D" w14:paraId="67F08C4C" w14:textId="77777777">
      <w:pPr>
        <w:spacing w:line="240" w:lineRule="auto"/>
        <w:contextualSpacing/>
      </w:pPr>
      <w:r>
        <w:t xml:space="preserve">       ia - IS-IS inter area, * - candidate default, U - per-user static route</w:t>
      </w:r>
    </w:p>
    <w:p w:rsidR="00B05E8D" w:rsidP="00B05E8D" w:rsidRDefault="00B05E8D" w14:paraId="124321FE" w14:textId="77777777">
      <w:pPr>
        <w:spacing w:line="240" w:lineRule="auto"/>
        <w:contextualSpacing/>
      </w:pPr>
      <w:r>
        <w:t xml:space="preserve">       o - ODR, P - periodic downloaded static route, H - NHRP, l - LISP</w:t>
      </w:r>
    </w:p>
    <w:p w:rsidR="00B05E8D" w:rsidP="00B05E8D" w:rsidRDefault="00B05E8D" w14:paraId="347BD3B5" w14:textId="77777777">
      <w:pPr>
        <w:spacing w:line="240" w:lineRule="auto"/>
        <w:contextualSpacing/>
      </w:pPr>
      <w:r>
        <w:t xml:space="preserve">       a - application route</w:t>
      </w:r>
    </w:p>
    <w:p w:rsidR="00B05E8D" w:rsidP="00B05E8D" w:rsidRDefault="00B05E8D" w14:paraId="0D7596B5" w14:textId="77777777">
      <w:pPr>
        <w:spacing w:line="240" w:lineRule="auto"/>
        <w:contextualSpacing/>
      </w:pPr>
      <w:r>
        <w:t xml:space="preserve">       + - replicated route, % - next hop override, p - overrides from PfR</w:t>
      </w:r>
    </w:p>
    <w:p w:rsidR="00B05E8D" w:rsidP="00B05E8D" w:rsidRDefault="00B05E8D" w14:paraId="732349F5" w14:textId="77777777">
      <w:pPr>
        <w:spacing w:line="240" w:lineRule="auto"/>
        <w:contextualSpacing/>
      </w:pPr>
    </w:p>
    <w:p w:rsidR="00B05E8D" w:rsidP="00B05E8D" w:rsidRDefault="00B05E8D" w14:paraId="2BD942A7" w14:textId="77777777">
      <w:pPr>
        <w:spacing w:line="240" w:lineRule="auto"/>
        <w:contextualSpacing/>
      </w:pPr>
      <w:r>
        <w:t>Gateway of last resort is not set</w:t>
      </w:r>
    </w:p>
    <w:p w:rsidR="00B05E8D" w:rsidP="00B05E8D" w:rsidRDefault="00B05E8D" w14:paraId="48DEC3E1" w14:textId="77777777">
      <w:pPr>
        <w:spacing w:line="240" w:lineRule="auto"/>
        <w:contextualSpacing/>
      </w:pPr>
    </w:p>
    <w:p w:rsidR="00B05E8D" w:rsidP="00B05E8D" w:rsidRDefault="00B05E8D" w14:paraId="250D65F5" w14:textId="77777777">
      <w:pPr>
        <w:spacing w:line="240" w:lineRule="auto"/>
        <w:contextualSpacing/>
      </w:pPr>
      <w:r>
        <w:t xml:space="preserve">      10.0.0.0/8 is variably subnetted, 6 subnets, 2 masks</w:t>
      </w:r>
    </w:p>
    <w:p w:rsidR="00B05E8D" w:rsidP="00B05E8D" w:rsidRDefault="00B05E8D" w14:paraId="0E0D2BF8" w14:textId="77777777">
      <w:pPr>
        <w:spacing w:line="240" w:lineRule="auto"/>
        <w:contextualSpacing/>
      </w:pPr>
      <w:r>
        <w:t>O IA     10.1.0.0/24 [110/3] via 10.3.0.1, 02:00:20, GigabitEthernet0/0/1</w:t>
      </w:r>
    </w:p>
    <w:p w:rsidR="00B05E8D" w:rsidP="00B05E8D" w:rsidRDefault="00B05E8D" w14:paraId="2A5C72E8" w14:textId="77777777">
      <w:pPr>
        <w:spacing w:line="240" w:lineRule="auto"/>
        <w:contextualSpacing/>
      </w:pPr>
      <w:r>
        <w:t>O        10.2.0.0/24 [110/2] via 10.3.0.1, 02:00:20, GigabitEthernet0/0/1</w:t>
      </w:r>
    </w:p>
    <w:p w:rsidR="00B05E8D" w:rsidP="00B05E8D" w:rsidRDefault="00B05E8D" w14:paraId="37B0EF65" w14:textId="77777777">
      <w:pPr>
        <w:spacing w:line="240" w:lineRule="auto"/>
        <w:contextualSpacing/>
      </w:pPr>
      <w:r>
        <w:t>C        10.3.0.0/24 is directly connected, GigabitEthernet0/0/1</w:t>
      </w:r>
    </w:p>
    <w:p w:rsidR="00B05E8D" w:rsidP="00B05E8D" w:rsidRDefault="00B05E8D" w14:paraId="19DCC99D" w14:textId="77777777">
      <w:pPr>
        <w:spacing w:line="240" w:lineRule="auto"/>
        <w:contextualSpacing/>
      </w:pPr>
      <w:r>
        <w:t>L        10.3.0.2/32 is directly connected, GigabitEthernet0/0/1</w:t>
      </w:r>
    </w:p>
    <w:p w:rsidR="00B05E8D" w:rsidP="00B05E8D" w:rsidRDefault="00B05E8D" w14:paraId="462F504B" w14:textId="77777777">
      <w:pPr>
        <w:spacing w:line="240" w:lineRule="auto"/>
        <w:contextualSpacing/>
      </w:pPr>
      <w:r>
        <w:t>O        10.4.0.0/24 [110/2] via 10.3.0.1, 01:59:58, GigabitEthernet0/0/1</w:t>
      </w:r>
    </w:p>
    <w:p w:rsidR="00B05E8D" w:rsidP="00B05E8D" w:rsidRDefault="00B05E8D" w14:paraId="2028394C" w14:textId="77777777">
      <w:pPr>
        <w:spacing w:line="240" w:lineRule="auto"/>
        <w:contextualSpacing/>
      </w:pPr>
      <w:r>
        <w:t>O IA     10.5.0.0/24 [110/3] via 10.3.0.1, 00:04:32, GigabitEthernet0/0/1</w:t>
      </w:r>
    </w:p>
    <w:p w:rsidR="00B05E8D" w:rsidP="00B05E8D" w:rsidRDefault="00B05E8D" w14:paraId="422AC93D" w14:textId="77777777">
      <w:pPr>
        <w:spacing w:line="240" w:lineRule="auto"/>
        <w:contextualSpacing/>
      </w:pPr>
      <w:r>
        <w:t xml:space="preserve">      192.168.1.0/32 is subnetted, 1 subnets</w:t>
      </w:r>
    </w:p>
    <w:p w:rsidR="00B05E8D" w:rsidP="00B05E8D" w:rsidRDefault="00B05E8D" w14:paraId="7E76FE93" w14:textId="77777777">
      <w:pPr>
        <w:spacing w:line="240" w:lineRule="auto"/>
        <w:contextualSpacing/>
      </w:pPr>
      <w:r>
        <w:t>O        192.168.1.1 [110/4] via 10.3.0.1, 02:00:10, GigabitEthernet0/0/1</w:t>
      </w:r>
    </w:p>
    <w:p w:rsidR="00B05E8D" w:rsidP="00B05E8D" w:rsidRDefault="00B05E8D" w14:paraId="3611504E" w14:textId="77777777">
      <w:pPr>
        <w:spacing w:line="240" w:lineRule="auto"/>
        <w:contextualSpacing/>
      </w:pPr>
      <w:r>
        <w:t xml:space="preserve">      192.168.2.0/32 is subnetted, 1 subnets</w:t>
      </w:r>
    </w:p>
    <w:p w:rsidR="00B05E8D" w:rsidP="00B05E8D" w:rsidRDefault="00B05E8D" w14:paraId="51428066" w14:textId="77777777">
      <w:pPr>
        <w:spacing w:line="240" w:lineRule="auto"/>
        <w:contextualSpacing/>
      </w:pPr>
      <w:r>
        <w:t>O        192.168.2.1 [110/3] via 10.3.0.1, 02:00:20, GigabitEthernet0/0/1</w:t>
      </w:r>
    </w:p>
    <w:p w:rsidR="00B05E8D" w:rsidP="00B05E8D" w:rsidRDefault="00B05E8D" w14:paraId="7F44AE81" w14:textId="77777777">
      <w:pPr>
        <w:spacing w:line="240" w:lineRule="auto"/>
        <w:contextualSpacing/>
      </w:pPr>
      <w:r>
        <w:t xml:space="preserve">      192.168.3.0/32 is subnetted, 1 subnets</w:t>
      </w:r>
    </w:p>
    <w:p w:rsidR="00B05E8D" w:rsidP="00B05E8D" w:rsidRDefault="00B05E8D" w14:paraId="08E788D2" w14:textId="77777777">
      <w:pPr>
        <w:spacing w:line="240" w:lineRule="auto"/>
        <w:contextualSpacing/>
      </w:pPr>
      <w:r>
        <w:t>O        192.168.3.1 [110/2] via 10.3.0.1, 02:00:20, GigabitEthernet0/0/1</w:t>
      </w:r>
    </w:p>
    <w:p w:rsidR="00B05E8D" w:rsidP="00B05E8D" w:rsidRDefault="00B05E8D" w14:paraId="3578A0CE" w14:textId="77777777">
      <w:pPr>
        <w:spacing w:line="240" w:lineRule="auto"/>
        <w:contextualSpacing/>
      </w:pPr>
      <w:r>
        <w:t xml:space="preserve">      192.168.4.0/24 is variably subnetted, 2 subnets, 2 masks</w:t>
      </w:r>
    </w:p>
    <w:p w:rsidR="00B05E8D" w:rsidP="00B05E8D" w:rsidRDefault="00B05E8D" w14:paraId="6FBDC15F" w14:textId="77777777">
      <w:pPr>
        <w:spacing w:line="240" w:lineRule="auto"/>
        <w:contextualSpacing/>
      </w:pPr>
      <w:r>
        <w:t>C        192.168.4.0/24 is directly connected, Loopback0</w:t>
      </w:r>
    </w:p>
    <w:p w:rsidR="00B05E8D" w:rsidP="00B05E8D" w:rsidRDefault="00B05E8D" w14:paraId="5DB03EBD" w14:textId="77777777">
      <w:pPr>
        <w:spacing w:line="240" w:lineRule="auto"/>
        <w:contextualSpacing/>
      </w:pPr>
      <w:r>
        <w:t>L        192.168.4.1/32 is directly connected, Loopback0</w:t>
      </w:r>
    </w:p>
    <w:p w:rsidR="00B05E8D" w:rsidP="00B05E8D" w:rsidRDefault="00B05E8D" w14:paraId="4D63C1C9" w14:textId="77777777">
      <w:pPr>
        <w:spacing w:line="240" w:lineRule="auto"/>
        <w:contextualSpacing/>
      </w:pPr>
      <w:r>
        <w:t xml:space="preserve">      192.168.5.0/32 is subnetted, 1 subnets</w:t>
      </w:r>
    </w:p>
    <w:p w:rsidR="00922809" w:rsidP="00B05E8D" w:rsidRDefault="00B05E8D" w14:paraId="0C5E7ADF" w14:textId="070E0FCB">
      <w:pPr>
        <w:spacing w:line="240" w:lineRule="auto"/>
        <w:contextualSpacing/>
      </w:pPr>
      <w:r>
        <w:t>O        192.168.5.1 [110/3] via 10.3.0.1, 01:59:48, GigabitEthernet0/0/1</w:t>
      </w:r>
    </w:p>
    <w:p w:rsidR="00B05E8D" w:rsidP="00B05E8D" w:rsidRDefault="00B05E8D" w14:paraId="2F1AC660" w14:textId="77777777">
      <w:pPr>
        <w:spacing w:line="240" w:lineRule="auto"/>
        <w:contextualSpacing/>
      </w:pPr>
    </w:p>
    <w:p w:rsidR="00B05E8D" w:rsidP="00B05E8D" w:rsidRDefault="00B05E8D" w14:paraId="1F13E078" w14:textId="77777777">
      <w:pPr>
        <w:spacing w:line="240" w:lineRule="auto"/>
        <w:contextualSpacing/>
      </w:pPr>
      <w:r>
        <w:t>R4&gt;show ipv6 route</w:t>
      </w:r>
    </w:p>
    <w:p w:rsidR="00B05E8D" w:rsidP="00B05E8D" w:rsidRDefault="00B05E8D" w14:paraId="589718F5" w14:textId="77777777">
      <w:pPr>
        <w:spacing w:line="240" w:lineRule="auto"/>
        <w:contextualSpacing/>
      </w:pPr>
      <w:r>
        <w:t>IPv6 Routing Table - default - 14 entries</w:t>
      </w:r>
    </w:p>
    <w:p w:rsidR="00B05E8D" w:rsidP="00B05E8D" w:rsidRDefault="00B05E8D" w14:paraId="37A56624" w14:textId="77777777">
      <w:pPr>
        <w:spacing w:line="240" w:lineRule="auto"/>
        <w:contextualSpacing/>
      </w:pPr>
      <w:r>
        <w:t>Codes: C - Connected, L - Local, S - Static, U - Per-user Static route</w:t>
      </w:r>
    </w:p>
    <w:p w:rsidR="00B05E8D" w:rsidP="00B05E8D" w:rsidRDefault="00B05E8D" w14:paraId="5F4C4593" w14:textId="77777777">
      <w:pPr>
        <w:spacing w:line="240" w:lineRule="auto"/>
        <w:contextualSpacing/>
      </w:pPr>
      <w:r>
        <w:t xml:space="preserve">       B - BGP, R - RIP, I1 - ISIS L1, I2 - ISIS L2</w:t>
      </w:r>
    </w:p>
    <w:p w:rsidR="00B05E8D" w:rsidP="00B05E8D" w:rsidRDefault="00B05E8D" w14:paraId="0C15F1B8" w14:textId="77777777">
      <w:pPr>
        <w:spacing w:line="240" w:lineRule="auto"/>
        <w:contextualSpacing/>
      </w:pPr>
      <w:r>
        <w:t xml:space="preserve">       IA - ISIS interarea, IS - ISIS summary, D - EIGRP, EX - EIGRP external</w:t>
      </w:r>
    </w:p>
    <w:p w:rsidR="00B05E8D" w:rsidP="00B05E8D" w:rsidRDefault="00B05E8D" w14:paraId="40E6E71A" w14:textId="77777777">
      <w:pPr>
        <w:spacing w:line="240" w:lineRule="auto"/>
        <w:contextualSpacing/>
      </w:pPr>
      <w:r>
        <w:t xml:space="preserve">       ND - ND Default, NDp - ND Prefix, DCE - Destination, NDr - Redirect</w:t>
      </w:r>
    </w:p>
    <w:p w:rsidR="00B05E8D" w:rsidP="00B05E8D" w:rsidRDefault="00B05E8D" w14:paraId="753CA051" w14:textId="77777777">
      <w:pPr>
        <w:spacing w:line="240" w:lineRule="auto"/>
        <w:contextualSpacing/>
      </w:pPr>
      <w:r>
        <w:t xml:space="preserve">       O - OSPF Intra, OI - OSPF Inter, OE1 - OSPF ext 1, OE2 - OSPF ext 2</w:t>
      </w:r>
    </w:p>
    <w:p w:rsidR="00B05E8D" w:rsidP="00B05E8D" w:rsidRDefault="00B05E8D" w14:paraId="31DF3565" w14:textId="77777777">
      <w:pPr>
        <w:spacing w:line="240" w:lineRule="auto"/>
        <w:contextualSpacing/>
      </w:pPr>
      <w:r>
        <w:t xml:space="preserve">       ON1 - OSPF NSSA ext 1, ON2 - OSPF NSSA ext 2, a - Application</w:t>
      </w:r>
    </w:p>
    <w:p w:rsidR="00B05E8D" w:rsidP="00B05E8D" w:rsidRDefault="00B05E8D" w14:paraId="5B1021CE" w14:textId="77777777">
      <w:pPr>
        <w:spacing w:line="240" w:lineRule="auto"/>
        <w:contextualSpacing/>
      </w:pPr>
      <w:r>
        <w:t>C   10::/64 [0/0]</w:t>
      </w:r>
    </w:p>
    <w:p w:rsidR="00B05E8D" w:rsidP="00B05E8D" w:rsidRDefault="00B05E8D" w14:paraId="14EDCBEE" w14:textId="77777777">
      <w:pPr>
        <w:spacing w:line="240" w:lineRule="auto"/>
        <w:contextualSpacing/>
      </w:pPr>
      <w:r>
        <w:t xml:space="preserve">     via Loopback0, directly connected</w:t>
      </w:r>
    </w:p>
    <w:p w:rsidR="00B05E8D" w:rsidP="00B05E8D" w:rsidRDefault="00B05E8D" w14:paraId="01B5391D" w14:textId="77777777">
      <w:pPr>
        <w:spacing w:line="240" w:lineRule="auto"/>
        <w:contextualSpacing/>
      </w:pPr>
      <w:r>
        <w:t>OI  10::1:1/128 [110/3]</w:t>
      </w:r>
    </w:p>
    <w:p w:rsidR="00B05E8D" w:rsidP="00B05E8D" w:rsidRDefault="00B05E8D" w14:paraId="205CC43C" w14:textId="77777777">
      <w:pPr>
        <w:spacing w:line="240" w:lineRule="auto"/>
        <w:contextualSpacing/>
      </w:pPr>
      <w:r>
        <w:t xml:space="preserve">     via FE80::227:90FF:FED4:F30, GigabitEthernet0/0/1</w:t>
      </w:r>
    </w:p>
    <w:p w:rsidR="00B05E8D" w:rsidP="00B05E8D" w:rsidRDefault="00B05E8D" w14:paraId="21E0FC35" w14:textId="77777777">
      <w:pPr>
        <w:spacing w:line="240" w:lineRule="auto"/>
        <w:contextualSpacing/>
      </w:pPr>
      <w:r>
        <w:t>O   10::2:1/128 [110/2]</w:t>
      </w:r>
    </w:p>
    <w:p w:rsidR="00B05E8D" w:rsidP="00B05E8D" w:rsidRDefault="00B05E8D" w14:paraId="4F382F88" w14:textId="77777777">
      <w:pPr>
        <w:spacing w:line="240" w:lineRule="auto"/>
        <w:contextualSpacing/>
      </w:pPr>
      <w:r>
        <w:lastRenderedPageBreak/>
        <w:t xml:space="preserve">     via FE80::227:90FF:FED4:F30, GigabitEthernet0/0/1</w:t>
      </w:r>
    </w:p>
    <w:p w:rsidR="00B05E8D" w:rsidP="00B05E8D" w:rsidRDefault="00B05E8D" w14:paraId="398449AD" w14:textId="77777777">
      <w:pPr>
        <w:spacing w:line="240" w:lineRule="auto"/>
        <w:contextualSpacing/>
      </w:pPr>
      <w:r>
        <w:t>O   10::3:1/128 [110/1]</w:t>
      </w:r>
    </w:p>
    <w:p w:rsidR="00B05E8D" w:rsidP="00B05E8D" w:rsidRDefault="00B05E8D" w14:paraId="230B4073" w14:textId="77777777">
      <w:pPr>
        <w:spacing w:line="240" w:lineRule="auto"/>
        <w:contextualSpacing/>
      </w:pPr>
      <w:r>
        <w:t xml:space="preserve">     via FE80::227:90FF:FED4:F30, GigabitEthernet0/0/1</w:t>
      </w:r>
    </w:p>
    <w:p w:rsidR="00B05E8D" w:rsidP="00B05E8D" w:rsidRDefault="00B05E8D" w14:paraId="01B44403" w14:textId="77777777">
      <w:pPr>
        <w:spacing w:line="240" w:lineRule="auto"/>
        <w:contextualSpacing/>
      </w:pPr>
      <w:r>
        <w:t>L   10::4:1/128 [0/0]</w:t>
      </w:r>
    </w:p>
    <w:p w:rsidR="00B05E8D" w:rsidP="00B05E8D" w:rsidRDefault="00B05E8D" w14:paraId="7BA1DE75" w14:textId="77777777">
      <w:pPr>
        <w:spacing w:line="240" w:lineRule="auto"/>
        <w:contextualSpacing/>
      </w:pPr>
      <w:r>
        <w:t xml:space="preserve">     via Loopback0, receive</w:t>
      </w:r>
    </w:p>
    <w:p w:rsidR="00B05E8D" w:rsidP="00B05E8D" w:rsidRDefault="00B05E8D" w14:paraId="0BE037A1" w14:textId="77777777">
      <w:pPr>
        <w:spacing w:line="240" w:lineRule="auto"/>
        <w:contextualSpacing/>
      </w:pPr>
      <w:r>
        <w:t>O   10::5:1/128 [110/2]</w:t>
      </w:r>
    </w:p>
    <w:p w:rsidR="00B05E8D" w:rsidP="00B05E8D" w:rsidRDefault="00B05E8D" w14:paraId="33C2CF1D" w14:textId="77777777">
      <w:pPr>
        <w:spacing w:line="240" w:lineRule="auto"/>
        <w:contextualSpacing/>
      </w:pPr>
      <w:r>
        <w:t xml:space="preserve">     via FE80::227:90FF:FED4:F30, GigabitEthernet0/0/1</w:t>
      </w:r>
    </w:p>
    <w:p w:rsidR="00B05E8D" w:rsidP="00B05E8D" w:rsidRDefault="00B05E8D" w14:paraId="53906B25" w14:textId="77777777">
      <w:pPr>
        <w:spacing w:line="240" w:lineRule="auto"/>
        <w:contextualSpacing/>
      </w:pPr>
      <w:r>
        <w:t>OI  10::6:1/128 [110/3]</w:t>
      </w:r>
    </w:p>
    <w:p w:rsidR="00B05E8D" w:rsidP="00B05E8D" w:rsidRDefault="00B05E8D" w14:paraId="666B3B96" w14:textId="77777777">
      <w:pPr>
        <w:spacing w:line="240" w:lineRule="auto"/>
        <w:contextualSpacing/>
      </w:pPr>
      <w:r>
        <w:t xml:space="preserve">     via FE80::227:90FF:FED4:F30, GigabitEthernet0/0/1</w:t>
      </w:r>
    </w:p>
    <w:p w:rsidR="00B05E8D" w:rsidP="00B05E8D" w:rsidRDefault="00B05E8D" w14:paraId="3AD9DED5" w14:textId="77777777">
      <w:pPr>
        <w:spacing w:line="240" w:lineRule="auto"/>
        <w:contextualSpacing/>
      </w:pPr>
      <w:r>
        <w:t>OI  10:1::/64 [110/3]</w:t>
      </w:r>
    </w:p>
    <w:p w:rsidR="00B05E8D" w:rsidP="00B05E8D" w:rsidRDefault="00B05E8D" w14:paraId="53465616" w14:textId="77777777">
      <w:pPr>
        <w:spacing w:line="240" w:lineRule="auto"/>
        <w:contextualSpacing/>
      </w:pPr>
      <w:r>
        <w:t xml:space="preserve">     via FE80::227:90FF:FED4:F30, GigabitEthernet0/0/1</w:t>
      </w:r>
    </w:p>
    <w:p w:rsidR="00B05E8D" w:rsidP="00B05E8D" w:rsidRDefault="00B05E8D" w14:paraId="4C61797C" w14:textId="77777777">
      <w:pPr>
        <w:spacing w:line="240" w:lineRule="auto"/>
        <w:contextualSpacing/>
      </w:pPr>
      <w:r>
        <w:t>O   10:2::/64 [110/2]</w:t>
      </w:r>
    </w:p>
    <w:p w:rsidR="00B05E8D" w:rsidP="00B05E8D" w:rsidRDefault="00B05E8D" w14:paraId="527E6EAD" w14:textId="77777777">
      <w:pPr>
        <w:spacing w:line="240" w:lineRule="auto"/>
        <w:contextualSpacing/>
      </w:pPr>
      <w:r>
        <w:t xml:space="preserve">     via FE80::227:90FF:FED4:F30, GigabitEthernet0/0/1</w:t>
      </w:r>
    </w:p>
    <w:p w:rsidR="00B05E8D" w:rsidP="00B05E8D" w:rsidRDefault="00B05E8D" w14:paraId="5768BA83" w14:textId="77777777">
      <w:pPr>
        <w:spacing w:line="240" w:lineRule="auto"/>
        <w:contextualSpacing/>
      </w:pPr>
      <w:r>
        <w:t>C   10:3::/64 [0/0]</w:t>
      </w:r>
    </w:p>
    <w:p w:rsidR="00B05E8D" w:rsidP="00B05E8D" w:rsidRDefault="00B05E8D" w14:paraId="67C8215C" w14:textId="77777777">
      <w:pPr>
        <w:spacing w:line="240" w:lineRule="auto"/>
        <w:contextualSpacing/>
      </w:pPr>
      <w:r>
        <w:t xml:space="preserve">     via GigabitEthernet0/0/1, directly connected</w:t>
      </w:r>
    </w:p>
    <w:p w:rsidR="00B05E8D" w:rsidP="00B05E8D" w:rsidRDefault="00B05E8D" w14:paraId="03B4A43C" w14:textId="77777777">
      <w:pPr>
        <w:spacing w:line="240" w:lineRule="auto"/>
        <w:contextualSpacing/>
      </w:pPr>
      <w:r>
        <w:t>L   10:3::2/128 [0/0]</w:t>
      </w:r>
    </w:p>
    <w:p w:rsidR="00B05E8D" w:rsidP="00B05E8D" w:rsidRDefault="00B05E8D" w14:paraId="440D5528" w14:textId="77777777">
      <w:pPr>
        <w:spacing w:line="240" w:lineRule="auto"/>
        <w:contextualSpacing/>
      </w:pPr>
      <w:r>
        <w:t xml:space="preserve">     via GigabitEthernet0/0/1, receive</w:t>
      </w:r>
    </w:p>
    <w:p w:rsidR="00B05E8D" w:rsidP="00B05E8D" w:rsidRDefault="00B05E8D" w14:paraId="4E88C4AF" w14:textId="77777777">
      <w:pPr>
        <w:spacing w:line="240" w:lineRule="auto"/>
        <w:contextualSpacing/>
      </w:pPr>
      <w:r>
        <w:t>O   10:4::/64 [110/2]</w:t>
      </w:r>
    </w:p>
    <w:p w:rsidR="00B05E8D" w:rsidP="00B05E8D" w:rsidRDefault="00B05E8D" w14:paraId="6FEE4FA7" w14:textId="77777777">
      <w:pPr>
        <w:spacing w:line="240" w:lineRule="auto"/>
        <w:contextualSpacing/>
      </w:pPr>
      <w:r>
        <w:t xml:space="preserve">     via FE80::227:90FF:FED4:F30, GigabitEthernet0/0/1</w:t>
      </w:r>
    </w:p>
    <w:p w:rsidR="00B05E8D" w:rsidP="00B05E8D" w:rsidRDefault="00B05E8D" w14:paraId="2472B0F5" w14:textId="77777777">
      <w:pPr>
        <w:spacing w:line="240" w:lineRule="auto"/>
        <w:contextualSpacing/>
      </w:pPr>
      <w:r>
        <w:t>OI  10:5::/64 [110/3]</w:t>
      </w:r>
    </w:p>
    <w:p w:rsidR="00B05E8D" w:rsidP="00B05E8D" w:rsidRDefault="00B05E8D" w14:paraId="5EFB6112" w14:textId="77777777">
      <w:pPr>
        <w:spacing w:line="240" w:lineRule="auto"/>
        <w:contextualSpacing/>
      </w:pPr>
      <w:r>
        <w:t xml:space="preserve">     via FE80::227:90FF:FED4:F30, GigabitEthernet0/0/1</w:t>
      </w:r>
    </w:p>
    <w:p w:rsidR="00B05E8D" w:rsidP="00B05E8D" w:rsidRDefault="00B05E8D" w14:paraId="6CC7E6F9" w14:textId="77777777">
      <w:pPr>
        <w:spacing w:line="240" w:lineRule="auto"/>
        <w:contextualSpacing/>
      </w:pPr>
      <w:r>
        <w:t>L   FF00::/8 [0/0]</w:t>
      </w:r>
    </w:p>
    <w:p w:rsidR="00B05E8D" w:rsidP="00B05E8D" w:rsidRDefault="00B05E8D" w14:paraId="7642E184" w14:textId="4BF4CCD3">
      <w:pPr>
        <w:spacing w:line="240" w:lineRule="auto"/>
        <w:contextualSpacing/>
      </w:pPr>
      <w:r>
        <w:t xml:space="preserve">     via Null0, receive</w:t>
      </w:r>
    </w:p>
    <w:p w:rsidR="00B05E8D" w:rsidP="00B05E8D" w:rsidRDefault="00B05E8D" w14:paraId="7377AC58" w14:textId="77777777">
      <w:pPr>
        <w:spacing w:line="240" w:lineRule="auto"/>
        <w:contextualSpacing/>
      </w:pPr>
    </w:p>
    <w:p w:rsidR="00B05E8D" w:rsidP="00B05E8D" w:rsidRDefault="00B05E8D" w14:paraId="2EBFB91D" w14:textId="42685C21">
      <w:pPr>
        <w:pStyle w:val="Subtitle"/>
      </w:pPr>
      <w:r>
        <w:t>R5</w:t>
      </w:r>
    </w:p>
    <w:p w:rsidR="00286B7D" w:rsidP="00286B7D" w:rsidRDefault="00286B7D" w14:paraId="6F44A9C5" w14:textId="77777777">
      <w:pPr>
        <w:spacing w:line="240" w:lineRule="auto"/>
        <w:contextualSpacing/>
      </w:pPr>
      <w:r>
        <w:t>Current configuration : 1782 bytes</w:t>
      </w:r>
    </w:p>
    <w:p w:rsidR="00286B7D" w:rsidP="00286B7D" w:rsidRDefault="00286B7D" w14:paraId="3831D0B2" w14:textId="77777777">
      <w:pPr>
        <w:spacing w:line="240" w:lineRule="auto"/>
        <w:contextualSpacing/>
      </w:pPr>
      <w:r>
        <w:t>!</w:t>
      </w:r>
    </w:p>
    <w:p w:rsidR="00286B7D" w:rsidP="00286B7D" w:rsidRDefault="00286B7D" w14:paraId="6A200651" w14:textId="77777777">
      <w:pPr>
        <w:spacing w:line="240" w:lineRule="auto"/>
        <w:contextualSpacing/>
      </w:pPr>
      <w:r>
        <w:t>! Last configuration change at 16:29:01 UTC Wed Sep 22 2021</w:t>
      </w:r>
    </w:p>
    <w:p w:rsidR="00286B7D" w:rsidP="00286B7D" w:rsidRDefault="00286B7D" w14:paraId="699F4078" w14:textId="77777777">
      <w:pPr>
        <w:spacing w:line="240" w:lineRule="auto"/>
        <w:contextualSpacing/>
      </w:pPr>
      <w:r>
        <w:t>!</w:t>
      </w:r>
    </w:p>
    <w:p w:rsidR="00286B7D" w:rsidP="00286B7D" w:rsidRDefault="00286B7D" w14:paraId="1D791CC7" w14:textId="77777777">
      <w:pPr>
        <w:spacing w:line="240" w:lineRule="auto"/>
        <w:contextualSpacing/>
      </w:pPr>
      <w:r>
        <w:t>version 15.5</w:t>
      </w:r>
    </w:p>
    <w:p w:rsidR="00286B7D" w:rsidP="00286B7D" w:rsidRDefault="00286B7D" w14:paraId="4A51C852" w14:textId="77777777">
      <w:pPr>
        <w:spacing w:line="240" w:lineRule="auto"/>
        <w:contextualSpacing/>
      </w:pPr>
      <w:r>
        <w:t>service timestamps debug datetime msec</w:t>
      </w:r>
    </w:p>
    <w:p w:rsidR="00286B7D" w:rsidP="00286B7D" w:rsidRDefault="00286B7D" w14:paraId="3E7EDD50" w14:textId="77777777">
      <w:pPr>
        <w:spacing w:line="240" w:lineRule="auto"/>
        <w:contextualSpacing/>
      </w:pPr>
      <w:r>
        <w:t>service timestamps log datetime msec</w:t>
      </w:r>
    </w:p>
    <w:p w:rsidR="00286B7D" w:rsidP="00286B7D" w:rsidRDefault="00286B7D" w14:paraId="23FD12A4" w14:textId="77777777">
      <w:pPr>
        <w:spacing w:line="240" w:lineRule="auto"/>
        <w:contextualSpacing/>
      </w:pPr>
      <w:r>
        <w:t>no platform punt-keepalive disable-kernel-core</w:t>
      </w:r>
    </w:p>
    <w:p w:rsidR="00286B7D" w:rsidP="00286B7D" w:rsidRDefault="00286B7D" w14:paraId="3EC0E97B" w14:textId="77777777">
      <w:pPr>
        <w:spacing w:line="240" w:lineRule="auto"/>
        <w:contextualSpacing/>
      </w:pPr>
      <w:r>
        <w:t>!</w:t>
      </w:r>
    </w:p>
    <w:p w:rsidR="00286B7D" w:rsidP="00286B7D" w:rsidRDefault="00286B7D" w14:paraId="09C9ED9A" w14:textId="77777777">
      <w:pPr>
        <w:spacing w:line="240" w:lineRule="auto"/>
        <w:contextualSpacing/>
      </w:pPr>
      <w:r>
        <w:t>hostname R5</w:t>
      </w:r>
    </w:p>
    <w:p w:rsidR="00286B7D" w:rsidP="00286B7D" w:rsidRDefault="00286B7D" w14:paraId="22ACDF39" w14:textId="77777777">
      <w:pPr>
        <w:spacing w:line="240" w:lineRule="auto"/>
        <w:contextualSpacing/>
      </w:pPr>
      <w:r>
        <w:t>!</w:t>
      </w:r>
    </w:p>
    <w:p w:rsidR="00286B7D" w:rsidP="00286B7D" w:rsidRDefault="00286B7D" w14:paraId="5CFC62F9" w14:textId="77777777">
      <w:pPr>
        <w:spacing w:line="240" w:lineRule="auto"/>
        <w:contextualSpacing/>
      </w:pPr>
      <w:r>
        <w:t>boot-start-marker</w:t>
      </w:r>
    </w:p>
    <w:p w:rsidR="00286B7D" w:rsidP="00286B7D" w:rsidRDefault="00286B7D" w14:paraId="596DDF6B" w14:textId="77777777">
      <w:pPr>
        <w:spacing w:line="240" w:lineRule="auto"/>
        <w:contextualSpacing/>
      </w:pPr>
      <w:r>
        <w:t>boot-end-marker</w:t>
      </w:r>
    </w:p>
    <w:p w:rsidR="00286B7D" w:rsidP="00286B7D" w:rsidRDefault="00286B7D" w14:paraId="773584F6" w14:textId="2D786FBE">
      <w:pPr>
        <w:spacing w:line="240" w:lineRule="auto"/>
        <w:contextualSpacing/>
      </w:pPr>
      <w:r>
        <w:t>!</w:t>
      </w:r>
    </w:p>
    <w:p w:rsidR="00286B7D" w:rsidP="00286B7D" w:rsidRDefault="00286B7D" w14:paraId="5B3ADA7C" w14:textId="77777777">
      <w:pPr>
        <w:spacing w:line="240" w:lineRule="auto"/>
        <w:contextualSpacing/>
      </w:pPr>
      <w:r>
        <w:t>vrf definition Mgmt-intf</w:t>
      </w:r>
    </w:p>
    <w:p w:rsidR="00286B7D" w:rsidP="00286B7D" w:rsidRDefault="00286B7D" w14:paraId="7BDCB078" w14:textId="77777777">
      <w:pPr>
        <w:spacing w:line="240" w:lineRule="auto"/>
        <w:contextualSpacing/>
      </w:pPr>
      <w:r>
        <w:t xml:space="preserve"> !</w:t>
      </w:r>
    </w:p>
    <w:p w:rsidR="00286B7D" w:rsidP="00286B7D" w:rsidRDefault="00286B7D" w14:paraId="5C6ADB3C" w14:textId="77777777">
      <w:pPr>
        <w:spacing w:line="240" w:lineRule="auto"/>
        <w:contextualSpacing/>
      </w:pPr>
      <w:r>
        <w:t xml:space="preserve"> address-family ipv4</w:t>
      </w:r>
    </w:p>
    <w:p w:rsidR="00286B7D" w:rsidP="00286B7D" w:rsidRDefault="00286B7D" w14:paraId="0A697F84" w14:textId="77777777">
      <w:pPr>
        <w:spacing w:line="240" w:lineRule="auto"/>
        <w:contextualSpacing/>
      </w:pPr>
      <w:r>
        <w:t xml:space="preserve"> exit-address-family</w:t>
      </w:r>
    </w:p>
    <w:p w:rsidR="00286B7D" w:rsidP="00286B7D" w:rsidRDefault="00286B7D" w14:paraId="0C4DA1F4" w14:textId="77777777">
      <w:pPr>
        <w:spacing w:line="240" w:lineRule="auto"/>
        <w:contextualSpacing/>
      </w:pPr>
      <w:r>
        <w:t xml:space="preserve"> !</w:t>
      </w:r>
    </w:p>
    <w:p w:rsidR="00286B7D" w:rsidP="00286B7D" w:rsidRDefault="00286B7D" w14:paraId="194ACD8F" w14:textId="77777777">
      <w:pPr>
        <w:spacing w:line="240" w:lineRule="auto"/>
        <w:contextualSpacing/>
      </w:pPr>
      <w:r>
        <w:lastRenderedPageBreak/>
        <w:t xml:space="preserve"> address-family ipv6</w:t>
      </w:r>
    </w:p>
    <w:p w:rsidR="00286B7D" w:rsidP="00286B7D" w:rsidRDefault="00286B7D" w14:paraId="65BC981A" w14:textId="77777777">
      <w:pPr>
        <w:spacing w:line="240" w:lineRule="auto"/>
        <w:contextualSpacing/>
      </w:pPr>
      <w:r>
        <w:t xml:space="preserve"> exit-address-family</w:t>
      </w:r>
    </w:p>
    <w:p w:rsidR="00286B7D" w:rsidP="00286B7D" w:rsidRDefault="00286B7D" w14:paraId="72B872D8" w14:textId="7F6818E0">
      <w:pPr>
        <w:spacing w:line="240" w:lineRule="auto"/>
        <w:contextualSpacing/>
      </w:pPr>
      <w:r>
        <w:t>!</w:t>
      </w:r>
    </w:p>
    <w:p w:rsidR="00286B7D" w:rsidP="00286B7D" w:rsidRDefault="00286B7D" w14:paraId="291AB172" w14:textId="77777777">
      <w:pPr>
        <w:spacing w:line="240" w:lineRule="auto"/>
        <w:contextualSpacing/>
      </w:pPr>
      <w:r>
        <w:t>no aaa new-model</w:t>
      </w:r>
    </w:p>
    <w:p w:rsidR="00286B7D" w:rsidP="00286B7D" w:rsidRDefault="00286B7D" w14:paraId="35C558A6" w14:textId="43E8DF34">
      <w:pPr>
        <w:spacing w:line="240" w:lineRule="auto"/>
        <w:contextualSpacing/>
      </w:pPr>
      <w:r>
        <w:t>!</w:t>
      </w:r>
    </w:p>
    <w:p w:rsidR="00286B7D" w:rsidP="00286B7D" w:rsidRDefault="00286B7D" w14:paraId="65802AF7" w14:textId="43F9DF08">
      <w:pPr>
        <w:spacing w:line="240" w:lineRule="auto"/>
        <w:contextualSpacing/>
      </w:pPr>
      <w:r>
        <w:t>no ip domain lookup</w:t>
      </w:r>
    </w:p>
    <w:p w:rsidR="00286B7D" w:rsidP="00286B7D" w:rsidRDefault="00286B7D" w14:paraId="6FDB2191" w14:textId="430F3DDA">
      <w:pPr>
        <w:spacing w:line="240" w:lineRule="auto"/>
        <w:contextualSpacing/>
      </w:pPr>
      <w:r>
        <w:t>!</w:t>
      </w:r>
    </w:p>
    <w:p w:rsidR="00286B7D" w:rsidP="00286B7D" w:rsidRDefault="00286B7D" w14:paraId="44A3B84A" w14:textId="77777777">
      <w:pPr>
        <w:spacing w:line="240" w:lineRule="auto"/>
        <w:contextualSpacing/>
      </w:pPr>
      <w:r>
        <w:t>ipv6 unicast-routing</w:t>
      </w:r>
    </w:p>
    <w:p w:rsidR="00286B7D" w:rsidP="00286B7D" w:rsidRDefault="00286B7D" w14:paraId="5FCB1B6E" w14:textId="2FA3894E">
      <w:pPr>
        <w:spacing w:line="240" w:lineRule="auto"/>
        <w:contextualSpacing/>
      </w:pPr>
      <w:r>
        <w:t>!</w:t>
      </w:r>
    </w:p>
    <w:p w:rsidR="00286B7D" w:rsidP="00286B7D" w:rsidRDefault="00286B7D" w14:paraId="0DE84373" w14:textId="77777777">
      <w:pPr>
        <w:spacing w:line="240" w:lineRule="auto"/>
        <w:contextualSpacing/>
      </w:pPr>
      <w:r>
        <w:t>license udi pid ISR4321/K9 sn FDO214421CH</w:t>
      </w:r>
    </w:p>
    <w:p w:rsidR="00286B7D" w:rsidP="00286B7D" w:rsidRDefault="00286B7D" w14:paraId="0783C7FA" w14:textId="22064FD0">
      <w:pPr>
        <w:spacing w:line="240" w:lineRule="auto"/>
        <w:contextualSpacing/>
      </w:pPr>
      <w:r>
        <w:t>!</w:t>
      </w:r>
    </w:p>
    <w:p w:rsidR="00286B7D" w:rsidP="00286B7D" w:rsidRDefault="00286B7D" w14:paraId="659B7931" w14:textId="77777777">
      <w:pPr>
        <w:spacing w:line="240" w:lineRule="auto"/>
        <w:contextualSpacing/>
      </w:pPr>
      <w:r>
        <w:t>interface Loopback0</w:t>
      </w:r>
    </w:p>
    <w:p w:rsidR="00286B7D" w:rsidP="00286B7D" w:rsidRDefault="00286B7D" w14:paraId="18852F8F" w14:textId="77777777">
      <w:pPr>
        <w:spacing w:line="240" w:lineRule="auto"/>
        <w:contextualSpacing/>
      </w:pPr>
      <w:r>
        <w:t xml:space="preserve"> ip address 192.168.5.1 255.255.255.0</w:t>
      </w:r>
    </w:p>
    <w:p w:rsidR="00286B7D" w:rsidP="00286B7D" w:rsidRDefault="00286B7D" w14:paraId="487E43DC" w14:textId="77777777">
      <w:pPr>
        <w:spacing w:line="240" w:lineRule="auto"/>
        <w:contextualSpacing/>
      </w:pPr>
      <w:r>
        <w:t xml:space="preserve"> ipv6 address 10::5:1/64</w:t>
      </w:r>
    </w:p>
    <w:p w:rsidR="00286B7D" w:rsidP="00286B7D" w:rsidRDefault="00286B7D" w14:paraId="2EFE30A1" w14:textId="77777777">
      <w:pPr>
        <w:spacing w:line="240" w:lineRule="auto"/>
        <w:contextualSpacing/>
      </w:pPr>
      <w:r>
        <w:t xml:space="preserve"> ipv6 ospf 1 area 0</w:t>
      </w:r>
    </w:p>
    <w:p w:rsidR="00286B7D" w:rsidP="00286B7D" w:rsidRDefault="00286B7D" w14:paraId="689C64EE" w14:textId="77777777">
      <w:pPr>
        <w:spacing w:line="240" w:lineRule="auto"/>
        <w:contextualSpacing/>
      </w:pPr>
      <w:r>
        <w:t>!</w:t>
      </w:r>
    </w:p>
    <w:p w:rsidR="00286B7D" w:rsidP="00286B7D" w:rsidRDefault="00286B7D" w14:paraId="52D8F380" w14:textId="77777777">
      <w:pPr>
        <w:spacing w:line="240" w:lineRule="auto"/>
        <w:contextualSpacing/>
      </w:pPr>
      <w:r>
        <w:t>interface GigabitEthernet0/0/0</w:t>
      </w:r>
    </w:p>
    <w:p w:rsidR="00286B7D" w:rsidP="00286B7D" w:rsidRDefault="00286B7D" w14:paraId="680244B2" w14:textId="77777777">
      <w:pPr>
        <w:spacing w:line="240" w:lineRule="auto"/>
        <w:contextualSpacing/>
      </w:pPr>
      <w:r>
        <w:t xml:space="preserve"> ip address 10.4.0.2 255.255.255.0</w:t>
      </w:r>
    </w:p>
    <w:p w:rsidR="00286B7D" w:rsidP="00286B7D" w:rsidRDefault="00286B7D" w14:paraId="3A1260A4" w14:textId="77777777">
      <w:pPr>
        <w:spacing w:line="240" w:lineRule="auto"/>
        <w:contextualSpacing/>
      </w:pPr>
      <w:r>
        <w:t xml:space="preserve"> negotiation auto</w:t>
      </w:r>
    </w:p>
    <w:p w:rsidR="00286B7D" w:rsidP="00286B7D" w:rsidRDefault="00286B7D" w14:paraId="6E1256B5" w14:textId="77777777">
      <w:pPr>
        <w:spacing w:line="240" w:lineRule="auto"/>
        <w:contextualSpacing/>
      </w:pPr>
      <w:r>
        <w:t xml:space="preserve"> ipv6 address 10:4::2/64</w:t>
      </w:r>
    </w:p>
    <w:p w:rsidR="00286B7D" w:rsidP="00286B7D" w:rsidRDefault="00286B7D" w14:paraId="50954381" w14:textId="77777777">
      <w:pPr>
        <w:spacing w:line="240" w:lineRule="auto"/>
        <w:contextualSpacing/>
      </w:pPr>
      <w:r>
        <w:t xml:space="preserve"> ipv6 ospf 1 area 0</w:t>
      </w:r>
    </w:p>
    <w:p w:rsidR="00286B7D" w:rsidP="00286B7D" w:rsidRDefault="00286B7D" w14:paraId="094B9F7B" w14:textId="77777777">
      <w:pPr>
        <w:spacing w:line="240" w:lineRule="auto"/>
        <w:contextualSpacing/>
      </w:pPr>
      <w:r>
        <w:t>!</w:t>
      </w:r>
    </w:p>
    <w:p w:rsidR="00286B7D" w:rsidP="00286B7D" w:rsidRDefault="00286B7D" w14:paraId="3531EF93" w14:textId="77777777">
      <w:pPr>
        <w:spacing w:line="240" w:lineRule="auto"/>
        <w:contextualSpacing/>
      </w:pPr>
      <w:r>
        <w:t>interface GigabitEthernet0/0/1</w:t>
      </w:r>
    </w:p>
    <w:p w:rsidR="00286B7D" w:rsidP="00286B7D" w:rsidRDefault="00286B7D" w14:paraId="57C0B597" w14:textId="77777777">
      <w:pPr>
        <w:spacing w:line="240" w:lineRule="auto"/>
        <w:contextualSpacing/>
      </w:pPr>
      <w:r>
        <w:t xml:space="preserve"> ip address 10.5.0.2 255.255.255.0</w:t>
      </w:r>
    </w:p>
    <w:p w:rsidR="00286B7D" w:rsidP="00286B7D" w:rsidRDefault="00286B7D" w14:paraId="17033DDF" w14:textId="77777777">
      <w:pPr>
        <w:spacing w:line="240" w:lineRule="auto"/>
        <w:contextualSpacing/>
      </w:pPr>
      <w:r>
        <w:t xml:space="preserve"> negotiation auto</w:t>
      </w:r>
    </w:p>
    <w:p w:rsidR="00286B7D" w:rsidP="00286B7D" w:rsidRDefault="00286B7D" w14:paraId="72694995" w14:textId="77777777">
      <w:pPr>
        <w:spacing w:line="240" w:lineRule="auto"/>
        <w:contextualSpacing/>
      </w:pPr>
      <w:r>
        <w:t xml:space="preserve"> ipv6 address 10:5::2/64</w:t>
      </w:r>
    </w:p>
    <w:p w:rsidR="00286B7D" w:rsidP="00286B7D" w:rsidRDefault="00286B7D" w14:paraId="4C38D476" w14:textId="77777777">
      <w:pPr>
        <w:spacing w:line="240" w:lineRule="auto"/>
        <w:contextualSpacing/>
      </w:pPr>
      <w:r>
        <w:t xml:space="preserve"> ipv6 ospf 1 area 20</w:t>
      </w:r>
    </w:p>
    <w:p w:rsidR="00286B7D" w:rsidP="00286B7D" w:rsidRDefault="00286B7D" w14:paraId="3B3B8C1B" w14:textId="77777777">
      <w:pPr>
        <w:spacing w:line="240" w:lineRule="auto"/>
        <w:contextualSpacing/>
      </w:pPr>
      <w:r>
        <w:t>!</w:t>
      </w:r>
    </w:p>
    <w:p w:rsidR="00286B7D" w:rsidP="00286B7D" w:rsidRDefault="00286B7D" w14:paraId="767ACE75" w14:textId="77777777">
      <w:pPr>
        <w:spacing w:line="240" w:lineRule="auto"/>
        <w:contextualSpacing/>
      </w:pPr>
      <w:r>
        <w:t>interface Serial0/1/0</w:t>
      </w:r>
    </w:p>
    <w:p w:rsidR="00286B7D" w:rsidP="00286B7D" w:rsidRDefault="00286B7D" w14:paraId="604F58DC" w14:textId="77777777">
      <w:pPr>
        <w:spacing w:line="240" w:lineRule="auto"/>
        <w:contextualSpacing/>
      </w:pPr>
      <w:r>
        <w:t xml:space="preserve"> no ip address</w:t>
      </w:r>
    </w:p>
    <w:p w:rsidR="00286B7D" w:rsidP="00286B7D" w:rsidRDefault="00286B7D" w14:paraId="5F10E196" w14:textId="77777777">
      <w:pPr>
        <w:spacing w:line="240" w:lineRule="auto"/>
        <w:contextualSpacing/>
      </w:pPr>
      <w:r>
        <w:t xml:space="preserve"> shutdown</w:t>
      </w:r>
    </w:p>
    <w:p w:rsidR="00286B7D" w:rsidP="00286B7D" w:rsidRDefault="00286B7D" w14:paraId="25AB2663" w14:textId="77777777">
      <w:pPr>
        <w:spacing w:line="240" w:lineRule="auto"/>
        <w:contextualSpacing/>
      </w:pPr>
      <w:r>
        <w:t>!</w:t>
      </w:r>
    </w:p>
    <w:p w:rsidR="00286B7D" w:rsidP="00286B7D" w:rsidRDefault="00286B7D" w14:paraId="31EC7736" w14:textId="77777777">
      <w:pPr>
        <w:spacing w:line="240" w:lineRule="auto"/>
        <w:contextualSpacing/>
      </w:pPr>
      <w:r>
        <w:t>interface Serial0/1/1</w:t>
      </w:r>
    </w:p>
    <w:p w:rsidR="00286B7D" w:rsidP="00286B7D" w:rsidRDefault="00286B7D" w14:paraId="57A624E3" w14:textId="77777777">
      <w:pPr>
        <w:spacing w:line="240" w:lineRule="auto"/>
        <w:contextualSpacing/>
      </w:pPr>
      <w:r>
        <w:t xml:space="preserve"> no ip address</w:t>
      </w:r>
    </w:p>
    <w:p w:rsidR="00286B7D" w:rsidP="00286B7D" w:rsidRDefault="00286B7D" w14:paraId="1BE2033D" w14:textId="77777777">
      <w:pPr>
        <w:spacing w:line="240" w:lineRule="auto"/>
        <w:contextualSpacing/>
      </w:pPr>
      <w:r>
        <w:t xml:space="preserve"> shutdown</w:t>
      </w:r>
    </w:p>
    <w:p w:rsidR="00286B7D" w:rsidP="00286B7D" w:rsidRDefault="00286B7D" w14:paraId="48A30EC8" w14:textId="77777777">
      <w:pPr>
        <w:spacing w:line="240" w:lineRule="auto"/>
        <w:contextualSpacing/>
      </w:pPr>
      <w:r>
        <w:t>!</w:t>
      </w:r>
    </w:p>
    <w:p w:rsidR="00286B7D" w:rsidP="00286B7D" w:rsidRDefault="00286B7D" w14:paraId="327ADD68" w14:textId="77777777">
      <w:pPr>
        <w:spacing w:line="240" w:lineRule="auto"/>
        <w:contextualSpacing/>
      </w:pPr>
      <w:r>
        <w:t>interface Service-Engine0/2/0</w:t>
      </w:r>
    </w:p>
    <w:p w:rsidR="00286B7D" w:rsidP="00286B7D" w:rsidRDefault="00286B7D" w14:paraId="2E8CB4F3" w14:textId="77777777">
      <w:pPr>
        <w:spacing w:line="240" w:lineRule="auto"/>
        <w:contextualSpacing/>
      </w:pPr>
      <w:r>
        <w:t xml:space="preserve"> no ip address</w:t>
      </w:r>
    </w:p>
    <w:p w:rsidR="00286B7D" w:rsidP="00286B7D" w:rsidRDefault="00286B7D" w14:paraId="6706A3C5" w14:textId="77777777">
      <w:pPr>
        <w:spacing w:line="240" w:lineRule="auto"/>
        <w:contextualSpacing/>
      </w:pPr>
      <w:r>
        <w:t xml:space="preserve"> shutdown</w:t>
      </w:r>
    </w:p>
    <w:p w:rsidR="00286B7D" w:rsidP="00286B7D" w:rsidRDefault="00286B7D" w14:paraId="04C5A013" w14:textId="77777777">
      <w:pPr>
        <w:spacing w:line="240" w:lineRule="auto"/>
        <w:contextualSpacing/>
      </w:pPr>
      <w:r>
        <w:t>!</w:t>
      </w:r>
    </w:p>
    <w:p w:rsidR="00286B7D" w:rsidP="00286B7D" w:rsidRDefault="00286B7D" w14:paraId="2C9AB4C6" w14:textId="77777777">
      <w:pPr>
        <w:spacing w:line="240" w:lineRule="auto"/>
        <w:contextualSpacing/>
      </w:pPr>
      <w:r>
        <w:t>interface GigabitEthernet0</w:t>
      </w:r>
    </w:p>
    <w:p w:rsidR="00286B7D" w:rsidP="00286B7D" w:rsidRDefault="00286B7D" w14:paraId="4615C86D" w14:textId="77777777">
      <w:pPr>
        <w:spacing w:line="240" w:lineRule="auto"/>
        <w:contextualSpacing/>
      </w:pPr>
      <w:r>
        <w:t xml:space="preserve"> vrf forwarding Mgmt-intf</w:t>
      </w:r>
    </w:p>
    <w:p w:rsidR="00286B7D" w:rsidP="00286B7D" w:rsidRDefault="00286B7D" w14:paraId="4CB6D5CA" w14:textId="77777777">
      <w:pPr>
        <w:spacing w:line="240" w:lineRule="auto"/>
        <w:contextualSpacing/>
      </w:pPr>
      <w:r>
        <w:t xml:space="preserve"> ip address dhcp</w:t>
      </w:r>
    </w:p>
    <w:p w:rsidR="00286B7D" w:rsidP="00286B7D" w:rsidRDefault="00286B7D" w14:paraId="1D347835" w14:textId="77777777">
      <w:pPr>
        <w:spacing w:line="240" w:lineRule="auto"/>
        <w:contextualSpacing/>
      </w:pPr>
      <w:r>
        <w:t xml:space="preserve"> negotiation auto</w:t>
      </w:r>
    </w:p>
    <w:p w:rsidR="00286B7D" w:rsidP="00286B7D" w:rsidRDefault="00286B7D" w14:paraId="00F44A39" w14:textId="77777777">
      <w:pPr>
        <w:spacing w:line="240" w:lineRule="auto"/>
        <w:contextualSpacing/>
      </w:pPr>
      <w:r>
        <w:t>!</w:t>
      </w:r>
    </w:p>
    <w:p w:rsidR="00286B7D" w:rsidP="00286B7D" w:rsidRDefault="00286B7D" w14:paraId="36D00C54" w14:textId="77777777">
      <w:pPr>
        <w:spacing w:line="240" w:lineRule="auto"/>
        <w:contextualSpacing/>
      </w:pPr>
      <w:r>
        <w:t>interface Vlan1</w:t>
      </w:r>
    </w:p>
    <w:p w:rsidR="00286B7D" w:rsidP="00286B7D" w:rsidRDefault="00286B7D" w14:paraId="6675BF04" w14:textId="77777777">
      <w:pPr>
        <w:spacing w:line="240" w:lineRule="auto"/>
        <w:contextualSpacing/>
      </w:pPr>
      <w:r>
        <w:t xml:space="preserve"> no ip address</w:t>
      </w:r>
    </w:p>
    <w:p w:rsidR="00286B7D" w:rsidP="00286B7D" w:rsidRDefault="00286B7D" w14:paraId="4E2DF337" w14:textId="77777777">
      <w:pPr>
        <w:spacing w:line="240" w:lineRule="auto"/>
        <w:contextualSpacing/>
      </w:pPr>
      <w:r>
        <w:lastRenderedPageBreak/>
        <w:t xml:space="preserve"> shutdown</w:t>
      </w:r>
    </w:p>
    <w:p w:rsidR="00286B7D" w:rsidP="00286B7D" w:rsidRDefault="00286B7D" w14:paraId="53D85AFF" w14:textId="77777777">
      <w:pPr>
        <w:spacing w:line="240" w:lineRule="auto"/>
        <w:contextualSpacing/>
      </w:pPr>
      <w:r>
        <w:t>!</w:t>
      </w:r>
    </w:p>
    <w:p w:rsidR="00286B7D" w:rsidP="00286B7D" w:rsidRDefault="00286B7D" w14:paraId="2E27D68F" w14:textId="77777777">
      <w:pPr>
        <w:spacing w:line="240" w:lineRule="auto"/>
        <w:contextualSpacing/>
      </w:pPr>
      <w:r>
        <w:t>router ospf 1</w:t>
      </w:r>
    </w:p>
    <w:p w:rsidR="00286B7D" w:rsidP="00286B7D" w:rsidRDefault="00286B7D" w14:paraId="495EF155" w14:textId="77777777">
      <w:pPr>
        <w:spacing w:line="240" w:lineRule="auto"/>
        <w:contextualSpacing/>
      </w:pPr>
      <w:r>
        <w:t xml:space="preserve"> router-id 5.5.5.5</w:t>
      </w:r>
    </w:p>
    <w:p w:rsidR="00286B7D" w:rsidP="00286B7D" w:rsidRDefault="00286B7D" w14:paraId="5A5D2B5C" w14:textId="77777777">
      <w:pPr>
        <w:spacing w:line="240" w:lineRule="auto"/>
        <w:contextualSpacing/>
      </w:pPr>
      <w:r>
        <w:t xml:space="preserve"> area 20 virtual-link 6.6.6.6</w:t>
      </w:r>
    </w:p>
    <w:p w:rsidR="00286B7D" w:rsidP="00286B7D" w:rsidRDefault="00286B7D" w14:paraId="43554E53" w14:textId="77777777">
      <w:pPr>
        <w:spacing w:line="240" w:lineRule="auto"/>
        <w:contextualSpacing/>
      </w:pPr>
      <w:r>
        <w:t xml:space="preserve"> network 10.4.0.0 0.0.0.255 area 0</w:t>
      </w:r>
    </w:p>
    <w:p w:rsidR="00286B7D" w:rsidP="00286B7D" w:rsidRDefault="00286B7D" w14:paraId="3AAAA131" w14:textId="77777777">
      <w:pPr>
        <w:spacing w:line="240" w:lineRule="auto"/>
        <w:contextualSpacing/>
      </w:pPr>
      <w:r>
        <w:t xml:space="preserve"> network 10.5.0.0 0.0.0.255 area 20</w:t>
      </w:r>
    </w:p>
    <w:p w:rsidR="00286B7D" w:rsidP="00286B7D" w:rsidRDefault="00286B7D" w14:paraId="3EF6A2E0" w14:textId="77777777">
      <w:pPr>
        <w:spacing w:line="240" w:lineRule="auto"/>
        <w:contextualSpacing/>
      </w:pPr>
      <w:r>
        <w:t xml:space="preserve"> network 192.168.5.0 0.0.0.255 area 0</w:t>
      </w:r>
    </w:p>
    <w:p w:rsidR="00286B7D" w:rsidP="00286B7D" w:rsidRDefault="00286B7D" w14:paraId="31740FEF" w14:textId="48DDC7CC">
      <w:pPr>
        <w:spacing w:line="240" w:lineRule="auto"/>
        <w:contextualSpacing/>
      </w:pPr>
      <w:r>
        <w:t>!</w:t>
      </w:r>
    </w:p>
    <w:p w:rsidR="00286B7D" w:rsidP="00286B7D" w:rsidRDefault="00286B7D" w14:paraId="4C940B4E" w14:textId="77777777">
      <w:pPr>
        <w:spacing w:line="240" w:lineRule="auto"/>
        <w:contextualSpacing/>
      </w:pPr>
      <w:r>
        <w:t>ipv6 router ospf 1</w:t>
      </w:r>
    </w:p>
    <w:p w:rsidR="00286B7D" w:rsidP="00286B7D" w:rsidRDefault="00286B7D" w14:paraId="6682941D" w14:textId="77777777">
      <w:pPr>
        <w:spacing w:line="240" w:lineRule="auto"/>
        <w:contextualSpacing/>
      </w:pPr>
      <w:r>
        <w:t xml:space="preserve"> router-id 5.5.5.5</w:t>
      </w:r>
    </w:p>
    <w:p w:rsidR="00286B7D" w:rsidP="00286B7D" w:rsidRDefault="00286B7D" w14:paraId="2A455981" w14:textId="0E8B7ABB">
      <w:pPr>
        <w:spacing w:line="240" w:lineRule="auto"/>
        <w:contextualSpacing/>
      </w:pPr>
      <w:r>
        <w:t>!</w:t>
      </w:r>
    </w:p>
    <w:p w:rsidR="00B05E8D" w:rsidP="00286B7D" w:rsidRDefault="00286B7D" w14:paraId="671203A9" w14:textId="41876821">
      <w:pPr>
        <w:spacing w:line="240" w:lineRule="auto"/>
        <w:contextualSpacing/>
      </w:pPr>
      <w:r>
        <w:t>end</w:t>
      </w:r>
    </w:p>
    <w:p w:rsidR="00AD0D37" w:rsidP="00AD0D37" w:rsidRDefault="00AD0D37" w14:paraId="5DAEDA32" w14:textId="6C839534">
      <w:pPr>
        <w:spacing w:line="240" w:lineRule="auto"/>
        <w:contextualSpacing/>
      </w:pPr>
    </w:p>
    <w:p w:rsidR="00AC6E17" w:rsidP="00AC6E17" w:rsidRDefault="00AC6E17" w14:paraId="43861641" w14:textId="77777777">
      <w:pPr>
        <w:spacing w:line="240" w:lineRule="auto"/>
        <w:contextualSpacing/>
      </w:pPr>
      <w:r>
        <w:t>R5&gt;show ip route</w:t>
      </w:r>
    </w:p>
    <w:p w:rsidR="00AC6E17" w:rsidP="00AC6E17" w:rsidRDefault="00AC6E17" w14:paraId="0A108A4B" w14:textId="77777777">
      <w:pPr>
        <w:spacing w:line="240" w:lineRule="auto"/>
        <w:contextualSpacing/>
      </w:pPr>
      <w:r>
        <w:t>Codes: L - local, C - connected, S - static, R - RIP, M - mobile, B - BGP</w:t>
      </w:r>
    </w:p>
    <w:p w:rsidR="00AC6E17" w:rsidP="00AC6E17" w:rsidRDefault="00AC6E17" w14:paraId="37960815" w14:textId="77777777">
      <w:pPr>
        <w:spacing w:line="240" w:lineRule="auto"/>
        <w:contextualSpacing/>
      </w:pPr>
      <w:r>
        <w:t xml:space="preserve">       D - EIGRP, EX - EIGRP external, O - OSPF, IA - OSPF inter area</w:t>
      </w:r>
    </w:p>
    <w:p w:rsidR="00AC6E17" w:rsidP="00AC6E17" w:rsidRDefault="00AC6E17" w14:paraId="11C0E73F" w14:textId="77777777">
      <w:pPr>
        <w:spacing w:line="240" w:lineRule="auto"/>
        <w:contextualSpacing/>
      </w:pPr>
      <w:r>
        <w:t xml:space="preserve">       N1 - OSPF NSSA external type 1, N2 - OSPF NSSA external type 2</w:t>
      </w:r>
    </w:p>
    <w:p w:rsidR="00AC6E17" w:rsidP="00AC6E17" w:rsidRDefault="00AC6E17" w14:paraId="307418A8" w14:textId="77777777">
      <w:pPr>
        <w:spacing w:line="240" w:lineRule="auto"/>
        <w:contextualSpacing/>
      </w:pPr>
      <w:r>
        <w:t xml:space="preserve">       E1 - OSPF external type 1, E2 - OSPF external type 2</w:t>
      </w:r>
    </w:p>
    <w:p w:rsidR="00AC6E17" w:rsidP="00AC6E17" w:rsidRDefault="00AC6E17" w14:paraId="70E2A46B" w14:textId="77777777">
      <w:pPr>
        <w:spacing w:line="240" w:lineRule="auto"/>
        <w:contextualSpacing/>
      </w:pPr>
      <w:r>
        <w:t xml:space="preserve">       i - IS-IS, su - IS-IS summary, L1 - IS-IS level-1, L2 - IS-IS level-2</w:t>
      </w:r>
    </w:p>
    <w:p w:rsidR="00AC6E17" w:rsidP="00AC6E17" w:rsidRDefault="00AC6E17" w14:paraId="41CA9056" w14:textId="77777777">
      <w:pPr>
        <w:spacing w:line="240" w:lineRule="auto"/>
        <w:contextualSpacing/>
      </w:pPr>
      <w:r>
        <w:t xml:space="preserve">       ia - IS-IS inter area, * - candidate default, U - per-user static route</w:t>
      </w:r>
    </w:p>
    <w:p w:rsidR="00AC6E17" w:rsidP="00AC6E17" w:rsidRDefault="00AC6E17" w14:paraId="131009A3" w14:textId="77777777">
      <w:pPr>
        <w:spacing w:line="240" w:lineRule="auto"/>
        <w:contextualSpacing/>
      </w:pPr>
      <w:r>
        <w:t xml:space="preserve">       o - ODR, P - periodic downloaded static route, H - NHRP, l - LISP</w:t>
      </w:r>
    </w:p>
    <w:p w:rsidR="00AC6E17" w:rsidP="00AC6E17" w:rsidRDefault="00AC6E17" w14:paraId="694E763F" w14:textId="77777777">
      <w:pPr>
        <w:spacing w:line="240" w:lineRule="auto"/>
        <w:contextualSpacing/>
      </w:pPr>
      <w:r>
        <w:t xml:space="preserve">       a - application route</w:t>
      </w:r>
    </w:p>
    <w:p w:rsidR="00AC6E17" w:rsidP="00AC6E17" w:rsidRDefault="00AC6E17" w14:paraId="021B4C65" w14:textId="77777777">
      <w:pPr>
        <w:spacing w:line="240" w:lineRule="auto"/>
        <w:contextualSpacing/>
      </w:pPr>
      <w:r>
        <w:t xml:space="preserve">       + - replicated route, % - next hop override, p - overrides from PfR</w:t>
      </w:r>
    </w:p>
    <w:p w:rsidR="00AC6E17" w:rsidP="00AC6E17" w:rsidRDefault="00AC6E17" w14:paraId="6C4E7BAE" w14:textId="77777777">
      <w:pPr>
        <w:spacing w:line="240" w:lineRule="auto"/>
        <w:contextualSpacing/>
      </w:pPr>
    </w:p>
    <w:p w:rsidR="00AC6E17" w:rsidP="00AC6E17" w:rsidRDefault="00AC6E17" w14:paraId="19EBBCE0" w14:textId="77777777">
      <w:pPr>
        <w:spacing w:line="240" w:lineRule="auto"/>
        <w:contextualSpacing/>
      </w:pPr>
      <w:r>
        <w:t>Gateway of last resort is not set</w:t>
      </w:r>
    </w:p>
    <w:p w:rsidR="00AC6E17" w:rsidP="00AC6E17" w:rsidRDefault="00AC6E17" w14:paraId="03B98EC2" w14:textId="77777777">
      <w:pPr>
        <w:spacing w:line="240" w:lineRule="auto"/>
        <w:contextualSpacing/>
      </w:pPr>
    </w:p>
    <w:p w:rsidR="00AC6E17" w:rsidP="00AC6E17" w:rsidRDefault="00AC6E17" w14:paraId="00A6507E" w14:textId="77777777">
      <w:pPr>
        <w:spacing w:line="240" w:lineRule="auto"/>
        <w:contextualSpacing/>
      </w:pPr>
      <w:r>
        <w:t xml:space="preserve">      10.0.0.0/8 is variably subnetted, 7 subnets, 2 masks</w:t>
      </w:r>
    </w:p>
    <w:p w:rsidR="00AC6E17" w:rsidP="00AC6E17" w:rsidRDefault="00AC6E17" w14:paraId="076AA51A" w14:textId="77777777">
      <w:pPr>
        <w:spacing w:line="240" w:lineRule="auto"/>
        <w:contextualSpacing/>
      </w:pPr>
      <w:r>
        <w:t>O IA     10.1.0.0/24 [110/3] via 10.4.0.1, 00:02:15, GigabitEthernet0/0/0</w:t>
      </w:r>
    </w:p>
    <w:p w:rsidR="00AC6E17" w:rsidP="00AC6E17" w:rsidRDefault="00AC6E17" w14:paraId="214C9A2F" w14:textId="77777777">
      <w:pPr>
        <w:spacing w:line="240" w:lineRule="auto"/>
        <w:contextualSpacing/>
      </w:pPr>
      <w:r>
        <w:t>O        10.2.0.0/24 [110/2] via 10.4.0.1, 00:02:15, GigabitEthernet0/0/0</w:t>
      </w:r>
    </w:p>
    <w:p w:rsidR="00AC6E17" w:rsidP="00AC6E17" w:rsidRDefault="00AC6E17" w14:paraId="12C3C3D9" w14:textId="77777777">
      <w:pPr>
        <w:spacing w:line="240" w:lineRule="auto"/>
        <w:contextualSpacing/>
      </w:pPr>
      <w:r>
        <w:t>O        10.3.0.0/24 [110/2] via 10.4.0.1, 00:02:15, GigabitEthernet0/0/0</w:t>
      </w:r>
    </w:p>
    <w:p w:rsidR="00AC6E17" w:rsidP="00AC6E17" w:rsidRDefault="00AC6E17" w14:paraId="7B3D1197" w14:textId="77777777">
      <w:pPr>
        <w:spacing w:line="240" w:lineRule="auto"/>
        <w:contextualSpacing/>
      </w:pPr>
      <w:r>
        <w:t>C        10.4.0.0/24 is directly connected, GigabitEthernet0/0/0</w:t>
      </w:r>
    </w:p>
    <w:p w:rsidR="00AC6E17" w:rsidP="00AC6E17" w:rsidRDefault="00AC6E17" w14:paraId="70D8C76D" w14:textId="77777777">
      <w:pPr>
        <w:spacing w:line="240" w:lineRule="auto"/>
        <w:contextualSpacing/>
      </w:pPr>
      <w:r>
        <w:t>L        10.4.0.2/32 is directly connected, GigabitEthernet0/0/0</w:t>
      </w:r>
    </w:p>
    <w:p w:rsidR="00AC6E17" w:rsidP="00AC6E17" w:rsidRDefault="00AC6E17" w14:paraId="476782AE" w14:textId="77777777">
      <w:pPr>
        <w:spacing w:line="240" w:lineRule="auto"/>
        <w:contextualSpacing/>
      </w:pPr>
      <w:r>
        <w:t>C        10.5.0.0/24 is directly connected, GigabitEthernet0/0/1</w:t>
      </w:r>
    </w:p>
    <w:p w:rsidR="00AC6E17" w:rsidP="00AC6E17" w:rsidRDefault="00AC6E17" w14:paraId="690D1E35" w14:textId="77777777">
      <w:pPr>
        <w:spacing w:line="240" w:lineRule="auto"/>
        <w:contextualSpacing/>
      </w:pPr>
      <w:r>
        <w:t>L        10.5.0.2/32 is directly connected, GigabitEthernet0/0/1</w:t>
      </w:r>
    </w:p>
    <w:p w:rsidR="00AC6E17" w:rsidP="00AC6E17" w:rsidRDefault="00AC6E17" w14:paraId="374CBEA8" w14:textId="77777777">
      <w:pPr>
        <w:spacing w:line="240" w:lineRule="auto"/>
        <w:contextualSpacing/>
      </w:pPr>
      <w:r>
        <w:t xml:space="preserve">      192.168.1.0/32 is subnetted, 1 subnets</w:t>
      </w:r>
    </w:p>
    <w:p w:rsidR="00AC6E17" w:rsidP="00AC6E17" w:rsidRDefault="00AC6E17" w14:paraId="163AFFFC" w14:textId="77777777">
      <w:pPr>
        <w:spacing w:line="240" w:lineRule="auto"/>
        <w:contextualSpacing/>
      </w:pPr>
      <w:r>
        <w:t>O        192.168.1.1 [110/4] via 10.4.0.1, 00:02:15, GigabitEthernet0/0/0</w:t>
      </w:r>
    </w:p>
    <w:p w:rsidR="00AC6E17" w:rsidP="00AC6E17" w:rsidRDefault="00AC6E17" w14:paraId="707B2EED" w14:textId="77777777">
      <w:pPr>
        <w:spacing w:line="240" w:lineRule="auto"/>
        <w:contextualSpacing/>
      </w:pPr>
      <w:r>
        <w:t xml:space="preserve">      192.168.2.0/32 is subnetted, 1 subnets</w:t>
      </w:r>
    </w:p>
    <w:p w:rsidR="00AC6E17" w:rsidP="00AC6E17" w:rsidRDefault="00AC6E17" w14:paraId="40C425C5" w14:textId="77777777">
      <w:pPr>
        <w:spacing w:line="240" w:lineRule="auto"/>
        <w:contextualSpacing/>
      </w:pPr>
      <w:r>
        <w:t>O        192.168.2.1 [110/3] via 10.4.0.1, 00:02:15, GigabitEthernet0/0/0</w:t>
      </w:r>
    </w:p>
    <w:p w:rsidR="00AC6E17" w:rsidP="00AC6E17" w:rsidRDefault="00AC6E17" w14:paraId="3FE9D128" w14:textId="77777777">
      <w:pPr>
        <w:spacing w:line="240" w:lineRule="auto"/>
        <w:contextualSpacing/>
      </w:pPr>
      <w:r>
        <w:t xml:space="preserve">      192.168.3.0/32 is subnetted, 1 subnets</w:t>
      </w:r>
    </w:p>
    <w:p w:rsidR="00AC6E17" w:rsidP="00AC6E17" w:rsidRDefault="00AC6E17" w14:paraId="0809B62A" w14:textId="77777777">
      <w:pPr>
        <w:spacing w:line="240" w:lineRule="auto"/>
        <w:contextualSpacing/>
      </w:pPr>
      <w:r>
        <w:t>O        192.168.3.1 [110/2] via 10.4.0.1, 00:02:15, GigabitEthernet0/0/0</w:t>
      </w:r>
    </w:p>
    <w:p w:rsidR="00AC6E17" w:rsidP="00AC6E17" w:rsidRDefault="00AC6E17" w14:paraId="779E196F" w14:textId="77777777">
      <w:pPr>
        <w:spacing w:line="240" w:lineRule="auto"/>
        <w:contextualSpacing/>
      </w:pPr>
      <w:r>
        <w:t xml:space="preserve">      192.168.4.0/32 is subnetted, 1 subnets</w:t>
      </w:r>
    </w:p>
    <w:p w:rsidR="00AC6E17" w:rsidP="00AC6E17" w:rsidRDefault="00AC6E17" w14:paraId="0742AFAA" w14:textId="77777777">
      <w:pPr>
        <w:spacing w:line="240" w:lineRule="auto"/>
        <w:contextualSpacing/>
      </w:pPr>
      <w:r>
        <w:t>O        192.168.4.1 [110/3] via 10.4.0.1, 00:02:15, GigabitEthernet0/0/0</w:t>
      </w:r>
    </w:p>
    <w:p w:rsidR="00AC6E17" w:rsidP="00AC6E17" w:rsidRDefault="00AC6E17" w14:paraId="2459B572" w14:textId="77777777">
      <w:pPr>
        <w:spacing w:line="240" w:lineRule="auto"/>
        <w:contextualSpacing/>
      </w:pPr>
      <w:r>
        <w:t xml:space="preserve">      192.168.5.0/24 is variably subnetted, 2 subnets, 2 masks</w:t>
      </w:r>
    </w:p>
    <w:p w:rsidR="00AC6E17" w:rsidP="00AC6E17" w:rsidRDefault="00AC6E17" w14:paraId="2092A218" w14:textId="77777777">
      <w:pPr>
        <w:spacing w:line="240" w:lineRule="auto"/>
        <w:contextualSpacing/>
      </w:pPr>
      <w:r>
        <w:t>C        192.168.5.0/24 is directly connected, Loopback0</w:t>
      </w:r>
    </w:p>
    <w:p w:rsidR="00AC6E17" w:rsidP="00AC6E17" w:rsidRDefault="00AC6E17" w14:paraId="5738303B" w14:textId="346137BB">
      <w:pPr>
        <w:spacing w:line="240" w:lineRule="auto"/>
        <w:contextualSpacing/>
      </w:pPr>
      <w:r>
        <w:t>L        192.168.5.1/32 is directly connected, Loopback0</w:t>
      </w:r>
    </w:p>
    <w:p w:rsidR="00AC6E17" w:rsidP="00AC6E17" w:rsidRDefault="00AC6E17" w14:paraId="28BAA494" w14:textId="77777777">
      <w:pPr>
        <w:spacing w:line="240" w:lineRule="auto"/>
        <w:contextualSpacing/>
      </w:pPr>
    </w:p>
    <w:p w:rsidR="00AC6E17" w:rsidP="00AC6E17" w:rsidRDefault="00AC6E17" w14:paraId="26588AC0" w14:textId="77777777">
      <w:pPr>
        <w:spacing w:line="240" w:lineRule="auto"/>
        <w:contextualSpacing/>
      </w:pPr>
      <w:r>
        <w:lastRenderedPageBreak/>
        <w:t>R5&gt;show ipv6 route</w:t>
      </w:r>
    </w:p>
    <w:p w:rsidR="00AC6E17" w:rsidP="00AC6E17" w:rsidRDefault="00AC6E17" w14:paraId="2DCFBA3F" w14:textId="77777777">
      <w:pPr>
        <w:spacing w:line="240" w:lineRule="auto"/>
        <w:contextualSpacing/>
      </w:pPr>
      <w:r>
        <w:t>IPv6 Routing Table - default - 15 entries</w:t>
      </w:r>
    </w:p>
    <w:p w:rsidR="00AC6E17" w:rsidP="00AC6E17" w:rsidRDefault="00AC6E17" w14:paraId="1528DC34" w14:textId="77777777">
      <w:pPr>
        <w:spacing w:line="240" w:lineRule="auto"/>
        <w:contextualSpacing/>
      </w:pPr>
      <w:r>
        <w:t>Codes: C - Connected, L - Local, S - Static, U - Per-user Static route</w:t>
      </w:r>
    </w:p>
    <w:p w:rsidR="00AC6E17" w:rsidP="00AC6E17" w:rsidRDefault="00AC6E17" w14:paraId="5B947E25" w14:textId="77777777">
      <w:pPr>
        <w:spacing w:line="240" w:lineRule="auto"/>
        <w:contextualSpacing/>
      </w:pPr>
      <w:r>
        <w:t xml:space="preserve">       B - BGP, R - RIP, I1 - ISIS L1, I2 - ISIS L2</w:t>
      </w:r>
    </w:p>
    <w:p w:rsidR="00AC6E17" w:rsidP="00AC6E17" w:rsidRDefault="00AC6E17" w14:paraId="6AB847AD" w14:textId="77777777">
      <w:pPr>
        <w:spacing w:line="240" w:lineRule="auto"/>
        <w:contextualSpacing/>
      </w:pPr>
      <w:r>
        <w:t xml:space="preserve">       IA - ISIS interarea, IS - ISIS summary, D - EIGRP, EX - EIGRP external</w:t>
      </w:r>
    </w:p>
    <w:p w:rsidR="00AC6E17" w:rsidP="00AC6E17" w:rsidRDefault="00AC6E17" w14:paraId="3AA2A9D0" w14:textId="77777777">
      <w:pPr>
        <w:spacing w:line="240" w:lineRule="auto"/>
        <w:contextualSpacing/>
      </w:pPr>
      <w:r>
        <w:t xml:space="preserve">       ND - ND Default, NDp - ND Prefix, DCE - Destination, NDr - Redirect</w:t>
      </w:r>
    </w:p>
    <w:p w:rsidR="00AC6E17" w:rsidP="00AC6E17" w:rsidRDefault="00AC6E17" w14:paraId="0D5974F8" w14:textId="77777777">
      <w:pPr>
        <w:spacing w:line="240" w:lineRule="auto"/>
        <w:contextualSpacing/>
      </w:pPr>
      <w:r>
        <w:t xml:space="preserve">       O - OSPF Intra, OI - OSPF Inter, OE1 - OSPF ext 1, OE2 - OSPF ext 2</w:t>
      </w:r>
    </w:p>
    <w:p w:rsidR="00AC6E17" w:rsidP="00AC6E17" w:rsidRDefault="00AC6E17" w14:paraId="3BE910DB" w14:textId="77777777">
      <w:pPr>
        <w:spacing w:line="240" w:lineRule="auto"/>
        <w:contextualSpacing/>
      </w:pPr>
      <w:r>
        <w:t xml:space="preserve">       ON1 - OSPF NSSA ext 1, ON2 - OSPF NSSA ext 2, a - Application</w:t>
      </w:r>
    </w:p>
    <w:p w:rsidR="00AC6E17" w:rsidP="00AC6E17" w:rsidRDefault="00AC6E17" w14:paraId="77387553" w14:textId="77777777">
      <w:pPr>
        <w:spacing w:line="240" w:lineRule="auto"/>
        <w:contextualSpacing/>
      </w:pPr>
      <w:r>
        <w:t>C   10::/64 [0/0]</w:t>
      </w:r>
    </w:p>
    <w:p w:rsidR="00AC6E17" w:rsidP="00AC6E17" w:rsidRDefault="00AC6E17" w14:paraId="4BF9F434" w14:textId="77777777">
      <w:pPr>
        <w:spacing w:line="240" w:lineRule="auto"/>
        <w:contextualSpacing/>
      </w:pPr>
      <w:r>
        <w:t xml:space="preserve">     via Loopback0, directly connected</w:t>
      </w:r>
    </w:p>
    <w:p w:rsidR="00AC6E17" w:rsidP="00AC6E17" w:rsidRDefault="00AC6E17" w14:paraId="4F1A3CE4" w14:textId="77777777">
      <w:pPr>
        <w:spacing w:line="240" w:lineRule="auto"/>
        <w:contextualSpacing/>
      </w:pPr>
      <w:r>
        <w:t>OI  10::1:1/128 [110/3]</w:t>
      </w:r>
    </w:p>
    <w:p w:rsidR="00AC6E17" w:rsidP="00AC6E17" w:rsidRDefault="00AC6E17" w14:paraId="3C9ED40A" w14:textId="77777777">
      <w:pPr>
        <w:spacing w:line="240" w:lineRule="auto"/>
        <w:contextualSpacing/>
      </w:pPr>
      <w:r>
        <w:t xml:space="preserve">     via FE80::227:90FF:FED4:F40, GigabitEthernet0/0/0</w:t>
      </w:r>
    </w:p>
    <w:p w:rsidR="00AC6E17" w:rsidP="00AC6E17" w:rsidRDefault="00AC6E17" w14:paraId="34395BF9" w14:textId="77777777">
      <w:pPr>
        <w:spacing w:line="240" w:lineRule="auto"/>
        <w:contextualSpacing/>
      </w:pPr>
      <w:r>
        <w:t>O   10::2:1/128 [110/2]</w:t>
      </w:r>
    </w:p>
    <w:p w:rsidR="00AC6E17" w:rsidP="00AC6E17" w:rsidRDefault="00AC6E17" w14:paraId="178A3F38" w14:textId="77777777">
      <w:pPr>
        <w:spacing w:line="240" w:lineRule="auto"/>
        <w:contextualSpacing/>
      </w:pPr>
      <w:r>
        <w:t xml:space="preserve">     via FE80::227:90FF:FED4:F40, GigabitEthernet0/0/0</w:t>
      </w:r>
    </w:p>
    <w:p w:rsidR="00AC6E17" w:rsidP="00AC6E17" w:rsidRDefault="00AC6E17" w14:paraId="2DA80011" w14:textId="77777777">
      <w:pPr>
        <w:spacing w:line="240" w:lineRule="auto"/>
        <w:contextualSpacing/>
      </w:pPr>
      <w:r>
        <w:t>O   10::3:1/128 [110/1]</w:t>
      </w:r>
    </w:p>
    <w:p w:rsidR="00AC6E17" w:rsidP="00AC6E17" w:rsidRDefault="00AC6E17" w14:paraId="211752E9" w14:textId="77777777">
      <w:pPr>
        <w:spacing w:line="240" w:lineRule="auto"/>
        <w:contextualSpacing/>
      </w:pPr>
      <w:r>
        <w:t xml:space="preserve">     via FE80::227:90FF:FED4:F40, GigabitEthernet0/0/0</w:t>
      </w:r>
    </w:p>
    <w:p w:rsidR="00AC6E17" w:rsidP="00AC6E17" w:rsidRDefault="00AC6E17" w14:paraId="16D47A1B" w14:textId="77777777">
      <w:pPr>
        <w:spacing w:line="240" w:lineRule="auto"/>
        <w:contextualSpacing/>
      </w:pPr>
      <w:r>
        <w:t>O   10::4:1/128 [110/2]</w:t>
      </w:r>
    </w:p>
    <w:p w:rsidR="00AC6E17" w:rsidP="00AC6E17" w:rsidRDefault="00AC6E17" w14:paraId="705D1FE5" w14:textId="77777777">
      <w:pPr>
        <w:spacing w:line="240" w:lineRule="auto"/>
        <w:contextualSpacing/>
      </w:pPr>
      <w:r>
        <w:t xml:space="preserve">     via FE80::227:90FF:FED4:F40, GigabitEthernet0/0/0</w:t>
      </w:r>
    </w:p>
    <w:p w:rsidR="00AC6E17" w:rsidP="00AC6E17" w:rsidRDefault="00AC6E17" w14:paraId="3F9D75F9" w14:textId="77777777">
      <w:pPr>
        <w:spacing w:line="240" w:lineRule="auto"/>
        <w:contextualSpacing/>
      </w:pPr>
      <w:r>
        <w:t>L   10::5:1/128 [0/0]</w:t>
      </w:r>
    </w:p>
    <w:p w:rsidR="00AC6E17" w:rsidP="00AC6E17" w:rsidRDefault="00AC6E17" w14:paraId="16C3ACF3" w14:textId="77777777">
      <w:pPr>
        <w:spacing w:line="240" w:lineRule="auto"/>
        <w:contextualSpacing/>
      </w:pPr>
      <w:r>
        <w:t xml:space="preserve">     via Loopback0, receive</w:t>
      </w:r>
    </w:p>
    <w:p w:rsidR="00AC6E17" w:rsidP="00AC6E17" w:rsidRDefault="00AC6E17" w14:paraId="6BCE916F" w14:textId="77777777">
      <w:pPr>
        <w:spacing w:line="240" w:lineRule="auto"/>
        <w:contextualSpacing/>
      </w:pPr>
      <w:r>
        <w:t>O   10::6:1/128 [110/1]</w:t>
      </w:r>
    </w:p>
    <w:p w:rsidR="00AC6E17" w:rsidP="00AC6E17" w:rsidRDefault="00AC6E17" w14:paraId="6EAE4123" w14:textId="77777777">
      <w:pPr>
        <w:spacing w:line="240" w:lineRule="auto"/>
        <w:contextualSpacing/>
      </w:pPr>
      <w:r>
        <w:t xml:space="preserve">     via FE80::B6A8:B9FF:FE47:96B1, GigabitEthernet0/0/1</w:t>
      </w:r>
    </w:p>
    <w:p w:rsidR="00AC6E17" w:rsidP="00AC6E17" w:rsidRDefault="00AC6E17" w14:paraId="2E05D89F" w14:textId="77777777">
      <w:pPr>
        <w:spacing w:line="240" w:lineRule="auto"/>
        <w:contextualSpacing/>
      </w:pPr>
      <w:r>
        <w:t>OI  10:1::/64 [110/3]</w:t>
      </w:r>
    </w:p>
    <w:p w:rsidR="00AC6E17" w:rsidP="00AC6E17" w:rsidRDefault="00AC6E17" w14:paraId="31541DCF" w14:textId="77777777">
      <w:pPr>
        <w:spacing w:line="240" w:lineRule="auto"/>
        <w:contextualSpacing/>
      </w:pPr>
      <w:r>
        <w:t xml:space="preserve">     via FE80::227:90FF:FED4:F40, GigabitEthernet0/0/0</w:t>
      </w:r>
    </w:p>
    <w:p w:rsidR="00AC6E17" w:rsidP="00AC6E17" w:rsidRDefault="00AC6E17" w14:paraId="03086412" w14:textId="77777777">
      <w:pPr>
        <w:spacing w:line="240" w:lineRule="auto"/>
        <w:contextualSpacing/>
      </w:pPr>
      <w:r>
        <w:t>O   10:2::/64 [110/2]</w:t>
      </w:r>
    </w:p>
    <w:p w:rsidR="00AC6E17" w:rsidP="00AC6E17" w:rsidRDefault="00AC6E17" w14:paraId="73F3C028" w14:textId="77777777">
      <w:pPr>
        <w:spacing w:line="240" w:lineRule="auto"/>
        <w:contextualSpacing/>
      </w:pPr>
      <w:r>
        <w:t xml:space="preserve">     via FE80::227:90FF:FED4:F40, GigabitEthernet0/0/0</w:t>
      </w:r>
    </w:p>
    <w:p w:rsidR="00AC6E17" w:rsidP="00AC6E17" w:rsidRDefault="00AC6E17" w14:paraId="691FB285" w14:textId="77777777">
      <w:pPr>
        <w:spacing w:line="240" w:lineRule="auto"/>
        <w:contextualSpacing/>
      </w:pPr>
      <w:r>
        <w:t>O   10:3::/64 [110/2]</w:t>
      </w:r>
    </w:p>
    <w:p w:rsidR="00AC6E17" w:rsidP="00AC6E17" w:rsidRDefault="00AC6E17" w14:paraId="00109022" w14:textId="77777777">
      <w:pPr>
        <w:spacing w:line="240" w:lineRule="auto"/>
        <w:contextualSpacing/>
      </w:pPr>
      <w:r>
        <w:t xml:space="preserve">     via FE80::227:90FF:FED4:F40, GigabitEthernet0/0/0</w:t>
      </w:r>
    </w:p>
    <w:p w:rsidR="00AC6E17" w:rsidP="00AC6E17" w:rsidRDefault="00AC6E17" w14:paraId="1676067A" w14:textId="77777777">
      <w:pPr>
        <w:spacing w:line="240" w:lineRule="auto"/>
        <w:contextualSpacing/>
      </w:pPr>
      <w:r>
        <w:t>C   10:4::/64 [0/0]</w:t>
      </w:r>
    </w:p>
    <w:p w:rsidR="00AC6E17" w:rsidP="00AC6E17" w:rsidRDefault="00AC6E17" w14:paraId="48E32A8C" w14:textId="77777777">
      <w:pPr>
        <w:spacing w:line="240" w:lineRule="auto"/>
        <w:contextualSpacing/>
      </w:pPr>
      <w:r>
        <w:t xml:space="preserve">     via GigabitEthernet0/0/0, directly connected</w:t>
      </w:r>
    </w:p>
    <w:p w:rsidR="00AC6E17" w:rsidP="00AC6E17" w:rsidRDefault="00AC6E17" w14:paraId="4DE41525" w14:textId="77777777">
      <w:pPr>
        <w:spacing w:line="240" w:lineRule="auto"/>
        <w:contextualSpacing/>
      </w:pPr>
      <w:r>
        <w:t>L   10:4::2/128 [0/0]</w:t>
      </w:r>
    </w:p>
    <w:p w:rsidR="00AC6E17" w:rsidP="00AC6E17" w:rsidRDefault="00AC6E17" w14:paraId="420BFD5D" w14:textId="77777777">
      <w:pPr>
        <w:spacing w:line="240" w:lineRule="auto"/>
        <w:contextualSpacing/>
      </w:pPr>
      <w:r>
        <w:t xml:space="preserve">     via GigabitEthernet0/0/0, receive</w:t>
      </w:r>
    </w:p>
    <w:p w:rsidR="00AC6E17" w:rsidP="00AC6E17" w:rsidRDefault="00AC6E17" w14:paraId="6103B937" w14:textId="77777777">
      <w:pPr>
        <w:spacing w:line="240" w:lineRule="auto"/>
        <w:contextualSpacing/>
      </w:pPr>
      <w:r>
        <w:t>C   10:5::/64 [0/0]</w:t>
      </w:r>
    </w:p>
    <w:p w:rsidR="00AC6E17" w:rsidP="00AC6E17" w:rsidRDefault="00AC6E17" w14:paraId="66E56A6A" w14:textId="77777777">
      <w:pPr>
        <w:spacing w:line="240" w:lineRule="auto"/>
        <w:contextualSpacing/>
      </w:pPr>
      <w:r>
        <w:t xml:space="preserve">     via GigabitEthernet0/0/1, directly connected</w:t>
      </w:r>
    </w:p>
    <w:p w:rsidR="00AC6E17" w:rsidP="00AC6E17" w:rsidRDefault="00AC6E17" w14:paraId="0A3052E1" w14:textId="77777777">
      <w:pPr>
        <w:spacing w:line="240" w:lineRule="auto"/>
        <w:contextualSpacing/>
      </w:pPr>
      <w:r>
        <w:t>L   10:5::2/128 [0/0]</w:t>
      </w:r>
    </w:p>
    <w:p w:rsidR="00AC6E17" w:rsidP="00AC6E17" w:rsidRDefault="00AC6E17" w14:paraId="7AE84A91" w14:textId="77777777">
      <w:pPr>
        <w:spacing w:line="240" w:lineRule="auto"/>
        <w:contextualSpacing/>
      </w:pPr>
      <w:r>
        <w:t xml:space="preserve">     via GigabitEthernet0/0/1, receive</w:t>
      </w:r>
    </w:p>
    <w:p w:rsidR="00AC6E17" w:rsidP="00AC6E17" w:rsidRDefault="00AC6E17" w14:paraId="3C818BCC" w14:textId="77777777">
      <w:pPr>
        <w:spacing w:line="240" w:lineRule="auto"/>
        <w:contextualSpacing/>
      </w:pPr>
      <w:r>
        <w:t>L   FF00::/8 [0/0]</w:t>
      </w:r>
    </w:p>
    <w:p w:rsidR="00AC6E17" w:rsidP="00AC6E17" w:rsidRDefault="00AC6E17" w14:paraId="4BBFD865" w14:textId="50DCD2F8">
      <w:pPr>
        <w:spacing w:line="240" w:lineRule="auto"/>
        <w:contextualSpacing/>
      </w:pPr>
      <w:r>
        <w:t xml:space="preserve">     via Null0, receive</w:t>
      </w:r>
    </w:p>
    <w:p w:rsidR="00AC6E17" w:rsidP="00AC6E17" w:rsidRDefault="00AC6E17" w14:paraId="1437E769" w14:textId="77777777">
      <w:pPr>
        <w:spacing w:line="240" w:lineRule="auto"/>
        <w:contextualSpacing/>
      </w:pPr>
    </w:p>
    <w:p w:rsidR="00AC6E17" w:rsidP="00AC6E17" w:rsidRDefault="00AC6E17" w14:paraId="2E4DB5CF" w14:textId="4212AD6D">
      <w:pPr>
        <w:pStyle w:val="Subtitle"/>
      </w:pPr>
      <w:r>
        <w:t>R6</w:t>
      </w:r>
    </w:p>
    <w:p w:rsidR="00AC6E17" w:rsidP="00AC6E17" w:rsidRDefault="00AC6E17" w14:paraId="05BB91E2" w14:textId="77777777"/>
    <w:p w:rsidR="00617D34" w:rsidP="00617D34" w:rsidRDefault="00617D34" w14:paraId="08D19C87" w14:textId="77777777">
      <w:pPr>
        <w:spacing w:line="240" w:lineRule="auto"/>
        <w:contextualSpacing/>
      </w:pPr>
      <w:r>
        <w:t>Current configuration : 1589 bytes</w:t>
      </w:r>
    </w:p>
    <w:p w:rsidR="00617D34" w:rsidP="00617D34" w:rsidRDefault="00617D34" w14:paraId="6C6E9605" w14:textId="77777777">
      <w:pPr>
        <w:spacing w:line="240" w:lineRule="auto"/>
        <w:contextualSpacing/>
      </w:pPr>
      <w:r>
        <w:t>!</w:t>
      </w:r>
    </w:p>
    <w:p w:rsidR="00617D34" w:rsidP="00617D34" w:rsidRDefault="00617D34" w14:paraId="697E39BF" w14:textId="77777777">
      <w:pPr>
        <w:spacing w:line="240" w:lineRule="auto"/>
        <w:contextualSpacing/>
      </w:pPr>
      <w:r>
        <w:lastRenderedPageBreak/>
        <w:t>! Last configuration change at 14:46:05 UTC Thu Sep 23 2021</w:t>
      </w:r>
    </w:p>
    <w:p w:rsidR="00617D34" w:rsidP="00617D34" w:rsidRDefault="00617D34" w14:paraId="2A7A3F03" w14:textId="77777777">
      <w:pPr>
        <w:spacing w:line="240" w:lineRule="auto"/>
        <w:contextualSpacing/>
      </w:pPr>
      <w:r>
        <w:t>!</w:t>
      </w:r>
    </w:p>
    <w:p w:rsidR="00617D34" w:rsidP="00617D34" w:rsidRDefault="00617D34" w14:paraId="2ED01BC6" w14:textId="77777777">
      <w:pPr>
        <w:spacing w:line="240" w:lineRule="auto"/>
        <w:contextualSpacing/>
      </w:pPr>
      <w:r>
        <w:t>version 15.5</w:t>
      </w:r>
    </w:p>
    <w:p w:rsidR="00617D34" w:rsidP="00617D34" w:rsidRDefault="00617D34" w14:paraId="00C651ED" w14:textId="77777777">
      <w:pPr>
        <w:spacing w:line="240" w:lineRule="auto"/>
        <w:contextualSpacing/>
      </w:pPr>
      <w:r>
        <w:t>service timestamps debug datetime msec</w:t>
      </w:r>
    </w:p>
    <w:p w:rsidR="00617D34" w:rsidP="00617D34" w:rsidRDefault="00617D34" w14:paraId="5341A027" w14:textId="77777777">
      <w:pPr>
        <w:spacing w:line="240" w:lineRule="auto"/>
        <w:contextualSpacing/>
      </w:pPr>
      <w:r>
        <w:t>service timestamps log datetime msec</w:t>
      </w:r>
    </w:p>
    <w:p w:rsidR="00617D34" w:rsidP="00617D34" w:rsidRDefault="00617D34" w14:paraId="17A9D4B5" w14:textId="77777777">
      <w:pPr>
        <w:spacing w:line="240" w:lineRule="auto"/>
        <w:contextualSpacing/>
      </w:pPr>
      <w:r>
        <w:t>no platform punt-keepalive disable-kernel-core</w:t>
      </w:r>
    </w:p>
    <w:p w:rsidR="00617D34" w:rsidP="00617D34" w:rsidRDefault="00617D34" w14:paraId="6951EF34" w14:textId="77777777">
      <w:pPr>
        <w:spacing w:line="240" w:lineRule="auto"/>
        <w:contextualSpacing/>
      </w:pPr>
      <w:r>
        <w:t>!</w:t>
      </w:r>
    </w:p>
    <w:p w:rsidR="00617D34" w:rsidP="00617D34" w:rsidRDefault="00617D34" w14:paraId="07529ABA" w14:textId="77777777">
      <w:pPr>
        <w:spacing w:line="240" w:lineRule="auto"/>
        <w:contextualSpacing/>
      </w:pPr>
      <w:r>
        <w:t>hostname R6</w:t>
      </w:r>
    </w:p>
    <w:p w:rsidR="00617D34" w:rsidP="00617D34" w:rsidRDefault="00617D34" w14:paraId="07067637" w14:textId="77777777">
      <w:pPr>
        <w:spacing w:line="240" w:lineRule="auto"/>
        <w:contextualSpacing/>
      </w:pPr>
      <w:r>
        <w:t>!</w:t>
      </w:r>
    </w:p>
    <w:p w:rsidR="00617D34" w:rsidP="00617D34" w:rsidRDefault="00617D34" w14:paraId="1DF1C8A4" w14:textId="77777777">
      <w:pPr>
        <w:spacing w:line="240" w:lineRule="auto"/>
        <w:contextualSpacing/>
      </w:pPr>
      <w:r>
        <w:t>boot-start-marker</w:t>
      </w:r>
    </w:p>
    <w:p w:rsidR="00617D34" w:rsidP="00617D34" w:rsidRDefault="00617D34" w14:paraId="5FAAF8F1" w14:textId="77777777">
      <w:pPr>
        <w:spacing w:line="240" w:lineRule="auto"/>
        <w:contextualSpacing/>
      </w:pPr>
      <w:r>
        <w:t>boot-end-marker</w:t>
      </w:r>
    </w:p>
    <w:p w:rsidR="00617D34" w:rsidP="00617D34" w:rsidRDefault="00617D34" w14:paraId="23482E70" w14:textId="37075E33">
      <w:pPr>
        <w:spacing w:line="240" w:lineRule="auto"/>
        <w:contextualSpacing/>
      </w:pPr>
      <w:r>
        <w:t>!</w:t>
      </w:r>
    </w:p>
    <w:p w:rsidR="00617D34" w:rsidP="00617D34" w:rsidRDefault="00617D34" w14:paraId="232A31A4" w14:textId="77777777">
      <w:pPr>
        <w:spacing w:line="240" w:lineRule="auto"/>
        <w:contextualSpacing/>
      </w:pPr>
      <w:r>
        <w:t>vrf definition Mgmt-intf</w:t>
      </w:r>
    </w:p>
    <w:p w:rsidR="00617D34" w:rsidP="00617D34" w:rsidRDefault="00617D34" w14:paraId="24BF27D6" w14:textId="77777777">
      <w:pPr>
        <w:spacing w:line="240" w:lineRule="auto"/>
        <w:contextualSpacing/>
      </w:pPr>
      <w:r>
        <w:t xml:space="preserve"> !</w:t>
      </w:r>
    </w:p>
    <w:p w:rsidR="00617D34" w:rsidP="00617D34" w:rsidRDefault="00617D34" w14:paraId="54680C9D" w14:textId="77777777">
      <w:pPr>
        <w:spacing w:line="240" w:lineRule="auto"/>
        <w:contextualSpacing/>
      </w:pPr>
      <w:r>
        <w:t xml:space="preserve"> address-family ipv4</w:t>
      </w:r>
    </w:p>
    <w:p w:rsidR="00617D34" w:rsidP="00617D34" w:rsidRDefault="00617D34" w14:paraId="36B8D501" w14:textId="77777777">
      <w:pPr>
        <w:spacing w:line="240" w:lineRule="auto"/>
        <w:contextualSpacing/>
      </w:pPr>
      <w:r>
        <w:t xml:space="preserve"> exit-address-family</w:t>
      </w:r>
    </w:p>
    <w:p w:rsidR="00617D34" w:rsidP="00617D34" w:rsidRDefault="00617D34" w14:paraId="6BD04567" w14:textId="77777777">
      <w:pPr>
        <w:spacing w:line="240" w:lineRule="auto"/>
        <w:contextualSpacing/>
      </w:pPr>
      <w:r>
        <w:t xml:space="preserve"> !</w:t>
      </w:r>
    </w:p>
    <w:p w:rsidR="00617D34" w:rsidP="00617D34" w:rsidRDefault="00617D34" w14:paraId="3003698B" w14:textId="77777777">
      <w:pPr>
        <w:spacing w:line="240" w:lineRule="auto"/>
        <w:contextualSpacing/>
      </w:pPr>
      <w:r>
        <w:t xml:space="preserve"> address-family ipv6</w:t>
      </w:r>
    </w:p>
    <w:p w:rsidR="00617D34" w:rsidP="00617D34" w:rsidRDefault="00617D34" w14:paraId="0DF4CD58" w14:textId="77777777">
      <w:pPr>
        <w:spacing w:line="240" w:lineRule="auto"/>
        <w:contextualSpacing/>
      </w:pPr>
      <w:r>
        <w:t xml:space="preserve"> exit-address-family</w:t>
      </w:r>
    </w:p>
    <w:p w:rsidR="00617D34" w:rsidP="00617D34" w:rsidRDefault="00617D34" w14:paraId="703DE224" w14:textId="6ADB2F80">
      <w:pPr>
        <w:spacing w:line="240" w:lineRule="auto"/>
        <w:contextualSpacing/>
      </w:pPr>
      <w:r>
        <w:t>!</w:t>
      </w:r>
    </w:p>
    <w:p w:rsidR="00617D34" w:rsidP="00617D34" w:rsidRDefault="00617D34" w14:paraId="11197C10" w14:textId="77777777">
      <w:pPr>
        <w:spacing w:line="240" w:lineRule="auto"/>
        <w:contextualSpacing/>
      </w:pPr>
      <w:r>
        <w:t>no aaa new-model</w:t>
      </w:r>
    </w:p>
    <w:p w:rsidR="00617D34" w:rsidP="00617D34" w:rsidRDefault="00617D34" w14:paraId="4107C608" w14:textId="51187ACC">
      <w:pPr>
        <w:spacing w:line="240" w:lineRule="auto"/>
        <w:contextualSpacing/>
      </w:pPr>
      <w:r>
        <w:t>!</w:t>
      </w:r>
    </w:p>
    <w:p w:rsidR="00617D34" w:rsidP="00617D34" w:rsidRDefault="00617D34" w14:paraId="04B65E33" w14:textId="77777777">
      <w:pPr>
        <w:spacing w:line="240" w:lineRule="auto"/>
        <w:contextualSpacing/>
      </w:pPr>
      <w:r>
        <w:t>no ip domain lookup</w:t>
      </w:r>
    </w:p>
    <w:p w:rsidR="00617D34" w:rsidP="00617D34" w:rsidRDefault="00617D34" w14:paraId="0A286E3F" w14:textId="2DEF02A3">
      <w:pPr>
        <w:spacing w:line="240" w:lineRule="auto"/>
        <w:contextualSpacing/>
      </w:pPr>
      <w:r>
        <w:t>!</w:t>
      </w:r>
    </w:p>
    <w:p w:rsidR="00617D34" w:rsidP="00617D34" w:rsidRDefault="00617D34" w14:paraId="4C1A2A3F" w14:textId="77777777">
      <w:pPr>
        <w:spacing w:line="240" w:lineRule="auto"/>
        <w:contextualSpacing/>
      </w:pPr>
      <w:r>
        <w:t>ipv6 unicast-routing</w:t>
      </w:r>
    </w:p>
    <w:p w:rsidR="00617D34" w:rsidP="00617D34" w:rsidRDefault="00617D34" w14:paraId="6DBACFBD" w14:textId="01BA1387">
      <w:pPr>
        <w:spacing w:line="240" w:lineRule="auto"/>
        <w:contextualSpacing/>
      </w:pPr>
      <w:r>
        <w:t>!</w:t>
      </w:r>
    </w:p>
    <w:p w:rsidR="00617D34" w:rsidP="00617D34" w:rsidRDefault="00617D34" w14:paraId="32C0680B" w14:textId="77777777">
      <w:pPr>
        <w:spacing w:line="240" w:lineRule="auto"/>
        <w:contextualSpacing/>
      </w:pPr>
      <w:r>
        <w:t>license udi pid ISR4321/K9 sn FDO214414VU</w:t>
      </w:r>
    </w:p>
    <w:p w:rsidR="00617D34" w:rsidP="00617D34" w:rsidRDefault="00617D34" w14:paraId="2C57C70B" w14:textId="5B244640">
      <w:pPr>
        <w:spacing w:line="240" w:lineRule="auto"/>
        <w:contextualSpacing/>
      </w:pPr>
      <w:r>
        <w:t>!</w:t>
      </w:r>
    </w:p>
    <w:p w:rsidR="00617D34" w:rsidP="00617D34" w:rsidRDefault="00617D34" w14:paraId="3E7BA9F1" w14:textId="77777777">
      <w:pPr>
        <w:spacing w:line="240" w:lineRule="auto"/>
        <w:contextualSpacing/>
      </w:pPr>
      <w:r>
        <w:t>interface Loopback0</w:t>
      </w:r>
    </w:p>
    <w:p w:rsidR="00617D34" w:rsidP="00617D34" w:rsidRDefault="00617D34" w14:paraId="29335E31" w14:textId="77777777">
      <w:pPr>
        <w:spacing w:line="240" w:lineRule="auto"/>
        <w:contextualSpacing/>
      </w:pPr>
      <w:r>
        <w:t xml:space="preserve"> ip address 192.168.1.6 255.255.255.0</w:t>
      </w:r>
    </w:p>
    <w:p w:rsidR="00617D34" w:rsidP="00617D34" w:rsidRDefault="00617D34" w14:paraId="32B136E6" w14:textId="77777777">
      <w:pPr>
        <w:spacing w:line="240" w:lineRule="auto"/>
        <w:contextualSpacing/>
      </w:pPr>
      <w:r>
        <w:t xml:space="preserve"> ipv6 address 10::6:1/64</w:t>
      </w:r>
    </w:p>
    <w:p w:rsidR="00617D34" w:rsidP="00617D34" w:rsidRDefault="00617D34" w14:paraId="5393D8C4" w14:textId="77777777">
      <w:pPr>
        <w:spacing w:line="240" w:lineRule="auto"/>
        <w:contextualSpacing/>
      </w:pPr>
      <w:r>
        <w:t xml:space="preserve"> ipv6 ospf 1 area 0</w:t>
      </w:r>
    </w:p>
    <w:p w:rsidR="00617D34" w:rsidP="00617D34" w:rsidRDefault="00617D34" w14:paraId="69EFAE6B" w14:textId="77777777">
      <w:pPr>
        <w:spacing w:line="240" w:lineRule="auto"/>
        <w:contextualSpacing/>
      </w:pPr>
      <w:r>
        <w:t>!</w:t>
      </w:r>
    </w:p>
    <w:p w:rsidR="00617D34" w:rsidP="00617D34" w:rsidRDefault="00617D34" w14:paraId="2B032932" w14:textId="77777777">
      <w:pPr>
        <w:spacing w:line="240" w:lineRule="auto"/>
        <w:contextualSpacing/>
      </w:pPr>
      <w:r>
        <w:t>interface GigabitEthernet0/0/0</w:t>
      </w:r>
    </w:p>
    <w:p w:rsidR="00617D34" w:rsidP="00617D34" w:rsidRDefault="00617D34" w14:paraId="33503357" w14:textId="77777777">
      <w:pPr>
        <w:spacing w:line="240" w:lineRule="auto"/>
        <w:contextualSpacing/>
      </w:pPr>
      <w:r>
        <w:t xml:space="preserve"> no ip address</w:t>
      </w:r>
    </w:p>
    <w:p w:rsidR="00617D34" w:rsidP="00617D34" w:rsidRDefault="00617D34" w14:paraId="26CE51B8" w14:textId="77777777">
      <w:pPr>
        <w:spacing w:line="240" w:lineRule="auto"/>
        <w:contextualSpacing/>
      </w:pPr>
      <w:r>
        <w:t xml:space="preserve"> shutdown</w:t>
      </w:r>
    </w:p>
    <w:p w:rsidR="00617D34" w:rsidP="00617D34" w:rsidRDefault="00617D34" w14:paraId="5421D3C3" w14:textId="77777777">
      <w:pPr>
        <w:spacing w:line="240" w:lineRule="auto"/>
        <w:contextualSpacing/>
      </w:pPr>
      <w:r>
        <w:t xml:space="preserve"> negotiation auto</w:t>
      </w:r>
    </w:p>
    <w:p w:rsidR="00617D34" w:rsidP="00617D34" w:rsidRDefault="00617D34" w14:paraId="30C5CA77" w14:textId="77777777">
      <w:pPr>
        <w:spacing w:line="240" w:lineRule="auto"/>
        <w:contextualSpacing/>
      </w:pPr>
      <w:r>
        <w:t>!</w:t>
      </w:r>
    </w:p>
    <w:p w:rsidR="00617D34" w:rsidP="00617D34" w:rsidRDefault="00617D34" w14:paraId="2EF4FCEA" w14:textId="77777777">
      <w:pPr>
        <w:spacing w:line="240" w:lineRule="auto"/>
        <w:contextualSpacing/>
      </w:pPr>
      <w:r>
        <w:t>interface GigabitEthernet0/0/1</w:t>
      </w:r>
    </w:p>
    <w:p w:rsidR="00617D34" w:rsidP="00617D34" w:rsidRDefault="00617D34" w14:paraId="07977401" w14:textId="77777777">
      <w:pPr>
        <w:spacing w:line="240" w:lineRule="auto"/>
        <w:contextualSpacing/>
      </w:pPr>
      <w:r>
        <w:t xml:space="preserve"> ip address 10.5.0.1 255.255.255.0</w:t>
      </w:r>
    </w:p>
    <w:p w:rsidR="00617D34" w:rsidP="00617D34" w:rsidRDefault="00617D34" w14:paraId="5849F96B" w14:textId="77777777">
      <w:pPr>
        <w:spacing w:line="240" w:lineRule="auto"/>
        <w:contextualSpacing/>
      </w:pPr>
      <w:r>
        <w:t xml:space="preserve"> negotiation auto</w:t>
      </w:r>
    </w:p>
    <w:p w:rsidR="00617D34" w:rsidP="00617D34" w:rsidRDefault="00617D34" w14:paraId="28F25A69" w14:textId="77777777">
      <w:pPr>
        <w:spacing w:line="240" w:lineRule="auto"/>
        <w:contextualSpacing/>
      </w:pPr>
      <w:r>
        <w:t xml:space="preserve"> ipv6 address 10:5::1/64</w:t>
      </w:r>
    </w:p>
    <w:p w:rsidR="00617D34" w:rsidP="00617D34" w:rsidRDefault="00617D34" w14:paraId="74832E21" w14:textId="77777777">
      <w:pPr>
        <w:spacing w:line="240" w:lineRule="auto"/>
        <w:contextualSpacing/>
      </w:pPr>
      <w:r>
        <w:t xml:space="preserve"> ipv6 ospf 1 area 20</w:t>
      </w:r>
    </w:p>
    <w:p w:rsidR="00617D34" w:rsidP="00617D34" w:rsidRDefault="00617D34" w14:paraId="678DACD6" w14:textId="77777777">
      <w:pPr>
        <w:spacing w:line="240" w:lineRule="auto"/>
        <w:contextualSpacing/>
      </w:pPr>
      <w:r>
        <w:t>!</w:t>
      </w:r>
    </w:p>
    <w:p w:rsidR="00617D34" w:rsidP="00617D34" w:rsidRDefault="00617D34" w14:paraId="412C6988" w14:textId="77777777">
      <w:pPr>
        <w:spacing w:line="240" w:lineRule="auto"/>
        <w:contextualSpacing/>
      </w:pPr>
      <w:r>
        <w:t>interface Serial0/1/0</w:t>
      </w:r>
    </w:p>
    <w:p w:rsidR="00617D34" w:rsidP="00617D34" w:rsidRDefault="00617D34" w14:paraId="5FD94D70" w14:textId="77777777">
      <w:pPr>
        <w:spacing w:line="240" w:lineRule="auto"/>
        <w:contextualSpacing/>
      </w:pPr>
      <w:r>
        <w:t xml:space="preserve"> no ip address</w:t>
      </w:r>
    </w:p>
    <w:p w:rsidR="00617D34" w:rsidP="00617D34" w:rsidRDefault="00617D34" w14:paraId="2E7CA305" w14:textId="77777777">
      <w:pPr>
        <w:spacing w:line="240" w:lineRule="auto"/>
        <w:contextualSpacing/>
      </w:pPr>
      <w:r>
        <w:t xml:space="preserve"> shutdown</w:t>
      </w:r>
    </w:p>
    <w:p w:rsidR="00617D34" w:rsidP="00617D34" w:rsidRDefault="00617D34" w14:paraId="7E86CEC7" w14:textId="77777777">
      <w:pPr>
        <w:spacing w:line="240" w:lineRule="auto"/>
        <w:contextualSpacing/>
      </w:pPr>
      <w:r>
        <w:lastRenderedPageBreak/>
        <w:t>!</w:t>
      </w:r>
    </w:p>
    <w:p w:rsidR="00617D34" w:rsidP="00617D34" w:rsidRDefault="00617D34" w14:paraId="14B7B1F0" w14:textId="77777777">
      <w:pPr>
        <w:spacing w:line="240" w:lineRule="auto"/>
        <w:contextualSpacing/>
      </w:pPr>
      <w:r>
        <w:t>interface Serial0/1/1</w:t>
      </w:r>
    </w:p>
    <w:p w:rsidR="00617D34" w:rsidP="00617D34" w:rsidRDefault="00617D34" w14:paraId="66321196" w14:textId="77777777">
      <w:pPr>
        <w:spacing w:line="240" w:lineRule="auto"/>
        <w:contextualSpacing/>
      </w:pPr>
      <w:r>
        <w:t xml:space="preserve"> no ip address</w:t>
      </w:r>
    </w:p>
    <w:p w:rsidR="00617D34" w:rsidP="00617D34" w:rsidRDefault="00617D34" w14:paraId="29D999AF" w14:textId="77777777">
      <w:pPr>
        <w:spacing w:line="240" w:lineRule="auto"/>
        <w:contextualSpacing/>
      </w:pPr>
      <w:r>
        <w:t xml:space="preserve"> shutdown</w:t>
      </w:r>
    </w:p>
    <w:p w:rsidR="00617D34" w:rsidP="00617D34" w:rsidRDefault="00617D34" w14:paraId="1BE9A186" w14:textId="77777777">
      <w:pPr>
        <w:spacing w:line="240" w:lineRule="auto"/>
        <w:contextualSpacing/>
      </w:pPr>
      <w:r>
        <w:t>!</w:t>
      </w:r>
    </w:p>
    <w:p w:rsidR="00617D34" w:rsidP="00617D34" w:rsidRDefault="00617D34" w14:paraId="6CE64813" w14:textId="77777777">
      <w:pPr>
        <w:spacing w:line="240" w:lineRule="auto"/>
        <w:contextualSpacing/>
      </w:pPr>
      <w:r>
        <w:t>interface GigabitEthernet0</w:t>
      </w:r>
    </w:p>
    <w:p w:rsidR="00617D34" w:rsidP="00617D34" w:rsidRDefault="00617D34" w14:paraId="5967FC28" w14:textId="77777777">
      <w:pPr>
        <w:spacing w:line="240" w:lineRule="auto"/>
        <w:contextualSpacing/>
      </w:pPr>
      <w:r>
        <w:t xml:space="preserve"> vrf forwarding Mgmt-intf</w:t>
      </w:r>
    </w:p>
    <w:p w:rsidR="00617D34" w:rsidP="00617D34" w:rsidRDefault="00617D34" w14:paraId="05418318" w14:textId="77777777">
      <w:pPr>
        <w:spacing w:line="240" w:lineRule="auto"/>
        <w:contextualSpacing/>
      </w:pPr>
      <w:r>
        <w:t xml:space="preserve"> no ip address</w:t>
      </w:r>
    </w:p>
    <w:p w:rsidR="00617D34" w:rsidP="00617D34" w:rsidRDefault="00617D34" w14:paraId="3D4EED29" w14:textId="77777777">
      <w:pPr>
        <w:spacing w:line="240" w:lineRule="auto"/>
        <w:contextualSpacing/>
      </w:pPr>
      <w:r>
        <w:t xml:space="preserve"> shutdown</w:t>
      </w:r>
    </w:p>
    <w:p w:rsidR="00617D34" w:rsidP="00617D34" w:rsidRDefault="00617D34" w14:paraId="17ED15A3" w14:textId="77777777">
      <w:pPr>
        <w:spacing w:line="240" w:lineRule="auto"/>
        <w:contextualSpacing/>
      </w:pPr>
      <w:r>
        <w:t xml:space="preserve"> negotiation auto</w:t>
      </w:r>
    </w:p>
    <w:p w:rsidR="00617D34" w:rsidP="00617D34" w:rsidRDefault="00617D34" w14:paraId="7D63DC96" w14:textId="77777777">
      <w:pPr>
        <w:spacing w:line="240" w:lineRule="auto"/>
        <w:contextualSpacing/>
      </w:pPr>
      <w:r>
        <w:t>!</w:t>
      </w:r>
    </w:p>
    <w:p w:rsidR="00617D34" w:rsidP="00617D34" w:rsidRDefault="00617D34" w14:paraId="7B12668B" w14:textId="77777777">
      <w:pPr>
        <w:spacing w:line="240" w:lineRule="auto"/>
        <w:contextualSpacing/>
      </w:pPr>
      <w:r>
        <w:t>interface Vlan1</w:t>
      </w:r>
    </w:p>
    <w:p w:rsidR="00617D34" w:rsidP="00617D34" w:rsidRDefault="00617D34" w14:paraId="0BF4CCAC" w14:textId="77777777">
      <w:pPr>
        <w:spacing w:line="240" w:lineRule="auto"/>
        <w:contextualSpacing/>
      </w:pPr>
      <w:r>
        <w:t xml:space="preserve"> no ip address</w:t>
      </w:r>
    </w:p>
    <w:p w:rsidR="00617D34" w:rsidP="00617D34" w:rsidRDefault="00617D34" w14:paraId="495CA4CC" w14:textId="77777777">
      <w:pPr>
        <w:spacing w:line="240" w:lineRule="auto"/>
        <w:contextualSpacing/>
      </w:pPr>
      <w:r>
        <w:t>!</w:t>
      </w:r>
    </w:p>
    <w:p w:rsidR="00617D34" w:rsidP="00617D34" w:rsidRDefault="00617D34" w14:paraId="022AF670" w14:textId="77777777">
      <w:pPr>
        <w:spacing w:line="240" w:lineRule="auto"/>
        <w:contextualSpacing/>
      </w:pPr>
      <w:r>
        <w:t>router ospf 1</w:t>
      </w:r>
    </w:p>
    <w:p w:rsidR="00617D34" w:rsidP="00617D34" w:rsidRDefault="00617D34" w14:paraId="453CCF60" w14:textId="77777777">
      <w:pPr>
        <w:spacing w:line="240" w:lineRule="auto"/>
        <w:contextualSpacing/>
      </w:pPr>
      <w:r>
        <w:t xml:space="preserve"> router-id 6.6.6.6</w:t>
      </w:r>
    </w:p>
    <w:p w:rsidR="00617D34" w:rsidP="00617D34" w:rsidRDefault="00617D34" w14:paraId="48EC618E" w14:textId="77777777">
      <w:pPr>
        <w:spacing w:line="240" w:lineRule="auto"/>
        <w:contextualSpacing/>
      </w:pPr>
      <w:r>
        <w:t xml:space="preserve"> area 20 virtual-link 5.5.5.5</w:t>
      </w:r>
    </w:p>
    <w:p w:rsidR="00617D34" w:rsidP="00617D34" w:rsidRDefault="00617D34" w14:paraId="2F676099" w14:textId="77777777">
      <w:pPr>
        <w:spacing w:line="240" w:lineRule="auto"/>
        <w:contextualSpacing/>
      </w:pPr>
      <w:r>
        <w:t xml:space="preserve"> network 10.5.0.0 0.0.0.255 area 20</w:t>
      </w:r>
    </w:p>
    <w:p w:rsidR="00617D34" w:rsidP="00617D34" w:rsidRDefault="00617D34" w14:paraId="2BF1A985" w14:textId="77777777">
      <w:pPr>
        <w:spacing w:line="240" w:lineRule="auto"/>
        <w:contextualSpacing/>
      </w:pPr>
      <w:r>
        <w:t xml:space="preserve"> network 192.168.10.0 0.0.0.255 area 0</w:t>
      </w:r>
    </w:p>
    <w:p w:rsidR="00617D34" w:rsidP="00617D34" w:rsidRDefault="00617D34" w14:paraId="45C4FE7B" w14:textId="15811934">
      <w:pPr>
        <w:spacing w:line="240" w:lineRule="auto"/>
        <w:contextualSpacing/>
      </w:pPr>
      <w:r>
        <w:t>!</w:t>
      </w:r>
    </w:p>
    <w:p w:rsidR="00617D34" w:rsidP="00617D34" w:rsidRDefault="00617D34" w14:paraId="31639498" w14:textId="77777777">
      <w:pPr>
        <w:spacing w:line="240" w:lineRule="auto"/>
        <w:contextualSpacing/>
      </w:pPr>
      <w:r>
        <w:t>ipv6 router ospf 1</w:t>
      </w:r>
    </w:p>
    <w:p w:rsidR="00617D34" w:rsidP="00617D34" w:rsidRDefault="00617D34" w14:paraId="544851E0" w14:textId="77777777">
      <w:pPr>
        <w:spacing w:line="240" w:lineRule="auto"/>
        <w:contextualSpacing/>
      </w:pPr>
      <w:r>
        <w:t xml:space="preserve"> router-id 6.6.6.6</w:t>
      </w:r>
    </w:p>
    <w:p w:rsidR="00617D34" w:rsidP="00617D34" w:rsidRDefault="00617D34" w14:paraId="4717B81F" w14:textId="34B5956C">
      <w:pPr>
        <w:spacing w:line="240" w:lineRule="auto"/>
        <w:contextualSpacing/>
      </w:pPr>
      <w:r>
        <w:t>!</w:t>
      </w:r>
    </w:p>
    <w:p w:rsidR="00617D34" w:rsidP="00617D34" w:rsidRDefault="00617D34" w14:paraId="73FF621D" w14:textId="77777777">
      <w:pPr>
        <w:spacing w:line="240" w:lineRule="auto"/>
        <w:contextualSpacing/>
      </w:pPr>
      <w:r>
        <w:t>end</w:t>
      </w:r>
    </w:p>
    <w:p w:rsidR="00AC6E17" w:rsidP="00AC6E17" w:rsidRDefault="00AC6E17" w14:paraId="39586946" w14:textId="042149A0">
      <w:pPr>
        <w:spacing w:line="240" w:lineRule="auto"/>
        <w:contextualSpacing/>
      </w:pPr>
    </w:p>
    <w:p w:rsidR="00C94FE9" w:rsidP="00C94FE9" w:rsidRDefault="00C94FE9" w14:paraId="61F057AF" w14:textId="77777777">
      <w:pPr>
        <w:contextualSpacing/>
      </w:pPr>
      <w:r>
        <w:t>R6&gt;show ip route</w:t>
      </w:r>
    </w:p>
    <w:p w:rsidR="00C94FE9" w:rsidP="00C94FE9" w:rsidRDefault="00C94FE9" w14:paraId="5C60C20B" w14:textId="77777777">
      <w:pPr>
        <w:contextualSpacing/>
      </w:pPr>
      <w:r>
        <w:t>Codes: L - local, C - connected, S - static, R - RIP, M - mobile, B - BGP</w:t>
      </w:r>
    </w:p>
    <w:p w:rsidR="00C94FE9" w:rsidP="00C94FE9" w:rsidRDefault="00C94FE9" w14:paraId="0701084D" w14:textId="77777777">
      <w:pPr>
        <w:contextualSpacing/>
      </w:pPr>
      <w:r>
        <w:t xml:space="preserve">       D - EIGRP, EX - EIGRP external, O - OSPF, IA - OSPF inter area</w:t>
      </w:r>
    </w:p>
    <w:p w:rsidR="00C94FE9" w:rsidP="00C94FE9" w:rsidRDefault="00C94FE9" w14:paraId="4DA81F74" w14:textId="77777777">
      <w:pPr>
        <w:contextualSpacing/>
      </w:pPr>
      <w:r>
        <w:t xml:space="preserve">       N1 - OSPF NSSA external type 1, N2 - OSPF NSSA external type 2</w:t>
      </w:r>
    </w:p>
    <w:p w:rsidR="00C94FE9" w:rsidP="00C94FE9" w:rsidRDefault="00C94FE9" w14:paraId="45CB88CC" w14:textId="77777777">
      <w:pPr>
        <w:contextualSpacing/>
      </w:pPr>
      <w:r>
        <w:t xml:space="preserve">       E1 - OSPF external type 1, E2 - OSPF external type 2</w:t>
      </w:r>
    </w:p>
    <w:p w:rsidR="00C94FE9" w:rsidP="00C94FE9" w:rsidRDefault="00C94FE9" w14:paraId="2C4BC3EA" w14:textId="77777777">
      <w:pPr>
        <w:contextualSpacing/>
      </w:pPr>
      <w:r>
        <w:t xml:space="preserve">       i - IS-IS, su - IS-IS summary, L1 - IS-IS level-1, L2 - IS-IS level-2</w:t>
      </w:r>
    </w:p>
    <w:p w:rsidR="00C94FE9" w:rsidP="00C94FE9" w:rsidRDefault="00C94FE9" w14:paraId="71A7BE9F" w14:textId="77777777">
      <w:pPr>
        <w:contextualSpacing/>
      </w:pPr>
      <w:r>
        <w:t xml:space="preserve">       ia - IS-IS inter area, * - candidate default, U - per-user static route</w:t>
      </w:r>
    </w:p>
    <w:p w:rsidR="00C94FE9" w:rsidP="00C94FE9" w:rsidRDefault="00C94FE9" w14:paraId="4B48D911" w14:textId="77777777">
      <w:pPr>
        <w:contextualSpacing/>
      </w:pPr>
      <w:r>
        <w:t xml:space="preserve">       o - ODR, P - periodic downloaded static route, H - NHRP, l - LISP</w:t>
      </w:r>
    </w:p>
    <w:p w:rsidR="00C94FE9" w:rsidP="00C94FE9" w:rsidRDefault="00C94FE9" w14:paraId="44BC2C07" w14:textId="77777777">
      <w:pPr>
        <w:contextualSpacing/>
      </w:pPr>
      <w:r>
        <w:t xml:space="preserve">       a - application route</w:t>
      </w:r>
    </w:p>
    <w:p w:rsidR="00C94FE9" w:rsidP="00C94FE9" w:rsidRDefault="00C94FE9" w14:paraId="01F1F3FF" w14:textId="77777777">
      <w:pPr>
        <w:contextualSpacing/>
      </w:pPr>
      <w:r>
        <w:t xml:space="preserve">       + - replicated route, % - next hop override, p - overrides from PfR</w:t>
      </w:r>
    </w:p>
    <w:p w:rsidR="00C94FE9" w:rsidP="00C94FE9" w:rsidRDefault="00C94FE9" w14:paraId="3A2A1CE2" w14:textId="77777777">
      <w:pPr>
        <w:contextualSpacing/>
      </w:pPr>
    </w:p>
    <w:p w:rsidR="00C94FE9" w:rsidP="00C94FE9" w:rsidRDefault="00C94FE9" w14:paraId="7CA2DA20" w14:textId="77777777">
      <w:pPr>
        <w:contextualSpacing/>
      </w:pPr>
      <w:r>
        <w:t>Gateway of last resort is not set</w:t>
      </w:r>
    </w:p>
    <w:p w:rsidR="00C94FE9" w:rsidP="00C94FE9" w:rsidRDefault="00C94FE9" w14:paraId="0E96EE2C" w14:textId="77777777">
      <w:pPr>
        <w:contextualSpacing/>
      </w:pPr>
    </w:p>
    <w:p w:rsidR="00C94FE9" w:rsidP="00C94FE9" w:rsidRDefault="00C94FE9" w14:paraId="4F3BBADE" w14:textId="77777777">
      <w:pPr>
        <w:contextualSpacing/>
      </w:pPr>
      <w:r>
        <w:t xml:space="preserve">      10.0.0.0/8 is variably subnetted, 6 subnets, 2 masks</w:t>
      </w:r>
    </w:p>
    <w:p w:rsidR="00C94FE9" w:rsidP="00C94FE9" w:rsidRDefault="00C94FE9" w14:paraId="417CA8EC" w14:textId="77777777">
      <w:pPr>
        <w:contextualSpacing/>
      </w:pPr>
      <w:r>
        <w:t>O IA     10.1.0.0/24 [110/4] via 10.5.0.2, 00:00:18, GigabitEthernet0/0/1</w:t>
      </w:r>
    </w:p>
    <w:p w:rsidR="00C94FE9" w:rsidP="00C94FE9" w:rsidRDefault="00C94FE9" w14:paraId="66692A24" w14:textId="77777777">
      <w:pPr>
        <w:contextualSpacing/>
      </w:pPr>
      <w:r>
        <w:t>O IA     10.2.0.0/24 [110/3] via 10.5.0.2, 00:00:18, GigabitEthernet0/0/1</w:t>
      </w:r>
    </w:p>
    <w:p w:rsidR="00C94FE9" w:rsidP="00C94FE9" w:rsidRDefault="00C94FE9" w14:paraId="6B82A10F" w14:textId="77777777">
      <w:pPr>
        <w:contextualSpacing/>
      </w:pPr>
      <w:r>
        <w:t>O IA     10.3.0.0/24 [110/3] via 10.5.0.2, 00:00:18, GigabitEthernet0/0/1</w:t>
      </w:r>
    </w:p>
    <w:p w:rsidR="00C94FE9" w:rsidP="00C94FE9" w:rsidRDefault="00C94FE9" w14:paraId="0D69B191" w14:textId="77777777">
      <w:pPr>
        <w:contextualSpacing/>
      </w:pPr>
      <w:r>
        <w:t>O IA     10.4.0.0/24 [110/2] via 10.5.0.2, 00:00:18, GigabitEthernet0/0/1</w:t>
      </w:r>
    </w:p>
    <w:p w:rsidR="00C94FE9" w:rsidP="00C94FE9" w:rsidRDefault="00C94FE9" w14:paraId="2ACDB78E" w14:textId="77777777">
      <w:pPr>
        <w:contextualSpacing/>
      </w:pPr>
      <w:r>
        <w:t>C        10.5.0.0/24 is directly connected, GigabitEthernet0/0/1</w:t>
      </w:r>
    </w:p>
    <w:p w:rsidR="00C94FE9" w:rsidP="00C94FE9" w:rsidRDefault="00C94FE9" w14:paraId="31079F0C" w14:textId="77777777">
      <w:pPr>
        <w:contextualSpacing/>
      </w:pPr>
      <w:r>
        <w:t>L        10.5.0.1/32 is directly connected, GigabitEthernet0/0/1</w:t>
      </w:r>
    </w:p>
    <w:p w:rsidR="00C94FE9" w:rsidP="00C94FE9" w:rsidRDefault="00C94FE9" w14:paraId="0C6D6EBF" w14:textId="77777777">
      <w:pPr>
        <w:contextualSpacing/>
      </w:pPr>
      <w:r>
        <w:lastRenderedPageBreak/>
        <w:t xml:space="preserve">      192.168.1.0/24 is variably subnetted, 3 subnets, 2 masks</w:t>
      </w:r>
    </w:p>
    <w:p w:rsidR="00C94FE9" w:rsidP="00C94FE9" w:rsidRDefault="00C94FE9" w14:paraId="5D3E51A1" w14:textId="77777777">
      <w:pPr>
        <w:contextualSpacing/>
      </w:pPr>
      <w:r>
        <w:t>C        192.168.1.0/24 is directly connected, Loopback0</w:t>
      </w:r>
    </w:p>
    <w:p w:rsidR="00C94FE9" w:rsidP="00C94FE9" w:rsidRDefault="00C94FE9" w14:paraId="3ACE68D4" w14:textId="77777777">
      <w:pPr>
        <w:contextualSpacing/>
      </w:pPr>
      <w:r>
        <w:t>O IA     192.168.1.1/32 [110/5] via 10.5.0.2, 00:00:18, GigabitEthernet0/0/1</w:t>
      </w:r>
    </w:p>
    <w:p w:rsidR="00C94FE9" w:rsidP="00C94FE9" w:rsidRDefault="00C94FE9" w14:paraId="1B98509A" w14:textId="77777777">
      <w:pPr>
        <w:contextualSpacing/>
      </w:pPr>
      <w:r>
        <w:t>L        192.168.1.6/32 is directly connected, Loopback0</w:t>
      </w:r>
    </w:p>
    <w:p w:rsidR="00C94FE9" w:rsidP="00C94FE9" w:rsidRDefault="00C94FE9" w14:paraId="3D58F7A4" w14:textId="77777777">
      <w:pPr>
        <w:contextualSpacing/>
      </w:pPr>
      <w:r>
        <w:t xml:space="preserve">      192.168.2.0/32 is subnetted, 1 subnets</w:t>
      </w:r>
    </w:p>
    <w:p w:rsidR="00C94FE9" w:rsidP="00C94FE9" w:rsidRDefault="00C94FE9" w14:paraId="1921244C" w14:textId="77777777">
      <w:pPr>
        <w:contextualSpacing/>
      </w:pPr>
      <w:r>
        <w:t>O IA     192.168.2.1 [110/4] via 10.5.0.2, 00:00:18, GigabitEthernet0/0/1</w:t>
      </w:r>
    </w:p>
    <w:p w:rsidR="00C94FE9" w:rsidP="00C94FE9" w:rsidRDefault="00C94FE9" w14:paraId="277A49A8" w14:textId="77777777">
      <w:pPr>
        <w:contextualSpacing/>
      </w:pPr>
      <w:r>
        <w:t xml:space="preserve">      192.168.3.0/32 is subnetted, 1 subnets</w:t>
      </w:r>
    </w:p>
    <w:p w:rsidR="00C94FE9" w:rsidP="00C94FE9" w:rsidRDefault="00C94FE9" w14:paraId="196887E7" w14:textId="77777777">
      <w:pPr>
        <w:contextualSpacing/>
      </w:pPr>
      <w:r>
        <w:t>O IA     192.168.3.1 [110/3] via 10.5.0.2, 00:00:18, GigabitEthernet0/0/1</w:t>
      </w:r>
    </w:p>
    <w:p w:rsidR="00C94FE9" w:rsidP="00C94FE9" w:rsidRDefault="00C94FE9" w14:paraId="5A326289" w14:textId="77777777">
      <w:pPr>
        <w:contextualSpacing/>
      </w:pPr>
      <w:r>
        <w:t xml:space="preserve">      192.168.4.0/32 is subnetted, 1 subnets</w:t>
      </w:r>
    </w:p>
    <w:p w:rsidR="00C94FE9" w:rsidP="00C94FE9" w:rsidRDefault="00C94FE9" w14:paraId="59FB15C2" w14:textId="77777777">
      <w:pPr>
        <w:contextualSpacing/>
      </w:pPr>
      <w:r>
        <w:t>O IA     192.168.4.1 [110/4] via 10.5.0.2, 00:00:18, GigabitEthernet0/0/1</w:t>
      </w:r>
    </w:p>
    <w:p w:rsidR="00C94FE9" w:rsidP="00C94FE9" w:rsidRDefault="00C94FE9" w14:paraId="107E9436" w14:textId="77777777">
      <w:pPr>
        <w:contextualSpacing/>
      </w:pPr>
      <w:r>
        <w:t xml:space="preserve">      192.168.5.0/32 is subnetted, 1 subnets</w:t>
      </w:r>
    </w:p>
    <w:p w:rsidR="006C23E4" w:rsidP="00C94FE9" w:rsidRDefault="00C94FE9" w14:paraId="45DBC66C" w14:textId="6308A233">
      <w:pPr>
        <w:contextualSpacing/>
      </w:pPr>
      <w:r>
        <w:t>O IA     192.168.5.1 [110/2] via 10.5.0.2, 00:00:18, GigabitEthernet0/0/1</w:t>
      </w:r>
    </w:p>
    <w:p w:rsidR="00C94FE9" w:rsidP="00C94FE9" w:rsidRDefault="00C94FE9" w14:paraId="62EA510B" w14:textId="77777777">
      <w:pPr>
        <w:contextualSpacing/>
      </w:pPr>
    </w:p>
    <w:p w:rsidR="00C94FE9" w:rsidP="00C94FE9" w:rsidRDefault="00C94FE9" w14:paraId="435CAD05" w14:textId="77777777">
      <w:pPr>
        <w:contextualSpacing/>
      </w:pPr>
      <w:r>
        <w:t>R6&gt;show ipv6 route</w:t>
      </w:r>
    </w:p>
    <w:p w:rsidR="00C94FE9" w:rsidP="00C94FE9" w:rsidRDefault="00C94FE9" w14:paraId="556670DB" w14:textId="77777777">
      <w:pPr>
        <w:contextualSpacing/>
      </w:pPr>
      <w:r>
        <w:t>IPv6 Routing Table - default - 14 entries</w:t>
      </w:r>
    </w:p>
    <w:p w:rsidR="00C94FE9" w:rsidP="00C94FE9" w:rsidRDefault="00C94FE9" w14:paraId="56046BCE" w14:textId="77777777">
      <w:pPr>
        <w:contextualSpacing/>
      </w:pPr>
      <w:r>
        <w:t>Codes: C - Connected, L - Local, S - Static, U - Per-user Static route</w:t>
      </w:r>
    </w:p>
    <w:p w:rsidR="00C94FE9" w:rsidP="00C94FE9" w:rsidRDefault="00C94FE9" w14:paraId="02A8AD69" w14:textId="77777777">
      <w:pPr>
        <w:contextualSpacing/>
      </w:pPr>
      <w:r>
        <w:t xml:space="preserve">       B - BGP, R - RIP, I1 - ISIS L1, I2 - ISIS L2</w:t>
      </w:r>
    </w:p>
    <w:p w:rsidR="00C94FE9" w:rsidP="00C94FE9" w:rsidRDefault="00C94FE9" w14:paraId="1C113404" w14:textId="77777777">
      <w:pPr>
        <w:contextualSpacing/>
      </w:pPr>
      <w:r>
        <w:t xml:space="preserve">       IA - ISIS interarea, IS - ISIS summary, D - EIGRP, EX - EIGRP external</w:t>
      </w:r>
    </w:p>
    <w:p w:rsidR="00C94FE9" w:rsidP="00C94FE9" w:rsidRDefault="00C94FE9" w14:paraId="5B055100" w14:textId="77777777">
      <w:pPr>
        <w:contextualSpacing/>
      </w:pPr>
      <w:r>
        <w:t xml:space="preserve">       ND - ND Default, NDp - ND Prefix, DCE - Destination, NDr - Redirect</w:t>
      </w:r>
    </w:p>
    <w:p w:rsidR="00C94FE9" w:rsidP="00C94FE9" w:rsidRDefault="00C94FE9" w14:paraId="76014BC8" w14:textId="77777777">
      <w:pPr>
        <w:contextualSpacing/>
      </w:pPr>
      <w:r>
        <w:t xml:space="preserve">       O - OSPF Intra, OI - OSPF Inter, OE1 - OSPF ext 1, OE2 - OSPF ext 2</w:t>
      </w:r>
    </w:p>
    <w:p w:rsidR="00C94FE9" w:rsidP="00C94FE9" w:rsidRDefault="00C94FE9" w14:paraId="2AC52F3E" w14:textId="77777777">
      <w:pPr>
        <w:contextualSpacing/>
      </w:pPr>
      <w:r>
        <w:t xml:space="preserve">       ON1 - OSPF NSSA ext 1, ON2 - OSPF NSSA ext 2, a - Application</w:t>
      </w:r>
    </w:p>
    <w:p w:rsidR="00C94FE9" w:rsidP="00C94FE9" w:rsidRDefault="00C94FE9" w14:paraId="69B23377" w14:textId="77777777">
      <w:pPr>
        <w:contextualSpacing/>
      </w:pPr>
      <w:r>
        <w:t>C   10::/64 [0/0]</w:t>
      </w:r>
    </w:p>
    <w:p w:rsidR="00C94FE9" w:rsidP="00C94FE9" w:rsidRDefault="00C94FE9" w14:paraId="746D432E" w14:textId="77777777">
      <w:pPr>
        <w:contextualSpacing/>
      </w:pPr>
      <w:r>
        <w:t xml:space="preserve">     via Loopback0, directly connected</w:t>
      </w:r>
    </w:p>
    <w:p w:rsidR="00C94FE9" w:rsidP="00C94FE9" w:rsidRDefault="00C94FE9" w14:paraId="1EB72B95" w14:textId="77777777">
      <w:pPr>
        <w:contextualSpacing/>
      </w:pPr>
      <w:r>
        <w:t>OI  10::1:1/128 [110/4]</w:t>
      </w:r>
    </w:p>
    <w:p w:rsidR="00C94FE9" w:rsidP="00C94FE9" w:rsidRDefault="00C94FE9" w14:paraId="740FADF2" w14:textId="77777777">
      <w:pPr>
        <w:contextualSpacing/>
      </w:pPr>
      <w:r>
        <w:t xml:space="preserve">     via FE80::B6A8:B9FF:FE01:B5A1, GigabitEthernet0/0/1</w:t>
      </w:r>
    </w:p>
    <w:p w:rsidR="00C94FE9" w:rsidP="00C94FE9" w:rsidRDefault="00C94FE9" w14:paraId="18910D4F" w14:textId="77777777">
      <w:pPr>
        <w:contextualSpacing/>
      </w:pPr>
      <w:r>
        <w:t>OI  10::2:1/128 [110/3]</w:t>
      </w:r>
    </w:p>
    <w:p w:rsidR="00C94FE9" w:rsidP="00C94FE9" w:rsidRDefault="00C94FE9" w14:paraId="0FB854DC" w14:textId="77777777">
      <w:pPr>
        <w:contextualSpacing/>
      </w:pPr>
      <w:r>
        <w:t xml:space="preserve">     via FE80::B6A8:B9FF:FE01:B5A1, GigabitEthernet0/0/1</w:t>
      </w:r>
    </w:p>
    <w:p w:rsidR="00C94FE9" w:rsidP="00C94FE9" w:rsidRDefault="00C94FE9" w14:paraId="2D9C4880" w14:textId="77777777">
      <w:pPr>
        <w:contextualSpacing/>
      </w:pPr>
      <w:r>
        <w:t>OI  10::3:1/128 [110/2]</w:t>
      </w:r>
    </w:p>
    <w:p w:rsidR="00C94FE9" w:rsidP="00C94FE9" w:rsidRDefault="00C94FE9" w14:paraId="5F962267" w14:textId="77777777">
      <w:pPr>
        <w:contextualSpacing/>
      </w:pPr>
      <w:r>
        <w:t xml:space="preserve">     via FE80::B6A8:B9FF:FE01:B5A1, GigabitEthernet0/0/1</w:t>
      </w:r>
    </w:p>
    <w:p w:rsidR="00C94FE9" w:rsidP="00C94FE9" w:rsidRDefault="00C94FE9" w14:paraId="1DB2A356" w14:textId="77777777">
      <w:pPr>
        <w:contextualSpacing/>
      </w:pPr>
      <w:r>
        <w:t>OI  10::4:1/128 [110/3]</w:t>
      </w:r>
    </w:p>
    <w:p w:rsidR="00C94FE9" w:rsidP="00C94FE9" w:rsidRDefault="00C94FE9" w14:paraId="6930CC84" w14:textId="77777777">
      <w:pPr>
        <w:contextualSpacing/>
      </w:pPr>
      <w:r>
        <w:t xml:space="preserve">     via FE80::B6A8:B9FF:FE01:B5A1, GigabitEthernet0/0/1</w:t>
      </w:r>
    </w:p>
    <w:p w:rsidR="00C94FE9" w:rsidP="00C94FE9" w:rsidRDefault="00C94FE9" w14:paraId="1022DF97" w14:textId="77777777">
      <w:pPr>
        <w:contextualSpacing/>
      </w:pPr>
      <w:r>
        <w:t>OI  10::5:1/128 [110/1]</w:t>
      </w:r>
    </w:p>
    <w:p w:rsidR="00C94FE9" w:rsidP="00C94FE9" w:rsidRDefault="00C94FE9" w14:paraId="24E84C18" w14:textId="77777777">
      <w:pPr>
        <w:contextualSpacing/>
      </w:pPr>
      <w:r>
        <w:t xml:space="preserve">     via FE80::B6A8:B9FF:FE01:B5A1, GigabitEthernet0/0/1</w:t>
      </w:r>
    </w:p>
    <w:p w:rsidR="00C94FE9" w:rsidP="00C94FE9" w:rsidRDefault="00C94FE9" w14:paraId="7EBBFCF2" w14:textId="77777777">
      <w:pPr>
        <w:contextualSpacing/>
      </w:pPr>
      <w:r>
        <w:t>L   10::6:1/128 [0/0]</w:t>
      </w:r>
    </w:p>
    <w:p w:rsidR="00C94FE9" w:rsidP="00C94FE9" w:rsidRDefault="00C94FE9" w14:paraId="0CE3D404" w14:textId="77777777">
      <w:pPr>
        <w:contextualSpacing/>
      </w:pPr>
      <w:r>
        <w:t xml:space="preserve">     via Loopback0, receive</w:t>
      </w:r>
    </w:p>
    <w:p w:rsidR="00C94FE9" w:rsidP="00C94FE9" w:rsidRDefault="00C94FE9" w14:paraId="1B4959EC" w14:textId="77777777">
      <w:pPr>
        <w:contextualSpacing/>
      </w:pPr>
      <w:r>
        <w:t>OI  10:1::/64 [110/4]</w:t>
      </w:r>
    </w:p>
    <w:p w:rsidR="00C94FE9" w:rsidP="00C94FE9" w:rsidRDefault="00C94FE9" w14:paraId="680B7C9D" w14:textId="77777777">
      <w:pPr>
        <w:contextualSpacing/>
      </w:pPr>
      <w:r>
        <w:t xml:space="preserve">     via FE80::B6A8:B9FF:FE01:B5A1, GigabitEthernet0/0/1</w:t>
      </w:r>
    </w:p>
    <w:p w:rsidR="00C94FE9" w:rsidP="00C94FE9" w:rsidRDefault="00C94FE9" w14:paraId="1BB870A0" w14:textId="77777777">
      <w:pPr>
        <w:contextualSpacing/>
      </w:pPr>
      <w:r>
        <w:t>OI  10:2::/64 [110/3]</w:t>
      </w:r>
    </w:p>
    <w:p w:rsidR="00C94FE9" w:rsidP="00C94FE9" w:rsidRDefault="00C94FE9" w14:paraId="0DC55895" w14:textId="77777777">
      <w:pPr>
        <w:contextualSpacing/>
      </w:pPr>
      <w:r>
        <w:t xml:space="preserve">     via FE80::B6A8:B9FF:FE01:B5A1, GigabitEthernet0/0/1</w:t>
      </w:r>
    </w:p>
    <w:p w:rsidR="00C94FE9" w:rsidP="00C94FE9" w:rsidRDefault="00C94FE9" w14:paraId="66E41748" w14:textId="77777777">
      <w:pPr>
        <w:contextualSpacing/>
      </w:pPr>
      <w:r>
        <w:t>OI  10:3::/64 [110/3]</w:t>
      </w:r>
    </w:p>
    <w:p w:rsidR="00C94FE9" w:rsidP="00C94FE9" w:rsidRDefault="00C94FE9" w14:paraId="575E061D" w14:textId="77777777">
      <w:pPr>
        <w:contextualSpacing/>
      </w:pPr>
      <w:r>
        <w:t xml:space="preserve">     via FE80::B6A8:B9FF:FE01:B5A1, GigabitEthernet0/0/1</w:t>
      </w:r>
    </w:p>
    <w:p w:rsidR="00C94FE9" w:rsidP="00C94FE9" w:rsidRDefault="00C94FE9" w14:paraId="4D1D6206" w14:textId="77777777">
      <w:pPr>
        <w:contextualSpacing/>
      </w:pPr>
      <w:r>
        <w:t>OI  10:4::/64 [110/2]</w:t>
      </w:r>
    </w:p>
    <w:p w:rsidR="00C94FE9" w:rsidP="00C94FE9" w:rsidRDefault="00C94FE9" w14:paraId="7B4651B3" w14:textId="77777777">
      <w:pPr>
        <w:contextualSpacing/>
      </w:pPr>
      <w:r>
        <w:lastRenderedPageBreak/>
        <w:t xml:space="preserve">     via FE80::B6A8:B9FF:FE01:B5A1, GigabitEthernet0/0/1</w:t>
      </w:r>
    </w:p>
    <w:p w:rsidR="00C94FE9" w:rsidP="00C94FE9" w:rsidRDefault="00C94FE9" w14:paraId="53B931D8" w14:textId="77777777">
      <w:pPr>
        <w:contextualSpacing/>
      </w:pPr>
      <w:r>
        <w:t>C   10:5::/64 [0/0]</w:t>
      </w:r>
    </w:p>
    <w:p w:rsidR="00C94FE9" w:rsidP="00C94FE9" w:rsidRDefault="00C94FE9" w14:paraId="02BA0204" w14:textId="77777777">
      <w:pPr>
        <w:contextualSpacing/>
      </w:pPr>
      <w:r>
        <w:t xml:space="preserve">     via GigabitEthernet0/0/1, directly connected</w:t>
      </w:r>
    </w:p>
    <w:p w:rsidR="00C94FE9" w:rsidP="00C94FE9" w:rsidRDefault="00C94FE9" w14:paraId="34EBFF10" w14:textId="77777777">
      <w:pPr>
        <w:contextualSpacing/>
      </w:pPr>
      <w:r>
        <w:t>L   10:5::1/128 [0/0]</w:t>
      </w:r>
    </w:p>
    <w:p w:rsidR="00C94FE9" w:rsidP="00C94FE9" w:rsidRDefault="00C94FE9" w14:paraId="5CA4D7B7" w14:textId="77777777">
      <w:pPr>
        <w:contextualSpacing/>
      </w:pPr>
      <w:r>
        <w:t xml:space="preserve">     via GigabitEthernet0/0/1, receive</w:t>
      </w:r>
    </w:p>
    <w:p w:rsidR="00C94FE9" w:rsidP="00C94FE9" w:rsidRDefault="00C94FE9" w14:paraId="3AF45C3A" w14:textId="77777777">
      <w:pPr>
        <w:contextualSpacing/>
      </w:pPr>
      <w:r>
        <w:t>L   FF00::/8 [0/0]</w:t>
      </w:r>
    </w:p>
    <w:p w:rsidR="00C94FE9" w:rsidP="00C94FE9" w:rsidRDefault="00C94FE9" w14:paraId="2DA438D2" w14:textId="4B82E141">
      <w:pPr>
        <w:contextualSpacing/>
      </w:pPr>
      <w:r>
        <w:t xml:space="preserve">     via Null0, receive</w:t>
      </w:r>
    </w:p>
    <w:p w:rsidR="00C94FE9" w:rsidP="00C94FE9" w:rsidRDefault="00B71012" w14:paraId="0EBAA463" w14:textId="42BA27AA">
      <w:pPr>
        <w:pStyle w:val="Heading1"/>
      </w:pPr>
      <w:r>
        <w:t>Problems</w:t>
      </w:r>
    </w:p>
    <w:p w:rsidR="00B71012" w:rsidP="00B71012" w:rsidRDefault="00B71012" w14:paraId="5D21458E" w14:textId="18259909">
      <w:pPr>
        <w:spacing w:line="240" w:lineRule="auto"/>
        <w:contextualSpacing/>
      </w:pPr>
      <w:r>
        <w:t xml:space="preserve">For this lab the only problem we had </w:t>
      </w:r>
      <w:r w:rsidR="00A71C3D">
        <w:t>was we confused ourselves with /30 networks</w:t>
      </w:r>
      <w:r w:rsidR="00F72473">
        <w:t xml:space="preserve">, we solved this by changing </w:t>
      </w:r>
      <w:r w:rsidR="00304CFD">
        <w:t>all</w:t>
      </w:r>
      <w:r w:rsidR="00F72473">
        <w:t xml:space="preserve"> our IPv4 networks to /24</w:t>
      </w:r>
      <w:r w:rsidR="00304CFD">
        <w:t>.</w:t>
      </w:r>
      <w:r w:rsidR="00EE0352">
        <w:t xml:space="preserve"> Another problem we faced was </w:t>
      </w:r>
      <w:r w:rsidR="00B63230">
        <w:t>that IPv6 OSPF does not like having area 0 partitioned which caused out loopback interfaces to not respond to pings</w:t>
      </w:r>
      <w:r w:rsidR="002C46F1">
        <w:t>. We fixed this by taking the loopback interfaces out of area 0 and placing them into areas respective to the rest of the router.</w:t>
      </w:r>
    </w:p>
    <w:p w:rsidR="00304CFD" w:rsidP="00304CFD" w:rsidRDefault="00304CFD" w14:paraId="0A00D725" w14:textId="45602EBB">
      <w:pPr>
        <w:pStyle w:val="Heading1"/>
      </w:pPr>
      <w:r>
        <w:t xml:space="preserve">Conclusion </w:t>
      </w:r>
    </w:p>
    <w:p w:rsidR="00304CFD" w:rsidP="00304CFD" w:rsidRDefault="00304CFD" w14:paraId="22BDB39A" w14:textId="3235F110">
      <w:pPr>
        <w:spacing w:line="240" w:lineRule="auto"/>
        <w:contextualSpacing/>
      </w:pPr>
      <w:r>
        <w:t>In summary we</w:t>
      </w:r>
      <w:r w:rsidR="009A192E">
        <w:t xml:space="preserve"> developed</w:t>
      </w:r>
      <w:r>
        <w:t xml:space="preserve"> IPv4 and IPv6 addressing schemes, configured OSPFv2 and OSPFv3, </w:t>
      </w:r>
      <w:r w:rsidRPr="00F1274E" w:rsidR="00F1274E">
        <w:t xml:space="preserve">create an IP addressing scheme, and troubleshoot </w:t>
      </w:r>
      <w:r w:rsidR="00895DD5">
        <w:t>backbone issues</w:t>
      </w:r>
      <w:r w:rsidRPr="00F1274E" w:rsidR="00F1274E">
        <w:t xml:space="preserve">. All of this was done to allow the </w:t>
      </w:r>
      <w:r w:rsidR="00557EA7">
        <w:t>routers</w:t>
      </w:r>
      <w:r w:rsidRPr="00F1274E" w:rsidR="00F1274E">
        <w:t xml:space="preserve"> to communicate with each other with </w:t>
      </w:r>
      <w:r w:rsidR="00557EA7">
        <w:t>the ability</w:t>
      </w:r>
      <w:r w:rsidRPr="00F1274E" w:rsidR="00F1274E">
        <w:t xml:space="preserve"> for easy expansion.</w:t>
      </w:r>
    </w:p>
    <w:p w:rsidR="00FF77B1" w:rsidP="00304CFD" w:rsidRDefault="00FF77B1" w14:paraId="55F008FD" w14:textId="77777777">
      <w:pPr>
        <w:spacing w:line="240" w:lineRule="auto"/>
        <w:contextualSpacing/>
      </w:pPr>
    </w:p>
    <w:p w:rsidRPr="00304CFD" w:rsidR="00FF77B1" w:rsidP="00304CFD" w:rsidRDefault="00FF77B1" w14:paraId="2CBCB87E" w14:textId="42CFC3AA">
      <w:pPr>
        <w:spacing w:line="240" w:lineRule="auto"/>
        <w:contextualSpacing/>
      </w:pPr>
      <w:r>
        <w:object w:dxaOrig="7092" w:dyaOrig="9505" w14:anchorId="37923816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354.5pt;height:475.5pt" o:ole="" type="#_x0000_t75">
            <v:imagedata o:title="" r:id="rId9"/>
          </v:shape>
          <o:OLEObject Type="Embed" ProgID="AcroExch.Document.DC" ShapeID="_x0000_i1025" DrawAspect="Content" ObjectID="_1698648572" r:id="rId10"/>
        </w:object>
      </w:r>
    </w:p>
    <w:sectPr w:rsidRPr="00304CFD" w:rsidR="00FF77B1">
      <w:footerReference w:type="default" r:id="rId11"/>
      <w:pgSz w:w="12240" w:h="15840" w:orient="portrait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F4FFA" w:rsidP="00C6554A" w:rsidRDefault="00FF4FFA" w14:paraId="530AFA25" w14:textId="77777777">
      <w:pPr>
        <w:spacing w:before="0" w:after="0" w:line="240" w:lineRule="auto"/>
      </w:pPr>
      <w:r>
        <w:separator/>
      </w:r>
    </w:p>
  </w:endnote>
  <w:endnote w:type="continuationSeparator" w:id="0">
    <w:p w:rsidR="00FF4FFA" w:rsidP="00C6554A" w:rsidRDefault="00FF4FFA" w14:paraId="7FEED715" w14:textId="77777777">
      <w:pPr>
        <w:spacing w:before="0" w:after="0" w:line="240" w:lineRule="auto"/>
      </w:pPr>
      <w:r>
        <w:continuationSeparator/>
      </w:r>
    </w:p>
  </w:endnote>
  <w:endnote w:type="continuationNotice" w:id="1">
    <w:p w:rsidR="00FF4FFA" w:rsidRDefault="00FF4FFA" w14:paraId="06F4EFAE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HG明朝E"/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27B9B" w:rsidRDefault="00ED7C44" w14:paraId="0EAD5F0B" w14:textId="77777777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F4FFA" w:rsidP="00C6554A" w:rsidRDefault="00FF4FFA" w14:paraId="7E082021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FF4FFA" w:rsidP="00C6554A" w:rsidRDefault="00FF4FFA" w14:paraId="6D0504E0" w14:textId="77777777">
      <w:pPr>
        <w:spacing w:before="0" w:after="0" w:line="240" w:lineRule="auto"/>
      </w:pPr>
      <w:r>
        <w:continuationSeparator/>
      </w:r>
    </w:p>
  </w:footnote>
  <w:footnote w:type="continuationNotice" w:id="1">
    <w:p w:rsidR="00FF4FFA" w:rsidRDefault="00FF4FFA" w14:paraId="2AF6CD47" w14:textId="77777777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909A86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hint="default" w:ascii="Century Gothic" w:hAnsi="Century Gothic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7B12FFB"/>
    <w:multiLevelType w:val="hybridMultilevel"/>
    <w:tmpl w:val="A41427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9B"/>
    <w:rsid w:val="0000184C"/>
    <w:rsid w:val="000057A5"/>
    <w:rsid w:val="00014FF3"/>
    <w:rsid w:val="000160EF"/>
    <w:rsid w:val="00022A25"/>
    <w:rsid w:val="00034916"/>
    <w:rsid w:val="0004641E"/>
    <w:rsid w:val="00050306"/>
    <w:rsid w:val="00054A97"/>
    <w:rsid w:val="00090448"/>
    <w:rsid w:val="00091B8D"/>
    <w:rsid w:val="00094A73"/>
    <w:rsid w:val="000D763B"/>
    <w:rsid w:val="000E6F77"/>
    <w:rsid w:val="000F154E"/>
    <w:rsid w:val="0012371A"/>
    <w:rsid w:val="00127B9B"/>
    <w:rsid w:val="00137FEB"/>
    <w:rsid w:val="001448C7"/>
    <w:rsid w:val="00192B96"/>
    <w:rsid w:val="001963FD"/>
    <w:rsid w:val="0019762E"/>
    <w:rsid w:val="001B0D29"/>
    <w:rsid w:val="001B3A35"/>
    <w:rsid w:val="001E4E44"/>
    <w:rsid w:val="00207714"/>
    <w:rsid w:val="00216601"/>
    <w:rsid w:val="00220899"/>
    <w:rsid w:val="00243FDB"/>
    <w:rsid w:val="002554CD"/>
    <w:rsid w:val="002647D9"/>
    <w:rsid w:val="00286B7D"/>
    <w:rsid w:val="00293B83"/>
    <w:rsid w:val="002A1698"/>
    <w:rsid w:val="002B4294"/>
    <w:rsid w:val="002B432D"/>
    <w:rsid w:val="002C3D33"/>
    <w:rsid w:val="002C46F1"/>
    <w:rsid w:val="002D154E"/>
    <w:rsid w:val="002E475B"/>
    <w:rsid w:val="00304CFD"/>
    <w:rsid w:val="00315BCE"/>
    <w:rsid w:val="00317EDB"/>
    <w:rsid w:val="003205C5"/>
    <w:rsid w:val="00323026"/>
    <w:rsid w:val="00331A05"/>
    <w:rsid w:val="00333D0D"/>
    <w:rsid w:val="00334B2B"/>
    <w:rsid w:val="00335D84"/>
    <w:rsid w:val="00357934"/>
    <w:rsid w:val="00364C9C"/>
    <w:rsid w:val="00372D32"/>
    <w:rsid w:val="003765FB"/>
    <w:rsid w:val="003920B8"/>
    <w:rsid w:val="003969C5"/>
    <w:rsid w:val="003A3EAB"/>
    <w:rsid w:val="003B5778"/>
    <w:rsid w:val="003E3661"/>
    <w:rsid w:val="003F746C"/>
    <w:rsid w:val="004124DC"/>
    <w:rsid w:val="00412943"/>
    <w:rsid w:val="0042341D"/>
    <w:rsid w:val="004271A5"/>
    <w:rsid w:val="004321FA"/>
    <w:rsid w:val="00437240"/>
    <w:rsid w:val="004632D6"/>
    <w:rsid w:val="00477326"/>
    <w:rsid w:val="004966BC"/>
    <w:rsid w:val="004B6DFC"/>
    <w:rsid w:val="004C049F"/>
    <w:rsid w:val="004C34C8"/>
    <w:rsid w:val="004C6E40"/>
    <w:rsid w:val="004E231A"/>
    <w:rsid w:val="004E4194"/>
    <w:rsid w:val="004E54F7"/>
    <w:rsid w:val="005000E2"/>
    <w:rsid w:val="00500D0B"/>
    <w:rsid w:val="00507840"/>
    <w:rsid w:val="00520DF8"/>
    <w:rsid w:val="00532332"/>
    <w:rsid w:val="00532D87"/>
    <w:rsid w:val="00535EC6"/>
    <w:rsid w:val="005360BA"/>
    <w:rsid w:val="005415DD"/>
    <w:rsid w:val="005444CF"/>
    <w:rsid w:val="00557EA7"/>
    <w:rsid w:val="005713AD"/>
    <w:rsid w:val="00575D0B"/>
    <w:rsid w:val="005A0825"/>
    <w:rsid w:val="005A56DD"/>
    <w:rsid w:val="005C3548"/>
    <w:rsid w:val="005D18CC"/>
    <w:rsid w:val="005D1EC5"/>
    <w:rsid w:val="00605E94"/>
    <w:rsid w:val="00615970"/>
    <w:rsid w:val="00617D34"/>
    <w:rsid w:val="006262FA"/>
    <w:rsid w:val="0064709B"/>
    <w:rsid w:val="0065107C"/>
    <w:rsid w:val="0065720C"/>
    <w:rsid w:val="00674770"/>
    <w:rsid w:val="006A296C"/>
    <w:rsid w:val="006A3CE7"/>
    <w:rsid w:val="006B2111"/>
    <w:rsid w:val="006B4EE9"/>
    <w:rsid w:val="006C23E4"/>
    <w:rsid w:val="006E3998"/>
    <w:rsid w:val="006E6974"/>
    <w:rsid w:val="0070060A"/>
    <w:rsid w:val="00726AD9"/>
    <w:rsid w:val="007353D6"/>
    <w:rsid w:val="00750918"/>
    <w:rsid w:val="007533BA"/>
    <w:rsid w:val="00760336"/>
    <w:rsid w:val="00764C0B"/>
    <w:rsid w:val="00782CF3"/>
    <w:rsid w:val="007B04CB"/>
    <w:rsid w:val="007C6806"/>
    <w:rsid w:val="007D38D7"/>
    <w:rsid w:val="007E5EF9"/>
    <w:rsid w:val="00811DE0"/>
    <w:rsid w:val="0081795F"/>
    <w:rsid w:val="00821714"/>
    <w:rsid w:val="00825A08"/>
    <w:rsid w:val="00894965"/>
    <w:rsid w:val="00895DD5"/>
    <w:rsid w:val="008A140C"/>
    <w:rsid w:val="008B3508"/>
    <w:rsid w:val="008D6D94"/>
    <w:rsid w:val="008E0472"/>
    <w:rsid w:val="008F301A"/>
    <w:rsid w:val="008F4B86"/>
    <w:rsid w:val="00911EA9"/>
    <w:rsid w:val="0091327C"/>
    <w:rsid w:val="00922809"/>
    <w:rsid w:val="00923271"/>
    <w:rsid w:val="00934D96"/>
    <w:rsid w:val="00943567"/>
    <w:rsid w:val="00972B92"/>
    <w:rsid w:val="00986E4F"/>
    <w:rsid w:val="00997BB8"/>
    <w:rsid w:val="009A192E"/>
    <w:rsid w:val="009A7805"/>
    <w:rsid w:val="009C2D5E"/>
    <w:rsid w:val="009D086A"/>
    <w:rsid w:val="009E78C4"/>
    <w:rsid w:val="009F6ACF"/>
    <w:rsid w:val="00A03C73"/>
    <w:rsid w:val="00A053F9"/>
    <w:rsid w:val="00A102BC"/>
    <w:rsid w:val="00A108FA"/>
    <w:rsid w:val="00A671D8"/>
    <w:rsid w:val="00A706F1"/>
    <w:rsid w:val="00A71C3D"/>
    <w:rsid w:val="00A747DB"/>
    <w:rsid w:val="00A7639A"/>
    <w:rsid w:val="00A9046B"/>
    <w:rsid w:val="00A9062C"/>
    <w:rsid w:val="00A910F2"/>
    <w:rsid w:val="00A95025"/>
    <w:rsid w:val="00AC03A2"/>
    <w:rsid w:val="00AC6E17"/>
    <w:rsid w:val="00AD0D37"/>
    <w:rsid w:val="00AD14F6"/>
    <w:rsid w:val="00AD60D9"/>
    <w:rsid w:val="00AE39EA"/>
    <w:rsid w:val="00AF63A8"/>
    <w:rsid w:val="00B05E8D"/>
    <w:rsid w:val="00B10F8C"/>
    <w:rsid w:val="00B16F7F"/>
    <w:rsid w:val="00B37F83"/>
    <w:rsid w:val="00B4560E"/>
    <w:rsid w:val="00B529EF"/>
    <w:rsid w:val="00B63230"/>
    <w:rsid w:val="00B71012"/>
    <w:rsid w:val="00B84187"/>
    <w:rsid w:val="00B95755"/>
    <w:rsid w:val="00BA440F"/>
    <w:rsid w:val="00BB4870"/>
    <w:rsid w:val="00BC5134"/>
    <w:rsid w:val="00BD5308"/>
    <w:rsid w:val="00BE11C2"/>
    <w:rsid w:val="00BE6ACA"/>
    <w:rsid w:val="00C070B2"/>
    <w:rsid w:val="00C13D8D"/>
    <w:rsid w:val="00C304B2"/>
    <w:rsid w:val="00C304CB"/>
    <w:rsid w:val="00C306AB"/>
    <w:rsid w:val="00C51ACD"/>
    <w:rsid w:val="00C57EA4"/>
    <w:rsid w:val="00C60880"/>
    <w:rsid w:val="00C6554A"/>
    <w:rsid w:val="00C85CE6"/>
    <w:rsid w:val="00C93A58"/>
    <w:rsid w:val="00C94FE9"/>
    <w:rsid w:val="00C97FA2"/>
    <w:rsid w:val="00CA4495"/>
    <w:rsid w:val="00CC0DAC"/>
    <w:rsid w:val="00CC2457"/>
    <w:rsid w:val="00CE0905"/>
    <w:rsid w:val="00D12FB1"/>
    <w:rsid w:val="00D13A23"/>
    <w:rsid w:val="00D21B46"/>
    <w:rsid w:val="00D24945"/>
    <w:rsid w:val="00D2711C"/>
    <w:rsid w:val="00D52C0A"/>
    <w:rsid w:val="00D56311"/>
    <w:rsid w:val="00D64BC8"/>
    <w:rsid w:val="00D84661"/>
    <w:rsid w:val="00DA133E"/>
    <w:rsid w:val="00DB0537"/>
    <w:rsid w:val="00DB6596"/>
    <w:rsid w:val="00DC7857"/>
    <w:rsid w:val="00DD1F37"/>
    <w:rsid w:val="00E037C2"/>
    <w:rsid w:val="00E116F3"/>
    <w:rsid w:val="00E12CD0"/>
    <w:rsid w:val="00E13139"/>
    <w:rsid w:val="00E31585"/>
    <w:rsid w:val="00E327C3"/>
    <w:rsid w:val="00E36F42"/>
    <w:rsid w:val="00E47DA7"/>
    <w:rsid w:val="00E5543E"/>
    <w:rsid w:val="00E7163B"/>
    <w:rsid w:val="00EA40FC"/>
    <w:rsid w:val="00EB6265"/>
    <w:rsid w:val="00EC0264"/>
    <w:rsid w:val="00ED7C44"/>
    <w:rsid w:val="00EE0352"/>
    <w:rsid w:val="00EE7E0D"/>
    <w:rsid w:val="00EF6E36"/>
    <w:rsid w:val="00F108E6"/>
    <w:rsid w:val="00F114B7"/>
    <w:rsid w:val="00F1274E"/>
    <w:rsid w:val="00F25406"/>
    <w:rsid w:val="00F2745C"/>
    <w:rsid w:val="00F33276"/>
    <w:rsid w:val="00F469EA"/>
    <w:rsid w:val="00F5683F"/>
    <w:rsid w:val="00F72473"/>
    <w:rsid w:val="00F72C93"/>
    <w:rsid w:val="00F85DEF"/>
    <w:rsid w:val="00FA6547"/>
    <w:rsid w:val="00FE791E"/>
    <w:rsid w:val="00FF4FFA"/>
    <w:rsid w:val="00FF77B1"/>
    <w:rsid w:val="045D81AA"/>
    <w:rsid w:val="13E6BCF0"/>
    <w:rsid w:val="1B170D93"/>
    <w:rsid w:val="2388DD3F"/>
    <w:rsid w:val="2456412B"/>
    <w:rsid w:val="27874372"/>
    <w:rsid w:val="27A9524D"/>
    <w:rsid w:val="32CDFB5A"/>
    <w:rsid w:val="36E98C3E"/>
    <w:rsid w:val="43C66F79"/>
    <w:rsid w:val="456E1DFB"/>
    <w:rsid w:val="465D2D42"/>
    <w:rsid w:val="46E58463"/>
    <w:rsid w:val="4995086F"/>
    <w:rsid w:val="49F5B19F"/>
    <w:rsid w:val="58C51B59"/>
    <w:rsid w:val="5B8C8CE0"/>
    <w:rsid w:val="65DDD83F"/>
    <w:rsid w:val="6C79CD85"/>
    <w:rsid w:val="6C8A0361"/>
    <w:rsid w:val="6E26DBD9"/>
    <w:rsid w:val="6F168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68384"/>
  <w15:chartTrackingRefBased/>
  <w15:docId w15:val="{C25E72CB-6610-4355-88B9-9E62AFF1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uiPriority="1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hAnsiTheme="majorHAnsi" w:eastAsiaTheme="majorEastAsia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hAnsiTheme="majorHAnsi" w:eastAsiaTheme="majorEastAsia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33D0D"/>
    <w:rPr>
      <w:rFonts w:asciiTheme="majorHAnsi" w:hAnsiTheme="majorHAnsi" w:eastAsiaTheme="majorEastAsia" w:cstheme="majorBidi"/>
      <w:color w:val="007789" w:themeColor="accent1" w:themeShade="BF"/>
      <w:sz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33D0D"/>
    <w:rPr>
      <w:rFonts w:asciiTheme="majorHAnsi" w:hAnsiTheme="majorHAnsi" w:eastAsiaTheme="majorEastAsia" w:cstheme="majorBidi"/>
      <w:caps/>
      <w:color w:val="007789" w:themeColor="accent1" w:themeShade="BF"/>
      <w:sz w:val="24"/>
    </w:rPr>
  </w:style>
  <w:style w:type="paragraph" w:styleId="ContactInfo" w:customStyle="1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hAnsiTheme="majorHAnsi" w:eastAsiaTheme="majorEastAsia" w:cstheme="majorBidi"/>
      <w:color w:val="007789" w:themeColor="accent1" w:themeShade="BF"/>
      <w:kern w:val="28"/>
      <w:sz w:val="60"/>
    </w:rPr>
  </w:style>
  <w:style w:type="character" w:styleId="TitleChar" w:customStyle="1">
    <w:name w:val="Title Char"/>
    <w:basedOn w:val="DefaultParagraphFont"/>
    <w:link w:val="Title"/>
    <w:uiPriority w:val="2"/>
    <w:rsid w:val="00333D0D"/>
    <w:rPr>
      <w:rFonts w:asciiTheme="majorHAnsi" w:hAnsiTheme="majorHAnsi" w:eastAsiaTheme="majorEastAsia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hAnsiTheme="majorHAnsi" w:eastAsiaTheme="majorEastAsia" w:cstheme="majorBidi"/>
      <w:caps/>
      <w:sz w:val="26"/>
    </w:rPr>
  </w:style>
  <w:style w:type="character" w:styleId="SubtitleChar" w:customStyle="1">
    <w:name w:val="Subtitle Char"/>
    <w:basedOn w:val="DefaultParagraphFont"/>
    <w:link w:val="Subtitle"/>
    <w:uiPriority w:val="3"/>
    <w:rsid w:val="00333D0D"/>
    <w:rPr>
      <w:rFonts w:asciiTheme="majorHAnsi" w:hAnsiTheme="majorHAnsi" w:eastAsiaTheme="majorEastAsia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styleId="FooterChar" w:customStyle="1">
    <w:name w:val="Footer Char"/>
    <w:basedOn w:val="DefaultParagraphFont"/>
    <w:link w:val="Footer"/>
    <w:uiPriority w:val="99"/>
    <w:rsid w:val="00C6554A"/>
    <w:rPr>
      <w:caps/>
    </w:rPr>
  </w:style>
  <w:style w:type="paragraph" w:styleId="Photo" w:customStyle="1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C6554A"/>
    <w:rPr>
      <w:rFonts w:asciiTheme="majorHAnsi" w:hAnsiTheme="majorHAnsi" w:eastAsiaTheme="majorEastAsia" w:cstheme="majorBidi"/>
      <w:color w:val="004F5B" w:themeColor="accent1" w:themeShade="7F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6554A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6554A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color="007789" w:themeColor="accent1" w:themeShade="BF" w:sz="4" w:space="10"/>
        <w:bottom w:val="single" w:color="007789" w:themeColor="accent1" w:themeShade="BF" w:sz="4" w:space="10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color="007789" w:themeColor="accent1" w:themeShade="BF" w:sz="2" w:space="10"/>
        <w:left w:val="single" w:color="007789" w:themeColor="accent1" w:themeShade="BF" w:sz="2" w:space="10"/>
        <w:bottom w:val="single" w:color="007789" w:themeColor="accent1" w:themeShade="BF" w:sz="2" w:space="10"/>
        <w:right w:val="single" w:color="007789" w:themeColor="accent1" w:themeShade="BF" w:sz="2" w:space="10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554CD"/>
    <w:rPr>
      <w:rFonts w:asciiTheme="majorHAnsi" w:hAnsiTheme="majorHAnsi" w:eastAsiaTheme="majorEastAsia" w:cstheme="majorBidi"/>
      <w:i/>
      <w:iCs/>
      <w:color w:val="004F5B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554CD"/>
    <w:rPr>
      <w:rFonts w:asciiTheme="majorHAnsi" w:hAnsiTheme="majorHAnsi" w:eastAsiaTheme="majorEastAsia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AE3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glossaryDocument" Target="glossary/document.xml" Id="rId13" /><Relationship Type="http://schemas.openxmlformats.org/officeDocument/2006/relationships/settings" Target="settings.xml" Id="rId3" /><Relationship Type="http://schemas.openxmlformats.org/officeDocument/2006/relationships/image" Target="media/image1.jp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oleObject" Target="embeddings/oleObject1.bin" Id="rId10" /><Relationship Type="http://schemas.openxmlformats.org/officeDocument/2006/relationships/webSettings" Target="webSettings.xml" Id="rId4" /><Relationship Type="http://schemas.openxmlformats.org/officeDocument/2006/relationships/image" Target="media/image3.emf" Id="rId9" /><Relationship Type="http://schemas.openxmlformats.org/officeDocument/2006/relationships/theme" Target="theme/theme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-carrollm\AppData\Local\Microsoft\Office\16.0\DTS\en-US%7bC09F78CB-CC3B-46B9-BC64-E58902E49AE9%7d\%7b99DAF145-12E4-4EE4-A963-C74CA5A18BFE%7dtf0283505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8EEED98A5314BD6B544D4CE91BDD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3C87B-3879-41B3-921B-F11CC6F1B7B3}"/>
      </w:docPartPr>
      <w:docPartBody>
        <w:p w:rsidR="00A15973" w:rsidRDefault="00E47DA7">
          <w:pPr>
            <w:pStyle w:val="18EEED98A5314BD6B544D4CE91BDD8A6"/>
          </w:pPr>
          <w:r w:rsidRPr="00D5413C">
            <w:t>REPORT SUBTITLE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HG明朝E"/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A7"/>
    <w:rsid w:val="000E1D5B"/>
    <w:rsid w:val="00262A35"/>
    <w:rsid w:val="002F4E80"/>
    <w:rsid w:val="00791ABB"/>
    <w:rsid w:val="009A5560"/>
    <w:rsid w:val="00A15973"/>
    <w:rsid w:val="00A363DA"/>
    <w:rsid w:val="00CA247F"/>
    <w:rsid w:val="00DE3563"/>
    <w:rsid w:val="00E47DA7"/>
    <w:rsid w:val="00E7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EEED98A5314BD6B544D4CE91BDD8A6">
    <w:name w:val="18EEED98A5314BD6B544D4CE91BDD8A6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{99DAF145-12E4-4EE4-A963-C74CA5A18BFE}tf02835058_win32.dotx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Carroll, Mikey R (Student)</dc:creator>
  <keywords/>
  <dc:description/>
  <lastModifiedBy>Carroll, Mikey R (Student)</lastModifiedBy>
  <revision>189</revision>
  <dcterms:created xsi:type="dcterms:W3CDTF">2021-10-04T17:51:00.0000000Z</dcterms:created>
  <dcterms:modified xsi:type="dcterms:W3CDTF">2021-12-04T19:50:01.1085877Z</dcterms:modified>
</coreProperties>
</file>
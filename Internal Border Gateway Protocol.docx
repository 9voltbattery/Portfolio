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36EE" w14:textId="69E727C8" w:rsidR="00C6554A" w:rsidRPr="008B5277" w:rsidRDefault="00590700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04AC8D3" wp14:editId="69B1ED3D">
            <wp:extent cx="57150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DCE1A5C" w14:textId="7C9CAECD" w:rsidR="00C6554A" w:rsidRDefault="0021739A" w:rsidP="00C6554A">
      <w:pPr>
        <w:pStyle w:val="Title"/>
      </w:pPr>
      <w:r>
        <w:t>I</w:t>
      </w:r>
      <w:r w:rsidR="25045919">
        <w:t xml:space="preserve">nterior </w:t>
      </w:r>
      <w:r>
        <w:t>Border Gateway Protocol</w:t>
      </w:r>
    </w:p>
    <w:p w14:paraId="56D6035A" w14:textId="6EA60DD9" w:rsidR="00C6554A" w:rsidRPr="00D5413C" w:rsidRDefault="00C6554A" w:rsidP="00C6554A">
      <w:pPr>
        <w:pStyle w:val="Subtitle"/>
      </w:pPr>
    </w:p>
    <w:p w14:paraId="6B4B7BEB" w14:textId="1F6C65A3" w:rsidR="00C6554A" w:rsidRDefault="00E92DC6" w:rsidP="00C6554A">
      <w:pPr>
        <w:pStyle w:val="ContactInfo"/>
      </w:pPr>
      <w:r>
        <w:t>Mikey Carroll</w:t>
      </w:r>
      <w:r w:rsidR="00C6554A">
        <w:t xml:space="preserve"> | </w:t>
      </w:r>
      <w:r>
        <w:t>Advanced Cisco</w:t>
      </w:r>
      <w:r w:rsidR="00C6554A">
        <w:t xml:space="preserve"> |</w:t>
      </w:r>
      <w:r w:rsidR="00C6554A" w:rsidRPr="00D5413C">
        <w:t xml:space="preserve"> </w:t>
      </w:r>
      <w:r>
        <w:fldChar w:fldCharType="begin"/>
      </w:r>
      <w:r>
        <w:instrText xml:space="preserve"> DATE \@ "M/d/yyyy" </w:instrText>
      </w:r>
      <w:r>
        <w:fldChar w:fldCharType="separate"/>
      </w:r>
      <w:r w:rsidR="00DB249A">
        <w:rPr>
          <w:noProof/>
        </w:rPr>
        <w:t>2/1/2022</w:t>
      </w:r>
      <w:r>
        <w:fldChar w:fldCharType="end"/>
      </w:r>
      <w:r w:rsidR="00C6554A">
        <w:br w:type="page"/>
      </w:r>
    </w:p>
    <w:p w14:paraId="49DDD99C" w14:textId="7471F9EF" w:rsidR="00C6554A" w:rsidRPr="0099139F" w:rsidRDefault="00E92DC6" w:rsidP="0099139F">
      <w:pPr>
        <w:pStyle w:val="Heading1"/>
      </w:pPr>
      <w:r w:rsidRPr="0099139F">
        <w:lastRenderedPageBreak/>
        <w:t xml:space="preserve">Purpose </w:t>
      </w:r>
    </w:p>
    <w:p w14:paraId="602ED704" w14:textId="08250592" w:rsidR="00C6554A" w:rsidRPr="00514122" w:rsidRDefault="00B67EF7" w:rsidP="5EB7E7CF">
      <w:r>
        <w:t>The purpose behind this lab was to discover how BGP routes work while in the same autonomous system.</w:t>
      </w:r>
    </w:p>
    <w:p w14:paraId="3297DDC5" w14:textId="699DDB49" w:rsidR="002A1999" w:rsidRDefault="00BF1244" w:rsidP="00B67EF7">
      <w:pPr>
        <w:pStyle w:val="Heading1"/>
      </w:pPr>
      <w:r>
        <w:t>Background Information</w:t>
      </w:r>
    </w:p>
    <w:p w14:paraId="67F26BCA" w14:textId="1FFCA2E5" w:rsidR="00BF1244" w:rsidRDefault="483953E6" w:rsidP="5EB7E7CF">
      <w:r>
        <w:t xml:space="preserve">External </w:t>
      </w:r>
      <w:r w:rsidR="4384CC8F">
        <w:t xml:space="preserve">Border Gateway </w:t>
      </w:r>
      <w:r w:rsidR="38719888">
        <w:t>Protocol (</w:t>
      </w:r>
      <w:r w:rsidR="303CE2B1">
        <w:t>e</w:t>
      </w:r>
      <w:r w:rsidR="4384CC8F">
        <w:t>BGP) i</w:t>
      </w:r>
      <w:r w:rsidR="46C664AC">
        <w:t xml:space="preserve">s an exterior routing protocol designed to exchange routing information between autonomous systems. </w:t>
      </w:r>
      <w:r w:rsidR="7DD61D38">
        <w:t>However, BGP may be used for routing within a domain. In this application, it is referred to as Interior BGP (iBGP)</w:t>
      </w:r>
      <w:r w:rsidR="09C84E6D">
        <w:t xml:space="preserve">. </w:t>
      </w:r>
      <w:r w:rsidR="007C0601">
        <w:t xml:space="preserve">iBGP is primarily used </w:t>
      </w:r>
      <w:r w:rsidR="00E31812">
        <w:t xml:space="preserve">for </w:t>
      </w:r>
      <w:r w:rsidR="005B5D45">
        <w:t>forwarding eBGP routes throughout a network</w:t>
      </w:r>
      <w:r w:rsidR="00065AE0">
        <w:t xml:space="preserve"> where </w:t>
      </w:r>
      <w:r w:rsidR="001B4AA4">
        <w:t xml:space="preserve">an interior gateway protocol would crash due to the large number of BGP routes on the internet. </w:t>
      </w:r>
    </w:p>
    <w:p w14:paraId="21AD138D" w14:textId="2E6F9E3A" w:rsidR="00BF1244" w:rsidRDefault="00BF1244" w:rsidP="00BF1244">
      <w:pPr>
        <w:pStyle w:val="Heading1"/>
      </w:pPr>
      <w:r>
        <w:t>Lab Summary</w:t>
      </w:r>
    </w:p>
    <w:p w14:paraId="0B15E05B" w14:textId="3B711DD6" w:rsidR="00BF1244" w:rsidRDefault="00BF1244" w:rsidP="5EB7E7CF">
      <w:r>
        <w:t xml:space="preserve">In this lab we had to configure 7 Cisco </w:t>
      </w:r>
      <w:r w:rsidR="2925A10C">
        <w:t>CSR 1000v</w:t>
      </w:r>
      <w:r w:rsidR="007A153F">
        <w:t xml:space="preserve"> routers into 3 different autonomous systems</w:t>
      </w:r>
      <w:r w:rsidR="0059304B">
        <w:t>, 2 for EIGRP and 1 for OSPF</w:t>
      </w:r>
      <w:r w:rsidR="5F22261E">
        <w:t xml:space="preserve"> then link them with BGP. </w:t>
      </w:r>
    </w:p>
    <w:p w14:paraId="38C7E295" w14:textId="777D3716" w:rsidR="00D26BA6" w:rsidRDefault="00D26BA6" w:rsidP="00D26BA6">
      <w:pPr>
        <w:pStyle w:val="Heading1"/>
      </w:pPr>
      <w:r>
        <w:t xml:space="preserve">Lab Commands </w:t>
      </w:r>
    </w:p>
    <w:p w14:paraId="1AEAF87E" w14:textId="30E4AF59" w:rsidR="0018554F" w:rsidRDefault="001524D9" w:rsidP="5EB7E7CF">
      <w:r>
        <w:t xml:space="preserve">This lab </w:t>
      </w:r>
      <w:r w:rsidR="22E05918">
        <w:t>only</w:t>
      </w:r>
      <w:r>
        <w:t xml:space="preserve"> need</w:t>
      </w:r>
      <w:r w:rsidR="1637A2B2">
        <w:t>ed</w:t>
      </w:r>
      <w:r>
        <w:t xml:space="preserve"> </w:t>
      </w:r>
      <w:r w:rsidR="000E18F4">
        <w:t>a</w:t>
      </w:r>
      <w:r w:rsidR="6A5489BB">
        <w:t xml:space="preserve"> few</w:t>
      </w:r>
      <w:r w:rsidR="000E18F4">
        <w:t xml:space="preserve"> new commands that we have not used before</w:t>
      </w:r>
      <w:r w:rsidR="0018554F">
        <w:t xml:space="preserve">. </w:t>
      </w:r>
      <w:r w:rsidR="20510ECE">
        <w:t>All</w:t>
      </w:r>
      <w:r w:rsidR="381D1592">
        <w:t xml:space="preserve"> t</w:t>
      </w:r>
      <w:r w:rsidR="0018554F">
        <w:t xml:space="preserve">he </w:t>
      </w:r>
      <w:r w:rsidR="799CA6C2">
        <w:t>commands needed</w:t>
      </w:r>
      <w:r w:rsidR="0018554F">
        <w:t xml:space="preserve"> are listed below.</w:t>
      </w:r>
    </w:p>
    <w:p w14:paraId="2D5A460C" w14:textId="2528DE1B" w:rsidR="00C334AA" w:rsidRDefault="00C334AA" w:rsidP="00D26BA6">
      <w:r>
        <w:t>R</w:t>
      </w:r>
      <w:r w:rsidR="00965B01">
        <w:t>outer</w:t>
      </w:r>
      <w:r w:rsidR="004B546A">
        <w:t>(config)</w:t>
      </w:r>
      <w:r>
        <w:t># ipv6 unicast-routing</w:t>
      </w:r>
    </w:p>
    <w:p w14:paraId="026E36FF" w14:textId="5D3F8397" w:rsidR="00767644" w:rsidRDefault="5F9D8D88" w:rsidP="00767644">
      <w:pPr>
        <w:pStyle w:val="ListBullet"/>
      </w:pPr>
      <w:r>
        <w:t xml:space="preserve">This command globally enables IPV6 </w:t>
      </w:r>
      <w:r w:rsidR="2FB4E689">
        <w:t xml:space="preserve">packet forwarding on </w:t>
      </w:r>
      <w:r w:rsidR="1D5E766C">
        <w:t>our</w:t>
      </w:r>
      <w:r w:rsidR="2FB4E689">
        <w:t xml:space="preserve"> router </w:t>
      </w:r>
    </w:p>
    <w:p w14:paraId="01B25523" w14:textId="34A77471" w:rsidR="00D26BA6" w:rsidRPr="00D26BA6" w:rsidRDefault="49119C75" w:rsidP="00767644">
      <w:pPr>
        <w:pStyle w:val="ListBullet"/>
        <w:numPr>
          <w:ilvl w:val="0"/>
          <w:numId w:val="0"/>
        </w:numPr>
      </w:pPr>
      <w:r>
        <w:t xml:space="preserve"> </w:t>
      </w:r>
      <w:r w:rsidR="4E4576AE">
        <w:t>R</w:t>
      </w:r>
      <w:r w:rsidR="00860579">
        <w:t>3</w:t>
      </w:r>
      <w:r w:rsidR="4E4576AE">
        <w:t xml:space="preserve">(config)# </w:t>
      </w:r>
      <w:r w:rsidR="5579CCB0">
        <w:t xml:space="preserve">router </w:t>
      </w:r>
      <w:proofErr w:type="spellStart"/>
      <w:r w:rsidR="5579CCB0">
        <w:t>ospf</w:t>
      </w:r>
      <w:proofErr w:type="spellEnd"/>
      <w:r w:rsidR="5579CCB0">
        <w:t xml:space="preserve"> 1</w:t>
      </w:r>
    </w:p>
    <w:p w14:paraId="59548101" w14:textId="01951797" w:rsidR="00D26BA6" w:rsidRPr="00D26BA6" w:rsidRDefault="1BA65AB3" w:rsidP="2C43F440">
      <w:pPr>
        <w:pStyle w:val="ListBullet"/>
      </w:pPr>
      <w:r>
        <w:t>This command starts OSPF on router</w:t>
      </w:r>
      <w:r w:rsidR="00965B01">
        <w:t xml:space="preserve"> 3</w:t>
      </w:r>
    </w:p>
    <w:p w14:paraId="0132C0E6" w14:textId="02C72EF9" w:rsidR="00D26BA6" w:rsidRPr="00D26BA6" w:rsidRDefault="1BA65AB3" w:rsidP="2C43F440">
      <w:pPr>
        <w:pStyle w:val="ListBullet"/>
        <w:numPr>
          <w:ilvl w:val="0"/>
          <w:numId w:val="0"/>
        </w:numPr>
      </w:pPr>
      <w:r>
        <w:t>R</w:t>
      </w:r>
      <w:r w:rsidR="00860579">
        <w:t>3</w:t>
      </w:r>
      <w:r>
        <w:t xml:space="preserve">(config-router)# </w:t>
      </w:r>
      <w:r w:rsidR="3CB804BB">
        <w:t>network 192.168.1.0 0.0.0.255</w:t>
      </w:r>
    </w:p>
    <w:p w14:paraId="033AC421" w14:textId="1F0DA334" w:rsidR="00D26BA6" w:rsidRPr="00D26BA6" w:rsidRDefault="3CB804BB" w:rsidP="2C43F440">
      <w:pPr>
        <w:pStyle w:val="ListBullet"/>
      </w:pPr>
      <w:r>
        <w:t xml:space="preserve">This command </w:t>
      </w:r>
      <w:r w:rsidR="30E77C87">
        <w:t>adds</w:t>
      </w:r>
      <w:r>
        <w:t xml:space="preserve"> the 192.168.1.0/24 network to router</w:t>
      </w:r>
      <w:r w:rsidR="00965B01">
        <w:t xml:space="preserve"> 3’s</w:t>
      </w:r>
      <w:r>
        <w:t xml:space="preserve"> OSPF process</w:t>
      </w:r>
    </w:p>
    <w:p w14:paraId="4A048F57" w14:textId="2050FA8D" w:rsidR="00D26BA6" w:rsidRDefault="3CB804BB" w:rsidP="2C43F440">
      <w:pPr>
        <w:pStyle w:val="ListBullet"/>
        <w:numPr>
          <w:ilvl w:val="0"/>
          <w:numId w:val="0"/>
        </w:numPr>
      </w:pPr>
      <w:r>
        <w:t>R</w:t>
      </w:r>
      <w:r w:rsidR="00860579">
        <w:t>3</w:t>
      </w:r>
      <w:r>
        <w:t xml:space="preserve">(config-router)# </w:t>
      </w:r>
      <w:r w:rsidR="0025177F">
        <w:t>router</w:t>
      </w:r>
      <w:r w:rsidR="006539DB">
        <w:t xml:space="preserve">-id </w:t>
      </w:r>
      <w:r w:rsidR="00B326EA">
        <w:t>3.3.3.3</w:t>
      </w:r>
    </w:p>
    <w:p w14:paraId="46B033C6" w14:textId="0AA6003E" w:rsidR="006539DB" w:rsidRDefault="006539DB" w:rsidP="006539DB">
      <w:pPr>
        <w:pStyle w:val="ListBullet"/>
      </w:pPr>
      <w:r>
        <w:t xml:space="preserve">This command sets </w:t>
      </w:r>
      <w:r w:rsidR="006032DB">
        <w:t xml:space="preserve">a router id </w:t>
      </w:r>
      <w:r w:rsidR="00995555">
        <w:t>on router</w:t>
      </w:r>
      <w:r w:rsidR="00B326EA">
        <w:t xml:space="preserve"> 3</w:t>
      </w:r>
    </w:p>
    <w:p w14:paraId="18B54F9D" w14:textId="04F283B9" w:rsidR="009E7657" w:rsidRDefault="004D231D" w:rsidP="00860579">
      <w:pPr>
        <w:pStyle w:val="ListBullet"/>
        <w:numPr>
          <w:ilvl w:val="0"/>
          <w:numId w:val="0"/>
        </w:numPr>
      </w:pPr>
      <w:r>
        <w:t>R</w:t>
      </w:r>
      <w:r w:rsidR="00294A05">
        <w:t>3</w:t>
      </w:r>
      <w:r>
        <w:t>(config)#</w:t>
      </w:r>
      <w:r w:rsidR="00294A05">
        <w:t xml:space="preserve">router </w:t>
      </w:r>
      <w:proofErr w:type="spellStart"/>
      <w:r w:rsidR="00294A05">
        <w:t>bgp</w:t>
      </w:r>
      <w:proofErr w:type="spellEnd"/>
      <w:r w:rsidR="00294A05">
        <w:t xml:space="preserve"> </w:t>
      </w:r>
      <w:r w:rsidR="005C2828">
        <w:t>2</w:t>
      </w:r>
    </w:p>
    <w:p w14:paraId="21C1F079" w14:textId="21092666" w:rsidR="005C2828" w:rsidRDefault="005C2828" w:rsidP="005C2828">
      <w:pPr>
        <w:pStyle w:val="ListBullet"/>
      </w:pPr>
      <w:r>
        <w:t xml:space="preserve">This command starts </w:t>
      </w:r>
      <w:r w:rsidR="00DD00DA">
        <w:t>BGP</w:t>
      </w:r>
      <w:r>
        <w:t xml:space="preserve"> on router 3 with the </w:t>
      </w:r>
      <w:r w:rsidR="00DD00DA">
        <w:t>autonomous</w:t>
      </w:r>
      <w:r>
        <w:t xml:space="preserve"> system id of 2</w:t>
      </w:r>
    </w:p>
    <w:p w14:paraId="58FF0ED3" w14:textId="7F143351" w:rsidR="005C2828" w:rsidRDefault="005C2828" w:rsidP="005C2828">
      <w:pPr>
        <w:pStyle w:val="ListBullet"/>
        <w:numPr>
          <w:ilvl w:val="0"/>
          <w:numId w:val="0"/>
        </w:numPr>
      </w:pPr>
      <w:r>
        <w:t>R3(config-router)</w:t>
      </w:r>
      <w:r w:rsidR="002A3534">
        <w:t>#</w:t>
      </w:r>
      <w:r w:rsidR="001D2F71">
        <w:t>neighbor 10.0.</w:t>
      </w:r>
      <w:r w:rsidR="007A0A8A">
        <w:t>1.1 remote-as 1</w:t>
      </w:r>
    </w:p>
    <w:p w14:paraId="44F4D174" w14:textId="67723094" w:rsidR="007A0A8A" w:rsidRDefault="007A0A8A" w:rsidP="007A0A8A">
      <w:pPr>
        <w:pStyle w:val="ListBullet"/>
      </w:pPr>
      <w:r>
        <w:lastRenderedPageBreak/>
        <w:t>This command add</w:t>
      </w:r>
      <w:r w:rsidR="008D3700">
        <w:t>s a neighbor with the IPv4 address of 10.0.1.1 to BGP on router 3</w:t>
      </w:r>
    </w:p>
    <w:p w14:paraId="0440B5F8" w14:textId="6D132D26" w:rsidR="008D3700" w:rsidRDefault="008D3700" w:rsidP="008D3700">
      <w:pPr>
        <w:pStyle w:val="ListBullet"/>
        <w:numPr>
          <w:ilvl w:val="0"/>
          <w:numId w:val="0"/>
        </w:numPr>
      </w:pPr>
      <w:r>
        <w:t>R3(config-router)#</w:t>
      </w:r>
      <w:r w:rsidR="00405A2A">
        <w:t>address-family ipv4</w:t>
      </w:r>
    </w:p>
    <w:p w14:paraId="15CD6603" w14:textId="484DADB4" w:rsidR="00405A2A" w:rsidRDefault="002F1B24" w:rsidP="002F1B24">
      <w:pPr>
        <w:pStyle w:val="ListBullet"/>
      </w:pPr>
      <w:r>
        <w:t>This command will put us into more advanced IPv4 configuration for BGP</w:t>
      </w:r>
    </w:p>
    <w:p w14:paraId="12222A48" w14:textId="0638C986" w:rsidR="002F1B24" w:rsidRDefault="00544236" w:rsidP="002F1B24">
      <w:pPr>
        <w:pStyle w:val="ListBullet"/>
        <w:numPr>
          <w:ilvl w:val="0"/>
          <w:numId w:val="0"/>
        </w:numPr>
      </w:pPr>
      <w:r>
        <w:t>R3(config-router-</w:t>
      </w:r>
      <w:proofErr w:type="spellStart"/>
      <w:r>
        <w:t>af</w:t>
      </w:r>
      <w:proofErr w:type="spellEnd"/>
      <w:r>
        <w:t>)#</w:t>
      </w:r>
      <w:r w:rsidR="007712FD">
        <w:t>network 10.0.0.0 0.0.0.255</w:t>
      </w:r>
    </w:p>
    <w:p w14:paraId="1A3322DE" w14:textId="0C301EBD" w:rsidR="007712FD" w:rsidRDefault="007712FD" w:rsidP="007712FD">
      <w:pPr>
        <w:pStyle w:val="ListBullet"/>
      </w:pPr>
      <w:r>
        <w:t>Like OSPF BGP needs</w:t>
      </w:r>
      <w:r w:rsidR="005F279C">
        <w:t xml:space="preserve"> at least 1 network added to</w:t>
      </w:r>
      <w:r w:rsidR="00A5513B">
        <w:t xml:space="preserve"> it in order to</w:t>
      </w:r>
      <w:r w:rsidR="005F279C">
        <w:t xml:space="preserve"> work properly </w:t>
      </w:r>
    </w:p>
    <w:p w14:paraId="4AA7E6F4" w14:textId="64198230" w:rsidR="005F279C" w:rsidRDefault="005F279C" w:rsidP="005F279C">
      <w:pPr>
        <w:pStyle w:val="ListBullet"/>
        <w:numPr>
          <w:ilvl w:val="0"/>
          <w:numId w:val="0"/>
        </w:numPr>
      </w:pPr>
      <w:r>
        <w:t>R3(config-router-</w:t>
      </w:r>
      <w:proofErr w:type="spellStart"/>
      <w:r>
        <w:t>af</w:t>
      </w:r>
      <w:proofErr w:type="spellEnd"/>
      <w:r>
        <w:t>)#neighbor 10.0.0.2 activate</w:t>
      </w:r>
    </w:p>
    <w:p w14:paraId="791CE210" w14:textId="61D443D6" w:rsidR="005F279C" w:rsidRDefault="005F279C" w:rsidP="005F279C">
      <w:pPr>
        <w:pStyle w:val="ListBullet"/>
      </w:pPr>
      <w:r>
        <w:t xml:space="preserve">This command activates the </w:t>
      </w:r>
      <w:r w:rsidR="00DB249A">
        <w:t>neighbor</w:t>
      </w:r>
      <w:r>
        <w:t xml:space="preserve"> </w:t>
      </w:r>
      <w:r w:rsidR="00DB249A">
        <w:t>that</w:t>
      </w:r>
      <w:r>
        <w:t xml:space="preserve"> we set earlier </w:t>
      </w:r>
    </w:p>
    <w:p w14:paraId="7EEF19E7" w14:textId="77775AFF" w:rsidR="00DB249A" w:rsidRDefault="00DB249A" w:rsidP="00DB249A">
      <w:pPr>
        <w:pStyle w:val="ListBullet"/>
        <w:numPr>
          <w:ilvl w:val="0"/>
          <w:numId w:val="0"/>
        </w:numPr>
      </w:pPr>
      <w:r>
        <w:t>R3(config-router-</w:t>
      </w:r>
      <w:proofErr w:type="spellStart"/>
      <w:r>
        <w:t>af</w:t>
      </w:r>
      <w:proofErr w:type="spellEnd"/>
      <w:r>
        <w:t>)#redistri</w:t>
      </w:r>
      <w:r w:rsidR="00A3452A">
        <w:t>b</w:t>
      </w:r>
      <w:r>
        <w:t xml:space="preserve">ute </w:t>
      </w:r>
      <w:proofErr w:type="spellStart"/>
      <w:r>
        <w:t>ospf</w:t>
      </w:r>
      <w:proofErr w:type="spellEnd"/>
      <w:r>
        <w:t xml:space="preserve"> 1</w:t>
      </w:r>
    </w:p>
    <w:p w14:paraId="11A9F404" w14:textId="63A15913" w:rsidR="005C2828" w:rsidRDefault="00DB249A" w:rsidP="00774C05">
      <w:pPr>
        <w:pStyle w:val="ListBullet"/>
      </w:pPr>
      <w:r>
        <w:t>This command will redistribute all OSPF learned routes into BGP</w:t>
      </w:r>
    </w:p>
    <w:p w14:paraId="662D351F" w14:textId="77777777" w:rsidR="00995555" w:rsidRPr="00D26BA6" w:rsidRDefault="00995555" w:rsidP="00995555">
      <w:pPr>
        <w:pStyle w:val="ListBullet"/>
        <w:numPr>
          <w:ilvl w:val="0"/>
          <w:numId w:val="0"/>
        </w:numPr>
      </w:pPr>
    </w:p>
    <w:p w14:paraId="19B73284" w14:textId="255049F2" w:rsidR="00D26BA6" w:rsidRPr="00D26BA6" w:rsidRDefault="000E18F4" w:rsidP="2C43F440">
      <w:pPr>
        <w:pStyle w:val="ListBullet"/>
        <w:numPr>
          <w:ilvl w:val="0"/>
          <w:numId w:val="0"/>
        </w:numPr>
      </w:pPr>
      <w:r>
        <w:br/>
      </w:r>
    </w:p>
    <w:p w14:paraId="0E374989" w14:textId="01ED53EB" w:rsidR="62AC201E" w:rsidRDefault="62AC201E" w:rsidP="5EB7E7CF">
      <w:pPr>
        <w:pStyle w:val="Heading1"/>
        <w:rPr>
          <w:rFonts w:ascii="Constantia" w:eastAsia="HGMinchoE" w:hAnsi="Constantia" w:cs="Times New Roman"/>
          <w:szCs w:val="32"/>
        </w:rPr>
      </w:pPr>
      <w:r w:rsidRPr="5EB7E7CF">
        <w:rPr>
          <w:rFonts w:ascii="Constantia" w:eastAsia="HGMinchoE" w:hAnsi="Constantia" w:cs="Times New Roman"/>
          <w:szCs w:val="32"/>
        </w:rPr>
        <w:lastRenderedPageBreak/>
        <w:t>Lab Diagram</w:t>
      </w:r>
    </w:p>
    <w:p w14:paraId="0F9C165C" w14:textId="09EB45B8" w:rsidR="42AEC1B0" w:rsidRDefault="42AEC1B0" w:rsidP="5EB7E7CF">
      <w:r>
        <w:rPr>
          <w:noProof/>
        </w:rPr>
        <w:drawing>
          <wp:inline distT="0" distB="0" distL="0" distR="0" wp14:anchorId="4566DE53" wp14:editId="0212BD8E">
            <wp:extent cx="4572000" cy="4143375"/>
            <wp:effectExtent l="0" t="0" r="0" b="0"/>
            <wp:docPr id="828509170" name="Picture 828509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E2BD" w14:textId="0E22A4A2" w:rsidR="62AC201E" w:rsidRDefault="62AC201E" w:rsidP="5EB7E7CF">
      <w:pPr>
        <w:pStyle w:val="Heading1"/>
        <w:rPr>
          <w:rFonts w:ascii="Constantia" w:eastAsia="HGMinchoE" w:hAnsi="Constantia" w:cs="Times New Roman"/>
          <w:szCs w:val="32"/>
        </w:rPr>
      </w:pPr>
      <w:r w:rsidRPr="5EB7E7CF">
        <w:rPr>
          <w:rFonts w:ascii="Constantia" w:eastAsia="HGMinchoE" w:hAnsi="Constantia" w:cs="Times New Roman"/>
          <w:szCs w:val="32"/>
        </w:rPr>
        <w:t>Router Configurations</w:t>
      </w:r>
    </w:p>
    <w:p w14:paraId="621285DC" w14:textId="3A0C910F" w:rsidR="00BE20CD" w:rsidRPr="00BE20CD" w:rsidRDefault="00BE20CD" w:rsidP="00BE20CD">
      <w:pPr>
        <w:pStyle w:val="Heading2"/>
      </w:pPr>
      <w:r>
        <w:t>R1</w:t>
      </w:r>
    </w:p>
    <w:p w14:paraId="5462170E" w14:textId="77777777" w:rsidR="00122CBF" w:rsidRDefault="00122CBF" w:rsidP="00122CBF">
      <w:pPr>
        <w:contextualSpacing/>
      </w:pPr>
      <w:r>
        <w:t>R1#show run</w:t>
      </w:r>
    </w:p>
    <w:p w14:paraId="521B6155" w14:textId="77777777" w:rsidR="00122CBF" w:rsidRDefault="00122CBF" w:rsidP="00122CBF">
      <w:pPr>
        <w:contextualSpacing/>
      </w:pPr>
      <w:r>
        <w:t>Building configuration...</w:t>
      </w:r>
    </w:p>
    <w:p w14:paraId="7F71CD45" w14:textId="77777777" w:rsidR="00122CBF" w:rsidRDefault="00122CBF" w:rsidP="00122CBF">
      <w:pPr>
        <w:contextualSpacing/>
      </w:pPr>
    </w:p>
    <w:p w14:paraId="4BDCD6A3" w14:textId="77777777" w:rsidR="00122CBF" w:rsidRDefault="00122CBF" w:rsidP="00122CBF">
      <w:pPr>
        <w:contextualSpacing/>
      </w:pPr>
      <w:r>
        <w:t>Current configuration : 3847 bytes</w:t>
      </w:r>
    </w:p>
    <w:p w14:paraId="72230DBE" w14:textId="77777777" w:rsidR="00122CBF" w:rsidRDefault="00122CBF" w:rsidP="00122CBF">
      <w:pPr>
        <w:contextualSpacing/>
      </w:pPr>
      <w:r>
        <w:t>!</w:t>
      </w:r>
    </w:p>
    <w:p w14:paraId="45D32CC2" w14:textId="77777777" w:rsidR="00122CBF" w:rsidRDefault="00122CBF" w:rsidP="00122CBF">
      <w:pPr>
        <w:contextualSpacing/>
      </w:pPr>
      <w:r>
        <w:t>! Last configuration change at 16:11:55 UTC Fri Jan 28 2022</w:t>
      </w:r>
    </w:p>
    <w:p w14:paraId="5168D655" w14:textId="77777777" w:rsidR="00122CBF" w:rsidRDefault="00122CBF" w:rsidP="00122CBF">
      <w:pPr>
        <w:contextualSpacing/>
      </w:pPr>
      <w:r>
        <w:t>!</w:t>
      </w:r>
    </w:p>
    <w:p w14:paraId="3DF35C23" w14:textId="77777777" w:rsidR="00122CBF" w:rsidRDefault="00122CBF" w:rsidP="00122CBF">
      <w:pPr>
        <w:contextualSpacing/>
      </w:pPr>
      <w:r>
        <w:t>version 16.9</w:t>
      </w:r>
    </w:p>
    <w:p w14:paraId="3C227BB6" w14:textId="77777777" w:rsidR="00122CBF" w:rsidRDefault="00122CBF" w:rsidP="00122CBF">
      <w:pPr>
        <w:contextualSpacing/>
      </w:pPr>
      <w:r>
        <w:t>service timestamps debug datetime msec</w:t>
      </w:r>
    </w:p>
    <w:p w14:paraId="11F0DC85" w14:textId="77777777" w:rsidR="00122CBF" w:rsidRDefault="00122CBF" w:rsidP="00122CBF">
      <w:pPr>
        <w:contextualSpacing/>
      </w:pPr>
      <w:r>
        <w:t>service timestamps log datetime msec</w:t>
      </w:r>
    </w:p>
    <w:p w14:paraId="6048A744" w14:textId="77777777" w:rsidR="00122CBF" w:rsidRDefault="00122CBF" w:rsidP="00122CBF">
      <w:pPr>
        <w:contextualSpacing/>
      </w:pPr>
      <w:r>
        <w:t xml:space="preserve">platform </w:t>
      </w:r>
      <w:proofErr w:type="spellStart"/>
      <w:r>
        <w:t>qfp</w:t>
      </w:r>
      <w:proofErr w:type="spellEnd"/>
      <w:r>
        <w:t xml:space="preserve"> utilization monitor load 80</w:t>
      </w:r>
    </w:p>
    <w:p w14:paraId="5E45CA72" w14:textId="77777777" w:rsidR="00122CBF" w:rsidRDefault="00122CBF" w:rsidP="00122CBF">
      <w:pPr>
        <w:contextualSpacing/>
      </w:pPr>
      <w:r>
        <w:t>no platform punt-keepalive disable-kernel-core</w:t>
      </w:r>
    </w:p>
    <w:p w14:paraId="36746316" w14:textId="77777777" w:rsidR="00122CBF" w:rsidRDefault="00122CBF" w:rsidP="00122CBF">
      <w:pPr>
        <w:contextualSpacing/>
      </w:pPr>
      <w:r>
        <w:t>platform console serial</w:t>
      </w:r>
    </w:p>
    <w:p w14:paraId="2A0A1D82" w14:textId="77777777" w:rsidR="00122CBF" w:rsidRDefault="00122CBF" w:rsidP="00122CBF">
      <w:pPr>
        <w:contextualSpacing/>
      </w:pPr>
      <w:r>
        <w:t>!</w:t>
      </w:r>
    </w:p>
    <w:p w14:paraId="611AC7E3" w14:textId="77777777" w:rsidR="00122CBF" w:rsidRDefault="00122CBF" w:rsidP="00122CBF">
      <w:pPr>
        <w:contextualSpacing/>
      </w:pPr>
      <w:r>
        <w:lastRenderedPageBreak/>
        <w:t>hostname R1</w:t>
      </w:r>
    </w:p>
    <w:p w14:paraId="5B732A20" w14:textId="77777777" w:rsidR="00122CBF" w:rsidRDefault="00122CBF" w:rsidP="00122CBF">
      <w:pPr>
        <w:contextualSpacing/>
      </w:pPr>
      <w:r>
        <w:t>!</w:t>
      </w:r>
    </w:p>
    <w:p w14:paraId="6C240595" w14:textId="77777777" w:rsidR="00122CBF" w:rsidRDefault="00122CBF" w:rsidP="00122CBF">
      <w:pPr>
        <w:contextualSpacing/>
      </w:pPr>
      <w:r>
        <w:t>boot-start-marker</w:t>
      </w:r>
    </w:p>
    <w:p w14:paraId="3CF71DEA" w14:textId="77777777" w:rsidR="00122CBF" w:rsidRDefault="00122CBF" w:rsidP="00122CBF">
      <w:pPr>
        <w:contextualSpacing/>
      </w:pPr>
      <w:r>
        <w:t>boot-end-marker</w:t>
      </w:r>
    </w:p>
    <w:p w14:paraId="6F436C5A" w14:textId="77777777" w:rsidR="00122CBF" w:rsidRDefault="00122CBF" w:rsidP="00122CBF">
      <w:pPr>
        <w:contextualSpacing/>
      </w:pPr>
      <w:r>
        <w:t>!</w:t>
      </w:r>
    </w:p>
    <w:p w14:paraId="14A3EC4B" w14:textId="77777777" w:rsidR="00122CBF" w:rsidRDefault="00122CBF" w:rsidP="00122CBF">
      <w:pPr>
        <w:contextualSpacing/>
      </w:pPr>
      <w:r>
        <w:t>ipv6 unicast-routing</w:t>
      </w:r>
    </w:p>
    <w:p w14:paraId="6FACC72B" w14:textId="77777777" w:rsidR="00122CBF" w:rsidRDefault="00122CBF" w:rsidP="00122CBF">
      <w:pPr>
        <w:contextualSpacing/>
      </w:pPr>
      <w:r>
        <w:t>multilink bundle-name authenticated</w:t>
      </w:r>
    </w:p>
    <w:p w14:paraId="5261B93A" w14:textId="77777777" w:rsidR="00122CBF" w:rsidRDefault="00122CBF" w:rsidP="00122CBF">
      <w:pPr>
        <w:contextualSpacing/>
      </w:pPr>
      <w:r>
        <w:t>!</w:t>
      </w:r>
    </w:p>
    <w:p w14:paraId="7BED8534" w14:textId="77777777" w:rsidR="00122CBF" w:rsidRDefault="00122CBF" w:rsidP="00122CBF">
      <w:pPr>
        <w:contextualSpacing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CSR1000V </w:t>
      </w:r>
      <w:proofErr w:type="spellStart"/>
      <w:r>
        <w:t>sn</w:t>
      </w:r>
      <w:proofErr w:type="spellEnd"/>
      <w:r>
        <w:t xml:space="preserve"> 9GZ1GHZN9DG</w:t>
      </w:r>
    </w:p>
    <w:p w14:paraId="621C0C5B" w14:textId="77777777" w:rsidR="00122CBF" w:rsidRDefault="00122CBF" w:rsidP="00122CBF">
      <w:pPr>
        <w:contextualSpacing/>
      </w:pPr>
      <w:r>
        <w:t>no license smart enable</w:t>
      </w:r>
    </w:p>
    <w:p w14:paraId="6912F19F" w14:textId="77777777" w:rsidR="00122CBF" w:rsidRDefault="00122CBF" w:rsidP="00122CBF">
      <w:pPr>
        <w:contextualSpacing/>
      </w:pPr>
      <w:r>
        <w:t>diagnostic bootup level minimal</w:t>
      </w:r>
    </w:p>
    <w:p w14:paraId="16CC568D" w14:textId="77777777" w:rsidR="00122CBF" w:rsidRDefault="00122CBF" w:rsidP="00122CBF">
      <w:pPr>
        <w:contextualSpacing/>
      </w:pPr>
      <w:r>
        <w:t>!</w:t>
      </w:r>
    </w:p>
    <w:p w14:paraId="38212761" w14:textId="77777777" w:rsidR="00122CBF" w:rsidRDefault="00122CBF" w:rsidP="00122CBF">
      <w:pPr>
        <w:contextualSpacing/>
      </w:pPr>
      <w:r>
        <w:t>spanning-tree extend system-id</w:t>
      </w:r>
    </w:p>
    <w:p w14:paraId="6AF08B01" w14:textId="77777777" w:rsidR="00122CBF" w:rsidRDefault="00122CBF" w:rsidP="00122CBF">
      <w:pPr>
        <w:contextualSpacing/>
      </w:pPr>
      <w:r>
        <w:t>!</w:t>
      </w:r>
    </w:p>
    <w:p w14:paraId="42E644CA" w14:textId="77777777" w:rsidR="00122CBF" w:rsidRDefault="00122CBF" w:rsidP="00122CBF">
      <w:pPr>
        <w:contextualSpacing/>
      </w:pPr>
      <w:r>
        <w:t>redundancy</w:t>
      </w:r>
    </w:p>
    <w:p w14:paraId="16E9C690" w14:textId="77777777" w:rsidR="00122CBF" w:rsidRDefault="00122CBF" w:rsidP="00122CBF">
      <w:pPr>
        <w:contextualSpacing/>
      </w:pPr>
      <w:r>
        <w:t>!</w:t>
      </w:r>
    </w:p>
    <w:p w14:paraId="274B4F45" w14:textId="77777777" w:rsidR="00122CBF" w:rsidRDefault="00122CBF" w:rsidP="00122CBF">
      <w:pPr>
        <w:contextualSpacing/>
      </w:pPr>
      <w:r>
        <w:t>interface Loopback0</w:t>
      </w:r>
    </w:p>
    <w:p w14:paraId="0F2CCA22" w14:textId="77777777" w:rsidR="00122CBF" w:rsidRDefault="00122CBF" w:rsidP="00122CBF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192.168.1.1 255.255.255.0</w:t>
      </w:r>
    </w:p>
    <w:p w14:paraId="44533971" w14:textId="77777777" w:rsidR="00122CBF" w:rsidRDefault="00122CBF" w:rsidP="00122CBF">
      <w:pPr>
        <w:contextualSpacing/>
      </w:pPr>
      <w:r>
        <w:t xml:space="preserve"> ipv6 address 100:1::1/64</w:t>
      </w:r>
    </w:p>
    <w:p w14:paraId="47CF7BA4" w14:textId="77777777" w:rsidR="00122CBF" w:rsidRDefault="00122CBF" w:rsidP="00122CBF">
      <w:pPr>
        <w:contextualSpacing/>
      </w:pPr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14:paraId="7DC72960" w14:textId="77777777" w:rsidR="00122CBF" w:rsidRDefault="00122CBF" w:rsidP="00122CBF">
      <w:pPr>
        <w:contextualSpacing/>
      </w:pPr>
      <w:r>
        <w:t>!</w:t>
      </w:r>
    </w:p>
    <w:p w14:paraId="5C8B502B" w14:textId="77777777" w:rsidR="00122CBF" w:rsidRDefault="00122CBF" w:rsidP="00122CBF">
      <w:pPr>
        <w:contextualSpacing/>
      </w:pPr>
      <w:r>
        <w:t>interface GigabitEthernet1</w:t>
      </w:r>
    </w:p>
    <w:p w14:paraId="678F6B0B" w14:textId="77777777" w:rsidR="00122CBF" w:rsidRDefault="00122CBF" w:rsidP="00122CBF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10.0.0.1 255.255.255.252</w:t>
      </w:r>
    </w:p>
    <w:p w14:paraId="040A74A5" w14:textId="77777777" w:rsidR="00122CBF" w:rsidRDefault="00122CBF" w:rsidP="00122CBF">
      <w:pPr>
        <w:contextualSpacing/>
      </w:pPr>
      <w:r>
        <w:t xml:space="preserve"> negotiation auto</w:t>
      </w:r>
    </w:p>
    <w:p w14:paraId="202983C8" w14:textId="77777777" w:rsidR="00122CBF" w:rsidRDefault="00122CBF" w:rsidP="00122CBF">
      <w:pPr>
        <w:contextualSpacing/>
      </w:pPr>
      <w:r>
        <w:t xml:space="preserve"> ipv6 address 10:1::1/64</w:t>
      </w:r>
    </w:p>
    <w:p w14:paraId="73B15F14" w14:textId="77777777" w:rsidR="00122CBF" w:rsidRDefault="00122CBF" w:rsidP="00122CBF">
      <w:pPr>
        <w:contextualSpacing/>
      </w:pPr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14:paraId="769970C8" w14:textId="77777777" w:rsidR="00122CBF" w:rsidRDefault="00122CBF" w:rsidP="00122CBF">
      <w:pPr>
        <w:contextualSpacing/>
      </w:pPr>
      <w:r>
        <w:t xml:space="preserve"> no mop enabled</w:t>
      </w:r>
    </w:p>
    <w:p w14:paraId="7788A5DC" w14:textId="77777777" w:rsidR="00122CBF" w:rsidRDefault="00122CBF" w:rsidP="00122CBF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504FD6D7" w14:textId="77777777" w:rsidR="00122CBF" w:rsidRDefault="00122CBF" w:rsidP="00122CBF">
      <w:pPr>
        <w:contextualSpacing/>
      </w:pPr>
      <w:r>
        <w:t>!</w:t>
      </w:r>
    </w:p>
    <w:p w14:paraId="21F1E1EE" w14:textId="77777777" w:rsidR="00122CBF" w:rsidRDefault="00122CBF" w:rsidP="00122CBF">
      <w:pPr>
        <w:contextualSpacing/>
      </w:pPr>
      <w:r>
        <w:t>interface GigabitEthernet2</w:t>
      </w:r>
    </w:p>
    <w:p w14:paraId="5775298C" w14:textId="77777777" w:rsidR="00122CBF" w:rsidRDefault="00122CBF" w:rsidP="00122CBF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4C7C1A4" w14:textId="77777777" w:rsidR="00122CBF" w:rsidRDefault="00122CBF" w:rsidP="00122CBF">
      <w:pPr>
        <w:contextualSpacing/>
      </w:pPr>
      <w:r>
        <w:t xml:space="preserve"> shutdown</w:t>
      </w:r>
    </w:p>
    <w:p w14:paraId="3E5C8BFE" w14:textId="77777777" w:rsidR="00122CBF" w:rsidRDefault="00122CBF" w:rsidP="00122CBF">
      <w:pPr>
        <w:contextualSpacing/>
      </w:pPr>
      <w:r>
        <w:t xml:space="preserve"> negotiation auto</w:t>
      </w:r>
    </w:p>
    <w:p w14:paraId="7F7359D3" w14:textId="77777777" w:rsidR="00122CBF" w:rsidRDefault="00122CBF" w:rsidP="00122CBF">
      <w:pPr>
        <w:contextualSpacing/>
      </w:pPr>
      <w:r>
        <w:t xml:space="preserve"> no mop enabled</w:t>
      </w:r>
    </w:p>
    <w:p w14:paraId="0749E998" w14:textId="77777777" w:rsidR="00122CBF" w:rsidRDefault="00122CBF" w:rsidP="00122CBF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39931C19" w14:textId="77777777" w:rsidR="00122CBF" w:rsidRDefault="00122CBF" w:rsidP="00122CBF">
      <w:pPr>
        <w:contextualSpacing/>
      </w:pPr>
      <w:r>
        <w:t>!</w:t>
      </w:r>
    </w:p>
    <w:p w14:paraId="5BA9C78B" w14:textId="77777777" w:rsidR="00122CBF" w:rsidRDefault="00122CBF" w:rsidP="00122CBF">
      <w:pPr>
        <w:contextualSpacing/>
      </w:pPr>
      <w:r>
        <w:t>interface GigabitEthernet3</w:t>
      </w:r>
    </w:p>
    <w:p w14:paraId="1B58FEE2" w14:textId="77777777" w:rsidR="00122CBF" w:rsidRDefault="00122CBF" w:rsidP="00122CBF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036E058" w14:textId="77777777" w:rsidR="00122CBF" w:rsidRDefault="00122CBF" w:rsidP="00122CBF">
      <w:pPr>
        <w:contextualSpacing/>
      </w:pPr>
      <w:r>
        <w:t xml:space="preserve"> shutdown</w:t>
      </w:r>
    </w:p>
    <w:p w14:paraId="14496B4F" w14:textId="77777777" w:rsidR="00122CBF" w:rsidRDefault="00122CBF" w:rsidP="00122CBF">
      <w:pPr>
        <w:contextualSpacing/>
      </w:pPr>
      <w:r>
        <w:t xml:space="preserve"> negotiation auto</w:t>
      </w:r>
    </w:p>
    <w:p w14:paraId="5FA67948" w14:textId="77777777" w:rsidR="00122CBF" w:rsidRDefault="00122CBF" w:rsidP="00122CBF">
      <w:pPr>
        <w:contextualSpacing/>
      </w:pPr>
      <w:r>
        <w:t xml:space="preserve"> no mop enabled</w:t>
      </w:r>
    </w:p>
    <w:p w14:paraId="1087B938" w14:textId="77777777" w:rsidR="00122CBF" w:rsidRDefault="00122CBF" w:rsidP="00122CBF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41D948B3" w14:textId="77777777" w:rsidR="00122CBF" w:rsidRDefault="00122CBF" w:rsidP="00122CBF">
      <w:pPr>
        <w:contextualSpacing/>
      </w:pPr>
      <w:r>
        <w:t>!</w:t>
      </w:r>
    </w:p>
    <w:p w14:paraId="47C6CD13" w14:textId="77777777" w:rsidR="00122CBF" w:rsidRDefault="00122CBF" w:rsidP="00122CBF">
      <w:pPr>
        <w:contextualSpacing/>
      </w:pPr>
      <w:r>
        <w:t>interface GigabitEthernet4</w:t>
      </w:r>
    </w:p>
    <w:p w14:paraId="30B627C5" w14:textId="77777777" w:rsidR="00122CBF" w:rsidRDefault="00122CBF" w:rsidP="00122CBF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5720908C" w14:textId="77777777" w:rsidR="00122CBF" w:rsidRDefault="00122CBF" w:rsidP="00122CBF">
      <w:pPr>
        <w:contextualSpacing/>
      </w:pPr>
      <w:r>
        <w:t xml:space="preserve"> shutdown</w:t>
      </w:r>
    </w:p>
    <w:p w14:paraId="17563EDA" w14:textId="77777777" w:rsidR="00122CBF" w:rsidRDefault="00122CBF" w:rsidP="00122CBF">
      <w:pPr>
        <w:contextualSpacing/>
      </w:pPr>
      <w:r>
        <w:t xml:space="preserve"> negotiation auto</w:t>
      </w:r>
    </w:p>
    <w:p w14:paraId="62B5EB90" w14:textId="77777777" w:rsidR="00122CBF" w:rsidRDefault="00122CBF" w:rsidP="00122CBF">
      <w:pPr>
        <w:contextualSpacing/>
      </w:pPr>
      <w:r>
        <w:lastRenderedPageBreak/>
        <w:t xml:space="preserve"> no mop enabled</w:t>
      </w:r>
    </w:p>
    <w:p w14:paraId="781AE041" w14:textId="77777777" w:rsidR="00122CBF" w:rsidRDefault="00122CBF" w:rsidP="00122CBF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1791E5B1" w14:textId="7FF04A12" w:rsidR="00122CBF" w:rsidRDefault="00122CBF" w:rsidP="00122CBF">
      <w:pPr>
        <w:contextualSpacing/>
      </w:pPr>
      <w:r>
        <w:t>!</w:t>
      </w:r>
    </w:p>
    <w:p w14:paraId="532578F0" w14:textId="77777777" w:rsidR="00122CBF" w:rsidRDefault="00122CBF" w:rsidP="00122CBF">
      <w:pPr>
        <w:contextualSpacing/>
      </w:pPr>
      <w:r>
        <w:t xml:space="preserve">router </w:t>
      </w:r>
      <w:proofErr w:type="spellStart"/>
      <w:r>
        <w:t>eigrp</w:t>
      </w:r>
      <w:proofErr w:type="spellEnd"/>
      <w:r>
        <w:t xml:space="preserve"> 1</w:t>
      </w:r>
    </w:p>
    <w:p w14:paraId="5F9D6D85" w14:textId="77777777" w:rsidR="00122CBF" w:rsidRDefault="00122CBF" w:rsidP="00122CBF">
      <w:pPr>
        <w:contextualSpacing/>
      </w:pPr>
      <w:r>
        <w:t xml:space="preserve"> network 10.0.0.0 0.0.0.3</w:t>
      </w:r>
    </w:p>
    <w:p w14:paraId="357F7B75" w14:textId="77777777" w:rsidR="00122CBF" w:rsidRDefault="00122CBF" w:rsidP="00122CBF">
      <w:pPr>
        <w:contextualSpacing/>
      </w:pPr>
      <w:r>
        <w:t xml:space="preserve"> network 192.168.1.0</w:t>
      </w:r>
    </w:p>
    <w:p w14:paraId="76AFFFCF" w14:textId="77777777" w:rsidR="00122CBF" w:rsidRDefault="00122CBF" w:rsidP="00122CBF">
      <w:pPr>
        <w:contextualSpacing/>
      </w:pPr>
      <w:r>
        <w:t>!</w:t>
      </w:r>
    </w:p>
    <w:p w14:paraId="58F58CE7" w14:textId="77777777" w:rsidR="00122CBF" w:rsidRDefault="00122CBF" w:rsidP="00122CBF">
      <w:pPr>
        <w:contextualSpacing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5F2B588D" w14:textId="77777777" w:rsidR="00122CBF" w:rsidRDefault="00122CBF" w:rsidP="00122CBF">
      <w:pPr>
        <w:contextualSpacing/>
      </w:pPr>
      <w:proofErr w:type="spellStart"/>
      <w:r>
        <w:t>ip</w:t>
      </w:r>
      <w:proofErr w:type="spellEnd"/>
      <w:r>
        <w:t xml:space="preserve"> http server</w:t>
      </w:r>
    </w:p>
    <w:p w14:paraId="1CF102E0" w14:textId="77777777" w:rsidR="00122CBF" w:rsidRDefault="00122CBF" w:rsidP="00122CBF">
      <w:pPr>
        <w:contextualSpacing/>
      </w:pPr>
      <w:proofErr w:type="spellStart"/>
      <w:r>
        <w:t>ip</w:t>
      </w:r>
      <w:proofErr w:type="spellEnd"/>
      <w:r>
        <w:t xml:space="preserve"> http authentication local</w:t>
      </w:r>
    </w:p>
    <w:p w14:paraId="65080332" w14:textId="77777777" w:rsidR="00122CBF" w:rsidRDefault="00122CBF" w:rsidP="00122CBF">
      <w:pPr>
        <w:contextualSpacing/>
      </w:pPr>
      <w:proofErr w:type="spellStart"/>
      <w:r>
        <w:t>ip</w:t>
      </w:r>
      <w:proofErr w:type="spellEnd"/>
      <w:r>
        <w:t xml:space="preserve"> http secure-server</w:t>
      </w:r>
    </w:p>
    <w:p w14:paraId="72DC95B2" w14:textId="55F4C9F5" w:rsidR="00122CBF" w:rsidRDefault="00122CBF" w:rsidP="00122CBF">
      <w:pPr>
        <w:contextualSpacing/>
      </w:pPr>
      <w:r>
        <w:t>!</w:t>
      </w:r>
    </w:p>
    <w:p w14:paraId="1367B1B2" w14:textId="77777777" w:rsidR="00122CBF" w:rsidRDefault="00122CBF" w:rsidP="00122CBF">
      <w:pPr>
        <w:contextualSpacing/>
      </w:pPr>
      <w:r>
        <w:t xml:space="preserve">ipv6 router </w:t>
      </w:r>
      <w:proofErr w:type="spellStart"/>
      <w:r>
        <w:t>eigrp</w:t>
      </w:r>
      <w:proofErr w:type="spellEnd"/>
      <w:r>
        <w:t xml:space="preserve"> 10</w:t>
      </w:r>
    </w:p>
    <w:p w14:paraId="0C18C006" w14:textId="77777777" w:rsidR="00122CBF" w:rsidRDefault="00122CBF" w:rsidP="00122CBF">
      <w:pPr>
        <w:contextualSpacing/>
      </w:pPr>
      <w:r>
        <w:t xml:space="preserve"> </w:t>
      </w:r>
      <w:proofErr w:type="spellStart"/>
      <w:r>
        <w:t>eigrp</w:t>
      </w:r>
      <w:proofErr w:type="spellEnd"/>
      <w:r>
        <w:t xml:space="preserve"> router-id 1.1.1.1</w:t>
      </w:r>
    </w:p>
    <w:p w14:paraId="2C8B6F29" w14:textId="77777777" w:rsidR="00122CBF" w:rsidRDefault="00122CBF" w:rsidP="00122CBF">
      <w:pPr>
        <w:contextualSpacing/>
      </w:pPr>
      <w:r>
        <w:t>!</w:t>
      </w:r>
    </w:p>
    <w:p w14:paraId="7C344E95" w14:textId="77777777" w:rsidR="00122CBF" w:rsidRDefault="00122CBF" w:rsidP="00122CBF">
      <w:pPr>
        <w:contextualSpacing/>
      </w:pPr>
      <w:r>
        <w:t xml:space="preserve">ipv6 router </w:t>
      </w:r>
      <w:proofErr w:type="spellStart"/>
      <w:r>
        <w:t>eigrp</w:t>
      </w:r>
      <w:proofErr w:type="spellEnd"/>
      <w:r>
        <w:t xml:space="preserve"> 1</w:t>
      </w:r>
    </w:p>
    <w:p w14:paraId="7DB7B066" w14:textId="77777777" w:rsidR="00122CBF" w:rsidRDefault="00122CBF" w:rsidP="00122CBF">
      <w:pPr>
        <w:contextualSpacing/>
      </w:pPr>
      <w:r>
        <w:t xml:space="preserve"> </w:t>
      </w:r>
      <w:proofErr w:type="spellStart"/>
      <w:r>
        <w:t>eigrp</w:t>
      </w:r>
      <w:proofErr w:type="spellEnd"/>
      <w:r>
        <w:t xml:space="preserve"> router-id 1.1.1.1</w:t>
      </w:r>
    </w:p>
    <w:p w14:paraId="0AF72614" w14:textId="77777777" w:rsidR="00122CBF" w:rsidRDefault="00122CBF" w:rsidP="00122CBF">
      <w:pPr>
        <w:contextualSpacing/>
      </w:pPr>
      <w:r>
        <w:t xml:space="preserve"> redistribute connected</w:t>
      </w:r>
    </w:p>
    <w:p w14:paraId="467C8BD5" w14:textId="77777777" w:rsidR="00122CBF" w:rsidRDefault="00122CBF" w:rsidP="00122CBF">
      <w:pPr>
        <w:contextualSpacing/>
      </w:pPr>
      <w:r>
        <w:t>!</w:t>
      </w:r>
    </w:p>
    <w:p w14:paraId="276D5B0F" w14:textId="77777777" w:rsidR="00122CBF" w:rsidRDefault="00122CBF" w:rsidP="00122CBF">
      <w:pPr>
        <w:contextualSpacing/>
      </w:pPr>
      <w:r>
        <w:t>control-plane</w:t>
      </w:r>
    </w:p>
    <w:p w14:paraId="294B11A9" w14:textId="77777777" w:rsidR="00122CBF" w:rsidRDefault="00122CBF" w:rsidP="00122CBF">
      <w:pPr>
        <w:contextualSpacing/>
      </w:pPr>
      <w:r>
        <w:t>!</w:t>
      </w:r>
    </w:p>
    <w:p w14:paraId="78DD68D3" w14:textId="77777777" w:rsidR="00122CBF" w:rsidRDefault="00122CBF" w:rsidP="00122CBF">
      <w:pPr>
        <w:contextualSpacing/>
      </w:pPr>
      <w:r>
        <w:t>line con 0</w:t>
      </w:r>
    </w:p>
    <w:p w14:paraId="610B52B2" w14:textId="77777777" w:rsidR="00122CBF" w:rsidRDefault="00122CBF" w:rsidP="00122CBF">
      <w:pPr>
        <w:contextualSpacing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0A70742C" w14:textId="77777777" w:rsidR="00122CBF" w:rsidRDefault="00122CBF" w:rsidP="00122CBF">
      <w:pPr>
        <w:contextualSpacing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172578FB" w14:textId="77777777" w:rsidR="00122CBF" w:rsidRDefault="00122CBF" w:rsidP="00122CBF">
      <w:pPr>
        <w:contextualSpacing/>
      </w:pPr>
      <w:r>
        <w:t xml:space="preserve"> login</w:t>
      </w:r>
    </w:p>
    <w:p w14:paraId="58A41E62" w14:textId="5E862BC5" w:rsidR="00122CBF" w:rsidRDefault="00122CBF" w:rsidP="00122CBF">
      <w:pPr>
        <w:contextualSpacing/>
      </w:pPr>
      <w:r>
        <w:t>!</w:t>
      </w:r>
    </w:p>
    <w:p w14:paraId="2B2E8552" w14:textId="77777777" w:rsidR="00122CBF" w:rsidRDefault="00122CBF" w:rsidP="00122CBF">
      <w:pPr>
        <w:contextualSpacing/>
      </w:pPr>
      <w:r>
        <w:t>end</w:t>
      </w:r>
    </w:p>
    <w:p w14:paraId="32BD6DF6" w14:textId="77777777" w:rsidR="00122CBF" w:rsidRDefault="00122CBF" w:rsidP="00122CBF">
      <w:pPr>
        <w:contextualSpacing/>
      </w:pPr>
    </w:p>
    <w:p w14:paraId="283041AC" w14:textId="77777777" w:rsidR="00122CBF" w:rsidRDefault="00122CBF" w:rsidP="00122CBF">
      <w:pPr>
        <w:contextualSpacing/>
      </w:pPr>
      <w:r>
        <w:t xml:space="preserve">R1#show </w:t>
      </w:r>
      <w:proofErr w:type="spellStart"/>
      <w:r>
        <w:t>ip</w:t>
      </w:r>
      <w:proofErr w:type="spellEnd"/>
      <w:r>
        <w:t xml:space="preserve"> route</w:t>
      </w:r>
    </w:p>
    <w:p w14:paraId="5E542C03" w14:textId="77777777" w:rsidR="00122CBF" w:rsidRDefault="00122CBF" w:rsidP="00122CBF">
      <w:pPr>
        <w:contextualSpacing/>
      </w:pPr>
      <w:r>
        <w:t>Codes: L - local, C - connected, S - static, R - RIP, M - mobile, B - BGP</w:t>
      </w:r>
    </w:p>
    <w:p w14:paraId="5E2968B2" w14:textId="77777777" w:rsidR="00122CBF" w:rsidRDefault="00122CBF" w:rsidP="00122CBF">
      <w:pPr>
        <w:contextualSpacing/>
      </w:pPr>
      <w:r>
        <w:t xml:space="preserve">       D - EIGRP, EX - EIGRP external, O - OSPF, IA - OSPF inter area</w:t>
      </w:r>
    </w:p>
    <w:p w14:paraId="75A26D4C" w14:textId="77777777" w:rsidR="00122CBF" w:rsidRDefault="00122CBF" w:rsidP="00122CBF">
      <w:pPr>
        <w:contextualSpacing/>
      </w:pPr>
      <w:r>
        <w:t xml:space="preserve">       N1 - OSPF NSSA external type 1, N2 - OSPF NSSA external type 2</w:t>
      </w:r>
    </w:p>
    <w:p w14:paraId="7347E761" w14:textId="77777777" w:rsidR="00122CBF" w:rsidRDefault="00122CBF" w:rsidP="00122CBF">
      <w:pPr>
        <w:contextualSpacing/>
      </w:pPr>
      <w:r>
        <w:t xml:space="preserve">       E1 - OSPF external type 1, E2 - OSPF external type 2</w:t>
      </w:r>
    </w:p>
    <w:p w14:paraId="28846E4C" w14:textId="77777777" w:rsidR="00122CBF" w:rsidRDefault="00122CBF" w:rsidP="00122CBF">
      <w:pPr>
        <w:contextualSpacing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7B882F66" w14:textId="77777777" w:rsidR="00122CBF" w:rsidRDefault="00122CBF" w:rsidP="00122CBF">
      <w:pPr>
        <w:contextualSpacing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328F5B6F" w14:textId="77777777" w:rsidR="00122CBF" w:rsidRDefault="00122CBF" w:rsidP="00122CBF">
      <w:pPr>
        <w:contextualSpacing/>
      </w:pPr>
      <w:r>
        <w:t xml:space="preserve">       o - ODR, P - periodic downloaded static route, H - NHRP, l - LISP</w:t>
      </w:r>
    </w:p>
    <w:p w14:paraId="40B38312" w14:textId="77777777" w:rsidR="00122CBF" w:rsidRDefault="00122CBF" w:rsidP="00122CBF">
      <w:pPr>
        <w:contextualSpacing/>
      </w:pPr>
      <w:r>
        <w:t xml:space="preserve">       a - application route</w:t>
      </w:r>
    </w:p>
    <w:p w14:paraId="41B829E6" w14:textId="77777777" w:rsidR="00122CBF" w:rsidRDefault="00122CBF" w:rsidP="00122CBF">
      <w:pPr>
        <w:contextualSpacing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512C26A8" w14:textId="77777777" w:rsidR="00122CBF" w:rsidRDefault="00122CBF" w:rsidP="00122CBF">
      <w:pPr>
        <w:contextualSpacing/>
      </w:pPr>
    </w:p>
    <w:p w14:paraId="25D3ED86" w14:textId="77777777" w:rsidR="00122CBF" w:rsidRDefault="00122CBF" w:rsidP="00122CBF">
      <w:pPr>
        <w:contextualSpacing/>
      </w:pPr>
      <w:r>
        <w:t>Gateway of last resort is not set</w:t>
      </w:r>
    </w:p>
    <w:p w14:paraId="4E4BF623" w14:textId="77777777" w:rsidR="00122CBF" w:rsidRDefault="00122CBF" w:rsidP="00122CBF">
      <w:pPr>
        <w:contextualSpacing/>
      </w:pPr>
    </w:p>
    <w:p w14:paraId="532E68FE" w14:textId="77777777" w:rsidR="00122CBF" w:rsidRDefault="00122CBF" w:rsidP="00122CBF">
      <w:pPr>
        <w:contextualSpacing/>
      </w:pPr>
      <w:r>
        <w:t xml:space="preserve">      10.0.0.0/8 is variably </w:t>
      </w:r>
      <w:proofErr w:type="spellStart"/>
      <w:r>
        <w:t>subnetted</w:t>
      </w:r>
      <w:proofErr w:type="spellEnd"/>
      <w:r>
        <w:t>, 5 subnets, 2 masks</w:t>
      </w:r>
    </w:p>
    <w:p w14:paraId="367EAEAB" w14:textId="77777777" w:rsidR="00122CBF" w:rsidRDefault="00122CBF" w:rsidP="00122CBF">
      <w:pPr>
        <w:contextualSpacing/>
      </w:pPr>
      <w:r>
        <w:t>C        10.0.0.0/30 is directly connected, GigabitEthernet1</w:t>
      </w:r>
    </w:p>
    <w:p w14:paraId="34FF9A28" w14:textId="77777777" w:rsidR="00122CBF" w:rsidRDefault="00122CBF" w:rsidP="00122CBF">
      <w:pPr>
        <w:contextualSpacing/>
      </w:pPr>
      <w:r>
        <w:t>L        10.0.0.1/32 is directly connected, GigabitEthernet1</w:t>
      </w:r>
    </w:p>
    <w:p w14:paraId="4CC9C7AC" w14:textId="77777777" w:rsidR="00122CBF" w:rsidRDefault="00122CBF" w:rsidP="00122CBF">
      <w:pPr>
        <w:contextualSpacing/>
      </w:pPr>
      <w:r>
        <w:t>D EX     10.0.0.4/30 [170/281856] via 10.0.0.2, 00:50:36, GigabitEthernet1</w:t>
      </w:r>
    </w:p>
    <w:p w14:paraId="73FDF4D6" w14:textId="77777777" w:rsidR="00122CBF" w:rsidRDefault="00122CBF" w:rsidP="00122CBF">
      <w:pPr>
        <w:contextualSpacing/>
      </w:pPr>
      <w:r>
        <w:t>D        10.0.2.0/30 [90/3072] via 10.0.0.2, 00:51:51, GigabitEthernet1</w:t>
      </w:r>
    </w:p>
    <w:p w14:paraId="70A6B066" w14:textId="77777777" w:rsidR="00122CBF" w:rsidRDefault="00122CBF" w:rsidP="00122CBF">
      <w:pPr>
        <w:contextualSpacing/>
      </w:pPr>
      <w:r>
        <w:t>D EX     10.0.2.4/30 [170/281856] via 10.0.0.2, 00:50:36, GigabitEthernet1</w:t>
      </w:r>
    </w:p>
    <w:p w14:paraId="45CA203B" w14:textId="77777777" w:rsidR="00122CBF" w:rsidRDefault="00122CBF" w:rsidP="00122CBF">
      <w:pPr>
        <w:contextualSpacing/>
      </w:pPr>
      <w:r>
        <w:lastRenderedPageBreak/>
        <w:t xml:space="preserve">      192.168.1.0/24 is variably </w:t>
      </w:r>
      <w:proofErr w:type="spellStart"/>
      <w:r>
        <w:t>subnetted</w:t>
      </w:r>
      <w:proofErr w:type="spellEnd"/>
      <w:r>
        <w:t>, 2 subnets, 2 masks</w:t>
      </w:r>
    </w:p>
    <w:p w14:paraId="764355EA" w14:textId="77777777" w:rsidR="00122CBF" w:rsidRDefault="00122CBF" w:rsidP="00122CBF">
      <w:pPr>
        <w:contextualSpacing/>
      </w:pPr>
      <w:r>
        <w:t>C        192.168.1.0/24 is directly connected, Loopback0</w:t>
      </w:r>
    </w:p>
    <w:p w14:paraId="1043F416" w14:textId="77777777" w:rsidR="00122CBF" w:rsidRDefault="00122CBF" w:rsidP="00122CBF">
      <w:pPr>
        <w:contextualSpacing/>
      </w:pPr>
      <w:r>
        <w:t>L        192.168.1.1/32 is directly connected, Loopback0</w:t>
      </w:r>
    </w:p>
    <w:p w14:paraId="19F7B00F" w14:textId="77777777" w:rsidR="00122CBF" w:rsidRDefault="00122CBF" w:rsidP="00122CBF">
      <w:pPr>
        <w:contextualSpacing/>
      </w:pPr>
      <w:r>
        <w:t>D     192.168.2.0/24 [90/130816] via 10.0.0.2, 00:51:51, GigabitEthernet1</w:t>
      </w:r>
    </w:p>
    <w:p w14:paraId="4E29EE8A" w14:textId="77777777" w:rsidR="00122CBF" w:rsidRDefault="00122CBF" w:rsidP="00122CBF">
      <w:pPr>
        <w:contextualSpacing/>
      </w:pPr>
      <w:r>
        <w:t>D EX  192.168.3.0/24 [170/281856] via 10.0.0.2, 00:50:36, GigabitEthernet1</w:t>
      </w:r>
    </w:p>
    <w:p w14:paraId="39B0FBBA" w14:textId="77777777" w:rsidR="00122CBF" w:rsidRDefault="00122CBF" w:rsidP="00122CBF">
      <w:pPr>
        <w:contextualSpacing/>
      </w:pPr>
      <w:r>
        <w:t>D EX  192.168.5.0/24 [170/281856] via 10.0.0.2, 00:50:36, GigabitEthernet1</w:t>
      </w:r>
    </w:p>
    <w:p w14:paraId="55B5CF02" w14:textId="77777777" w:rsidR="00122CBF" w:rsidRDefault="00122CBF" w:rsidP="00122CBF">
      <w:pPr>
        <w:contextualSpacing/>
      </w:pPr>
      <w:r>
        <w:t>D EX  192.168.6.0/24 [170/281856] via 10.0.0.2, 00:50:36, GigabitEthernet1</w:t>
      </w:r>
    </w:p>
    <w:p w14:paraId="3AD361A9" w14:textId="77777777" w:rsidR="00122CBF" w:rsidRDefault="00122CBF" w:rsidP="00122CBF">
      <w:pPr>
        <w:contextualSpacing/>
      </w:pPr>
      <w:r>
        <w:t>D EX  192.168.7.0/24 [170/281856] via 10.0.0.2, 00:50:36, GigabitEthernet1</w:t>
      </w:r>
    </w:p>
    <w:p w14:paraId="5A565361" w14:textId="77777777" w:rsidR="00122CBF" w:rsidRDefault="00122CBF" w:rsidP="00122CBF">
      <w:pPr>
        <w:contextualSpacing/>
      </w:pPr>
      <w:r>
        <w:t>R1#show ipv6 route</w:t>
      </w:r>
    </w:p>
    <w:p w14:paraId="3CC998EA" w14:textId="77777777" w:rsidR="00122CBF" w:rsidRDefault="00122CBF" w:rsidP="00122CBF">
      <w:pPr>
        <w:contextualSpacing/>
      </w:pPr>
      <w:r>
        <w:t>IPv6 Routing Table - default - 7 entries</w:t>
      </w:r>
    </w:p>
    <w:p w14:paraId="1CFC1955" w14:textId="77777777" w:rsidR="00122CBF" w:rsidRDefault="00122CBF" w:rsidP="00122CBF">
      <w:pPr>
        <w:contextualSpacing/>
      </w:pPr>
      <w:r>
        <w:t>Codes: C - Connected, L - Local, S - Static, U - Per-user Static route</w:t>
      </w:r>
    </w:p>
    <w:p w14:paraId="0E64A0EE" w14:textId="77777777" w:rsidR="00122CBF" w:rsidRDefault="00122CBF" w:rsidP="00122CBF">
      <w:pPr>
        <w:contextualSpacing/>
      </w:pPr>
      <w:r>
        <w:t xml:space="preserve">       B - BGP, R - RIP, H - NHRP, I1 - ISIS L1</w:t>
      </w:r>
    </w:p>
    <w:p w14:paraId="457E9623" w14:textId="77777777" w:rsidR="00122CBF" w:rsidRDefault="00122CBF" w:rsidP="00122CBF">
      <w:pPr>
        <w:contextualSpacing/>
      </w:pPr>
      <w:r>
        <w:t xml:space="preserve">       I2 - ISIS L2, IA - ISIS interarea, IS - ISIS summary, D - EIGRP</w:t>
      </w:r>
    </w:p>
    <w:p w14:paraId="2452A817" w14:textId="77777777" w:rsidR="00122CBF" w:rsidRDefault="00122CBF" w:rsidP="00122CBF">
      <w:pPr>
        <w:contextualSpacing/>
      </w:pPr>
      <w:r>
        <w:t xml:space="preserve">       EX - EIGRP external, ND - ND Default, </w:t>
      </w:r>
      <w:proofErr w:type="spellStart"/>
      <w:r>
        <w:t>NDp</w:t>
      </w:r>
      <w:proofErr w:type="spellEnd"/>
      <w:r>
        <w:t xml:space="preserve"> - ND Prefix, DCE - Destination</w:t>
      </w:r>
    </w:p>
    <w:p w14:paraId="12073900" w14:textId="77777777" w:rsidR="00122CBF" w:rsidRDefault="00122CBF" w:rsidP="00122CBF">
      <w:pPr>
        <w:contextualSpacing/>
      </w:pPr>
      <w:r>
        <w:t xml:space="preserve">       </w:t>
      </w:r>
      <w:proofErr w:type="spellStart"/>
      <w:r>
        <w:t>NDr</w:t>
      </w:r>
      <w:proofErr w:type="spellEnd"/>
      <w:r>
        <w:t xml:space="preserve"> - Redirect, RL - RPL, O - OSPF Intra, OI - OSPF Inter</w:t>
      </w:r>
    </w:p>
    <w:p w14:paraId="3A2262C8" w14:textId="77777777" w:rsidR="00122CBF" w:rsidRDefault="00122CBF" w:rsidP="00122CBF">
      <w:pPr>
        <w:contextualSpacing/>
      </w:pPr>
      <w:r>
        <w:t xml:space="preserve">      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2, ON1 - OSPF NSSA </w:t>
      </w:r>
      <w:proofErr w:type="spellStart"/>
      <w:r>
        <w:t>ext</w:t>
      </w:r>
      <w:proofErr w:type="spellEnd"/>
      <w:r>
        <w:t xml:space="preserve"> 1</w:t>
      </w:r>
    </w:p>
    <w:p w14:paraId="54346BD2" w14:textId="77777777" w:rsidR="00122CBF" w:rsidRDefault="00122CBF" w:rsidP="00122CBF">
      <w:pPr>
        <w:contextualSpacing/>
      </w:pPr>
      <w:r>
        <w:t xml:space="preserve">       ON2 - OSPF NSSA </w:t>
      </w:r>
      <w:proofErr w:type="spellStart"/>
      <w:r>
        <w:t>ext</w:t>
      </w:r>
      <w:proofErr w:type="spellEnd"/>
      <w:r>
        <w:t xml:space="preserve"> 2, la - LISP alt, </w:t>
      </w:r>
      <w:proofErr w:type="spellStart"/>
      <w:r>
        <w:t>lr</w:t>
      </w:r>
      <w:proofErr w:type="spellEnd"/>
      <w:r>
        <w:t xml:space="preserve"> - LISP site-registrations</w:t>
      </w:r>
    </w:p>
    <w:p w14:paraId="7A1936F8" w14:textId="77777777" w:rsidR="00122CBF" w:rsidRDefault="00122CBF" w:rsidP="00122CBF">
      <w:pPr>
        <w:contextualSpacing/>
      </w:pPr>
      <w:r>
        <w:t xml:space="preserve">       </w:t>
      </w:r>
      <w:proofErr w:type="spellStart"/>
      <w:r>
        <w:t>ld</w:t>
      </w:r>
      <w:proofErr w:type="spellEnd"/>
      <w:r>
        <w:t xml:space="preserve"> - LISP </w:t>
      </w:r>
      <w:proofErr w:type="spellStart"/>
      <w:r>
        <w:t>dyn-eid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 - LISP away, le - LISP extranet-policy</w:t>
      </w:r>
    </w:p>
    <w:p w14:paraId="345EC693" w14:textId="77777777" w:rsidR="00122CBF" w:rsidRDefault="00122CBF" w:rsidP="00122CBF">
      <w:pPr>
        <w:contextualSpacing/>
      </w:pPr>
      <w:r>
        <w:t xml:space="preserve">       a - Application</w:t>
      </w:r>
    </w:p>
    <w:p w14:paraId="32F4C042" w14:textId="77777777" w:rsidR="00122CBF" w:rsidRDefault="00122CBF" w:rsidP="00122CBF">
      <w:pPr>
        <w:contextualSpacing/>
      </w:pPr>
      <w:r>
        <w:t>C   10:1::/64 [0/0]</w:t>
      </w:r>
    </w:p>
    <w:p w14:paraId="7280690F" w14:textId="77777777" w:rsidR="00122CBF" w:rsidRDefault="00122CBF" w:rsidP="00122CBF">
      <w:pPr>
        <w:contextualSpacing/>
      </w:pPr>
      <w:r>
        <w:t xml:space="preserve">     via GigabitEthernet1, directly connected</w:t>
      </w:r>
    </w:p>
    <w:p w14:paraId="434B506C" w14:textId="77777777" w:rsidR="00122CBF" w:rsidRDefault="00122CBF" w:rsidP="00122CBF">
      <w:pPr>
        <w:contextualSpacing/>
      </w:pPr>
      <w:r>
        <w:t>L   10:1::1/128 [0/0]</w:t>
      </w:r>
    </w:p>
    <w:p w14:paraId="3B590F55" w14:textId="77777777" w:rsidR="00122CBF" w:rsidRDefault="00122CBF" w:rsidP="00122CBF">
      <w:pPr>
        <w:contextualSpacing/>
      </w:pPr>
      <w:r>
        <w:t xml:space="preserve">     via GigabitEthernet1, receive</w:t>
      </w:r>
    </w:p>
    <w:p w14:paraId="62AE1062" w14:textId="77777777" w:rsidR="00122CBF" w:rsidRDefault="00122CBF" w:rsidP="00122CBF">
      <w:pPr>
        <w:contextualSpacing/>
      </w:pPr>
      <w:r>
        <w:t>C   100:1::/64 [0/0]</w:t>
      </w:r>
    </w:p>
    <w:p w14:paraId="4AB77E01" w14:textId="77777777" w:rsidR="00122CBF" w:rsidRDefault="00122CBF" w:rsidP="00122CBF">
      <w:pPr>
        <w:contextualSpacing/>
      </w:pPr>
      <w:r>
        <w:t xml:space="preserve">     via Loopback0, directly connected</w:t>
      </w:r>
    </w:p>
    <w:p w14:paraId="7C69D69C" w14:textId="77777777" w:rsidR="00122CBF" w:rsidRDefault="00122CBF" w:rsidP="00122CBF">
      <w:pPr>
        <w:contextualSpacing/>
      </w:pPr>
      <w:r>
        <w:t>L   100:1::1/128 [0/0]</w:t>
      </w:r>
    </w:p>
    <w:p w14:paraId="035B0E3E" w14:textId="77777777" w:rsidR="00122CBF" w:rsidRDefault="00122CBF" w:rsidP="00122CBF">
      <w:pPr>
        <w:contextualSpacing/>
      </w:pPr>
      <w:r>
        <w:t xml:space="preserve">     via Loopback0, receive</w:t>
      </w:r>
    </w:p>
    <w:p w14:paraId="573E25D5" w14:textId="77777777" w:rsidR="00122CBF" w:rsidRDefault="00122CBF" w:rsidP="00122CBF">
      <w:pPr>
        <w:contextualSpacing/>
      </w:pPr>
      <w:r>
        <w:t>D   100:2::/64 [90/130816]</w:t>
      </w:r>
    </w:p>
    <w:p w14:paraId="063E36E5" w14:textId="77777777" w:rsidR="00122CBF" w:rsidRDefault="00122CBF" w:rsidP="00122CBF">
      <w:pPr>
        <w:contextualSpacing/>
      </w:pPr>
      <w:r>
        <w:t xml:space="preserve">     via FE80::E2B:4FFF:FEF8:0, GigabitEthernet1</w:t>
      </w:r>
    </w:p>
    <w:p w14:paraId="1BCCB2DB" w14:textId="77777777" w:rsidR="00122CBF" w:rsidRDefault="00122CBF" w:rsidP="00122CBF">
      <w:pPr>
        <w:contextualSpacing/>
      </w:pPr>
      <w:r>
        <w:t>EX  100:3::/64 [170/258816]</w:t>
      </w:r>
    </w:p>
    <w:p w14:paraId="16F62FDD" w14:textId="77777777" w:rsidR="00122CBF" w:rsidRDefault="00122CBF" w:rsidP="00122CBF">
      <w:pPr>
        <w:contextualSpacing/>
      </w:pPr>
      <w:r>
        <w:t xml:space="preserve">     via FE80::E2B:4FFF:FEF8:0, GigabitEthernet1</w:t>
      </w:r>
    </w:p>
    <w:p w14:paraId="7D96DC84" w14:textId="77777777" w:rsidR="00122CBF" w:rsidRDefault="00122CBF" w:rsidP="00122CBF">
      <w:pPr>
        <w:contextualSpacing/>
      </w:pPr>
      <w:r>
        <w:t>L   FF00::/8 [0/0]</w:t>
      </w:r>
    </w:p>
    <w:p w14:paraId="72FB8CA4" w14:textId="0F25BCED" w:rsidR="62AC201E" w:rsidRDefault="00122CBF" w:rsidP="00122CBF">
      <w:pPr>
        <w:contextualSpacing/>
      </w:pPr>
      <w:r>
        <w:t xml:space="preserve">     via Null0, receive</w:t>
      </w:r>
    </w:p>
    <w:p w14:paraId="35CD86B9" w14:textId="52A9CDFD" w:rsidR="00BE20CD" w:rsidRDefault="00BE20CD" w:rsidP="00BE20CD">
      <w:pPr>
        <w:pStyle w:val="Heading2"/>
      </w:pPr>
      <w:r>
        <w:t>R2</w:t>
      </w:r>
    </w:p>
    <w:p w14:paraId="12F1F468" w14:textId="77777777" w:rsidR="00430ADE" w:rsidRDefault="00430ADE" w:rsidP="00430ADE">
      <w:pPr>
        <w:contextualSpacing/>
      </w:pPr>
      <w:r>
        <w:t>R2#show run</w:t>
      </w:r>
    </w:p>
    <w:p w14:paraId="6739F75F" w14:textId="77777777" w:rsidR="00430ADE" w:rsidRDefault="00430ADE" w:rsidP="00430ADE">
      <w:pPr>
        <w:contextualSpacing/>
      </w:pPr>
      <w:r>
        <w:t>Building configuration...</w:t>
      </w:r>
    </w:p>
    <w:p w14:paraId="35D3DD31" w14:textId="77777777" w:rsidR="00430ADE" w:rsidRDefault="00430ADE" w:rsidP="00430ADE">
      <w:pPr>
        <w:contextualSpacing/>
      </w:pPr>
    </w:p>
    <w:p w14:paraId="1BD966F0" w14:textId="77777777" w:rsidR="00430ADE" w:rsidRDefault="00430ADE" w:rsidP="00430ADE">
      <w:pPr>
        <w:contextualSpacing/>
      </w:pPr>
      <w:r>
        <w:t>Current configuration : 4419 bytes</w:t>
      </w:r>
    </w:p>
    <w:p w14:paraId="7E4EB942" w14:textId="77777777" w:rsidR="00430ADE" w:rsidRDefault="00430ADE" w:rsidP="00430ADE">
      <w:pPr>
        <w:contextualSpacing/>
      </w:pPr>
      <w:r>
        <w:t>!</w:t>
      </w:r>
    </w:p>
    <w:p w14:paraId="2D262266" w14:textId="77777777" w:rsidR="00430ADE" w:rsidRDefault="00430ADE" w:rsidP="00430ADE">
      <w:pPr>
        <w:contextualSpacing/>
      </w:pPr>
      <w:r>
        <w:t>! Last configuration change at 16:11:51 UTC Fri Jan 28 2022</w:t>
      </w:r>
    </w:p>
    <w:p w14:paraId="2B025BA1" w14:textId="77777777" w:rsidR="00430ADE" w:rsidRDefault="00430ADE" w:rsidP="00430ADE">
      <w:pPr>
        <w:contextualSpacing/>
      </w:pPr>
      <w:r>
        <w:t>!</w:t>
      </w:r>
    </w:p>
    <w:p w14:paraId="1481E849" w14:textId="77777777" w:rsidR="00430ADE" w:rsidRDefault="00430ADE" w:rsidP="00430ADE">
      <w:pPr>
        <w:contextualSpacing/>
      </w:pPr>
      <w:r>
        <w:t>version 16.9</w:t>
      </w:r>
    </w:p>
    <w:p w14:paraId="56B90638" w14:textId="77777777" w:rsidR="00430ADE" w:rsidRDefault="00430ADE" w:rsidP="00430ADE">
      <w:pPr>
        <w:contextualSpacing/>
      </w:pPr>
      <w:r>
        <w:t>service timestamps debug datetime msec</w:t>
      </w:r>
    </w:p>
    <w:p w14:paraId="13307A0C" w14:textId="77777777" w:rsidR="00430ADE" w:rsidRDefault="00430ADE" w:rsidP="00430ADE">
      <w:pPr>
        <w:contextualSpacing/>
      </w:pPr>
      <w:r>
        <w:t>service timestamps log datetime msec</w:t>
      </w:r>
    </w:p>
    <w:p w14:paraId="45C6E0D2" w14:textId="77777777" w:rsidR="00430ADE" w:rsidRDefault="00430ADE" w:rsidP="00430ADE">
      <w:pPr>
        <w:contextualSpacing/>
      </w:pPr>
      <w:r>
        <w:t xml:space="preserve">platform </w:t>
      </w:r>
      <w:proofErr w:type="spellStart"/>
      <w:r>
        <w:t>qfp</w:t>
      </w:r>
      <w:proofErr w:type="spellEnd"/>
      <w:r>
        <w:t xml:space="preserve"> utilization monitor load 80</w:t>
      </w:r>
    </w:p>
    <w:p w14:paraId="79ABB68C" w14:textId="77777777" w:rsidR="00430ADE" w:rsidRDefault="00430ADE" w:rsidP="00430ADE">
      <w:pPr>
        <w:contextualSpacing/>
      </w:pPr>
      <w:r>
        <w:lastRenderedPageBreak/>
        <w:t>no platform punt-keepalive disable-kernel-core</w:t>
      </w:r>
    </w:p>
    <w:p w14:paraId="4B870608" w14:textId="77777777" w:rsidR="00430ADE" w:rsidRDefault="00430ADE" w:rsidP="00430ADE">
      <w:pPr>
        <w:contextualSpacing/>
      </w:pPr>
      <w:r>
        <w:t>platform console serial</w:t>
      </w:r>
    </w:p>
    <w:p w14:paraId="15FF2D69" w14:textId="77777777" w:rsidR="00430ADE" w:rsidRDefault="00430ADE" w:rsidP="00430ADE">
      <w:pPr>
        <w:contextualSpacing/>
      </w:pPr>
      <w:r>
        <w:t>!</w:t>
      </w:r>
    </w:p>
    <w:p w14:paraId="797DDA13" w14:textId="77777777" w:rsidR="00430ADE" w:rsidRDefault="00430ADE" w:rsidP="00430ADE">
      <w:pPr>
        <w:contextualSpacing/>
      </w:pPr>
      <w:r>
        <w:t>hostname R2</w:t>
      </w:r>
    </w:p>
    <w:p w14:paraId="6C240F4C" w14:textId="77777777" w:rsidR="00430ADE" w:rsidRDefault="00430ADE" w:rsidP="00430ADE">
      <w:pPr>
        <w:contextualSpacing/>
      </w:pPr>
      <w:r>
        <w:t>!</w:t>
      </w:r>
    </w:p>
    <w:p w14:paraId="3E6BD550" w14:textId="77777777" w:rsidR="00430ADE" w:rsidRDefault="00430ADE" w:rsidP="00430ADE">
      <w:pPr>
        <w:contextualSpacing/>
      </w:pPr>
      <w:r>
        <w:t>boot-start-marker</w:t>
      </w:r>
    </w:p>
    <w:p w14:paraId="49E33DE5" w14:textId="77777777" w:rsidR="00430ADE" w:rsidRDefault="00430ADE" w:rsidP="00430ADE">
      <w:pPr>
        <w:contextualSpacing/>
      </w:pPr>
      <w:r>
        <w:t>boot-end-marker</w:t>
      </w:r>
    </w:p>
    <w:p w14:paraId="2DCA603F" w14:textId="77777777" w:rsidR="00430ADE" w:rsidRDefault="00430ADE" w:rsidP="00430ADE">
      <w:pPr>
        <w:contextualSpacing/>
      </w:pPr>
      <w:r>
        <w:t>!</w:t>
      </w:r>
    </w:p>
    <w:p w14:paraId="5368D1F8" w14:textId="77777777" w:rsidR="00430ADE" w:rsidRDefault="00430ADE" w:rsidP="00430ADE">
      <w:pPr>
        <w:contextualSpacing/>
      </w:pPr>
      <w:r>
        <w:t>ipv6 unicast-routing</w:t>
      </w:r>
    </w:p>
    <w:p w14:paraId="774BE8C3" w14:textId="77777777" w:rsidR="00430ADE" w:rsidRDefault="00430ADE" w:rsidP="00430ADE">
      <w:pPr>
        <w:contextualSpacing/>
      </w:pPr>
      <w:r>
        <w:t>multilink bundle-name authenticated</w:t>
      </w:r>
    </w:p>
    <w:p w14:paraId="362D8098" w14:textId="77777777" w:rsidR="00430ADE" w:rsidRDefault="00430ADE" w:rsidP="00430ADE">
      <w:pPr>
        <w:contextualSpacing/>
      </w:pPr>
      <w:r>
        <w:t>!</w:t>
      </w:r>
    </w:p>
    <w:p w14:paraId="27E882B6" w14:textId="77777777" w:rsidR="00430ADE" w:rsidRDefault="00430ADE" w:rsidP="00430ADE">
      <w:pPr>
        <w:contextualSpacing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CSR1000V </w:t>
      </w:r>
      <w:proofErr w:type="spellStart"/>
      <w:r>
        <w:t>sn</w:t>
      </w:r>
      <w:proofErr w:type="spellEnd"/>
      <w:r>
        <w:t xml:space="preserve"> 9VBM617NKNE</w:t>
      </w:r>
    </w:p>
    <w:p w14:paraId="1DEB4966" w14:textId="77777777" w:rsidR="00430ADE" w:rsidRDefault="00430ADE" w:rsidP="00430ADE">
      <w:pPr>
        <w:contextualSpacing/>
      </w:pPr>
      <w:r>
        <w:t>no license smart enable</w:t>
      </w:r>
    </w:p>
    <w:p w14:paraId="666B9A41" w14:textId="77777777" w:rsidR="00430ADE" w:rsidRDefault="00430ADE" w:rsidP="00430ADE">
      <w:pPr>
        <w:contextualSpacing/>
      </w:pPr>
      <w:r>
        <w:t>diagnostic bootup level minimal</w:t>
      </w:r>
    </w:p>
    <w:p w14:paraId="4909A566" w14:textId="77777777" w:rsidR="00430ADE" w:rsidRDefault="00430ADE" w:rsidP="00430ADE">
      <w:pPr>
        <w:contextualSpacing/>
      </w:pPr>
      <w:r>
        <w:t>!</w:t>
      </w:r>
    </w:p>
    <w:p w14:paraId="121B2894" w14:textId="77777777" w:rsidR="00430ADE" w:rsidRDefault="00430ADE" w:rsidP="00430ADE">
      <w:pPr>
        <w:contextualSpacing/>
      </w:pPr>
      <w:r>
        <w:t>spanning-tree extend system-id</w:t>
      </w:r>
    </w:p>
    <w:p w14:paraId="36F0662C" w14:textId="77777777" w:rsidR="00430ADE" w:rsidRDefault="00430ADE" w:rsidP="00430ADE">
      <w:pPr>
        <w:contextualSpacing/>
      </w:pPr>
      <w:r>
        <w:t>!</w:t>
      </w:r>
    </w:p>
    <w:p w14:paraId="3BEFAE30" w14:textId="77777777" w:rsidR="00430ADE" w:rsidRDefault="00430ADE" w:rsidP="00430ADE">
      <w:pPr>
        <w:contextualSpacing/>
      </w:pPr>
      <w:r>
        <w:t>redundancy</w:t>
      </w:r>
    </w:p>
    <w:p w14:paraId="0E306DED" w14:textId="77777777" w:rsidR="00C00BA0" w:rsidRDefault="00C00BA0" w:rsidP="00430ADE">
      <w:pPr>
        <w:contextualSpacing/>
      </w:pPr>
      <w:r>
        <w:t>!</w:t>
      </w:r>
    </w:p>
    <w:p w14:paraId="22ACDEB0" w14:textId="43F0F694" w:rsidR="00430ADE" w:rsidRDefault="00430ADE" w:rsidP="00430ADE">
      <w:pPr>
        <w:contextualSpacing/>
      </w:pPr>
      <w:r>
        <w:t>interface Loopback0</w:t>
      </w:r>
    </w:p>
    <w:p w14:paraId="5CE7DB81" w14:textId="77777777" w:rsidR="00430ADE" w:rsidRDefault="00430ADE" w:rsidP="00430ADE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192.168.2.1 255.255.255.0</w:t>
      </w:r>
    </w:p>
    <w:p w14:paraId="45DCCE56" w14:textId="77777777" w:rsidR="00430ADE" w:rsidRDefault="00430ADE" w:rsidP="00430ADE">
      <w:pPr>
        <w:contextualSpacing/>
      </w:pPr>
      <w:r>
        <w:t xml:space="preserve"> ipv6 address 100:2::1/64</w:t>
      </w:r>
    </w:p>
    <w:p w14:paraId="42E4975A" w14:textId="77777777" w:rsidR="00430ADE" w:rsidRDefault="00430ADE" w:rsidP="00430ADE">
      <w:pPr>
        <w:contextualSpacing/>
      </w:pPr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14:paraId="568F36EE" w14:textId="77777777" w:rsidR="00430ADE" w:rsidRDefault="00430ADE" w:rsidP="00430ADE">
      <w:pPr>
        <w:contextualSpacing/>
      </w:pPr>
      <w:r>
        <w:t>!</w:t>
      </w:r>
    </w:p>
    <w:p w14:paraId="4F3B1D21" w14:textId="77777777" w:rsidR="00430ADE" w:rsidRDefault="00430ADE" w:rsidP="00430ADE">
      <w:pPr>
        <w:contextualSpacing/>
      </w:pPr>
      <w:r>
        <w:t>interface GigabitEthernet1</w:t>
      </w:r>
    </w:p>
    <w:p w14:paraId="29D95E92" w14:textId="77777777" w:rsidR="00430ADE" w:rsidRDefault="00430ADE" w:rsidP="00430ADE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10.0.0.2 255.255.255.252</w:t>
      </w:r>
    </w:p>
    <w:p w14:paraId="130DC9E1" w14:textId="77777777" w:rsidR="00430ADE" w:rsidRDefault="00430ADE" w:rsidP="00430ADE">
      <w:pPr>
        <w:contextualSpacing/>
      </w:pPr>
      <w:r>
        <w:t xml:space="preserve"> negotiation auto</w:t>
      </w:r>
    </w:p>
    <w:p w14:paraId="1306711E" w14:textId="77777777" w:rsidR="00430ADE" w:rsidRDefault="00430ADE" w:rsidP="00430ADE">
      <w:pPr>
        <w:contextualSpacing/>
      </w:pPr>
      <w:r>
        <w:t xml:space="preserve"> ipv6 address 10:1::2/64</w:t>
      </w:r>
    </w:p>
    <w:p w14:paraId="792E3E19" w14:textId="77777777" w:rsidR="00430ADE" w:rsidRDefault="00430ADE" w:rsidP="00430ADE">
      <w:pPr>
        <w:contextualSpacing/>
      </w:pPr>
      <w:r>
        <w:t xml:space="preserve"> ipv6 </w:t>
      </w:r>
      <w:proofErr w:type="spellStart"/>
      <w:r>
        <w:t>eigrp</w:t>
      </w:r>
      <w:proofErr w:type="spellEnd"/>
      <w:r>
        <w:t xml:space="preserve"> 10</w:t>
      </w:r>
    </w:p>
    <w:p w14:paraId="7E1139BE" w14:textId="77777777" w:rsidR="00430ADE" w:rsidRDefault="00430ADE" w:rsidP="00430ADE">
      <w:pPr>
        <w:contextualSpacing/>
      </w:pPr>
      <w:r>
        <w:t xml:space="preserve"> no mop enabled</w:t>
      </w:r>
    </w:p>
    <w:p w14:paraId="75E1272E" w14:textId="77777777" w:rsidR="00430ADE" w:rsidRDefault="00430ADE" w:rsidP="00430ADE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59A904F9" w14:textId="77777777" w:rsidR="00430ADE" w:rsidRDefault="00430ADE" w:rsidP="00430ADE">
      <w:pPr>
        <w:contextualSpacing/>
      </w:pPr>
      <w:r>
        <w:t>!</w:t>
      </w:r>
    </w:p>
    <w:p w14:paraId="4430A8A3" w14:textId="77777777" w:rsidR="00430ADE" w:rsidRDefault="00430ADE" w:rsidP="00430ADE">
      <w:pPr>
        <w:contextualSpacing/>
      </w:pPr>
      <w:r>
        <w:t>interface GigabitEthernet2</w:t>
      </w:r>
    </w:p>
    <w:p w14:paraId="19C24970" w14:textId="77777777" w:rsidR="00430ADE" w:rsidRDefault="00430ADE" w:rsidP="00430ADE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10.0.2.1 255.255.255.252</w:t>
      </w:r>
    </w:p>
    <w:p w14:paraId="4D880775" w14:textId="77777777" w:rsidR="00430ADE" w:rsidRDefault="00430ADE" w:rsidP="00430ADE">
      <w:pPr>
        <w:contextualSpacing/>
      </w:pPr>
      <w:r>
        <w:t xml:space="preserve"> negotiation auto</w:t>
      </w:r>
    </w:p>
    <w:p w14:paraId="7692EF10" w14:textId="77777777" w:rsidR="00430ADE" w:rsidRDefault="00430ADE" w:rsidP="00430ADE">
      <w:pPr>
        <w:contextualSpacing/>
      </w:pPr>
      <w:r>
        <w:t xml:space="preserve"> ipv6 address 10:2::1/64</w:t>
      </w:r>
    </w:p>
    <w:p w14:paraId="7DEA37AA" w14:textId="77777777" w:rsidR="00430ADE" w:rsidRDefault="00430ADE" w:rsidP="00430ADE">
      <w:pPr>
        <w:contextualSpacing/>
      </w:pPr>
      <w:r>
        <w:t xml:space="preserve"> no mop enabled</w:t>
      </w:r>
    </w:p>
    <w:p w14:paraId="1D666288" w14:textId="77777777" w:rsidR="00430ADE" w:rsidRDefault="00430ADE" w:rsidP="00430ADE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7BDEB2ED" w14:textId="77777777" w:rsidR="00430ADE" w:rsidRDefault="00430ADE" w:rsidP="00430ADE">
      <w:pPr>
        <w:contextualSpacing/>
      </w:pPr>
      <w:r>
        <w:t>!</w:t>
      </w:r>
    </w:p>
    <w:p w14:paraId="29831ECB" w14:textId="77777777" w:rsidR="00430ADE" w:rsidRDefault="00430ADE" w:rsidP="00430ADE">
      <w:pPr>
        <w:contextualSpacing/>
      </w:pPr>
      <w:r>
        <w:t>interface GigabitEthernet3</w:t>
      </w:r>
    </w:p>
    <w:p w14:paraId="26410C6B" w14:textId="77777777" w:rsidR="00430ADE" w:rsidRDefault="00430ADE" w:rsidP="00430ADE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88620F7" w14:textId="77777777" w:rsidR="00430ADE" w:rsidRDefault="00430ADE" w:rsidP="00430ADE">
      <w:pPr>
        <w:contextualSpacing/>
      </w:pPr>
      <w:r>
        <w:t xml:space="preserve"> shutdown</w:t>
      </w:r>
    </w:p>
    <w:p w14:paraId="3CAB7122" w14:textId="77777777" w:rsidR="00430ADE" w:rsidRDefault="00430ADE" w:rsidP="00430ADE">
      <w:pPr>
        <w:contextualSpacing/>
      </w:pPr>
      <w:r>
        <w:t xml:space="preserve"> negotiation auto</w:t>
      </w:r>
    </w:p>
    <w:p w14:paraId="181FF12F" w14:textId="77777777" w:rsidR="00430ADE" w:rsidRDefault="00430ADE" w:rsidP="00430ADE">
      <w:pPr>
        <w:contextualSpacing/>
      </w:pPr>
      <w:r>
        <w:t xml:space="preserve"> no mop enabled</w:t>
      </w:r>
    </w:p>
    <w:p w14:paraId="1C7444A9" w14:textId="77777777" w:rsidR="00430ADE" w:rsidRDefault="00430ADE" w:rsidP="00430ADE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337ABDCB" w14:textId="77777777" w:rsidR="00430ADE" w:rsidRDefault="00430ADE" w:rsidP="00430ADE">
      <w:pPr>
        <w:contextualSpacing/>
      </w:pPr>
      <w:r>
        <w:t>!</w:t>
      </w:r>
    </w:p>
    <w:p w14:paraId="06CFE9A5" w14:textId="77777777" w:rsidR="00430ADE" w:rsidRDefault="00430ADE" w:rsidP="00430ADE">
      <w:pPr>
        <w:contextualSpacing/>
      </w:pPr>
      <w:r>
        <w:t>interface GigabitEthernet4</w:t>
      </w:r>
    </w:p>
    <w:p w14:paraId="71430AB2" w14:textId="77777777" w:rsidR="00430ADE" w:rsidRDefault="00430ADE" w:rsidP="00430ADE">
      <w:pPr>
        <w:contextualSpacing/>
      </w:pPr>
      <w:r>
        <w:lastRenderedPageBreak/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3FE51DD" w14:textId="77777777" w:rsidR="00430ADE" w:rsidRDefault="00430ADE" w:rsidP="00430ADE">
      <w:pPr>
        <w:contextualSpacing/>
      </w:pPr>
      <w:r>
        <w:t xml:space="preserve"> shutdown</w:t>
      </w:r>
    </w:p>
    <w:p w14:paraId="3E976739" w14:textId="77777777" w:rsidR="00430ADE" w:rsidRDefault="00430ADE" w:rsidP="00430ADE">
      <w:pPr>
        <w:contextualSpacing/>
      </w:pPr>
      <w:r>
        <w:t xml:space="preserve"> negotiation auto</w:t>
      </w:r>
    </w:p>
    <w:p w14:paraId="515FCAAD" w14:textId="77777777" w:rsidR="00430ADE" w:rsidRDefault="00430ADE" w:rsidP="00430ADE">
      <w:pPr>
        <w:contextualSpacing/>
      </w:pPr>
      <w:r>
        <w:t xml:space="preserve"> no mop enabled</w:t>
      </w:r>
    </w:p>
    <w:p w14:paraId="62EF27F0" w14:textId="77777777" w:rsidR="00430ADE" w:rsidRDefault="00430ADE" w:rsidP="00430ADE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11354C28" w14:textId="4FB063BF" w:rsidR="00430ADE" w:rsidRDefault="00430ADE" w:rsidP="00430ADE">
      <w:pPr>
        <w:contextualSpacing/>
      </w:pPr>
      <w:r>
        <w:t>!</w:t>
      </w:r>
    </w:p>
    <w:p w14:paraId="44B76503" w14:textId="77777777" w:rsidR="00430ADE" w:rsidRDefault="00430ADE" w:rsidP="00430ADE">
      <w:pPr>
        <w:contextualSpacing/>
      </w:pPr>
      <w:r>
        <w:t xml:space="preserve">router </w:t>
      </w:r>
      <w:proofErr w:type="spellStart"/>
      <w:r>
        <w:t>eigrp</w:t>
      </w:r>
      <w:proofErr w:type="spellEnd"/>
      <w:r>
        <w:t xml:space="preserve"> 1</w:t>
      </w:r>
    </w:p>
    <w:p w14:paraId="4AAAECB2" w14:textId="77777777" w:rsidR="00430ADE" w:rsidRDefault="00430ADE" w:rsidP="00430ADE">
      <w:pPr>
        <w:contextualSpacing/>
      </w:pPr>
      <w:r>
        <w:t xml:space="preserve"> network 10.0.0.0 0.0.0.3</w:t>
      </w:r>
    </w:p>
    <w:p w14:paraId="1A4742E1" w14:textId="77777777" w:rsidR="00430ADE" w:rsidRDefault="00430ADE" w:rsidP="00430ADE">
      <w:pPr>
        <w:contextualSpacing/>
      </w:pPr>
      <w:r>
        <w:t xml:space="preserve"> network 10.0.2.0 0.0.0.3</w:t>
      </w:r>
    </w:p>
    <w:p w14:paraId="3ADD7FE4" w14:textId="77777777" w:rsidR="00430ADE" w:rsidRDefault="00430ADE" w:rsidP="00430ADE">
      <w:pPr>
        <w:contextualSpacing/>
      </w:pPr>
      <w:r>
        <w:t xml:space="preserve"> network 192.168.2.0</w:t>
      </w:r>
    </w:p>
    <w:p w14:paraId="5E80129C" w14:textId="77777777" w:rsidR="00430ADE" w:rsidRDefault="00430ADE" w:rsidP="00430ADE">
      <w:pPr>
        <w:contextualSpacing/>
      </w:pPr>
      <w:r>
        <w:t xml:space="preserve"> redistribute </w:t>
      </w:r>
      <w:proofErr w:type="spellStart"/>
      <w:r>
        <w:t>bgp</w:t>
      </w:r>
      <w:proofErr w:type="spellEnd"/>
      <w:r>
        <w:t xml:space="preserve"> 10 metric 10000 100 255 240 65535</w:t>
      </w:r>
    </w:p>
    <w:p w14:paraId="7256E121" w14:textId="77777777" w:rsidR="00430ADE" w:rsidRDefault="00430ADE" w:rsidP="00430ADE">
      <w:pPr>
        <w:contextualSpacing/>
      </w:pPr>
      <w:r>
        <w:t>!</w:t>
      </w:r>
    </w:p>
    <w:p w14:paraId="0A07B5DD" w14:textId="77777777" w:rsidR="00430ADE" w:rsidRDefault="00430ADE" w:rsidP="00430ADE">
      <w:pPr>
        <w:contextualSpacing/>
      </w:pPr>
      <w:r>
        <w:t xml:space="preserve">router </w:t>
      </w:r>
      <w:proofErr w:type="spellStart"/>
      <w:r>
        <w:t>bgp</w:t>
      </w:r>
      <w:proofErr w:type="spellEnd"/>
      <w:r>
        <w:t xml:space="preserve"> 10</w:t>
      </w:r>
    </w:p>
    <w:p w14:paraId="64D890F6" w14:textId="77777777" w:rsidR="00430ADE" w:rsidRDefault="00430ADE" w:rsidP="00430ADE">
      <w:pPr>
        <w:contextualSpacing/>
      </w:pPr>
      <w:r>
        <w:t xml:space="preserve"> </w:t>
      </w:r>
      <w:proofErr w:type="spellStart"/>
      <w:r>
        <w:t>bgp</w:t>
      </w:r>
      <w:proofErr w:type="spellEnd"/>
      <w:r>
        <w:t xml:space="preserve"> log-neighbor-changes</w:t>
      </w:r>
    </w:p>
    <w:p w14:paraId="633E179D" w14:textId="77777777" w:rsidR="00430ADE" w:rsidRDefault="00430ADE" w:rsidP="00430ADE">
      <w:pPr>
        <w:contextualSpacing/>
      </w:pPr>
      <w:r>
        <w:t xml:space="preserve"> neighbor 10:2::2 remote-as 11</w:t>
      </w:r>
    </w:p>
    <w:p w14:paraId="601CD19A" w14:textId="77777777" w:rsidR="00430ADE" w:rsidRDefault="00430ADE" w:rsidP="00430ADE">
      <w:pPr>
        <w:contextualSpacing/>
      </w:pPr>
      <w:r>
        <w:t xml:space="preserve"> neighbor 10.0.2.2 remote-as 11</w:t>
      </w:r>
    </w:p>
    <w:p w14:paraId="4CA1EC8B" w14:textId="77777777" w:rsidR="00430ADE" w:rsidRDefault="00430ADE" w:rsidP="00430ADE">
      <w:pPr>
        <w:contextualSpacing/>
      </w:pPr>
      <w:r>
        <w:t xml:space="preserve"> !</w:t>
      </w:r>
    </w:p>
    <w:p w14:paraId="7AFC640A" w14:textId="77777777" w:rsidR="00430ADE" w:rsidRDefault="00430ADE" w:rsidP="00430ADE">
      <w:pPr>
        <w:contextualSpacing/>
      </w:pPr>
      <w:r>
        <w:t xml:space="preserve"> address-family ipv4</w:t>
      </w:r>
    </w:p>
    <w:p w14:paraId="3F96C1C7" w14:textId="77777777" w:rsidR="00430ADE" w:rsidRDefault="00430ADE" w:rsidP="00430ADE">
      <w:pPr>
        <w:contextualSpacing/>
      </w:pPr>
      <w:r>
        <w:t xml:space="preserve">  redistribute </w:t>
      </w:r>
      <w:proofErr w:type="spellStart"/>
      <w:r>
        <w:t>eigrp</w:t>
      </w:r>
      <w:proofErr w:type="spellEnd"/>
      <w:r>
        <w:t xml:space="preserve"> 1</w:t>
      </w:r>
    </w:p>
    <w:p w14:paraId="1594C9BC" w14:textId="77777777" w:rsidR="00430ADE" w:rsidRDefault="00430ADE" w:rsidP="00430ADE">
      <w:pPr>
        <w:contextualSpacing/>
      </w:pPr>
      <w:r>
        <w:t xml:space="preserve">  no neighbor 10:2::2 activate</w:t>
      </w:r>
    </w:p>
    <w:p w14:paraId="080BEDFE" w14:textId="77777777" w:rsidR="00430ADE" w:rsidRDefault="00430ADE" w:rsidP="00430ADE">
      <w:pPr>
        <w:contextualSpacing/>
      </w:pPr>
      <w:r>
        <w:t xml:space="preserve">  neighbor 10.0.2.2 activate</w:t>
      </w:r>
    </w:p>
    <w:p w14:paraId="4CB5E1B2" w14:textId="77777777" w:rsidR="00430ADE" w:rsidRDefault="00430ADE" w:rsidP="00430ADE">
      <w:pPr>
        <w:contextualSpacing/>
      </w:pPr>
      <w:r>
        <w:t xml:space="preserve"> exit-address-family</w:t>
      </w:r>
    </w:p>
    <w:p w14:paraId="78A03AE2" w14:textId="77777777" w:rsidR="00430ADE" w:rsidRDefault="00430ADE" w:rsidP="00430ADE">
      <w:pPr>
        <w:contextualSpacing/>
      </w:pPr>
      <w:r>
        <w:t xml:space="preserve"> !</w:t>
      </w:r>
    </w:p>
    <w:p w14:paraId="35FFEC69" w14:textId="77777777" w:rsidR="00430ADE" w:rsidRDefault="00430ADE" w:rsidP="00430ADE">
      <w:pPr>
        <w:contextualSpacing/>
      </w:pPr>
      <w:r>
        <w:t xml:space="preserve"> address-family ipv6</w:t>
      </w:r>
    </w:p>
    <w:p w14:paraId="361D38CF" w14:textId="77777777" w:rsidR="00430ADE" w:rsidRDefault="00430ADE" w:rsidP="00430ADE">
      <w:pPr>
        <w:contextualSpacing/>
      </w:pPr>
      <w:r>
        <w:t xml:space="preserve">  redistribute connected</w:t>
      </w:r>
    </w:p>
    <w:p w14:paraId="1A192DAD" w14:textId="77777777" w:rsidR="00430ADE" w:rsidRDefault="00430ADE" w:rsidP="00430ADE">
      <w:pPr>
        <w:contextualSpacing/>
      </w:pPr>
      <w:r>
        <w:t xml:space="preserve">  redistribute </w:t>
      </w:r>
      <w:proofErr w:type="spellStart"/>
      <w:r>
        <w:t>eigrp</w:t>
      </w:r>
      <w:proofErr w:type="spellEnd"/>
      <w:r>
        <w:t xml:space="preserve"> 10</w:t>
      </w:r>
    </w:p>
    <w:p w14:paraId="52F9FC78" w14:textId="77777777" w:rsidR="00430ADE" w:rsidRDefault="00430ADE" w:rsidP="00430ADE">
      <w:pPr>
        <w:contextualSpacing/>
      </w:pPr>
      <w:r>
        <w:t xml:space="preserve">  neighbor 10:2::2 activate</w:t>
      </w:r>
    </w:p>
    <w:p w14:paraId="5B577164" w14:textId="77777777" w:rsidR="00430ADE" w:rsidRDefault="00430ADE" w:rsidP="00430ADE">
      <w:pPr>
        <w:contextualSpacing/>
      </w:pPr>
      <w:r>
        <w:t xml:space="preserve"> exit-address-family</w:t>
      </w:r>
    </w:p>
    <w:p w14:paraId="44A5F573" w14:textId="77777777" w:rsidR="00430ADE" w:rsidRDefault="00430ADE" w:rsidP="00430ADE">
      <w:pPr>
        <w:contextualSpacing/>
      </w:pPr>
      <w:r>
        <w:t>!</w:t>
      </w:r>
    </w:p>
    <w:p w14:paraId="2DC61ABD" w14:textId="77777777" w:rsidR="00430ADE" w:rsidRDefault="00430ADE" w:rsidP="00430ADE">
      <w:pPr>
        <w:contextualSpacing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23FC95F6" w14:textId="77777777" w:rsidR="00430ADE" w:rsidRDefault="00430ADE" w:rsidP="00430ADE">
      <w:pPr>
        <w:contextualSpacing/>
      </w:pPr>
      <w:proofErr w:type="spellStart"/>
      <w:r>
        <w:t>ip</w:t>
      </w:r>
      <w:proofErr w:type="spellEnd"/>
      <w:r>
        <w:t xml:space="preserve"> http server</w:t>
      </w:r>
    </w:p>
    <w:p w14:paraId="2C11B4EB" w14:textId="77777777" w:rsidR="00430ADE" w:rsidRDefault="00430ADE" w:rsidP="00430ADE">
      <w:pPr>
        <w:contextualSpacing/>
      </w:pPr>
      <w:proofErr w:type="spellStart"/>
      <w:r>
        <w:t>ip</w:t>
      </w:r>
      <w:proofErr w:type="spellEnd"/>
      <w:r>
        <w:t xml:space="preserve"> http authentication local</w:t>
      </w:r>
    </w:p>
    <w:p w14:paraId="3E5657D7" w14:textId="77777777" w:rsidR="00430ADE" w:rsidRDefault="00430ADE" w:rsidP="00430ADE">
      <w:pPr>
        <w:contextualSpacing/>
      </w:pPr>
      <w:proofErr w:type="spellStart"/>
      <w:r>
        <w:t>ip</w:t>
      </w:r>
      <w:proofErr w:type="spellEnd"/>
      <w:r>
        <w:t xml:space="preserve"> http secure-server</w:t>
      </w:r>
    </w:p>
    <w:p w14:paraId="41B74D22" w14:textId="369AC6EA" w:rsidR="00430ADE" w:rsidRDefault="00430ADE" w:rsidP="00430ADE">
      <w:pPr>
        <w:contextualSpacing/>
      </w:pPr>
      <w:r>
        <w:t>!</w:t>
      </w:r>
    </w:p>
    <w:p w14:paraId="3016E62C" w14:textId="77777777" w:rsidR="00430ADE" w:rsidRDefault="00430ADE" w:rsidP="00430ADE">
      <w:pPr>
        <w:contextualSpacing/>
      </w:pPr>
      <w:r>
        <w:t xml:space="preserve">ipv6 router </w:t>
      </w:r>
      <w:proofErr w:type="spellStart"/>
      <w:r>
        <w:t>eigrp</w:t>
      </w:r>
      <w:proofErr w:type="spellEnd"/>
      <w:r>
        <w:t xml:space="preserve"> 10</w:t>
      </w:r>
    </w:p>
    <w:p w14:paraId="7988F122" w14:textId="77777777" w:rsidR="00430ADE" w:rsidRDefault="00430ADE" w:rsidP="00430ADE">
      <w:pPr>
        <w:contextualSpacing/>
      </w:pPr>
      <w:r>
        <w:t xml:space="preserve"> </w:t>
      </w:r>
      <w:proofErr w:type="spellStart"/>
      <w:r>
        <w:t>eigrp</w:t>
      </w:r>
      <w:proofErr w:type="spellEnd"/>
      <w:r>
        <w:t xml:space="preserve"> router-id 2.2.2.2</w:t>
      </w:r>
    </w:p>
    <w:p w14:paraId="1597ACAD" w14:textId="77777777" w:rsidR="00430ADE" w:rsidRDefault="00430ADE" w:rsidP="00430ADE">
      <w:pPr>
        <w:contextualSpacing/>
      </w:pPr>
      <w:r>
        <w:t xml:space="preserve"> redistribute </w:t>
      </w:r>
      <w:proofErr w:type="spellStart"/>
      <w:r>
        <w:t>bgp</w:t>
      </w:r>
      <w:proofErr w:type="spellEnd"/>
      <w:r>
        <w:t xml:space="preserve"> 10 metric 10000 10 254 254 65535</w:t>
      </w:r>
    </w:p>
    <w:p w14:paraId="76C81E1E" w14:textId="77777777" w:rsidR="00430ADE" w:rsidRDefault="00430ADE" w:rsidP="00430ADE">
      <w:pPr>
        <w:contextualSpacing/>
      </w:pPr>
      <w:r>
        <w:t>!</w:t>
      </w:r>
    </w:p>
    <w:p w14:paraId="76386AB8" w14:textId="77777777" w:rsidR="00430ADE" w:rsidRDefault="00430ADE" w:rsidP="00430ADE">
      <w:pPr>
        <w:contextualSpacing/>
      </w:pPr>
      <w:r>
        <w:t xml:space="preserve">ipv6 router </w:t>
      </w:r>
      <w:proofErr w:type="spellStart"/>
      <w:r>
        <w:t>eigrp</w:t>
      </w:r>
      <w:proofErr w:type="spellEnd"/>
      <w:r>
        <w:t xml:space="preserve"> 1</w:t>
      </w:r>
    </w:p>
    <w:p w14:paraId="6D62FE91" w14:textId="77777777" w:rsidR="00430ADE" w:rsidRDefault="00430ADE" w:rsidP="00430ADE">
      <w:pPr>
        <w:contextualSpacing/>
      </w:pPr>
      <w:r>
        <w:t xml:space="preserve"> </w:t>
      </w:r>
      <w:proofErr w:type="spellStart"/>
      <w:r>
        <w:t>eigrp</w:t>
      </w:r>
      <w:proofErr w:type="spellEnd"/>
      <w:r>
        <w:t xml:space="preserve"> router-id 2.2.2.2</w:t>
      </w:r>
    </w:p>
    <w:p w14:paraId="09CCE5E8" w14:textId="77777777" w:rsidR="00430ADE" w:rsidRDefault="00430ADE" w:rsidP="00430ADE">
      <w:pPr>
        <w:contextualSpacing/>
      </w:pPr>
      <w:r>
        <w:t xml:space="preserve"> redistribute </w:t>
      </w:r>
      <w:proofErr w:type="spellStart"/>
      <w:r>
        <w:t>bgp</w:t>
      </w:r>
      <w:proofErr w:type="spellEnd"/>
      <w:r>
        <w:t xml:space="preserve"> 10 metric 10000 10 254 254 65535</w:t>
      </w:r>
    </w:p>
    <w:p w14:paraId="149CB80C" w14:textId="77777777" w:rsidR="00430ADE" w:rsidRDefault="00430ADE" w:rsidP="00430ADE">
      <w:pPr>
        <w:contextualSpacing/>
      </w:pPr>
      <w:r>
        <w:t xml:space="preserve"> redistribute connected</w:t>
      </w:r>
    </w:p>
    <w:p w14:paraId="5B4D51C4" w14:textId="77777777" w:rsidR="00430ADE" w:rsidRDefault="00430ADE" w:rsidP="00430ADE">
      <w:pPr>
        <w:contextualSpacing/>
      </w:pPr>
      <w:r>
        <w:t>!</w:t>
      </w:r>
    </w:p>
    <w:p w14:paraId="519322A5" w14:textId="77777777" w:rsidR="00430ADE" w:rsidRDefault="00430ADE" w:rsidP="00430ADE">
      <w:pPr>
        <w:contextualSpacing/>
      </w:pPr>
      <w:r>
        <w:t>control-plane</w:t>
      </w:r>
    </w:p>
    <w:p w14:paraId="14A4F966" w14:textId="77777777" w:rsidR="00430ADE" w:rsidRDefault="00430ADE" w:rsidP="00430ADE">
      <w:pPr>
        <w:contextualSpacing/>
      </w:pPr>
      <w:r>
        <w:t>!</w:t>
      </w:r>
    </w:p>
    <w:p w14:paraId="1F9ED876" w14:textId="77777777" w:rsidR="00430ADE" w:rsidRDefault="00430ADE" w:rsidP="00430ADE">
      <w:pPr>
        <w:contextualSpacing/>
      </w:pPr>
      <w:r>
        <w:t>line con 0</w:t>
      </w:r>
    </w:p>
    <w:p w14:paraId="2BE2EDAD" w14:textId="77777777" w:rsidR="00430ADE" w:rsidRDefault="00430ADE" w:rsidP="00430ADE">
      <w:pPr>
        <w:contextualSpacing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3BC4D246" w14:textId="77777777" w:rsidR="00430ADE" w:rsidRDefault="00430ADE" w:rsidP="00430ADE">
      <w:pPr>
        <w:contextualSpacing/>
      </w:pPr>
      <w:r>
        <w:lastRenderedPageBreak/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08C3ABC3" w14:textId="77777777" w:rsidR="00430ADE" w:rsidRDefault="00430ADE" w:rsidP="00430ADE">
      <w:pPr>
        <w:contextualSpacing/>
      </w:pPr>
      <w:r>
        <w:t xml:space="preserve"> login</w:t>
      </w:r>
    </w:p>
    <w:p w14:paraId="55A113A2" w14:textId="77777777" w:rsidR="00430ADE" w:rsidRDefault="00430ADE" w:rsidP="00430ADE">
      <w:pPr>
        <w:contextualSpacing/>
      </w:pPr>
      <w:r>
        <w:t>!</w:t>
      </w:r>
    </w:p>
    <w:p w14:paraId="2CD3444D" w14:textId="77777777" w:rsidR="00430ADE" w:rsidRDefault="00430ADE" w:rsidP="00430ADE">
      <w:pPr>
        <w:contextualSpacing/>
      </w:pPr>
      <w:r>
        <w:t>end</w:t>
      </w:r>
    </w:p>
    <w:p w14:paraId="3FF01484" w14:textId="77777777" w:rsidR="00430ADE" w:rsidRDefault="00430ADE" w:rsidP="00430ADE">
      <w:pPr>
        <w:contextualSpacing/>
      </w:pPr>
    </w:p>
    <w:p w14:paraId="784FDDEC" w14:textId="77777777" w:rsidR="00430ADE" w:rsidRDefault="00430ADE" w:rsidP="00430ADE">
      <w:pPr>
        <w:contextualSpacing/>
      </w:pPr>
      <w:r>
        <w:t xml:space="preserve">R2#show </w:t>
      </w:r>
      <w:proofErr w:type="spellStart"/>
      <w:r>
        <w:t>ip</w:t>
      </w:r>
      <w:proofErr w:type="spellEnd"/>
      <w:r>
        <w:t xml:space="preserve"> route</w:t>
      </w:r>
    </w:p>
    <w:p w14:paraId="2B019C00" w14:textId="77777777" w:rsidR="00430ADE" w:rsidRDefault="00430ADE" w:rsidP="00430ADE">
      <w:pPr>
        <w:contextualSpacing/>
      </w:pPr>
      <w:r>
        <w:t>Codes: L - local, C - connected, S - static, R - RIP, M - mobile, B - BGP</w:t>
      </w:r>
    </w:p>
    <w:p w14:paraId="77CA69D0" w14:textId="77777777" w:rsidR="00430ADE" w:rsidRDefault="00430ADE" w:rsidP="00430ADE">
      <w:pPr>
        <w:contextualSpacing/>
      </w:pPr>
      <w:r>
        <w:t xml:space="preserve">       D - EIGRP, EX - EIGRP external, O - OSPF, IA - OSPF inter area</w:t>
      </w:r>
    </w:p>
    <w:p w14:paraId="2B4A4B26" w14:textId="77777777" w:rsidR="00430ADE" w:rsidRDefault="00430ADE" w:rsidP="00430ADE">
      <w:pPr>
        <w:contextualSpacing/>
      </w:pPr>
      <w:r>
        <w:t xml:space="preserve">       N1 - OSPF NSSA external type 1, N2 - OSPF NSSA external type 2</w:t>
      </w:r>
    </w:p>
    <w:p w14:paraId="5C31AA93" w14:textId="77777777" w:rsidR="00430ADE" w:rsidRDefault="00430ADE" w:rsidP="00430ADE">
      <w:pPr>
        <w:contextualSpacing/>
      </w:pPr>
      <w:r>
        <w:t xml:space="preserve">       E1 - OSPF external type 1, E2 - OSPF external type 2</w:t>
      </w:r>
    </w:p>
    <w:p w14:paraId="7869A4F6" w14:textId="77777777" w:rsidR="00430ADE" w:rsidRDefault="00430ADE" w:rsidP="00430ADE">
      <w:pPr>
        <w:contextualSpacing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07EA7039" w14:textId="77777777" w:rsidR="00430ADE" w:rsidRDefault="00430ADE" w:rsidP="00430ADE">
      <w:pPr>
        <w:contextualSpacing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47E0021D" w14:textId="77777777" w:rsidR="00430ADE" w:rsidRDefault="00430ADE" w:rsidP="00430ADE">
      <w:pPr>
        <w:contextualSpacing/>
      </w:pPr>
      <w:r>
        <w:t xml:space="preserve">       o - ODR, P - periodic downloaded static route, H - NHRP, l - LISP</w:t>
      </w:r>
    </w:p>
    <w:p w14:paraId="77BDF058" w14:textId="77777777" w:rsidR="00430ADE" w:rsidRDefault="00430ADE" w:rsidP="00430ADE">
      <w:pPr>
        <w:contextualSpacing/>
      </w:pPr>
      <w:r>
        <w:t xml:space="preserve">       a - application route</w:t>
      </w:r>
    </w:p>
    <w:p w14:paraId="4CBA49B1" w14:textId="77777777" w:rsidR="00430ADE" w:rsidRDefault="00430ADE" w:rsidP="00430ADE">
      <w:pPr>
        <w:contextualSpacing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21A9F088" w14:textId="77777777" w:rsidR="00430ADE" w:rsidRDefault="00430ADE" w:rsidP="00430ADE">
      <w:pPr>
        <w:contextualSpacing/>
      </w:pPr>
    </w:p>
    <w:p w14:paraId="0F7D5419" w14:textId="77777777" w:rsidR="00430ADE" w:rsidRDefault="00430ADE" w:rsidP="00430ADE">
      <w:pPr>
        <w:contextualSpacing/>
      </w:pPr>
      <w:r>
        <w:t>Gateway of last resort is not set</w:t>
      </w:r>
    </w:p>
    <w:p w14:paraId="560FE985" w14:textId="77777777" w:rsidR="00430ADE" w:rsidRDefault="00430ADE" w:rsidP="00430ADE">
      <w:pPr>
        <w:contextualSpacing/>
      </w:pPr>
    </w:p>
    <w:p w14:paraId="3B7E7420" w14:textId="77777777" w:rsidR="00430ADE" w:rsidRDefault="00430ADE" w:rsidP="00430ADE">
      <w:pPr>
        <w:contextualSpacing/>
      </w:pPr>
      <w:r>
        <w:t xml:space="preserve">      10.0.0.0/8 is variably </w:t>
      </w:r>
      <w:proofErr w:type="spellStart"/>
      <w:r>
        <w:t>subnetted</w:t>
      </w:r>
      <w:proofErr w:type="spellEnd"/>
      <w:r>
        <w:t>, 6 subnets, 2 masks</w:t>
      </w:r>
    </w:p>
    <w:p w14:paraId="7D39BD2C" w14:textId="77777777" w:rsidR="00430ADE" w:rsidRDefault="00430ADE" w:rsidP="00430ADE">
      <w:pPr>
        <w:contextualSpacing/>
      </w:pPr>
      <w:r>
        <w:t>C        10.0.0.0/30 is directly connected, GigabitEthernet1</w:t>
      </w:r>
    </w:p>
    <w:p w14:paraId="2B1B411D" w14:textId="77777777" w:rsidR="00430ADE" w:rsidRDefault="00430ADE" w:rsidP="00430ADE">
      <w:pPr>
        <w:contextualSpacing/>
      </w:pPr>
      <w:r>
        <w:t>L        10.0.0.2/32 is directly connected, GigabitEthernet1</w:t>
      </w:r>
    </w:p>
    <w:p w14:paraId="4F9DC063" w14:textId="77777777" w:rsidR="00430ADE" w:rsidRDefault="00430ADE" w:rsidP="00430ADE">
      <w:pPr>
        <w:contextualSpacing/>
      </w:pPr>
      <w:r>
        <w:t>B        10.0.0.4/30 [20/0] via 10.0.2.2, 00:51:12</w:t>
      </w:r>
    </w:p>
    <w:p w14:paraId="71EA8169" w14:textId="77777777" w:rsidR="00430ADE" w:rsidRDefault="00430ADE" w:rsidP="00430ADE">
      <w:pPr>
        <w:contextualSpacing/>
      </w:pPr>
      <w:r>
        <w:t>C        10.0.2.0/30 is directly connected, GigabitEthernet2</w:t>
      </w:r>
    </w:p>
    <w:p w14:paraId="4C73851E" w14:textId="77777777" w:rsidR="00430ADE" w:rsidRDefault="00430ADE" w:rsidP="00430ADE">
      <w:pPr>
        <w:contextualSpacing/>
      </w:pPr>
      <w:r>
        <w:t>L        10.0.2.1/32 is directly connected, GigabitEthernet2</w:t>
      </w:r>
    </w:p>
    <w:p w14:paraId="06C6A000" w14:textId="77777777" w:rsidR="00430ADE" w:rsidRDefault="00430ADE" w:rsidP="00430ADE">
      <w:pPr>
        <w:contextualSpacing/>
      </w:pPr>
      <w:r>
        <w:t>B        10.0.2.4/30 [20/0] via 10.0.2.2, 00:51:12</w:t>
      </w:r>
    </w:p>
    <w:p w14:paraId="0CF4DA26" w14:textId="77777777" w:rsidR="00430ADE" w:rsidRDefault="00430ADE" w:rsidP="00430ADE">
      <w:pPr>
        <w:contextualSpacing/>
      </w:pPr>
      <w:r>
        <w:t>D     192.168.1.0/24 [90/130816] via 10.0.0.1, 00:52:29, GigabitEthernet1</w:t>
      </w:r>
    </w:p>
    <w:p w14:paraId="2861957C" w14:textId="77777777" w:rsidR="00430ADE" w:rsidRDefault="00430ADE" w:rsidP="00430ADE">
      <w:pPr>
        <w:contextualSpacing/>
      </w:pPr>
      <w:r>
        <w:t xml:space="preserve">      192.168.2.0/24 is variably </w:t>
      </w:r>
      <w:proofErr w:type="spellStart"/>
      <w:r>
        <w:t>subnetted</w:t>
      </w:r>
      <w:proofErr w:type="spellEnd"/>
      <w:r>
        <w:t>, 2 subnets, 2 masks</w:t>
      </w:r>
    </w:p>
    <w:p w14:paraId="42B079EF" w14:textId="77777777" w:rsidR="00430ADE" w:rsidRDefault="00430ADE" w:rsidP="00430ADE">
      <w:pPr>
        <w:contextualSpacing/>
      </w:pPr>
      <w:r>
        <w:t>C        192.168.2.0/24 is directly connected, Loopback0</w:t>
      </w:r>
    </w:p>
    <w:p w14:paraId="07428F08" w14:textId="77777777" w:rsidR="00430ADE" w:rsidRDefault="00430ADE" w:rsidP="00430ADE">
      <w:pPr>
        <w:contextualSpacing/>
      </w:pPr>
      <w:r>
        <w:t>L        192.168.2.1/32 is directly connected, Loopback0</w:t>
      </w:r>
    </w:p>
    <w:p w14:paraId="1F75EB24" w14:textId="77777777" w:rsidR="00430ADE" w:rsidRDefault="00430ADE" w:rsidP="00430ADE">
      <w:pPr>
        <w:contextualSpacing/>
      </w:pPr>
      <w:r>
        <w:t>B     192.168.3.0/24 [20/0] via 10.0.2.2, 00:51:12</w:t>
      </w:r>
    </w:p>
    <w:p w14:paraId="09CA97A0" w14:textId="77777777" w:rsidR="00430ADE" w:rsidRDefault="00430ADE" w:rsidP="00430ADE">
      <w:pPr>
        <w:contextualSpacing/>
      </w:pPr>
      <w:r>
        <w:t>B     192.168.5.0/24 [20/0] via 10.0.2.2, 00:51:12</w:t>
      </w:r>
    </w:p>
    <w:p w14:paraId="3C279CE8" w14:textId="77777777" w:rsidR="00430ADE" w:rsidRDefault="00430ADE" w:rsidP="00430ADE">
      <w:pPr>
        <w:contextualSpacing/>
      </w:pPr>
      <w:r>
        <w:t>B     192.168.6.0/24 [20/0] via 10.0.2.2, 00:51:12</w:t>
      </w:r>
    </w:p>
    <w:p w14:paraId="56BB4A92" w14:textId="77777777" w:rsidR="00430ADE" w:rsidRDefault="00430ADE" w:rsidP="00430ADE">
      <w:pPr>
        <w:contextualSpacing/>
      </w:pPr>
      <w:r>
        <w:t>B     192.168.7.0/24 [20/0] via 10.0.2.2, 00:51:12</w:t>
      </w:r>
    </w:p>
    <w:p w14:paraId="6A289828" w14:textId="77777777" w:rsidR="00430ADE" w:rsidRDefault="00430ADE" w:rsidP="00430ADE">
      <w:pPr>
        <w:contextualSpacing/>
      </w:pPr>
      <w:r>
        <w:t>R2#show ipv6 route</w:t>
      </w:r>
    </w:p>
    <w:p w14:paraId="32621D8F" w14:textId="77777777" w:rsidR="00430ADE" w:rsidRDefault="00430ADE" w:rsidP="00430ADE">
      <w:pPr>
        <w:contextualSpacing/>
      </w:pPr>
      <w:r>
        <w:t>IPv6 Routing Table - default - 9 entries</w:t>
      </w:r>
    </w:p>
    <w:p w14:paraId="7914C76B" w14:textId="77777777" w:rsidR="00430ADE" w:rsidRDefault="00430ADE" w:rsidP="00430ADE">
      <w:pPr>
        <w:contextualSpacing/>
      </w:pPr>
      <w:r>
        <w:t>Codes: C - Connected, L - Local, S - Static, U - Per-user Static route</w:t>
      </w:r>
    </w:p>
    <w:p w14:paraId="2D335739" w14:textId="77777777" w:rsidR="00430ADE" w:rsidRDefault="00430ADE" w:rsidP="00430ADE">
      <w:pPr>
        <w:contextualSpacing/>
      </w:pPr>
      <w:r>
        <w:t xml:space="preserve">       B - BGP, R - RIP, H - NHRP, I1 - ISIS L1</w:t>
      </w:r>
    </w:p>
    <w:p w14:paraId="25A5E938" w14:textId="77777777" w:rsidR="00430ADE" w:rsidRDefault="00430ADE" w:rsidP="00430ADE">
      <w:pPr>
        <w:contextualSpacing/>
      </w:pPr>
      <w:r>
        <w:t xml:space="preserve">       I2 - ISIS L2, IA - ISIS interarea, IS - ISIS summary, D - EIGRP</w:t>
      </w:r>
    </w:p>
    <w:p w14:paraId="68F0D611" w14:textId="77777777" w:rsidR="00430ADE" w:rsidRDefault="00430ADE" w:rsidP="00430ADE">
      <w:pPr>
        <w:contextualSpacing/>
      </w:pPr>
      <w:r>
        <w:t xml:space="preserve">       EX - EIGRP external, ND - ND Default, </w:t>
      </w:r>
      <w:proofErr w:type="spellStart"/>
      <w:r>
        <w:t>NDp</w:t>
      </w:r>
      <w:proofErr w:type="spellEnd"/>
      <w:r>
        <w:t xml:space="preserve"> - ND Prefix, DCE - Destination</w:t>
      </w:r>
    </w:p>
    <w:p w14:paraId="7A514A60" w14:textId="77777777" w:rsidR="00430ADE" w:rsidRDefault="00430ADE" w:rsidP="00430ADE">
      <w:pPr>
        <w:contextualSpacing/>
      </w:pPr>
      <w:r>
        <w:t xml:space="preserve">       </w:t>
      </w:r>
      <w:proofErr w:type="spellStart"/>
      <w:r>
        <w:t>NDr</w:t>
      </w:r>
      <w:proofErr w:type="spellEnd"/>
      <w:r>
        <w:t xml:space="preserve"> - Redirect, RL - RPL, O - OSPF Intra, OI - OSPF Inter</w:t>
      </w:r>
    </w:p>
    <w:p w14:paraId="1B9F3CEA" w14:textId="77777777" w:rsidR="00430ADE" w:rsidRDefault="00430ADE" w:rsidP="00430ADE">
      <w:pPr>
        <w:contextualSpacing/>
      </w:pPr>
      <w:r>
        <w:t xml:space="preserve">      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2, ON1 - OSPF NSSA </w:t>
      </w:r>
      <w:proofErr w:type="spellStart"/>
      <w:r>
        <w:t>ext</w:t>
      </w:r>
      <w:proofErr w:type="spellEnd"/>
      <w:r>
        <w:t xml:space="preserve"> 1</w:t>
      </w:r>
    </w:p>
    <w:p w14:paraId="46F0902F" w14:textId="77777777" w:rsidR="00430ADE" w:rsidRDefault="00430ADE" w:rsidP="00430ADE">
      <w:pPr>
        <w:contextualSpacing/>
      </w:pPr>
      <w:r>
        <w:t xml:space="preserve">       ON2 - OSPF NSSA </w:t>
      </w:r>
      <w:proofErr w:type="spellStart"/>
      <w:r>
        <w:t>ext</w:t>
      </w:r>
      <w:proofErr w:type="spellEnd"/>
      <w:r>
        <w:t xml:space="preserve"> 2, la - LISP alt, </w:t>
      </w:r>
      <w:proofErr w:type="spellStart"/>
      <w:r>
        <w:t>lr</w:t>
      </w:r>
      <w:proofErr w:type="spellEnd"/>
      <w:r>
        <w:t xml:space="preserve"> - LISP site-registrations</w:t>
      </w:r>
    </w:p>
    <w:p w14:paraId="15D8373D" w14:textId="77777777" w:rsidR="00430ADE" w:rsidRDefault="00430ADE" w:rsidP="00430ADE">
      <w:pPr>
        <w:contextualSpacing/>
      </w:pPr>
      <w:r>
        <w:t xml:space="preserve">       </w:t>
      </w:r>
      <w:proofErr w:type="spellStart"/>
      <w:r>
        <w:t>ld</w:t>
      </w:r>
      <w:proofErr w:type="spellEnd"/>
      <w:r>
        <w:t xml:space="preserve"> - LISP </w:t>
      </w:r>
      <w:proofErr w:type="spellStart"/>
      <w:r>
        <w:t>dyn-eid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 - LISP away, le - LISP extranet-policy</w:t>
      </w:r>
    </w:p>
    <w:p w14:paraId="22CBE2AC" w14:textId="77777777" w:rsidR="00430ADE" w:rsidRDefault="00430ADE" w:rsidP="00430ADE">
      <w:pPr>
        <w:contextualSpacing/>
      </w:pPr>
      <w:r>
        <w:t xml:space="preserve">       a - Application</w:t>
      </w:r>
    </w:p>
    <w:p w14:paraId="02C3AD37" w14:textId="77777777" w:rsidR="00430ADE" w:rsidRDefault="00430ADE" w:rsidP="00430ADE">
      <w:pPr>
        <w:contextualSpacing/>
      </w:pPr>
      <w:r>
        <w:t>C   10:1::/64 [0/0]</w:t>
      </w:r>
    </w:p>
    <w:p w14:paraId="27D8CA75" w14:textId="77777777" w:rsidR="00430ADE" w:rsidRDefault="00430ADE" w:rsidP="00430ADE">
      <w:pPr>
        <w:contextualSpacing/>
      </w:pPr>
      <w:r>
        <w:t xml:space="preserve">     via GigabitEthernet1, directly connected</w:t>
      </w:r>
    </w:p>
    <w:p w14:paraId="42DBBC2E" w14:textId="77777777" w:rsidR="00430ADE" w:rsidRDefault="00430ADE" w:rsidP="00430ADE">
      <w:pPr>
        <w:contextualSpacing/>
      </w:pPr>
      <w:r>
        <w:t>L   10:1::2/128 [0/0]</w:t>
      </w:r>
    </w:p>
    <w:p w14:paraId="02CEFABF" w14:textId="77777777" w:rsidR="00430ADE" w:rsidRDefault="00430ADE" w:rsidP="00430ADE">
      <w:pPr>
        <w:contextualSpacing/>
      </w:pPr>
      <w:r>
        <w:lastRenderedPageBreak/>
        <w:t xml:space="preserve">     via GigabitEthernet1, receive</w:t>
      </w:r>
    </w:p>
    <w:p w14:paraId="5976102E" w14:textId="77777777" w:rsidR="00430ADE" w:rsidRDefault="00430ADE" w:rsidP="00430ADE">
      <w:pPr>
        <w:contextualSpacing/>
      </w:pPr>
      <w:r>
        <w:t>C   10:2::/64 [0/0]</w:t>
      </w:r>
    </w:p>
    <w:p w14:paraId="2157A7A8" w14:textId="77777777" w:rsidR="00430ADE" w:rsidRDefault="00430ADE" w:rsidP="00430ADE">
      <w:pPr>
        <w:contextualSpacing/>
      </w:pPr>
      <w:r>
        <w:t xml:space="preserve">     via GigabitEthernet2, directly connected</w:t>
      </w:r>
    </w:p>
    <w:p w14:paraId="3AC79493" w14:textId="77777777" w:rsidR="00430ADE" w:rsidRDefault="00430ADE" w:rsidP="00430ADE">
      <w:pPr>
        <w:contextualSpacing/>
      </w:pPr>
      <w:r>
        <w:t>L   10:2::1/128 [0/0]</w:t>
      </w:r>
    </w:p>
    <w:p w14:paraId="159B9C41" w14:textId="77777777" w:rsidR="00430ADE" w:rsidRDefault="00430ADE" w:rsidP="00430ADE">
      <w:pPr>
        <w:contextualSpacing/>
      </w:pPr>
      <w:r>
        <w:t xml:space="preserve">     via GigabitEthernet2, receive</w:t>
      </w:r>
    </w:p>
    <w:p w14:paraId="0DC61CB8" w14:textId="77777777" w:rsidR="00430ADE" w:rsidRDefault="00430ADE" w:rsidP="00430ADE">
      <w:pPr>
        <w:contextualSpacing/>
      </w:pPr>
      <w:r>
        <w:t>D   100:1::/64 [90/130816]</w:t>
      </w:r>
    </w:p>
    <w:p w14:paraId="04486DAE" w14:textId="77777777" w:rsidR="00430ADE" w:rsidRDefault="00430ADE" w:rsidP="00430ADE">
      <w:pPr>
        <w:contextualSpacing/>
      </w:pPr>
      <w:r>
        <w:t xml:space="preserve">     via FE80::E08:33FF:FE05:0, GigabitEthernet1</w:t>
      </w:r>
    </w:p>
    <w:p w14:paraId="69A44D7A" w14:textId="77777777" w:rsidR="00430ADE" w:rsidRDefault="00430ADE" w:rsidP="00430ADE">
      <w:pPr>
        <w:contextualSpacing/>
      </w:pPr>
      <w:r>
        <w:t>C   100:2::/64 [0/0]</w:t>
      </w:r>
    </w:p>
    <w:p w14:paraId="5F3D3409" w14:textId="77777777" w:rsidR="00430ADE" w:rsidRDefault="00430ADE" w:rsidP="00430ADE">
      <w:pPr>
        <w:contextualSpacing/>
      </w:pPr>
      <w:r>
        <w:t xml:space="preserve">     via Loopback0, directly connected</w:t>
      </w:r>
    </w:p>
    <w:p w14:paraId="4A021AA1" w14:textId="77777777" w:rsidR="00430ADE" w:rsidRDefault="00430ADE" w:rsidP="00430ADE">
      <w:pPr>
        <w:contextualSpacing/>
      </w:pPr>
      <w:r>
        <w:t>L   100:2::1/128 [0/0]</w:t>
      </w:r>
    </w:p>
    <w:p w14:paraId="4DC478C4" w14:textId="77777777" w:rsidR="00430ADE" w:rsidRDefault="00430ADE" w:rsidP="00430ADE">
      <w:pPr>
        <w:contextualSpacing/>
      </w:pPr>
      <w:r>
        <w:t xml:space="preserve">     via Loopback0, receive</w:t>
      </w:r>
    </w:p>
    <w:p w14:paraId="0559CEB9" w14:textId="77777777" w:rsidR="00430ADE" w:rsidRDefault="00430ADE" w:rsidP="00430ADE">
      <w:pPr>
        <w:contextualSpacing/>
      </w:pPr>
      <w:r>
        <w:t>B   100:3::/64 [20/0]</w:t>
      </w:r>
    </w:p>
    <w:p w14:paraId="615C48AD" w14:textId="77777777" w:rsidR="00430ADE" w:rsidRDefault="00430ADE" w:rsidP="00430ADE">
      <w:pPr>
        <w:contextualSpacing/>
      </w:pPr>
      <w:r>
        <w:t xml:space="preserve">     via FE80::E9C:63FF:FE83:1, GigabitEthernet2</w:t>
      </w:r>
    </w:p>
    <w:p w14:paraId="2C5CFAE7" w14:textId="77777777" w:rsidR="00430ADE" w:rsidRDefault="00430ADE" w:rsidP="00430ADE">
      <w:pPr>
        <w:contextualSpacing/>
      </w:pPr>
      <w:r>
        <w:t>L   FF00::/8 [0/0]</w:t>
      </w:r>
    </w:p>
    <w:p w14:paraId="5750345B" w14:textId="0329513E" w:rsidR="00BE20CD" w:rsidRDefault="00430ADE" w:rsidP="00430ADE">
      <w:pPr>
        <w:contextualSpacing/>
      </w:pPr>
      <w:r>
        <w:t xml:space="preserve">     via Null0, receive</w:t>
      </w:r>
    </w:p>
    <w:p w14:paraId="631E7616" w14:textId="25EE28E9" w:rsidR="00430ADE" w:rsidRDefault="00430ADE" w:rsidP="00430ADE">
      <w:pPr>
        <w:pStyle w:val="Heading2"/>
      </w:pPr>
      <w:r>
        <w:t>R3</w:t>
      </w:r>
    </w:p>
    <w:p w14:paraId="083E9042" w14:textId="77777777" w:rsidR="005F169A" w:rsidRDefault="005F169A" w:rsidP="005F169A">
      <w:pPr>
        <w:contextualSpacing/>
      </w:pPr>
      <w:r>
        <w:t>R3#show run</w:t>
      </w:r>
    </w:p>
    <w:p w14:paraId="6330DA90" w14:textId="77777777" w:rsidR="005F169A" w:rsidRDefault="005F169A" w:rsidP="005F169A">
      <w:pPr>
        <w:contextualSpacing/>
      </w:pPr>
      <w:r>
        <w:t>Building configuration...</w:t>
      </w:r>
    </w:p>
    <w:p w14:paraId="643DB50E" w14:textId="77777777" w:rsidR="005F169A" w:rsidRDefault="005F169A" w:rsidP="005F169A">
      <w:pPr>
        <w:contextualSpacing/>
      </w:pPr>
    </w:p>
    <w:p w14:paraId="2E57C5C2" w14:textId="77777777" w:rsidR="005F169A" w:rsidRDefault="005F169A" w:rsidP="005F169A">
      <w:pPr>
        <w:contextualSpacing/>
      </w:pPr>
      <w:r>
        <w:t>Current configuration : 4592 bytes</w:t>
      </w:r>
    </w:p>
    <w:p w14:paraId="784A7DFD" w14:textId="77777777" w:rsidR="005F169A" w:rsidRDefault="005F169A" w:rsidP="005F169A">
      <w:pPr>
        <w:contextualSpacing/>
      </w:pPr>
      <w:r>
        <w:t>!</w:t>
      </w:r>
    </w:p>
    <w:p w14:paraId="5CD03CEF" w14:textId="77777777" w:rsidR="005F169A" w:rsidRDefault="005F169A" w:rsidP="005F169A">
      <w:pPr>
        <w:contextualSpacing/>
      </w:pPr>
      <w:r>
        <w:t>! Last configuration change at 16:01:58 UTC Fri Jan 28 2022</w:t>
      </w:r>
    </w:p>
    <w:p w14:paraId="3BBE7790" w14:textId="77777777" w:rsidR="005F169A" w:rsidRDefault="005F169A" w:rsidP="005F169A">
      <w:pPr>
        <w:contextualSpacing/>
      </w:pPr>
      <w:r>
        <w:t>!</w:t>
      </w:r>
    </w:p>
    <w:p w14:paraId="14FDA7E1" w14:textId="77777777" w:rsidR="005F169A" w:rsidRDefault="005F169A" w:rsidP="005F169A">
      <w:pPr>
        <w:contextualSpacing/>
      </w:pPr>
      <w:r>
        <w:t>version 16.9</w:t>
      </w:r>
    </w:p>
    <w:p w14:paraId="621E3109" w14:textId="77777777" w:rsidR="005F169A" w:rsidRDefault="005F169A" w:rsidP="005F169A">
      <w:pPr>
        <w:contextualSpacing/>
      </w:pPr>
      <w:r>
        <w:t>service timestamps debug datetime msec</w:t>
      </w:r>
    </w:p>
    <w:p w14:paraId="3B4C1F5B" w14:textId="77777777" w:rsidR="005F169A" w:rsidRDefault="005F169A" w:rsidP="005F169A">
      <w:pPr>
        <w:contextualSpacing/>
      </w:pPr>
      <w:r>
        <w:t>service timestamps log datetime msec</w:t>
      </w:r>
    </w:p>
    <w:p w14:paraId="725BADE9" w14:textId="77777777" w:rsidR="005F169A" w:rsidRDefault="005F169A" w:rsidP="005F169A">
      <w:pPr>
        <w:contextualSpacing/>
      </w:pPr>
      <w:r>
        <w:t xml:space="preserve">platform </w:t>
      </w:r>
      <w:proofErr w:type="spellStart"/>
      <w:r>
        <w:t>qfp</w:t>
      </w:r>
      <w:proofErr w:type="spellEnd"/>
      <w:r>
        <w:t xml:space="preserve"> utilization monitor load 80</w:t>
      </w:r>
    </w:p>
    <w:p w14:paraId="422BCB44" w14:textId="77777777" w:rsidR="005F169A" w:rsidRDefault="005F169A" w:rsidP="005F169A">
      <w:pPr>
        <w:contextualSpacing/>
      </w:pPr>
      <w:r>
        <w:t>no platform punt-keepalive disable-kernel-core</w:t>
      </w:r>
    </w:p>
    <w:p w14:paraId="2521C0DA" w14:textId="77777777" w:rsidR="005F169A" w:rsidRDefault="005F169A" w:rsidP="005F169A">
      <w:pPr>
        <w:contextualSpacing/>
      </w:pPr>
      <w:r>
        <w:t>platform console serial</w:t>
      </w:r>
    </w:p>
    <w:p w14:paraId="1AF03A2C" w14:textId="77777777" w:rsidR="005F169A" w:rsidRDefault="005F169A" w:rsidP="005F169A">
      <w:pPr>
        <w:contextualSpacing/>
      </w:pPr>
      <w:r>
        <w:t>!</w:t>
      </w:r>
    </w:p>
    <w:p w14:paraId="0CF46EB2" w14:textId="77777777" w:rsidR="005F169A" w:rsidRDefault="005F169A" w:rsidP="005F169A">
      <w:pPr>
        <w:contextualSpacing/>
      </w:pPr>
      <w:r>
        <w:t>hostname R3</w:t>
      </w:r>
    </w:p>
    <w:p w14:paraId="18476BCC" w14:textId="77777777" w:rsidR="005F169A" w:rsidRDefault="005F169A" w:rsidP="005F169A">
      <w:pPr>
        <w:contextualSpacing/>
      </w:pPr>
      <w:r>
        <w:t>!</w:t>
      </w:r>
    </w:p>
    <w:p w14:paraId="06FF2F61" w14:textId="77777777" w:rsidR="005F169A" w:rsidRDefault="005F169A" w:rsidP="005F169A">
      <w:pPr>
        <w:contextualSpacing/>
      </w:pPr>
      <w:r>
        <w:t>boot-start-marker</w:t>
      </w:r>
    </w:p>
    <w:p w14:paraId="06C94D8B" w14:textId="77777777" w:rsidR="005F169A" w:rsidRDefault="005F169A" w:rsidP="005F169A">
      <w:pPr>
        <w:contextualSpacing/>
      </w:pPr>
      <w:r>
        <w:t>boot-end-marker</w:t>
      </w:r>
    </w:p>
    <w:p w14:paraId="73B094E6" w14:textId="77777777" w:rsidR="005F169A" w:rsidRDefault="005F169A" w:rsidP="005F169A">
      <w:pPr>
        <w:contextualSpacing/>
      </w:pPr>
      <w:r>
        <w:t>!</w:t>
      </w:r>
    </w:p>
    <w:p w14:paraId="59731CD5" w14:textId="77777777" w:rsidR="005F169A" w:rsidRDefault="005F169A" w:rsidP="005F169A">
      <w:pPr>
        <w:contextualSpacing/>
      </w:pPr>
      <w:r>
        <w:t>ipv6 unicast-routing</w:t>
      </w:r>
    </w:p>
    <w:p w14:paraId="30260D8B" w14:textId="77777777" w:rsidR="005F169A" w:rsidRDefault="005F169A" w:rsidP="005F169A">
      <w:pPr>
        <w:contextualSpacing/>
      </w:pPr>
      <w:r>
        <w:t>multilink bundle-name authenticated</w:t>
      </w:r>
    </w:p>
    <w:p w14:paraId="3EE25221" w14:textId="77777777" w:rsidR="005F169A" w:rsidRDefault="005F169A" w:rsidP="005F169A">
      <w:pPr>
        <w:contextualSpacing/>
      </w:pPr>
      <w:r>
        <w:t>!</w:t>
      </w:r>
    </w:p>
    <w:p w14:paraId="59F9CA31" w14:textId="77777777" w:rsidR="005F169A" w:rsidRDefault="005F169A" w:rsidP="005F169A">
      <w:pPr>
        <w:contextualSpacing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CSR1000V </w:t>
      </w:r>
      <w:proofErr w:type="spellStart"/>
      <w:r>
        <w:t>sn</w:t>
      </w:r>
      <w:proofErr w:type="spellEnd"/>
      <w:r>
        <w:t xml:space="preserve"> 9MJCWK69HK6</w:t>
      </w:r>
    </w:p>
    <w:p w14:paraId="5ECEAF36" w14:textId="77777777" w:rsidR="005F169A" w:rsidRDefault="005F169A" w:rsidP="005F169A">
      <w:pPr>
        <w:contextualSpacing/>
      </w:pPr>
      <w:r>
        <w:t>no license smart enable</w:t>
      </w:r>
    </w:p>
    <w:p w14:paraId="3A249CA9" w14:textId="77777777" w:rsidR="005F169A" w:rsidRDefault="005F169A" w:rsidP="005F169A">
      <w:pPr>
        <w:contextualSpacing/>
      </w:pPr>
      <w:r>
        <w:t>diagnostic bootup level minimal</w:t>
      </w:r>
    </w:p>
    <w:p w14:paraId="299AC468" w14:textId="77777777" w:rsidR="005F169A" w:rsidRDefault="005F169A" w:rsidP="005F169A">
      <w:pPr>
        <w:contextualSpacing/>
      </w:pPr>
      <w:r>
        <w:t>!</w:t>
      </w:r>
    </w:p>
    <w:p w14:paraId="316D886C" w14:textId="77777777" w:rsidR="005F169A" w:rsidRDefault="005F169A" w:rsidP="005F169A">
      <w:pPr>
        <w:contextualSpacing/>
      </w:pPr>
      <w:r>
        <w:t>spanning-tree extend system-id</w:t>
      </w:r>
    </w:p>
    <w:p w14:paraId="52176B61" w14:textId="77777777" w:rsidR="005F169A" w:rsidRDefault="005F169A" w:rsidP="005F169A">
      <w:pPr>
        <w:contextualSpacing/>
      </w:pPr>
      <w:r>
        <w:t>!</w:t>
      </w:r>
    </w:p>
    <w:p w14:paraId="1016542B" w14:textId="77777777" w:rsidR="005F169A" w:rsidRDefault="005F169A" w:rsidP="005F169A">
      <w:pPr>
        <w:contextualSpacing/>
      </w:pPr>
      <w:r>
        <w:t>redundancy</w:t>
      </w:r>
    </w:p>
    <w:p w14:paraId="43A7BAB5" w14:textId="77777777" w:rsidR="005F169A" w:rsidRDefault="005F169A" w:rsidP="005F169A">
      <w:pPr>
        <w:contextualSpacing/>
      </w:pPr>
      <w:r>
        <w:lastRenderedPageBreak/>
        <w:t>!</w:t>
      </w:r>
    </w:p>
    <w:p w14:paraId="524DECBC" w14:textId="77777777" w:rsidR="005F169A" w:rsidRDefault="005F169A" w:rsidP="005F169A">
      <w:pPr>
        <w:contextualSpacing/>
      </w:pPr>
      <w:r>
        <w:t>interface Loopback0</w:t>
      </w:r>
    </w:p>
    <w:p w14:paraId="127FCD27" w14:textId="77777777" w:rsidR="005F169A" w:rsidRDefault="005F169A" w:rsidP="005F169A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192.168.3.1 255.255.255.0</w:t>
      </w:r>
    </w:p>
    <w:p w14:paraId="4BEE1760" w14:textId="77777777" w:rsidR="005F169A" w:rsidRDefault="005F169A" w:rsidP="005F169A">
      <w:pPr>
        <w:contextualSpacing/>
      </w:pPr>
      <w:r>
        <w:t xml:space="preserve"> ipv6 address 100:3::1/64</w:t>
      </w:r>
    </w:p>
    <w:p w14:paraId="08039F49" w14:textId="77777777" w:rsidR="005F169A" w:rsidRDefault="005F169A" w:rsidP="005F169A">
      <w:pPr>
        <w:contextualSpacing/>
      </w:pPr>
      <w:r>
        <w:t xml:space="preserve"> ospfv3 11 ipv6 area 0</w:t>
      </w:r>
    </w:p>
    <w:p w14:paraId="0E026C18" w14:textId="77777777" w:rsidR="005F169A" w:rsidRDefault="005F169A" w:rsidP="005F169A">
      <w:pPr>
        <w:contextualSpacing/>
      </w:pPr>
      <w:r>
        <w:t>!</w:t>
      </w:r>
    </w:p>
    <w:p w14:paraId="0DF98D85" w14:textId="77777777" w:rsidR="005F169A" w:rsidRDefault="005F169A" w:rsidP="005F169A">
      <w:pPr>
        <w:contextualSpacing/>
      </w:pPr>
      <w:r>
        <w:t>interface GigabitEthernet1</w:t>
      </w:r>
    </w:p>
    <w:p w14:paraId="39B6CEA8" w14:textId="77777777" w:rsidR="005F169A" w:rsidRDefault="005F169A" w:rsidP="005F169A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10.0.1.1 255.255.255.252</w:t>
      </w:r>
    </w:p>
    <w:p w14:paraId="3522C45F" w14:textId="77777777" w:rsidR="005F169A" w:rsidRDefault="005F169A" w:rsidP="005F169A">
      <w:pPr>
        <w:contextualSpacing/>
      </w:pPr>
      <w:r>
        <w:t xml:space="preserve"> negotiation auto</w:t>
      </w:r>
    </w:p>
    <w:p w14:paraId="11D432FA" w14:textId="77777777" w:rsidR="005F169A" w:rsidRDefault="005F169A" w:rsidP="005F169A">
      <w:pPr>
        <w:contextualSpacing/>
      </w:pPr>
      <w:r>
        <w:t xml:space="preserve"> ipv6 address 10:3::1/64</w:t>
      </w:r>
    </w:p>
    <w:p w14:paraId="14B458B8" w14:textId="77777777" w:rsidR="005F169A" w:rsidRDefault="005F169A" w:rsidP="005F169A">
      <w:pPr>
        <w:contextualSpacing/>
      </w:pPr>
      <w:r>
        <w:t xml:space="preserve"> ospfv3 11 ipv6 area 0</w:t>
      </w:r>
    </w:p>
    <w:p w14:paraId="65BC51A6" w14:textId="77777777" w:rsidR="005F169A" w:rsidRDefault="005F169A" w:rsidP="005F169A">
      <w:pPr>
        <w:contextualSpacing/>
      </w:pPr>
      <w:r>
        <w:t xml:space="preserve"> no mop enabled</w:t>
      </w:r>
    </w:p>
    <w:p w14:paraId="04954019" w14:textId="77777777" w:rsidR="005F169A" w:rsidRDefault="005F169A" w:rsidP="005F169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6CC8BD0C" w14:textId="77777777" w:rsidR="005F169A" w:rsidRDefault="005F169A" w:rsidP="005F169A">
      <w:pPr>
        <w:contextualSpacing/>
      </w:pPr>
      <w:r>
        <w:t>!</w:t>
      </w:r>
    </w:p>
    <w:p w14:paraId="6C095783" w14:textId="77777777" w:rsidR="005F169A" w:rsidRDefault="005F169A" w:rsidP="005F169A">
      <w:pPr>
        <w:contextualSpacing/>
      </w:pPr>
      <w:r>
        <w:t>interface GigabitEthernet2</w:t>
      </w:r>
    </w:p>
    <w:p w14:paraId="3D6F3AFF" w14:textId="77777777" w:rsidR="005F169A" w:rsidRDefault="005F169A" w:rsidP="005F169A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10.0.2.2 255.255.255.252</w:t>
      </w:r>
    </w:p>
    <w:p w14:paraId="6F370C98" w14:textId="77777777" w:rsidR="005F169A" w:rsidRDefault="005F169A" w:rsidP="005F169A">
      <w:pPr>
        <w:contextualSpacing/>
      </w:pPr>
      <w:r>
        <w:t xml:space="preserve"> negotiation auto</w:t>
      </w:r>
    </w:p>
    <w:p w14:paraId="2DEB19C2" w14:textId="77777777" w:rsidR="005F169A" w:rsidRDefault="005F169A" w:rsidP="005F169A">
      <w:pPr>
        <w:contextualSpacing/>
      </w:pPr>
      <w:r>
        <w:t xml:space="preserve"> ipv6 address 10:2::2/64</w:t>
      </w:r>
    </w:p>
    <w:p w14:paraId="2F47E8BE" w14:textId="77777777" w:rsidR="005F169A" w:rsidRDefault="005F169A" w:rsidP="005F169A">
      <w:pPr>
        <w:contextualSpacing/>
      </w:pPr>
      <w:r>
        <w:t xml:space="preserve"> no mop enabled</w:t>
      </w:r>
    </w:p>
    <w:p w14:paraId="74B87C83" w14:textId="77777777" w:rsidR="005F169A" w:rsidRDefault="005F169A" w:rsidP="005F169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648DB655" w14:textId="77777777" w:rsidR="005F169A" w:rsidRDefault="005F169A" w:rsidP="005F169A">
      <w:pPr>
        <w:contextualSpacing/>
      </w:pPr>
      <w:r>
        <w:t>!</w:t>
      </w:r>
    </w:p>
    <w:p w14:paraId="2B98C7C0" w14:textId="77777777" w:rsidR="005F169A" w:rsidRDefault="005F169A" w:rsidP="005F169A">
      <w:pPr>
        <w:contextualSpacing/>
      </w:pPr>
      <w:r>
        <w:t>interface GigabitEthernet3</w:t>
      </w:r>
    </w:p>
    <w:p w14:paraId="1F33E7AB" w14:textId="77777777" w:rsidR="005F169A" w:rsidRDefault="005F169A" w:rsidP="005F169A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54B5993" w14:textId="77777777" w:rsidR="005F169A" w:rsidRDefault="005F169A" w:rsidP="005F169A">
      <w:pPr>
        <w:contextualSpacing/>
      </w:pPr>
      <w:r>
        <w:t xml:space="preserve"> shutdown</w:t>
      </w:r>
    </w:p>
    <w:p w14:paraId="56B816B2" w14:textId="77777777" w:rsidR="005F169A" w:rsidRDefault="005F169A" w:rsidP="005F169A">
      <w:pPr>
        <w:contextualSpacing/>
      </w:pPr>
      <w:r>
        <w:t xml:space="preserve"> negotiation auto</w:t>
      </w:r>
    </w:p>
    <w:p w14:paraId="6F4B90A4" w14:textId="77777777" w:rsidR="005F169A" w:rsidRDefault="005F169A" w:rsidP="005F169A">
      <w:pPr>
        <w:contextualSpacing/>
      </w:pPr>
      <w:r>
        <w:t xml:space="preserve"> no mop enabled</w:t>
      </w:r>
    </w:p>
    <w:p w14:paraId="40F8C596" w14:textId="77777777" w:rsidR="005F169A" w:rsidRDefault="005F169A" w:rsidP="005F169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22C0D573" w14:textId="77777777" w:rsidR="005F169A" w:rsidRDefault="005F169A" w:rsidP="005F169A">
      <w:pPr>
        <w:contextualSpacing/>
      </w:pPr>
      <w:r>
        <w:t>!</w:t>
      </w:r>
    </w:p>
    <w:p w14:paraId="5AC95AF7" w14:textId="77777777" w:rsidR="005F169A" w:rsidRDefault="005F169A" w:rsidP="005F169A">
      <w:pPr>
        <w:contextualSpacing/>
      </w:pPr>
      <w:r>
        <w:t>interface GigabitEthernet4</w:t>
      </w:r>
    </w:p>
    <w:p w14:paraId="79B3ACCA" w14:textId="77777777" w:rsidR="005F169A" w:rsidRDefault="005F169A" w:rsidP="005F169A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7CF8B345" w14:textId="77777777" w:rsidR="005F169A" w:rsidRDefault="005F169A" w:rsidP="005F169A">
      <w:pPr>
        <w:contextualSpacing/>
      </w:pPr>
      <w:r>
        <w:t xml:space="preserve"> shutdown</w:t>
      </w:r>
    </w:p>
    <w:p w14:paraId="6C0261DD" w14:textId="77777777" w:rsidR="005F169A" w:rsidRDefault="005F169A" w:rsidP="005F169A">
      <w:pPr>
        <w:contextualSpacing/>
      </w:pPr>
      <w:r>
        <w:t xml:space="preserve"> negotiation auto</w:t>
      </w:r>
    </w:p>
    <w:p w14:paraId="3271489B" w14:textId="77777777" w:rsidR="005F169A" w:rsidRDefault="005F169A" w:rsidP="005F169A">
      <w:pPr>
        <w:contextualSpacing/>
      </w:pPr>
      <w:r>
        <w:t xml:space="preserve"> no mop enabled</w:t>
      </w:r>
    </w:p>
    <w:p w14:paraId="3EFB3CBF" w14:textId="77777777" w:rsidR="005F169A" w:rsidRDefault="005F169A" w:rsidP="005F169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47564E71" w14:textId="77777777" w:rsidR="005F169A" w:rsidRDefault="005F169A" w:rsidP="005F169A">
      <w:pPr>
        <w:contextualSpacing/>
      </w:pPr>
      <w:r>
        <w:t>!</w:t>
      </w:r>
    </w:p>
    <w:p w14:paraId="550C23D6" w14:textId="77777777" w:rsidR="005F169A" w:rsidRDefault="005F169A" w:rsidP="005F169A">
      <w:pPr>
        <w:contextualSpacing/>
      </w:pPr>
      <w:r>
        <w:t>router ospfv3 11</w:t>
      </w:r>
    </w:p>
    <w:p w14:paraId="4DC799F7" w14:textId="77777777" w:rsidR="005F169A" w:rsidRDefault="005F169A" w:rsidP="005F169A">
      <w:pPr>
        <w:contextualSpacing/>
      </w:pPr>
      <w:r>
        <w:t xml:space="preserve"> !</w:t>
      </w:r>
    </w:p>
    <w:p w14:paraId="7D6A6EAB" w14:textId="77777777" w:rsidR="005F169A" w:rsidRDefault="005F169A" w:rsidP="005F169A">
      <w:pPr>
        <w:contextualSpacing/>
      </w:pPr>
      <w:r>
        <w:t xml:space="preserve"> address-family ipv6 unicast</w:t>
      </w:r>
    </w:p>
    <w:p w14:paraId="7724A36F" w14:textId="77777777" w:rsidR="005F169A" w:rsidRDefault="005F169A" w:rsidP="005F169A">
      <w:pPr>
        <w:contextualSpacing/>
      </w:pPr>
      <w:r>
        <w:t xml:space="preserve">  redistribute </w:t>
      </w:r>
      <w:proofErr w:type="spellStart"/>
      <w:r>
        <w:t>bgp</w:t>
      </w:r>
      <w:proofErr w:type="spellEnd"/>
      <w:r>
        <w:t xml:space="preserve"> 11</w:t>
      </w:r>
    </w:p>
    <w:p w14:paraId="539EC957" w14:textId="77777777" w:rsidR="005F169A" w:rsidRDefault="005F169A" w:rsidP="005F169A">
      <w:pPr>
        <w:contextualSpacing/>
      </w:pPr>
      <w:r>
        <w:t xml:space="preserve">  router-id 3.3.3.3</w:t>
      </w:r>
    </w:p>
    <w:p w14:paraId="0D9EFDBA" w14:textId="77777777" w:rsidR="005F169A" w:rsidRDefault="005F169A" w:rsidP="005F169A">
      <w:pPr>
        <w:contextualSpacing/>
      </w:pPr>
      <w:r>
        <w:t xml:space="preserve"> exit-address-family</w:t>
      </w:r>
    </w:p>
    <w:p w14:paraId="27788A5C" w14:textId="77777777" w:rsidR="005F169A" w:rsidRDefault="005F169A" w:rsidP="005F169A">
      <w:pPr>
        <w:contextualSpacing/>
      </w:pPr>
      <w:r>
        <w:t>!</w:t>
      </w:r>
    </w:p>
    <w:p w14:paraId="5660B154" w14:textId="77777777" w:rsidR="005F169A" w:rsidRDefault="005F169A" w:rsidP="005F169A">
      <w:pPr>
        <w:contextualSpacing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567FCF69" w14:textId="77777777" w:rsidR="005F169A" w:rsidRDefault="005F169A" w:rsidP="005F169A">
      <w:pPr>
        <w:contextualSpacing/>
      </w:pPr>
      <w:r>
        <w:t xml:space="preserve"> router-id 3.3.3.3</w:t>
      </w:r>
    </w:p>
    <w:p w14:paraId="0044DE91" w14:textId="77777777" w:rsidR="005F169A" w:rsidRDefault="005F169A" w:rsidP="005F169A">
      <w:pPr>
        <w:contextualSpacing/>
      </w:pPr>
      <w:r>
        <w:t xml:space="preserve"> redistribute </w:t>
      </w:r>
      <w:proofErr w:type="spellStart"/>
      <w:r>
        <w:t>bgp</w:t>
      </w:r>
      <w:proofErr w:type="spellEnd"/>
      <w:r>
        <w:t xml:space="preserve"> 11 subnets</w:t>
      </w:r>
    </w:p>
    <w:p w14:paraId="6D1B17F8" w14:textId="77777777" w:rsidR="005F169A" w:rsidRDefault="005F169A" w:rsidP="005F169A">
      <w:pPr>
        <w:contextualSpacing/>
      </w:pPr>
      <w:r>
        <w:t xml:space="preserve"> network 10.0.1.0 0.0.0.3 area 0</w:t>
      </w:r>
    </w:p>
    <w:p w14:paraId="4373873F" w14:textId="77777777" w:rsidR="005F169A" w:rsidRDefault="005F169A" w:rsidP="005F169A">
      <w:pPr>
        <w:contextualSpacing/>
      </w:pPr>
      <w:r>
        <w:t xml:space="preserve"> network 10.0.2.0 0.0.0.3 area 0</w:t>
      </w:r>
    </w:p>
    <w:p w14:paraId="42185161" w14:textId="77777777" w:rsidR="005F169A" w:rsidRDefault="005F169A" w:rsidP="005F169A">
      <w:pPr>
        <w:contextualSpacing/>
      </w:pPr>
      <w:r>
        <w:lastRenderedPageBreak/>
        <w:t xml:space="preserve"> network 192.168.3.0 0.0.0.255 area 0</w:t>
      </w:r>
    </w:p>
    <w:p w14:paraId="39F6D9BE" w14:textId="77777777" w:rsidR="005F169A" w:rsidRDefault="005F169A" w:rsidP="005F169A">
      <w:pPr>
        <w:contextualSpacing/>
      </w:pPr>
      <w:r>
        <w:t>!</w:t>
      </w:r>
    </w:p>
    <w:p w14:paraId="4E0C3041" w14:textId="77777777" w:rsidR="005F169A" w:rsidRDefault="005F169A" w:rsidP="005F169A">
      <w:pPr>
        <w:contextualSpacing/>
      </w:pPr>
      <w:r>
        <w:t xml:space="preserve">router </w:t>
      </w:r>
      <w:proofErr w:type="spellStart"/>
      <w:r>
        <w:t>bgp</w:t>
      </w:r>
      <w:proofErr w:type="spellEnd"/>
      <w:r>
        <w:t xml:space="preserve"> 11</w:t>
      </w:r>
    </w:p>
    <w:p w14:paraId="44A40C79" w14:textId="77777777" w:rsidR="005F169A" w:rsidRDefault="005F169A" w:rsidP="005F169A">
      <w:pPr>
        <w:contextualSpacing/>
      </w:pPr>
      <w:r>
        <w:t xml:space="preserve"> </w:t>
      </w:r>
      <w:proofErr w:type="spellStart"/>
      <w:r>
        <w:t>bgp</w:t>
      </w:r>
      <w:proofErr w:type="spellEnd"/>
      <w:r>
        <w:t xml:space="preserve"> log-neighbor-changes</w:t>
      </w:r>
    </w:p>
    <w:p w14:paraId="647F5625" w14:textId="77777777" w:rsidR="005F169A" w:rsidRDefault="005F169A" w:rsidP="005F169A">
      <w:pPr>
        <w:contextualSpacing/>
      </w:pPr>
      <w:r>
        <w:t xml:space="preserve"> neighbor 10:2::1 remote-as 10</w:t>
      </w:r>
    </w:p>
    <w:p w14:paraId="0418C1A1" w14:textId="77777777" w:rsidR="005F169A" w:rsidRDefault="005F169A" w:rsidP="005F169A">
      <w:pPr>
        <w:contextualSpacing/>
      </w:pPr>
      <w:r>
        <w:t xml:space="preserve"> neighbor 100:5::1 remote-as 11</w:t>
      </w:r>
    </w:p>
    <w:p w14:paraId="44C8FE73" w14:textId="77777777" w:rsidR="005F169A" w:rsidRDefault="005F169A" w:rsidP="005F169A">
      <w:pPr>
        <w:contextualSpacing/>
      </w:pPr>
      <w:r>
        <w:t xml:space="preserve"> neighbor 100:5::1 update-source Loopback0</w:t>
      </w:r>
    </w:p>
    <w:p w14:paraId="6DD66E1F" w14:textId="77777777" w:rsidR="005F169A" w:rsidRDefault="005F169A" w:rsidP="005F169A">
      <w:pPr>
        <w:contextualSpacing/>
      </w:pPr>
      <w:r>
        <w:t xml:space="preserve"> neighbor 10.0.2.1 remote-as 10</w:t>
      </w:r>
    </w:p>
    <w:p w14:paraId="564B8E20" w14:textId="77777777" w:rsidR="005F169A" w:rsidRDefault="005F169A" w:rsidP="005F169A">
      <w:pPr>
        <w:contextualSpacing/>
      </w:pPr>
      <w:r>
        <w:t xml:space="preserve"> neighbor 192.168.5.1 remote-as 11</w:t>
      </w:r>
    </w:p>
    <w:p w14:paraId="2B984D00" w14:textId="77777777" w:rsidR="005F169A" w:rsidRDefault="005F169A" w:rsidP="005F169A">
      <w:pPr>
        <w:contextualSpacing/>
      </w:pPr>
      <w:r>
        <w:t xml:space="preserve"> neighbor 192.168.5.1 update-source Loopback0</w:t>
      </w:r>
    </w:p>
    <w:p w14:paraId="0CCEB7A5" w14:textId="77777777" w:rsidR="005F169A" w:rsidRDefault="005F169A" w:rsidP="005F169A">
      <w:pPr>
        <w:contextualSpacing/>
      </w:pPr>
      <w:r>
        <w:t xml:space="preserve"> !</w:t>
      </w:r>
    </w:p>
    <w:p w14:paraId="7167E2B8" w14:textId="77777777" w:rsidR="005F169A" w:rsidRDefault="005F169A" w:rsidP="005F169A">
      <w:pPr>
        <w:contextualSpacing/>
      </w:pPr>
      <w:r>
        <w:t xml:space="preserve"> address-family ipv4</w:t>
      </w:r>
    </w:p>
    <w:p w14:paraId="3971AC5F" w14:textId="77777777" w:rsidR="005F169A" w:rsidRDefault="005F169A" w:rsidP="005F169A">
      <w:pPr>
        <w:contextualSpacing/>
      </w:pPr>
      <w:r>
        <w:t xml:space="preserve">  network 192.168.3.1</w:t>
      </w:r>
    </w:p>
    <w:p w14:paraId="58EE9858" w14:textId="77777777" w:rsidR="005F169A" w:rsidRDefault="005F169A" w:rsidP="005F169A">
      <w:pPr>
        <w:contextualSpacing/>
      </w:pPr>
      <w:r>
        <w:t xml:space="preserve">  no neighbor 10:2::1 activate</w:t>
      </w:r>
    </w:p>
    <w:p w14:paraId="54574E05" w14:textId="77777777" w:rsidR="005F169A" w:rsidRDefault="005F169A" w:rsidP="005F169A">
      <w:pPr>
        <w:contextualSpacing/>
      </w:pPr>
      <w:r>
        <w:t xml:space="preserve">  no neighbor 100:5::1 activate</w:t>
      </w:r>
    </w:p>
    <w:p w14:paraId="3458FECB" w14:textId="77777777" w:rsidR="005F169A" w:rsidRDefault="005F169A" w:rsidP="005F169A">
      <w:pPr>
        <w:contextualSpacing/>
      </w:pPr>
      <w:r>
        <w:t xml:space="preserve">  neighbor 10.0.2.1 activate</w:t>
      </w:r>
    </w:p>
    <w:p w14:paraId="55337794" w14:textId="77777777" w:rsidR="005F169A" w:rsidRDefault="005F169A" w:rsidP="005F169A">
      <w:pPr>
        <w:contextualSpacing/>
      </w:pPr>
      <w:r>
        <w:t xml:space="preserve">  neighbor 192.168.5.1 activate</w:t>
      </w:r>
    </w:p>
    <w:p w14:paraId="327F4DB2" w14:textId="77777777" w:rsidR="005F169A" w:rsidRDefault="005F169A" w:rsidP="005F169A">
      <w:pPr>
        <w:contextualSpacing/>
      </w:pPr>
      <w:r>
        <w:t xml:space="preserve"> exit-address-family</w:t>
      </w:r>
    </w:p>
    <w:p w14:paraId="58D472D7" w14:textId="77777777" w:rsidR="005F169A" w:rsidRDefault="005F169A" w:rsidP="005F169A">
      <w:pPr>
        <w:contextualSpacing/>
      </w:pPr>
      <w:r>
        <w:t xml:space="preserve"> !</w:t>
      </w:r>
    </w:p>
    <w:p w14:paraId="69467F64" w14:textId="77777777" w:rsidR="005F169A" w:rsidRDefault="005F169A" w:rsidP="005F169A">
      <w:pPr>
        <w:contextualSpacing/>
      </w:pPr>
      <w:r>
        <w:t xml:space="preserve"> address-family ipv6</w:t>
      </w:r>
    </w:p>
    <w:p w14:paraId="5091FEA3" w14:textId="77777777" w:rsidR="005F169A" w:rsidRDefault="005F169A" w:rsidP="005F169A">
      <w:pPr>
        <w:contextualSpacing/>
      </w:pPr>
      <w:r>
        <w:t xml:space="preserve">  network 10:2::/64</w:t>
      </w:r>
    </w:p>
    <w:p w14:paraId="0BE28EDB" w14:textId="77777777" w:rsidR="005F169A" w:rsidRDefault="005F169A" w:rsidP="005F169A">
      <w:pPr>
        <w:contextualSpacing/>
      </w:pPr>
      <w:r>
        <w:t xml:space="preserve">  network 100:3::/64</w:t>
      </w:r>
    </w:p>
    <w:p w14:paraId="0D8F20A8" w14:textId="77777777" w:rsidR="005F169A" w:rsidRDefault="005F169A" w:rsidP="005F169A">
      <w:pPr>
        <w:contextualSpacing/>
      </w:pPr>
      <w:r>
        <w:t xml:space="preserve">  neighbor 10:2::1 activate</w:t>
      </w:r>
    </w:p>
    <w:p w14:paraId="46E4903E" w14:textId="77777777" w:rsidR="005F169A" w:rsidRDefault="005F169A" w:rsidP="005F169A">
      <w:pPr>
        <w:contextualSpacing/>
      </w:pPr>
      <w:r>
        <w:t xml:space="preserve">  neighbor 100:5::1 activate</w:t>
      </w:r>
    </w:p>
    <w:p w14:paraId="497E71BD" w14:textId="77777777" w:rsidR="005F169A" w:rsidRDefault="005F169A" w:rsidP="005F169A">
      <w:pPr>
        <w:contextualSpacing/>
      </w:pPr>
      <w:r>
        <w:t xml:space="preserve"> exit-address-family</w:t>
      </w:r>
    </w:p>
    <w:p w14:paraId="12DE49FD" w14:textId="77777777" w:rsidR="005F169A" w:rsidRDefault="005F169A" w:rsidP="005F169A">
      <w:pPr>
        <w:contextualSpacing/>
      </w:pPr>
      <w:r>
        <w:t>!</w:t>
      </w:r>
    </w:p>
    <w:p w14:paraId="74C918B8" w14:textId="77777777" w:rsidR="005F169A" w:rsidRDefault="005F169A" w:rsidP="005F169A">
      <w:pPr>
        <w:contextualSpacing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61C63251" w14:textId="77777777" w:rsidR="005F169A" w:rsidRDefault="005F169A" w:rsidP="005F169A">
      <w:pPr>
        <w:contextualSpacing/>
      </w:pPr>
      <w:proofErr w:type="spellStart"/>
      <w:r>
        <w:t>ip</w:t>
      </w:r>
      <w:proofErr w:type="spellEnd"/>
      <w:r>
        <w:t xml:space="preserve"> http server</w:t>
      </w:r>
    </w:p>
    <w:p w14:paraId="0B8547CA" w14:textId="77777777" w:rsidR="005F169A" w:rsidRDefault="005F169A" w:rsidP="005F169A">
      <w:pPr>
        <w:contextualSpacing/>
      </w:pPr>
      <w:proofErr w:type="spellStart"/>
      <w:r>
        <w:t>ip</w:t>
      </w:r>
      <w:proofErr w:type="spellEnd"/>
      <w:r>
        <w:t xml:space="preserve"> http authentication local</w:t>
      </w:r>
    </w:p>
    <w:p w14:paraId="131FB540" w14:textId="77777777" w:rsidR="005F169A" w:rsidRDefault="005F169A" w:rsidP="005F169A">
      <w:pPr>
        <w:contextualSpacing/>
      </w:pPr>
      <w:proofErr w:type="spellStart"/>
      <w:r>
        <w:t>ip</w:t>
      </w:r>
      <w:proofErr w:type="spellEnd"/>
      <w:r>
        <w:t xml:space="preserve"> http secure-server</w:t>
      </w:r>
    </w:p>
    <w:p w14:paraId="427919D0" w14:textId="77777777" w:rsidR="005F169A" w:rsidRDefault="005F169A" w:rsidP="005F169A">
      <w:pPr>
        <w:contextualSpacing/>
      </w:pPr>
      <w:r>
        <w:t>!</w:t>
      </w:r>
    </w:p>
    <w:p w14:paraId="360B8174" w14:textId="77777777" w:rsidR="005F169A" w:rsidRDefault="005F169A" w:rsidP="005F169A">
      <w:pPr>
        <w:contextualSpacing/>
      </w:pPr>
      <w:r>
        <w:t>control-plane</w:t>
      </w:r>
    </w:p>
    <w:p w14:paraId="7271FF80" w14:textId="77777777" w:rsidR="005F169A" w:rsidRDefault="005F169A" w:rsidP="005F169A">
      <w:pPr>
        <w:contextualSpacing/>
      </w:pPr>
      <w:r>
        <w:t>!</w:t>
      </w:r>
    </w:p>
    <w:p w14:paraId="24CF5B47" w14:textId="77777777" w:rsidR="005F169A" w:rsidRDefault="005F169A" w:rsidP="005F169A">
      <w:pPr>
        <w:contextualSpacing/>
      </w:pPr>
      <w:r>
        <w:t>line con 0</w:t>
      </w:r>
    </w:p>
    <w:p w14:paraId="41ED8763" w14:textId="77777777" w:rsidR="005F169A" w:rsidRDefault="005F169A" w:rsidP="005F169A">
      <w:pPr>
        <w:contextualSpacing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506FBD93" w14:textId="77777777" w:rsidR="005F169A" w:rsidRDefault="005F169A" w:rsidP="005F169A">
      <w:pPr>
        <w:contextualSpacing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69C89DB8" w14:textId="77777777" w:rsidR="005F169A" w:rsidRDefault="005F169A" w:rsidP="005F169A">
      <w:pPr>
        <w:contextualSpacing/>
      </w:pPr>
      <w:r>
        <w:t xml:space="preserve"> login</w:t>
      </w:r>
    </w:p>
    <w:p w14:paraId="50579C92" w14:textId="77777777" w:rsidR="005F169A" w:rsidRDefault="005F169A" w:rsidP="005F169A">
      <w:pPr>
        <w:contextualSpacing/>
      </w:pPr>
      <w:r>
        <w:t>!</w:t>
      </w:r>
    </w:p>
    <w:p w14:paraId="32F84680" w14:textId="77777777" w:rsidR="005F169A" w:rsidRDefault="005F169A" w:rsidP="005F169A">
      <w:pPr>
        <w:contextualSpacing/>
      </w:pPr>
      <w:r>
        <w:t>end</w:t>
      </w:r>
    </w:p>
    <w:p w14:paraId="79B568D9" w14:textId="77777777" w:rsidR="005F169A" w:rsidRDefault="005F169A" w:rsidP="005F169A">
      <w:pPr>
        <w:contextualSpacing/>
      </w:pPr>
    </w:p>
    <w:p w14:paraId="3F84508E" w14:textId="77777777" w:rsidR="005F169A" w:rsidRDefault="005F169A" w:rsidP="005F169A">
      <w:pPr>
        <w:contextualSpacing/>
      </w:pPr>
      <w:r>
        <w:t xml:space="preserve">R3#show </w:t>
      </w:r>
      <w:proofErr w:type="spellStart"/>
      <w:r>
        <w:t>ip</w:t>
      </w:r>
      <w:proofErr w:type="spellEnd"/>
      <w:r>
        <w:t xml:space="preserve"> route</w:t>
      </w:r>
    </w:p>
    <w:p w14:paraId="52133E03" w14:textId="77777777" w:rsidR="005F169A" w:rsidRDefault="005F169A" w:rsidP="005F169A">
      <w:pPr>
        <w:contextualSpacing/>
      </w:pPr>
      <w:r>
        <w:t>Codes: L - local, C - connected, S - static, R - RIP, M - mobile, B - BGP</w:t>
      </w:r>
    </w:p>
    <w:p w14:paraId="473EDE8B" w14:textId="77777777" w:rsidR="005F169A" w:rsidRDefault="005F169A" w:rsidP="005F169A">
      <w:pPr>
        <w:contextualSpacing/>
      </w:pPr>
      <w:r>
        <w:t xml:space="preserve">       D - EIGRP, EX - EIGRP external, O - OSPF, IA - OSPF inter area</w:t>
      </w:r>
    </w:p>
    <w:p w14:paraId="51EC5216" w14:textId="77777777" w:rsidR="005F169A" w:rsidRDefault="005F169A" w:rsidP="005F169A">
      <w:pPr>
        <w:contextualSpacing/>
      </w:pPr>
      <w:r>
        <w:t xml:space="preserve">       N1 - OSPF NSSA external type 1, N2 - OSPF NSSA external type 2</w:t>
      </w:r>
    </w:p>
    <w:p w14:paraId="7215FCCB" w14:textId="77777777" w:rsidR="005F169A" w:rsidRDefault="005F169A" w:rsidP="005F169A">
      <w:pPr>
        <w:contextualSpacing/>
      </w:pPr>
      <w:r>
        <w:t xml:space="preserve">       E1 - OSPF external type 1, E2 - OSPF external type 2</w:t>
      </w:r>
    </w:p>
    <w:p w14:paraId="508FD9AD" w14:textId="77777777" w:rsidR="005F169A" w:rsidRDefault="005F169A" w:rsidP="005F169A">
      <w:pPr>
        <w:contextualSpacing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399EAB46" w14:textId="77777777" w:rsidR="005F169A" w:rsidRDefault="005F169A" w:rsidP="005F169A">
      <w:pPr>
        <w:contextualSpacing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171D65B6" w14:textId="77777777" w:rsidR="005F169A" w:rsidRDefault="005F169A" w:rsidP="005F169A">
      <w:pPr>
        <w:contextualSpacing/>
      </w:pPr>
      <w:r>
        <w:lastRenderedPageBreak/>
        <w:t xml:space="preserve">       o - ODR, P - periodic downloaded static route, H - NHRP, l - LISP</w:t>
      </w:r>
    </w:p>
    <w:p w14:paraId="5DD3C351" w14:textId="77777777" w:rsidR="005F169A" w:rsidRDefault="005F169A" w:rsidP="005F169A">
      <w:pPr>
        <w:contextualSpacing/>
      </w:pPr>
      <w:r>
        <w:t xml:space="preserve">       a - application route</w:t>
      </w:r>
    </w:p>
    <w:p w14:paraId="1FF8F037" w14:textId="77777777" w:rsidR="005F169A" w:rsidRDefault="005F169A" w:rsidP="005F169A">
      <w:pPr>
        <w:contextualSpacing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2C243623" w14:textId="77777777" w:rsidR="005F169A" w:rsidRDefault="005F169A" w:rsidP="005F169A">
      <w:pPr>
        <w:contextualSpacing/>
      </w:pPr>
    </w:p>
    <w:p w14:paraId="043DB37C" w14:textId="77777777" w:rsidR="005F169A" w:rsidRDefault="005F169A" w:rsidP="005F169A">
      <w:pPr>
        <w:contextualSpacing/>
      </w:pPr>
      <w:r>
        <w:t>Gateway of last resort is not set</w:t>
      </w:r>
    </w:p>
    <w:p w14:paraId="4E1B5C8F" w14:textId="77777777" w:rsidR="005F169A" w:rsidRDefault="005F169A" w:rsidP="005F169A">
      <w:pPr>
        <w:contextualSpacing/>
      </w:pPr>
    </w:p>
    <w:p w14:paraId="0ABAC2DA" w14:textId="77777777" w:rsidR="005F169A" w:rsidRDefault="005F169A" w:rsidP="005F169A">
      <w:pPr>
        <w:contextualSpacing/>
      </w:pPr>
      <w:r>
        <w:t xml:space="preserve">      10.0.0.0/8 is variably </w:t>
      </w:r>
      <w:proofErr w:type="spellStart"/>
      <w:r>
        <w:t>subnetted</w:t>
      </w:r>
      <w:proofErr w:type="spellEnd"/>
      <w:r>
        <w:t>, 8 subnets, 2 masks</w:t>
      </w:r>
    </w:p>
    <w:p w14:paraId="39D1E410" w14:textId="77777777" w:rsidR="005F169A" w:rsidRDefault="005F169A" w:rsidP="005F169A">
      <w:pPr>
        <w:contextualSpacing/>
      </w:pPr>
      <w:r>
        <w:t>B        10.0.0.0/30 [20/0] via 10.0.2.1, 00:51:51</w:t>
      </w:r>
    </w:p>
    <w:p w14:paraId="4426FC80" w14:textId="77777777" w:rsidR="005F169A" w:rsidRDefault="005F169A" w:rsidP="005F169A">
      <w:pPr>
        <w:contextualSpacing/>
      </w:pPr>
      <w:r>
        <w:t>O E2     10.0.0.4/30 [110/1] via 10.0.1.2, 00:51:52, GigabitEthernet1</w:t>
      </w:r>
    </w:p>
    <w:p w14:paraId="26B1874E" w14:textId="77777777" w:rsidR="005F169A" w:rsidRDefault="005F169A" w:rsidP="005F169A">
      <w:pPr>
        <w:contextualSpacing/>
      </w:pPr>
      <w:r>
        <w:t>C        10.0.1.0/30 is directly connected, GigabitEthernet1</w:t>
      </w:r>
    </w:p>
    <w:p w14:paraId="03A075C9" w14:textId="77777777" w:rsidR="005F169A" w:rsidRDefault="005F169A" w:rsidP="005F169A">
      <w:pPr>
        <w:contextualSpacing/>
      </w:pPr>
      <w:r>
        <w:t>L        10.0.1.1/32 is directly connected, GigabitEthernet1</w:t>
      </w:r>
    </w:p>
    <w:p w14:paraId="3DD34735" w14:textId="77777777" w:rsidR="005F169A" w:rsidRDefault="005F169A" w:rsidP="005F169A">
      <w:pPr>
        <w:contextualSpacing/>
      </w:pPr>
      <w:r>
        <w:t>O        10.0.1.4/30 [110/2] via 10.0.1.2, 00:52:34, GigabitEthernet1</w:t>
      </w:r>
    </w:p>
    <w:p w14:paraId="6D5F9604" w14:textId="77777777" w:rsidR="005F169A" w:rsidRDefault="005F169A" w:rsidP="005F169A">
      <w:pPr>
        <w:contextualSpacing/>
      </w:pPr>
      <w:r>
        <w:t>C        10.0.2.0/30 is directly connected, GigabitEthernet2</w:t>
      </w:r>
    </w:p>
    <w:p w14:paraId="070B0886" w14:textId="77777777" w:rsidR="005F169A" w:rsidRDefault="005F169A" w:rsidP="005F169A">
      <w:pPr>
        <w:contextualSpacing/>
      </w:pPr>
      <w:r>
        <w:t>L        10.0.2.2/32 is directly connected, GigabitEthernet2</w:t>
      </w:r>
    </w:p>
    <w:p w14:paraId="4D52B3E7" w14:textId="77777777" w:rsidR="005F169A" w:rsidRDefault="005F169A" w:rsidP="005F169A">
      <w:pPr>
        <w:contextualSpacing/>
      </w:pPr>
      <w:r>
        <w:t>O        10.0.2.4/30 [110/3] via 10.0.1.2, 00:52:34, GigabitEthernet1</w:t>
      </w:r>
    </w:p>
    <w:p w14:paraId="78CC79BC" w14:textId="77777777" w:rsidR="005F169A" w:rsidRDefault="005F169A" w:rsidP="005F169A">
      <w:pPr>
        <w:contextualSpacing/>
      </w:pPr>
      <w:r>
        <w:t>B     192.168.1.0/24 [20/130816] via 10.0.2.1, 00:51:51</w:t>
      </w:r>
    </w:p>
    <w:p w14:paraId="576712D0" w14:textId="77777777" w:rsidR="005F169A" w:rsidRDefault="005F169A" w:rsidP="005F169A">
      <w:pPr>
        <w:contextualSpacing/>
      </w:pPr>
      <w:r>
        <w:t>B     192.168.2.0/24 [20/0] via 10.0.2.1, 00:51:51</w:t>
      </w:r>
    </w:p>
    <w:p w14:paraId="28499699" w14:textId="77777777" w:rsidR="005F169A" w:rsidRDefault="005F169A" w:rsidP="005F169A">
      <w:pPr>
        <w:contextualSpacing/>
      </w:pPr>
      <w:r>
        <w:t xml:space="preserve">      192.168.3.0/24 is variably </w:t>
      </w:r>
      <w:proofErr w:type="spellStart"/>
      <w:r>
        <w:t>subnetted</w:t>
      </w:r>
      <w:proofErr w:type="spellEnd"/>
      <w:r>
        <w:t>, 2 subnets, 2 masks</w:t>
      </w:r>
    </w:p>
    <w:p w14:paraId="2A2327AD" w14:textId="77777777" w:rsidR="005F169A" w:rsidRDefault="005F169A" w:rsidP="005F169A">
      <w:pPr>
        <w:contextualSpacing/>
      </w:pPr>
      <w:r>
        <w:t>C        192.168.3.0/24 is directly connected, Loopback0</w:t>
      </w:r>
    </w:p>
    <w:p w14:paraId="21B5E540" w14:textId="77777777" w:rsidR="005F169A" w:rsidRDefault="005F169A" w:rsidP="005F169A">
      <w:pPr>
        <w:contextualSpacing/>
      </w:pPr>
      <w:r>
        <w:t>L        192.168.3.1/32 is directly connected, Loopback0</w:t>
      </w:r>
    </w:p>
    <w:p w14:paraId="5A289413" w14:textId="77777777" w:rsidR="005F169A" w:rsidRDefault="005F169A" w:rsidP="005F169A">
      <w:pPr>
        <w:contextualSpacing/>
      </w:pPr>
      <w:r>
        <w:t xml:space="preserve">      192.168.4.0/32 is </w:t>
      </w:r>
      <w:proofErr w:type="spellStart"/>
      <w:r>
        <w:t>subnetted</w:t>
      </w:r>
      <w:proofErr w:type="spellEnd"/>
      <w:r>
        <w:t>, 1 subnets</w:t>
      </w:r>
    </w:p>
    <w:p w14:paraId="61C59636" w14:textId="77777777" w:rsidR="005F169A" w:rsidRDefault="005F169A" w:rsidP="005F169A">
      <w:pPr>
        <w:contextualSpacing/>
      </w:pPr>
      <w:r>
        <w:t>O        192.168.4.1 [110/2] via 10.0.1.2, 00:52:36, GigabitEthernet1</w:t>
      </w:r>
    </w:p>
    <w:p w14:paraId="74207260" w14:textId="77777777" w:rsidR="005F169A" w:rsidRDefault="005F169A" w:rsidP="005F169A">
      <w:pPr>
        <w:contextualSpacing/>
      </w:pPr>
      <w:r>
        <w:t xml:space="preserve">      192.168.5.0/24 is variably </w:t>
      </w:r>
      <w:proofErr w:type="spellStart"/>
      <w:r>
        <w:t>subnetted</w:t>
      </w:r>
      <w:proofErr w:type="spellEnd"/>
      <w:r>
        <w:t>, 2 subnets, 2 masks</w:t>
      </w:r>
    </w:p>
    <w:p w14:paraId="1BD0C822" w14:textId="77777777" w:rsidR="005F169A" w:rsidRDefault="005F169A" w:rsidP="005F169A">
      <w:pPr>
        <w:contextualSpacing/>
      </w:pPr>
      <w:r>
        <w:t>B        192.168.5.0/24 [200/0] via 192.168.5.1, 00:51:51</w:t>
      </w:r>
    </w:p>
    <w:p w14:paraId="339A928D" w14:textId="77777777" w:rsidR="005F169A" w:rsidRDefault="005F169A" w:rsidP="005F169A">
      <w:pPr>
        <w:contextualSpacing/>
      </w:pPr>
      <w:r>
        <w:t>O        192.168.5.1/32 [110/3] via 10.0.1.2, 00:52:34, GigabitEthernet1</w:t>
      </w:r>
    </w:p>
    <w:p w14:paraId="4BF4E8AA" w14:textId="77777777" w:rsidR="005F169A" w:rsidRDefault="005F169A" w:rsidP="005F169A">
      <w:pPr>
        <w:contextualSpacing/>
      </w:pPr>
      <w:r>
        <w:t>O E2  192.168.6.0/24 [110/1] via 10.0.1.2, 00:51:52, GigabitEthernet1</w:t>
      </w:r>
    </w:p>
    <w:p w14:paraId="0D8E9981" w14:textId="77777777" w:rsidR="005F169A" w:rsidRDefault="005F169A" w:rsidP="005F169A">
      <w:pPr>
        <w:contextualSpacing/>
      </w:pPr>
      <w:r>
        <w:t>O E2  192.168.7.0/24 [110/1] via 10.0.1.2, 00:51:52, GigabitEthernet1</w:t>
      </w:r>
    </w:p>
    <w:p w14:paraId="32A391E0" w14:textId="77777777" w:rsidR="005F169A" w:rsidRDefault="005F169A" w:rsidP="005F169A">
      <w:pPr>
        <w:contextualSpacing/>
      </w:pPr>
      <w:r>
        <w:t>R3#show ipv6 route</w:t>
      </w:r>
    </w:p>
    <w:p w14:paraId="48201810" w14:textId="77777777" w:rsidR="005F169A" w:rsidRDefault="005F169A" w:rsidP="005F169A">
      <w:pPr>
        <w:contextualSpacing/>
      </w:pPr>
      <w:r>
        <w:t>IPv6 Routing Table - default - 13 entries</w:t>
      </w:r>
    </w:p>
    <w:p w14:paraId="124807EA" w14:textId="77777777" w:rsidR="005F169A" w:rsidRDefault="005F169A" w:rsidP="005F169A">
      <w:pPr>
        <w:contextualSpacing/>
      </w:pPr>
      <w:r>
        <w:t>Codes: C - Connected, L - Local, S - Static, U - Per-user Static route</w:t>
      </w:r>
    </w:p>
    <w:p w14:paraId="70645746" w14:textId="77777777" w:rsidR="005F169A" w:rsidRDefault="005F169A" w:rsidP="005F169A">
      <w:pPr>
        <w:contextualSpacing/>
      </w:pPr>
      <w:r>
        <w:t xml:space="preserve">       B - BGP, R - RIP, H - NHRP, I1 - ISIS L1</w:t>
      </w:r>
    </w:p>
    <w:p w14:paraId="54750C45" w14:textId="77777777" w:rsidR="005F169A" w:rsidRDefault="005F169A" w:rsidP="005F169A">
      <w:pPr>
        <w:contextualSpacing/>
      </w:pPr>
      <w:r>
        <w:t xml:space="preserve">       I2 - ISIS L2, IA - ISIS interarea, IS - ISIS summary, D - EIGRP</w:t>
      </w:r>
    </w:p>
    <w:p w14:paraId="29648604" w14:textId="77777777" w:rsidR="005F169A" w:rsidRDefault="005F169A" w:rsidP="005F169A">
      <w:pPr>
        <w:contextualSpacing/>
      </w:pPr>
      <w:r>
        <w:t xml:space="preserve">       EX - EIGRP external, ND - ND Default, </w:t>
      </w:r>
      <w:proofErr w:type="spellStart"/>
      <w:r>
        <w:t>NDp</w:t>
      </w:r>
      <w:proofErr w:type="spellEnd"/>
      <w:r>
        <w:t xml:space="preserve"> - ND Prefix, DCE - Destination</w:t>
      </w:r>
    </w:p>
    <w:p w14:paraId="1075FDDB" w14:textId="77777777" w:rsidR="005F169A" w:rsidRDefault="005F169A" w:rsidP="005F169A">
      <w:pPr>
        <w:contextualSpacing/>
      </w:pPr>
      <w:r>
        <w:t xml:space="preserve">       </w:t>
      </w:r>
      <w:proofErr w:type="spellStart"/>
      <w:r>
        <w:t>NDr</w:t>
      </w:r>
      <w:proofErr w:type="spellEnd"/>
      <w:r>
        <w:t xml:space="preserve"> - Redirect, RL - RPL, O - OSPF Intra, OI - OSPF Inter</w:t>
      </w:r>
    </w:p>
    <w:p w14:paraId="19986917" w14:textId="77777777" w:rsidR="005F169A" w:rsidRDefault="005F169A" w:rsidP="005F169A">
      <w:pPr>
        <w:contextualSpacing/>
      </w:pPr>
      <w:r>
        <w:t xml:space="preserve">      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2, ON1 - OSPF NSSA </w:t>
      </w:r>
      <w:proofErr w:type="spellStart"/>
      <w:r>
        <w:t>ext</w:t>
      </w:r>
      <w:proofErr w:type="spellEnd"/>
      <w:r>
        <w:t xml:space="preserve"> 1</w:t>
      </w:r>
    </w:p>
    <w:p w14:paraId="0704697B" w14:textId="77777777" w:rsidR="005F169A" w:rsidRDefault="005F169A" w:rsidP="005F169A">
      <w:pPr>
        <w:contextualSpacing/>
      </w:pPr>
      <w:r>
        <w:t xml:space="preserve">       ON2 - OSPF NSSA </w:t>
      </w:r>
      <w:proofErr w:type="spellStart"/>
      <w:r>
        <w:t>ext</w:t>
      </w:r>
      <w:proofErr w:type="spellEnd"/>
      <w:r>
        <w:t xml:space="preserve"> 2, la - LISP alt, </w:t>
      </w:r>
      <w:proofErr w:type="spellStart"/>
      <w:r>
        <w:t>lr</w:t>
      </w:r>
      <w:proofErr w:type="spellEnd"/>
      <w:r>
        <w:t xml:space="preserve"> - LISP site-registrations</w:t>
      </w:r>
    </w:p>
    <w:p w14:paraId="4F4F4A28" w14:textId="77777777" w:rsidR="005F169A" w:rsidRDefault="005F169A" w:rsidP="005F169A">
      <w:pPr>
        <w:contextualSpacing/>
      </w:pPr>
      <w:r>
        <w:t xml:space="preserve">       </w:t>
      </w:r>
      <w:proofErr w:type="spellStart"/>
      <w:r>
        <w:t>ld</w:t>
      </w:r>
      <w:proofErr w:type="spellEnd"/>
      <w:r>
        <w:t xml:space="preserve"> - LISP </w:t>
      </w:r>
      <w:proofErr w:type="spellStart"/>
      <w:r>
        <w:t>dyn-eid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 - LISP away, le - LISP extranet-policy</w:t>
      </w:r>
    </w:p>
    <w:p w14:paraId="2FDCBC65" w14:textId="77777777" w:rsidR="005F169A" w:rsidRDefault="005F169A" w:rsidP="005F169A">
      <w:pPr>
        <w:contextualSpacing/>
      </w:pPr>
      <w:r>
        <w:t xml:space="preserve">       a - Application</w:t>
      </w:r>
    </w:p>
    <w:p w14:paraId="42343CB1" w14:textId="77777777" w:rsidR="005F169A" w:rsidRDefault="005F169A" w:rsidP="005F169A">
      <w:pPr>
        <w:contextualSpacing/>
      </w:pPr>
      <w:r>
        <w:t>B   10:1::/64 [20/0]</w:t>
      </w:r>
    </w:p>
    <w:p w14:paraId="69092F82" w14:textId="77777777" w:rsidR="005F169A" w:rsidRDefault="005F169A" w:rsidP="005F169A">
      <w:pPr>
        <w:contextualSpacing/>
      </w:pPr>
      <w:r>
        <w:t xml:space="preserve">     via FE80::E2B:4FFF:FEF8:1, GigabitEthernet2</w:t>
      </w:r>
    </w:p>
    <w:p w14:paraId="20708CEF" w14:textId="77777777" w:rsidR="005F169A" w:rsidRDefault="005F169A" w:rsidP="005F169A">
      <w:pPr>
        <w:contextualSpacing/>
      </w:pPr>
      <w:r>
        <w:t>C   10:2::/64 [0/0]</w:t>
      </w:r>
    </w:p>
    <w:p w14:paraId="18DB6639" w14:textId="77777777" w:rsidR="005F169A" w:rsidRDefault="005F169A" w:rsidP="005F169A">
      <w:pPr>
        <w:contextualSpacing/>
      </w:pPr>
      <w:r>
        <w:t xml:space="preserve">     via GigabitEthernet2, directly connected</w:t>
      </w:r>
    </w:p>
    <w:p w14:paraId="33ED516E" w14:textId="77777777" w:rsidR="005F169A" w:rsidRDefault="005F169A" w:rsidP="005F169A">
      <w:pPr>
        <w:contextualSpacing/>
      </w:pPr>
      <w:r>
        <w:t>L   10:2::2/128 [0/0]</w:t>
      </w:r>
    </w:p>
    <w:p w14:paraId="3259AFB2" w14:textId="77777777" w:rsidR="005F169A" w:rsidRDefault="005F169A" w:rsidP="005F169A">
      <w:pPr>
        <w:contextualSpacing/>
      </w:pPr>
      <w:r>
        <w:t xml:space="preserve">     via GigabitEthernet2, receive</w:t>
      </w:r>
    </w:p>
    <w:p w14:paraId="35B60520" w14:textId="77777777" w:rsidR="005F169A" w:rsidRDefault="005F169A" w:rsidP="005F169A">
      <w:pPr>
        <w:contextualSpacing/>
      </w:pPr>
      <w:r>
        <w:t>C   10:3::/64 [0/0]</w:t>
      </w:r>
    </w:p>
    <w:p w14:paraId="22EF5EB7" w14:textId="77777777" w:rsidR="005F169A" w:rsidRDefault="005F169A" w:rsidP="005F169A">
      <w:pPr>
        <w:contextualSpacing/>
      </w:pPr>
      <w:r>
        <w:t xml:space="preserve">     via GigabitEthernet1, directly connected</w:t>
      </w:r>
    </w:p>
    <w:p w14:paraId="54114DE6" w14:textId="77777777" w:rsidR="005F169A" w:rsidRDefault="005F169A" w:rsidP="005F169A">
      <w:pPr>
        <w:contextualSpacing/>
      </w:pPr>
      <w:r>
        <w:t>L   10:3::1/128 [0/0]</w:t>
      </w:r>
    </w:p>
    <w:p w14:paraId="36E64BF8" w14:textId="77777777" w:rsidR="005F169A" w:rsidRDefault="005F169A" w:rsidP="005F169A">
      <w:pPr>
        <w:contextualSpacing/>
      </w:pPr>
      <w:r>
        <w:lastRenderedPageBreak/>
        <w:t xml:space="preserve">     via GigabitEthernet1, receive</w:t>
      </w:r>
    </w:p>
    <w:p w14:paraId="3BFD33A6" w14:textId="77777777" w:rsidR="005F169A" w:rsidRDefault="005F169A" w:rsidP="005F169A">
      <w:pPr>
        <w:contextualSpacing/>
      </w:pPr>
      <w:r>
        <w:t>O   10:4::/64 [110/2]</w:t>
      </w:r>
    </w:p>
    <w:p w14:paraId="7BB336E0" w14:textId="77777777" w:rsidR="005F169A" w:rsidRDefault="005F169A" w:rsidP="005F169A">
      <w:pPr>
        <w:contextualSpacing/>
      </w:pPr>
      <w:r>
        <w:t xml:space="preserve">     via FE80::E95:44FF:FEEE:0, GigabitEthernet1</w:t>
      </w:r>
    </w:p>
    <w:p w14:paraId="254D2BD5" w14:textId="77777777" w:rsidR="005F169A" w:rsidRDefault="005F169A" w:rsidP="005F169A">
      <w:pPr>
        <w:contextualSpacing/>
      </w:pPr>
      <w:r>
        <w:t>B   100:1::/64 [20/130816]</w:t>
      </w:r>
    </w:p>
    <w:p w14:paraId="1C9758FB" w14:textId="77777777" w:rsidR="005F169A" w:rsidRDefault="005F169A" w:rsidP="005F169A">
      <w:pPr>
        <w:contextualSpacing/>
      </w:pPr>
      <w:r>
        <w:t xml:space="preserve">     via FE80::E2B:4FFF:FEF8:1, GigabitEthernet2</w:t>
      </w:r>
    </w:p>
    <w:p w14:paraId="753D5D69" w14:textId="77777777" w:rsidR="005F169A" w:rsidRDefault="005F169A" w:rsidP="005F169A">
      <w:pPr>
        <w:contextualSpacing/>
      </w:pPr>
      <w:r>
        <w:t>B   100:2::/64 [20/0]</w:t>
      </w:r>
    </w:p>
    <w:p w14:paraId="4E35893E" w14:textId="77777777" w:rsidR="005F169A" w:rsidRDefault="005F169A" w:rsidP="005F169A">
      <w:pPr>
        <w:contextualSpacing/>
      </w:pPr>
      <w:r>
        <w:t xml:space="preserve">     via FE80::E2B:4FFF:FEF8:1, GigabitEthernet2</w:t>
      </w:r>
    </w:p>
    <w:p w14:paraId="76DEF25A" w14:textId="77777777" w:rsidR="005F169A" w:rsidRDefault="005F169A" w:rsidP="005F169A">
      <w:pPr>
        <w:contextualSpacing/>
      </w:pPr>
      <w:r>
        <w:t>C   100:3::/64 [0/0]</w:t>
      </w:r>
    </w:p>
    <w:p w14:paraId="620456F0" w14:textId="77777777" w:rsidR="005F169A" w:rsidRDefault="005F169A" w:rsidP="005F169A">
      <w:pPr>
        <w:contextualSpacing/>
      </w:pPr>
      <w:r>
        <w:t xml:space="preserve">     via Loopback0, directly connected</w:t>
      </w:r>
    </w:p>
    <w:p w14:paraId="5B8812EC" w14:textId="77777777" w:rsidR="005F169A" w:rsidRDefault="005F169A" w:rsidP="005F169A">
      <w:pPr>
        <w:contextualSpacing/>
      </w:pPr>
      <w:r>
        <w:t>L   100:3::1/128 [0/0]</w:t>
      </w:r>
    </w:p>
    <w:p w14:paraId="0E4ACA7E" w14:textId="77777777" w:rsidR="005F169A" w:rsidRDefault="005F169A" w:rsidP="005F169A">
      <w:pPr>
        <w:contextualSpacing/>
      </w:pPr>
      <w:r>
        <w:t xml:space="preserve">     via Loopback0, receive</w:t>
      </w:r>
    </w:p>
    <w:p w14:paraId="664706AF" w14:textId="77777777" w:rsidR="005F169A" w:rsidRDefault="005F169A" w:rsidP="005F169A">
      <w:pPr>
        <w:contextualSpacing/>
      </w:pPr>
      <w:r>
        <w:t>O   100:4::1/128 [110/1]</w:t>
      </w:r>
    </w:p>
    <w:p w14:paraId="4DD84948" w14:textId="77777777" w:rsidR="005F169A" w:rsidRDefault="005F169A" w:rsidP="005F169A">
      <w:pPr>
        <w:contextualSpacing/>
      </w:pPr>
      <w:r>
        <w:t xml:space="preserve">     via FE80::E95:44FF:FEEE:0, GigabitEthernet1</w:t>
      </w:r>
    </w:p>
    <w:p w14:paraId="7D802399" w14:textId="77777777" w:rsidR="005F169A" w:rsidRDefault="005F169A" w:rsidP="005F169A">
      <w:pPr>
        <w:contextualSpacing/>
      </w:pPr>
      <w:r>
        <w:t>O   100:5::1/128 [110/2]</w:t>
      </w:r>
    </w:p>
    <w:p w14:paraId="37E2999F" w14:textId="77777777" w:rsidR="005F169A" w:rsidRDefault="005F169A" w:rsidP="005F169A">
      <w:pPr>
        <w:contextualSpacing/>
      </w:pPr>
      <w:r>
        <w:t xml:space="preserve">     via FE80::E95:44FF:FEEE:0, GigabitEthernet1</w:t>
      </w:r>
    </w:p>
    <w:p w14:paraId="0B2C381D" w14:textId="77777777" w:rsidR="005F169A" w:rsidRDefault="005F169A" w:rsidP="005F169A">
      <w:pPr>
        <w:contextualSpacing/>
      </w:pPr>
      <w:r>
        <w:t>L   FF00::/8 [0/0]</w:t>
      </w:r>
    </w:p>
    <w:p w14:paraId="3CA428BE" w14:textId="2D24A119" w:rsidR="00430ADE" w:rsidRDefault="005F169A" w:rsidP="005F169A">
      <w:pPr>
        <w:contextualSpacing/>
      </w:pPr>
      <w:r>
        <w:t xml:space="preserve">     via Null0, receive</w:t>
      </w:r>
    </w:p>
    <w:p w14:paraId="7144FC38" w14:textId="3BEE739B" w:rsidR="005F169A" w:rsidRDefault="005F169A" w:rsidP="005F169A">
      <w:pPr>
        <w:pStyle w:val="Heading2"/>
      </w:pPr>
      <w:r>
        <w:t>R4</w:t>
      </w:r>
    </w:p>
    <w:p w14:paraId="01B8B75A" w14:textId="77777777" w:rsidR="005F169A" w:rsidRDefault="005F169A" w:rsidP="005F169A">
      <w:pPr>
        <w:contextualSpacing/>
      </w:pPr>
      <w:r>
        <w:t>R4#show run</w:t>
      </w:r>
    </w:p>
    <w:p w14:paraId="265EAFF8" w14:textId="77777777" w:rsidR="005F169A" w:rsidRDefault="005F169A" w:rsidP="005F169A">
      <w:pPr>
        <w:contextualSpacing/>
      </w:pPr>
      <w:r>
        <w:t>Building configuration...</w:t>
      </w:r>
    </w:p>
    <w:p w14:paraId="19918062" w14:textId="77777777" w:rsidR="005F169A" w:rsidRDefault="005F169A" w:rsidP="005F169A">
      <w:pPr>
        <w:contextualSpacing/>
      </w:pPr>
    </w:p>
    <w:p w14:paraId="7DF6FE6C" w14:textId="77777777" w:rsidR="005F169A" w:rsidRDefault="005F169A" w:rsidP="005F169A">
      <w:pPr>
        <w:contextualSpacing/>
      </w:pPr>
      <w:r>
        <w:t>Current configuration : 3969 bytes</w:t>
      </w:r>
    </w:p>
    <w:p w14:paraId="078B78BD" w14:textId="77777777" w:rsidR="005F169A" w:rsidRDefault="005F169A" w:rsidP="005F169A">
      <w:pPr>
        <w:contextualSpacing/>
      </w:pPr>
      <w:r>
        <w:t>!</w:t>
      </w:r>
    </w:p>
    <w:p w14:paraId="0CA395BF" w14:textId="77777777" w:rsidR="005F169A" w:rsidRDefault="005F169A" w:rsidP="005F169A">
      <w:pPr>
        <w:contextualSpacing/>
      </w:pPr>
      <w:r>
        <w:t>! Last configuration change at 15:35:41 UTC Fri Jan 28 2022</w:t>
      </w:r>
    </w:p>
    <w:p w14:paraId="7AB484DE" w14:textId="77777777" w:rsidR="005F169A" w:rsidRDefault="005F169A" w:rsidP="005F169A">
      <w:pPr>
        <w:contextualSpacing/>
      </w:pPr>
      <w:r>
        <w:t>!</w:t>
      </w:r>
    </w:p>
    <w:p w14:paraId="7A5A3999" w14:textId="77777777" w:rsidR="005F169A" w:rsidRDefault="005F169A" w:rsidP="005F169A">
      <w:pPr>
        <w:contextualSpacing/>
      </w:pPr>
      <w:r>
        <w:t>version 16.9</w:t>
      </w:r>
    </w:p>
    <w:p w14:paraId="726093A5" w14:textId="77777777" w:rsidR="005F169A" w:rsidRDefault="005F169A" w:rsidP="005F169A">
      <w:pPr>
        <w:contextualSpacing/>
      </w:pPr>
      <w:r>
        <w:t>service timestamps debug datetime msec</w:t>
      </w:r>
    </w:p>
    <w:p w14:paraId="7E0D24E3" w14:textId="77777777" w:rsidR="005F169A" w:rsidRDefault="005F169A" w:rsidP="005F169A">
      <w:pPr>
        <w:contextualSpacing/>
      </w:pPr>
      <w:r>
        <w:t>service timestamps log datetime msec</w:t>
      </w:r>
    </w:p>
    <w:p w14:paraId="594D13B8" w14:textId="77777777" w:rsidR="005F169A" w:rsidRDefault="005F169A" w:rsidP="005F169A">
      <w:pPr>
        <w:contextualSpacing/>
      </w:pPr>
      <w:r>
        <w:t xml:space="preserve">platform </w:t>
      </w:r>
      <w:proofErr w:type="spellStart"/>
      <w:r>
        <w:t>qfp</w:t>
      </w:r>
      <w:proofErr w:type="spellEnd"/>
      <w:r>
        <w:t xml:space="preserve"> utilization monitor load 80</w:t>
      </w:r>
    </w:p>
    <w:p w14:paraId="7CFA7266" w14:textId="77777777" w:rsidR="005F169A" w:rsidRDefault="005F169A" w:rsidP="005F169A">
      <w:pPr>
        <w:contextualSpacing/>
      </w:pPr>
      <w:r>
        <w:t>no platform punt-keepalive disable-kernel-core</w:t>
      </w:r>
    </w:p>
    <w:p w14:paraId="2F03BD39" w14:textId="77777777" w:rsidR="005F169A" w:rsidRDefault="005F169A" w:rsidP="005F169A">
      <w:pPr>
        <w:contextualSpacing/>
      </w:pPr>
      <w:r>
        <w:t>platform console serial</w:t>
      </w:r>
    </w:p>
    <w:p w14:paraId="3D7F0B73" w14:textId="77777777" w:rsidR="005F169A" w:rsidRDefault="005F169A" w:rsidP="005F169A">
      <w:pPr>
        <w:contextualSpacing/>
      </w:pPr>
      <w:r>
        <w:t>!</w:t>
      </w:r>
    </w:p>
    <w:p w14:paraId="4DE70927" w14:textId="77777777" w:rsidR="005F169A" w:rsidRDefault="005F169A" w:rsidP="005F169A">
      <w:pPr>
        <w:contextualSpacing/>
      </w:pPr>
      <w:r>
        <w:t>hostname R4</w:t>
      </w:r>
    </w:p>
    <w:p w14:paraId="3356F6DC" w14:textId="77777777" w:rsidR="005F169A" w:rsidRDefault="005F169A" w:rsidP="005F169A">
      <w:pPr>
        <w:contextualSpacing/>
      </w:pPr>
      <w:r>
        <w:t>!</w:t>
      </w:r>
    </w:p>
    <w:p w14:paraId="2A4919A9" w14:textId="77777777" w:rsidR="005F169A" w:rsidRDefault="005F169A" w:rsidP="005F169A">
      <w:pPr>
        <w:contextualSpacing/>
      </w:pPr>
      <w:r>
        <w:t>boot-start-marker</w:t>
      </w:r>
    </w:p>
    <w:p w14:paraId="516A23A9" w14:textId="77777777" w:rsidR="005F169A" w:rsidRDefault="005F169A" w:rsidP="005F169A">
      <w:pPr>
        <w:contextualSpacing/>
      </w:pPr>
      <w:r>
        <w:t>boot-end-marker</w:t>
      </w:r>
    </w:p>
    <w:p w14:paraId="5E91067A" w14:textId="77777777" w:rsidR="005F169A" w:rsidRDefault="005F169A" w:rsidP="005F169A">
      <w:pPr>
        <w:contextualSpacing/>
      </w:pPr>
      <w:r>
        <w:t>!</w:t>
      </w:r>
    </w:p>
    <w:p w14:paraId="7CB269C8" w14:textId="77777777" w:rsidR="005F169A" w:rsidRDefault="005F169A" w:rsidP="005F169A">
      <w:pPr>
        <w:contextualSpacing/>
      </w:pPr>
      <w:r>
        <w:t>ipv6 unicast-routing</w:t>
      </w:r>
    </w:p>
    <w:p w14:paraId="63911A56" w14:textId="77777777" w:rsidR="005F169A" w:rsidRDefault="005F169A" w:rsidP="005F169A">
      <w:pPr>
        <w:contextualSpacing/>
      </w:pPr>
      <w:r>
        <w:t>multilink bundle-name authenticated</w:t>
      </w:r>
    </w:p>
    <w:p w14:paraId="1F9F619F" w14:textId="77777777" w:rsidR="005F169A" w:rsidRDefault="005F169A" w:rsidP="005F169A">
      <w:pPr>
        <w:contextualSpacing/>
      </w:pPr>
      <w:r>
        <w:t>!</w:t>
      </w:r>
    </w:p>
    <w:p w14:paraId="4070E50E" w14:textId="77777777" w:rsidR="005F169A" w:rsidRDefault="005F169A" w:rsidP="005F169A">
      <w:pPr>
        <w:contextualSpacing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CSR1000V </w:t>
      </w:r>
      <w:proofErr w:type="spellStart"/>
      <w:r>
        <w:t>sn</w:t>
      </w:r>
      <w:proofErr w:type="spellEnd"/>
      <w:r>
        <w:t xml:space="preserve"> 9YWWWYO4ZO0</w:t>
      </w:r>
    </w:p>
    <w:p w14:paraId="46103130" w14:textId="77777777" w:rsidR="005F169A" w:rsidRDefault="005F169A" w:rsidP="005F169A">
      <w:pPr>
        <w:contextualSpacing/>
      </w:pPr>
      <w:r>
        <w:t>no license smart enable</w:t>
      </w:r>
    </w:p>
    <w:p w14:paraId="763BD5E0" w14:textId="77777777" w:rsidR="005F169A" w:rsidRDefault="005F169A" w:rsidP="005F169A">
      <w:pPr>
        <w:contextualSpacing/>
      </w:pPr>
      <w:r>
        <w:t>diagnostic bootup level minimal</w:t>
      </w:r>
    </w:p>
    <w:p w14:paraId="7088F19A" w14:textId="77777777" w:rsidR="005F169A" w:rsidRDefault="005F169A" w:rsidP="005F169A">
      <w:pPr>
        <w:contextualSpacing/>
      </w:pPr>
      <w:r>
        <w:t>!</w:t>
      </w:r>
    </w:p>
    <w:p w14:paraId="50A98B45" w14:textId="77777777" w:rsidR="005F169A" w:rsidRDefault="005F169A" w:rsidP="005F169A">
      <w:pPr>
        <w:contextualSpacing/>
      </w:pPr>
      <w:r>
        <w:t>spanning-tree extend system-id</w:t>
      </w:r>
    </w:p>
    <w:p w14:paraId="1350A651" w14:textId="77777777" w:rsidR="005F169A" w:rsidRDefault="005F169A" w:rsidP="005F169A">
      <w:pPr>
        <w:contextualSpacing/>
      </w:pPr>
      <w:r>
        <w:lastRenderedPageBreak/>
        <w:t>!</w:t>
      </w:r>
    </w:p>
    <w:p w14:paraId="78F35E1C" w14:textId="77777777" w:rsidR="005F169A" w:rsidRDefault="005F169A" w:rsidP="005F169A">
      <w:pPr>
        <w:contextualSpacing/>
      </w:pPr>
      <w:r>
        <w:t>interface Loopback0</w:t>
      </w:r>
    </w:p>
    <w:p w14:paraId="2B6E3EE6" w14:textId="77777777" w:rsidR="005F169A" w:rsidRDefault="005F169A" w:rsidP="005F169A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192.168.4.1 255.255.255.0</w:t>
      </w:r>
    </w:p>
    <w:p w14:paraId="3F6FD898" w14:textId="77777777" w:rsidR="005F169A" w:rsidRDefault="005F169A" w:rsidP="005F169A">
      <w:pPr>
        <w:contextualSpacing/>
      </w:pPr>
      <w:r>
        <w:t xml:space="preserve"> ipv6 address 100:4::1/64</w:t>
      </w:r>
    </w:p>
    <w:p w14:paraId="40D50D4B" w14:textId="77777777" w:rsidR="005F169A" w:rsidRDefault="005F169A" w:rsidP="005F169A">
      <w:pPr>
        <w:contextualSpacing/>
      </w:pPr>
      <w:r>
        <w:t xml:space="preserve"> ospfv3 11 ipv6 area 0</w:t>
      </w:r>
    </w:p>
    <w:p w14:paraId="486BDA6D" w14:textId="77777777" w:rsidR="005F169A" w:rsidRDefault="005F169A" w:rsidP="005F169A">
      <w:pPr>
        <w:contextualSpacing/>
      </w:pPr>
      <w:r>
        <w:t>!</w:t>
      </w:r>
    </w:p>
    <w:p w14:paraId="6CA75BD1" w14:textId="77777777" w:rsidR="005F169A" w:rsidRDefault="005F169A" w:rsidP="005F169A">
      <w:pPr>
        <w:contextualSpacing/>
      </w:pPr>
      <w:r>
        <w:t>interface GigabitEthernet1</w:t>
      </w:r>
    </w:p>
    <w:p w14:paraId="6B7A410E" w14:textId="77777777" w:rsidR="005F169A" w:rsidRDefault="005F169A" w:rsidP="005F169A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10.0.1.2 255.255.255.252</w:t>
      </w:r>
    </w:p>
    <w:p w14:paraId="4C1EB816" w14:textId="77777777" w:rsidR="005F169A" w:rsidRDefault="005F169A" w:rsidP="005F169A">
      <w:pPr>
        <w:contextualSpacing/>
      </w:pPr>
      <w:r>
        <w:t xml:space="preserve"> negotiation auto</w:t>
      </w:r>
    </w:p>
    <w:p w14:paraId="51890386" w14:textId="77777777" w:rsidR="005F169A" w:rsidRDefault="005F169A" w:rsidP="005F169A">
      <w:pPr>
        <w:contextualSpacing/>
      </w:pPr>
      <w:r>
        <w:t xml:space="preserve"> ipv6 address 10:3::2/64</w:t>
      </w:r>
    </w:p>
    <w:p w14:paraId="10591C3A" w14:textId="77777777" w:rsidR="005F169A" w:rsidRDefault="005F169A" w:rsidP="005F169A">
      <w:pPr>
        <w:contextualSpacing/>
      </w:pPr>
      <w:r>
        <w:t xml:space="preserve"> ospfv3 11 ipv6 area 0</w:t>
      </w:r>
    </w:p>
    <w:p w14:paraId="459C89CD" w14:textId="77777777" w:rsidR="005F169A" w:rsidRDefault="005F169A" w:rsidP="005F169A">
      <w:pPr>
        <w:contextualSpacing/>
      </w:pPr>
      <w:r>
        <w:t xml:space="preserve"> no mop enabled</w:t>
      </w:r>
    </w:p>
    <w:p w14:paraId="215F682C" w14:textId="77777777" w:rsidR="005F169A" w:rsidRDefault="005F169A" w:rsidP="005F169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642C2CA2" w14:textId="77777777" w:rsidR="005F169A" w:rsidRDefault="005F169A" w:rsidP="005F169A">
      <w:pPr>
        <w:contextualSpacing/>
      </w:pPr>
      <w:r>
        <w:t>!</w:t>
      </w:r>
    </w:p>
    <w:p w14:paraId="0DB93C17" w14:textId="77777777" w:rsidR="005F169A" w:rsidRDefault="005F169A" w:rsidP="005F169A">
      <w:pPr>
        <w:contextualSpacing/>
      </w:pPr>
      <w:r>
        <w:t>interface GigabitEthernet2</w:t>
      </w:r>
    </w:p>
    <w:p w14:paraId="1642EDCA" w14:textId="77777777" w:rsidR="005F169A" w:rsidRDefault="005F169A" w:rsidP="005F169A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10.0.1.5 255.255.255.252</w:t>
      </w:r>
    </w:p>
    <w:p w14:paraId="20A91109" w14:textId="77777777" w:rsidR="005F169A" w:rsidRDefault="005F169A" w:rsidP="005F169A">
      <w:pPr>
        <w:contextualSpacing/>
      </w:pPr>
      <w:r>
        <w:t xml:space="preserve"> negotiation auto</w:t>
      </w:r>
    </w:p>
    <w:p w14:paraId="10FF5805" w14:textId="77777777" w:rsidR="005F169A" w:rsidRDefault="005F169A" w:rsidP="005F169A">
      <w:pPr>
        <w:contextualSpacing/>
      </w:pPr>
      <w:r>
        <w:t xml:space="preserve"> ipv6 address 10:4::1/64</w:t>
      </w:r>
    </w:p>
    <w:p w14:paraId="2EE071D0" w14:textId="77777777" w:rsidR="005F169A" w:rsidRDefault="005F169A" w:rsidP="005F169A">
      <w:pPr>
        <w:contextualSpacing/>
      </w:pPr>
      <w:r>
        <w:t xml:space="preserve"> ospfv3 11 ipv6 area 0</w:t>
      </w:r>
    </w:p>
    <w:p w14:paraId="737B02AA" w14:textId="77777777" w:rsidR="005F169A" w:rsidRDefault="005F169A" w:rsidP="005F169A">
      <w:pPr>
        <w:contextualSpacing/>
      </w:pPr>
      <w:r>
        <w:t xml:space="preserve"> no mop enabled</w:t>
      </w:r>
    </w:p>
    <w:p w14:paraId="5122263F" w14:textId="77777777" w:rsidR="005F169A" w:rsidRDefault="005F169A" w:rsidP="005F169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26222DB5" w14:textId="77777777" w:rsidR="005F169A" w:rsidRDefault="005F169A" w:rsidP="005F169A">
      <w:pPr>
        <w:contextualSpacing/>
      </w:pPr>
      <w:r>
        <w:t>!</w:t>
      </w:r>
    </w:p>
    <w:p w14:paraId="08404509" w14:textId="77777777" w:rsidR="005F169A" w:rsidRDefault="005F169A" w:rsidP="005F169A">
      <w:pPr>
        <w:contextualSpacing/>
      </w:pPr>
      <w:r>
        <w:t>interface GigabitEthernet3</w:t>
      </w:r>
    </w:p>
    <w:p w14:paraId="24A51A4D" w14:textId="77777777" w:rsidR="005F169A" w:rsidRDefault="005F169A" w:rsidP="005F169A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6CEEC001" w14:textId="77777777" w:rsidR="005F169A" w:rsidRDefault="005F169A" w:rsidP="005F169A">
      <w:pPr>
        <w:contextualSpacing/>
      </w:pPr>
      <w:r>
        <w:t xml:space="preserve"> shutdown</w:t>
      </w:r>
    </w:p>
    <w:p w14:paraId="1E48E3DF" w14:textId="77777777" w:rsidR="005F169A" w:rsidRDefault="005F169A" w:rsidP="005F169A">
      <w:pPr>
        <w:contextualSpacing/>
      </w:pPr>
      <w:r>
        <w:t xml:space="preserve"> negotiation auto</w:t>
      </w:r>
    </w:p>
    <w:p w14:paraId="6D5A9F13" w14:textId="77777777" w:rsidR="005F169A" w:rsidRDefault="005F169A" w:rsidP="005F169A">
      <w:pPr>
        <w:contextualSpacing/>
      </w:pPr>
      <w:r>
        <w:t xml:space="preserve"> no mop enabled</w:t>
      </w:r>
    </w:p>
    <w:p w14:paraId="48959D87" w14:textId="77777777" w:rsidR="005F169A" w:rsidRDefault="005F169A" w:rsidP="005F169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2EC9272D" w14:textId="77777777" w:rsidR="005F169A" w:rsidRDefault="005F169A" w:rsidP="005F169A">
      <w:pPr>
        <w:contextualSpacing/>
      </w:pPr>
      <w:r>
        <w:t>!</w:t>
      </w:r>
    </w:p>
    <w:p w14:paraId="75F0A8BC" w14:textId="77777777" w:rsidR="005F169A" w:rsidRDefault="005F169A" w:rsidP="005F169A">
      <w:pPr>
        <w:contextualSpacing/>
      </w:pPr>
      <w:r>
        <w:t>interface GigabitEthernet4</w:t>
      </w:r>
    </w:p>
    <w:p w14:paraId="2C8627C3" w14:textId="77777777" w:rsidR="005F169A" w:rsidRDefault="005F169A" w:rsidP="005F169A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1B03A3C" w14:textId="77777777" w:rsidR="005F169A" w:rsidRDefault="005F169A" w:rsidP="005F169A">
      <w:pPr>
        <w:contextualSpacing/>
      </w:pPr>
      <w:r>
        <w:t xml:space="preserve"> shutdown</w:t>
      </w:r>
    </w:p>
    <w:p w14:paraId="50B6D3D5" w14:textId="77777777" w:rsidR="005F169A" w:rsidRDefault="005F169A" w:rsidP="005F169A">
      <w:pPr>
        <w:contextualSpacing/>
      </w:pPr>
      <w:r>
        <w:t xml:space="preserve"> negotiation auto</w:t>
      </w:r>
    </w:p>
    <w:p w14:paraId="10E96986" w14:textId="77777777" w:rsidR="005F169A" w:rsidRDefault="005F169A" w:rsidP="005F169A">
      <w:pPr>
        <w:contextualSpacing/>
      </w:pPr>
      <w:r>
        <w:t xml:space="preserve"> no mop enabled</w:t>
      </w:r>
    </w:p>
    <w:p w14:paraId="6581F6AB" w14:textId="77777777" w:rsidR="005F169A" w:rsidRDefault="005F169A" w:rsidP="005F169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45E0F8C7" w14:textId="77777777" w:rsidR="005F169A" w:rsidRDefault="005F169A" w:rsidP="005F169A">
      <w:pPr>
        <w:contextualSpacing/>
      </w:pPr>
      <w:r>
        <w:t>!</w:t>
      </w:r>
    </w:p>
    <w:p w14:paraId="62B4D164" w14:textId="77777777" w:rsidR="005F169A" w:rsidRDefault="005F169A" w:rsidP="005F169A">
      <w:pPr>
        <w:contextualSpacing/>
      </w:pPr>
      <w:r>
        <w:t>router ospfv3 11</w:t>
      </w:r>
    </w:p>
    <w:p w14:paraId="4DD1E722" w14:textId="77777777" w:rsidR="005F169A" w:rsidRDefault="005F169A" w:rsidP="005F169A">
      <w:pPr>
        <w:contextualSpacing/>
      </w:pPr>
      <w:r>
        <w:t xml:space="preserve"> !</w:t>
      </w:r>
    </w:p>
    <w:p w14:paraId="089CDC38" w14:textId="77777777" w:rsidR="005F169A" w:rsidRDefault="005F169A" w:rsidP="005F169A">
      <w:pPr>
        <w:contextualSpacing/>
      </w:pPr>
      <w:r>
        <w:t xml:space="preserve"> address-family ipv6 unicast</w:t>
      </w:r>
    </w:p>
    <w:p w14:paraId="04B91428" w14:textId="77777777" w:rsidR="005F169A" w:rsidRDefault="005F169A" w:rsidP="005F169A">
      <w:pPr>
        <w:contextualSpacing/>
      </w:pPr>
      <w:r>
        <w:t xml:space="preserve">  router-id 4.4.4.4</w:t>
      </w:r>
    </w:p>
    <w:p w14:paraId="4B4704C4" w14:textId="77777777" w:rsidR="005F169A" w:rsidRDefault="005F169A" w:rsidP="005F169A">
      <w:pPr>
        <w:contextualSpacing/>
      </w:pPr>
      <w:r>
        <w:t xml:space="preserve"> exit-address-family</w:t>
      </w:r>
    </w:p>
    <w:p w14:paraId="7E8EC2EB" w14:textId="77777777" w:rsidR="005F169A" w:rsidRDefault="005F169A" w:rsidP="005F169A">
      <w:pPr>
        <w:contextualSpacing/>
      </w:pPr>
      <w:r>
        <w:t>!</w:t>
      </w:r>
    </w:p>
    <w:p w14:paraId="45D8AAE8" w14:textId="77777777" w:rsidR="005F169A" w:rsidRDefault="005F169A" w:rsidP="005F169A">
      <w:pPr>
        <w:contextualSpacing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42151BC" w14:textId="77777777" w:rsidR="005F169A" w:rsidRDefault="005F169A" w:rsidP="005F169A">
      <w:pPr>
        <w:contextualSpacing/>
      </w:pPr>
      <w:r>
        <w:t xml:space="preserve"> router-id 4.4.4.4</w:t>
      </w:r>
    </w:p>
    <w:p w14:paraId="2D496FC4" w14:textId="77777777" w:rsidR="005F169A" w:rsidRDefault="005F169A" w:rsidP="005F169A">
      <w:pPr>
        <w:contextualSpacing/>
      </w:pPr>
      <w:r>
        <w:t xml:space="preserve"> network 10.0.1.0 0.0.0.3 area 0</w:t>
      </w:r>
    </w:p>
    <w:p w14:paraId="75517D34" w14:textId="77777777" w:rsidR="005F169A" w:rsidRDefault="005F169A" w:rsidP="005F169A">
      <w:pPr>
        <w:contextualSpacing/>
      </w:pPr>
      <w:r>
        <w:t xml:space="preserve"> network 10.0.1.4 0.0.0.3 area 0</w:t>
      </w:r>
    </w:p>
    <w:p w14:paraId="523D2D46" w14:textId="77777777" w:rsidR="005F169A" w:rsidRDefault="005F169A" w:rsidP="005F169A">
      <w:pPr>
        <w:contextualSpacing/>
      </w:pPr>
      <w:r>
        <w:t xml:space="preserve"> network 192.168.4.0 0.0.0.255 area 0</w:t>
      </w:r>
    </w:p>
    <w:p w14:paraId="0FFEBA2A" w14:textId="77777777" w:rsidR="005F169A" w:rsidRDefault="005F169A" w:rsidP="005F169A">
      <w:pPr>
        <w:contextualSpacing/>
      </w:pPr>
      <w:r>
        <w:lastRenderedPageBreak/>
        <w:t>!</w:t>
      </w:r>
    </w:p>
    <w:p w14:paraId="3A3887AB" w14:textId="77777777" w:rsidR="005F169A" w:rsidRDefault="005F169A" w:rsidP="005F169A">
      <w:pPr>
        <w:contextualSpacing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25B97D9E" w14:textId="77777777" w:rsidR="005F169A" w:rsidRDefault="005F169A" w:rsidP="005F169A">
      <w:pPr>
        <w:contextualSpacing/>
      </w:pPr>
      <w:proofErr w:type="spellStart"/>
      <w:r>
        <w:t>ip</w:t>
      </w:r>
      <w:proofErr w:type="spellEnd"/>
      <w:r>
        <w:t xml:space="preserve"> http server</w:t>
      </w:r>
    </w:p>
    <w:p w14:paraId="5814EFB6" w14:textId="77777777" w:rsidR="005F169A" w:rsidRDefault="005F169A" w:rsidP="005F169A">
      <w:pPr>
        <w:contextualSpacing/>
      </w:pPr>
      <w:proofErr w:type="spellStart"/>
      <w:r>
        <w:t>ip</w:t>
      </w:r>
      <w:proofErr w:type="spellEnd"/>
      <w:r>
        <w:t xml:space="preserve"> http authentication local</w:t>
      </w:r>
    </w:p>
    <w:p w14:paraId="363D06BD" w14:textId="77777777" w:rsidR="005F169A" w:rsidRDefault="005F169A" w:rsidP="005F169A">
      <w:pPr>
        <w:contextualSpacing/>
      </w:pPr>
      <w:proofErr w:type="spellStart"/>
      <w:r>
        <w:t>ip</w:t>
      </w:r>
      <w:proofErr w:type="spellEnd"/>
      <w:r>
        <w:t xml:space="preserve"> http secure-server</w:t>
      </w:r>
    </w:p>
    <w:p w14:paraId="5FDCFAF2" w14:textId="6D2F2DC2" w:rsidR="005F169A" w:rsidRDefault="005F169A" w:rsidP="005F169A">
      <w:pPr>
        <w:contextualSpacing/>
      </w:pPr>
      <w:r>
        <w:t>!</w:t>
      </w:r>
    </w:p>
    <w:p w14:paraId="3B940A34" w14:textId="77777777" w:rsidR="005F169A" w:rsidRDefault="005F169A" w:rsidP="005F169A">
      <w:pPr>
        <w:contextualSpacing/>
      </w:pPr>
      <w:r>
        <w:t>control-plane</w:t>
      </w:r>
    </w:p>
    <w:p w14:paraId="39584322" w14:textId="77777777" w:rsidR="005F169A" w:rsidRDefault="005F169A" w:rsidP="005F169A">
      <w:pPr>
        <w:contextualSpacing/>
      </w:pPr>
      <w:r>
        <w:t>!</w:t>
      </w:r>
    </w:p>
    <w:p w14:paraId="2E2CD93F" w14:textId="77777777" w:rsidR="005F169A" w:rsidRDefault="005F169A" w:rsidP="005F169A">
      <w:pPr>
        <w:contextualSpacing/>
      </w:pPr>
      <w:r>
        <w:t>line con 0</w:t>
      </w:r>
    </w:p>
    <w:p w14:paraId="0997032F" w14:textId="77777777" w:rsidR="005F169A" w:rsidRDefault="005F169A" w:rsidP="005F169A">
      <w:pPr>
        <w:contextualSpacing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0161C585" w14:textId="77777777" w:rsidR="005F169A" w:rsidRDefault="005F169A" w:rsidP="005F169A">
      <w:pPr>
        <w:contextualSpacing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1EE32F93" w14:textId="77777777" w:rsidR="005F169A" w:rsidRDefault="005F169A" w:rsidP="005F169A">
      <w:pPr>
        <w:contextualSpacing/>
      </w:pPr>
      <w:r>
        <w:t xml:space="preserve"> login</w:t>
      </w:r>
    </w:p>
    <w:p w14:paraId="0CA4CCFC" w14:textId="77777777" w:rsidR="005F169A" w:rsidRDefault="005F169A" w:rsidP="005F169A">
      <w:pPr>
        <w:contextualSpacing/>
      </w:pPr>
      <w:r>
        <w:t>!</w:t>
      </w:r>
    </w:p>
    <w:p w14:paraId="7E4BDAA1" w14:textId="77777777" w:rsidR="005F169A" w:rsidRDefault="005F169A" w:rsidP="005F169A">
      <w:pPr>
        <w:contextualSpacing/>
      </w:pPr>
      <w:r>
        <w:t>end</w:t>
      </w:r>
    </w:p>
    <w:p w14:paraId="3F0F5444" w14:textId="77777777" w:rsidR="005F169A" w:rsidRDefault="005F169A" w:rsidP="005F169A">
      <w:pPr>
        <w:contextualSpacing/>
      </w:pPr>
    </w:p>
    <w:p w14:paraId="4A207F42" w14:textId="77777777" w:rsidR="005F169A" w:rsidRDefault="005F169A" w:rsidP="005F169A">
      <w:pPr>
        <w:contextualSpacing/>
      </w:pPr>
      <w:r>
        <w:t xml:space="preserve">R4#show </w:t>
      </w:r>
      <w:proofErr w:type="spellStart"/>
      <w:r>
        <w:t>ip</w:t>
      </w:r>
      <w:proofErr w:type="spellEnd"/>
      <w:r>
        <w:t xml:space="preserve"> route</w:t>
      </w:r>
    </w:p>
    <w:p w14:paraId="5BBED68D" w14:textId="77777777" w:rsidR="005F169A" w:rsidRDefault="005F169A" w:rsidP="005F169A">
      <w:pPr>
        <w:contextualSpacing/>
      </w:pPr>
      <w:r>
        <w:t>Codes: L - local, C - connected, S - static, R - RIP, M - mobile, B - BGP</w:t>
      </w:r>
    </w:p>
    <w:p w14:paraId="4339B551" w14:textId="77777777" w:rsidR="005F169A" w:rsidRDefault="005F169A" w:rsidP="005F169A">
      <w:pPr>
        <w:contextualSpacing/>
      </w:pPr>
      <w:r>
        <w:t xml:space="preserve">       D - EIGRP, EX - EIGRP external, O - OSPF, IA - OSPF inter area</w:t>
      </w:r>
    </w:p>
    <w:p w14:paraId="17EDB2F4" w14:textId="77777777" w:rsidR="005F169A" w:rsidRDefault="005F169A" w:rsidP="005F169A">
      <w:pPr>
        <w:contextualSpacing/>
      </w:pPr>
      <w:r>
        <w:t xml:space="preserve">       N1 - OSPF NSSA external type 1, N2 - OSPF NSSA external type 2</w:t>
      </w:r>
    </w:p>
    <w:p w14:paraId="14F6FBE8" w14:textId="77777777" w:rsidR="005F169A" w:rsidRDefault="005F169A" w:rsidP="005F169A">
      <w:pPr>
        <w:contextualSpacing/>
      </w:pPr>
      <w:r>
        <w:t xml:space="preserve">       E1 - OSPF external type 1, E2 - OSPF external type 2</w:t>
      </w:r>
    </w:p>
    <w:p w14:paraId="622AAEC6" w14:textId="77777777" w:rsidR="005F169A" w:rsidRDefault="005F169A" w:rsidP="005F169A">
      <w:pPr>
        <w:contextualSpacing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1A7FC450" w14:textId="77777777" w:rsidR="005F169A" w:rsidRDefault="005F169A" w:rsidP="005F169A">
      <w:pPr>
        <w:contextualSpacing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329AF77F" w14:textId="77777777" w:rsidR="005F169A" w:rsidRDefault="005F169A" w:rsidP="005F169A">
      <w:pPr>
        <w:contextualSpacing/>
      </w:pPr>
      <w:r>
        <w:t xml:space="preserve">       o - ODR, P - periodic downloaded static route, H - NHRP, l - LISP</w:t>
      </w:r>
    </w:p>
    <w:p w14:paraId="7E159315" w14:textId="77777777" w:rsidR="005F169A" w:rsidRDefault="005F169A" w:rsidP="005F169A">
      <w:pPr>
        <w:contextualSpacing/>
      </w:pPr>
      <w:r>
        <w:t xml:space="preserve">       a - application route</w:t>
      </w:r>
    </w:p>
    <w:p w14:paraId="1CB88591" w14:textId="77777777" w:rsidR="005F169A" w:rsidRDefault="005F169A" w:rsidP="005F169A">
      <w:pPr>
        <w:contextualSpacing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6DE8C5BE" w14:textId="77777777" w:rsidR="005F169A" w:rsidRDefault="005F169A" w:rsidP="005F169A">
      <w:pPr>
        <w:contextualSpacing/>
      </w:pPr>
    </w:p>
    <w:p w14:paraId="15F70176" w14:textId="77777777" w:rsidR="005F169A" w:rsidRDefault="005F169A" w:rsidP="005F169A">
      <w:pPr>
        <w:contextualSpacing/>
      </w:pPr>
      <w:r>
        <w:t>Gateway of last resort is not set</w:t>
      </w:r>
    </w:p>
    <w:p w14:paraId="3FFFD406" w14:textId="77777777" w:rsidR="005F169A" w:rsidRDefault="005F169A" w:rsidP="005F169A">
      <w:pPr>
        <w:contextualSpacing/>
      </w:pPr>
    </w:p>
    <w:p w14:paraId="5475C0F2" w14:textId="77777777" w:rsidR="005F169A" w:rsidRDefault="005F169A" w:rsidP="005F169A">
      <w:pPr>
        <w:contextualSpacing/>
      </w:pPr>
      <w:r>
        <w:t xml:space="preserve">      10.0.0.0/8 is variably </w:t>
      </w:r>
      <w:proofErr w:type="spellStart"/>
      <w:r>
        <w:t>subnetted</w:t>
      </w:r>
      <w:proofErr w:type="spellEnd"/>
      <w:r>
        <w:t>, 8 subnets, 2 masks</w:t>
      </w:r>
    </w:p>
    <w:p w14:paraId="4477EACA" w14:textId="77777777" w:rsidR="005F169A" w:rsidRDefault="005F169A" w:rsidP="005F169A">
      <w:pPr>
        <w:contextualSpacing/>
      </w:pPr>
      <w:r>
        <w:t>O E2     10.0.0.0/30 [110/1] via 10.0.1.1, 00:52:31, GigabitEthernet1</w:t>
      </w:r>
    </w:p>
    <w:p w14:paraId="47773048" w14:textId="77777777" w:rsidR="005F169A" w:rsidRDefault="005F169A" w:rsidP="005F169A">
      <w:pPr>
        <w:contextualSpacing/>
      </w:pPr>
      <w:r>
        <w:t>O E2     10.0.0.4/30 [110/1] via 10.0.1.6, 00:52:32, GigabitEthernet2</w:t>
      </w:r>
    </w:p>
    <w:p w14:paraId="42841F62" w14:textId="77777777" w:rsidR="005F169A" w:rsidRDefault="005F169A" w:rsidP="005F169A">
      <w:pPr>
        <w:contextualSpacing/>
      </w:pPr>
      <w:r>
        <w:t>C        10.0.1.0/30 is directly connected, GigabitEthernet1</w:t>
      </w:r>
    </w:p>
    <w:p w14:paraId="61B4DBA6" w14:textId="77777777" w:rsidR="005F169A" w:rsidRDefault="005F169A" w:rsidP="005F169A">
      <w:pPr>
        <w:contextualSpacing/>
      </w:pPr>
      <w:r>
        <w:t>L        10.0.1.2/32 is directly connected, GigabitEthernet1</w:t>
      </w:r>
    </w:p>
    <w:p w14:paraId="725B6277" w14:textId="77777777" w:rsidR="005F169A" w:rsidRDefault="005F169A" w:rsidP="005F169A">
      <w:pPr>
        <w:contextualSpacing/>
      </w:pPr>
      <w:r>
        <w:t>C        10.0.1.4/30 is directly connected, GigabitEthernet2</w:t>
      </w:r>
    </w:p>
    <w:p w14:paraId="36DD7667" w14:textId="77777777" w:rsidR="005F169A" w:rsidRDefault="005F169A" w:rsidP="005F169A">
      <w:pPr>
        <w:contextualSpacing/>
      </w:pPr>
      <w:r>
        <w:t>L        10.0.1.5/32 is directly connected, GigabitEthernet2</w:t>
      </w:r>
    </w:p>
    <w:p w14:paraId="69141AF7" w14:textId="77777777" w:rsidR="005F169A" w:rsidRDefault="005F169A" w:rsidP="005F169A">
      <w:pPr>
        <w:contextualSpacing/>
      </w:pPr>
      <w:r>
        <w:t>O        10.0.2.0/30 [110/2] via 10.0.1.1, 00:53:17, GigabitEthernet1</w:t>
      </w:r>
    </w:p>
    <w:p w14:paraId="435B75DC" w14:textId="77777777" w:rsidR="005F169A" w:rsidRDefault="005F169A" w:rsidP="005F169A">
      <w:pPr>
        <w:contextualSpacing/>
      </w:pPr>
      <w:r>
        <w:t>O        10.0.2.4/30 [110/2] via 10.0.1.6, 00:53:15, GigabitEthernet2</w:t>
      </w:r>
    </w:p>
    <w:p w14:paraId="26C543A1" w14:textId="77777777" w:rsidR="005F169A" w:rsidRDefault="005F169A" w:rsidP="005F169A">
      <w:pPr>
        <w:contextualSpacing/>
      </w:pPr>
      <w:r>
        <w:t>O E2  192.168.1.0/24 [110/1] via 10.0.1.1, 00:52:31, GigabitEthernet1</w:t>
      </w:r>
    </w:p>
    <w:p w14:paraId="78C02EA2" w14:textId="77777777" w:rsidR="005F169A" w:rsidRDefault="005F169A" w:rsidP="005F169A">
      <w:pPr>
        <w:contextualSpacing/>
      </w:pPr>
      <w:r>
        <w:t>O E2  192.168.2.0/24 [110/1] via 10.0.1.1, 00:52:31, GigabitEthernet1</w:t>
      </w:r>
    </w:p>
    <w:p w14:paraId="7FC9F110" w14:textId="77777777" w:rsidR="005F169A" w:rsidRDefault="005F169A" w:rsidP="005F169A">
      <w:pPr>
        <w:contextualSpacing/>
      </w:pPr>
      <w:r>
        <w:t xml:space="preserve">      192.168.3.0/32 is </w:t>
      </w:r>
      <w:proofErr w:type="spellStart"/>
      <w:r>
        <w:t>subnetted</w:t>
      </w:r>
      <w:proofErr w:type="spellEnd"/>
      <w:r>
        <w:t>, 1 subnets</w:t>
      </w:r>
    </w:p>
    <w:p w14:paraId="0131E887" w14:textId="77777777" w:rsidR="005F169A" w:rsidRDefault="005F169A" w:rsidP="005F169A">
      <w:pPr>
        <w:contextualSpacing/>
      </w:pPr>
      <w:r>
        <w:t>O        192.168.3.1 [110/2] via 10.0.1.1, 00:53:17, GigabitEthernet1</w:t>
      </w:r>
    </w:p>
    <w:p w14:paraId="72B2444E" w14:textId="77777777" w:rsidR="005F169A" w:rsidRDefault="005F169A" w:rsidP="005F169A">
      <w:pPr>
        <w:contextualSpacing/>
      </w:pPr>
      <w:r>
        <w:t xml:space="preserve">      192.168.4.0/24 is variably </w:t>
      </w:r>
      <w:proofErr w:type="spellStart"/>
      <w:r>
        <w:t>subnetted</w:t>
      </w:r>
      <w:proofErr w:type="spellEnd"/>
      <w:r>
        <w:t>, 2 subnets, 2 masks</w:t>
      </w:r>
    </w:p>
    <w:p w14:paraId="3BF34632" w14:textId="77777777" w:rsidR="005F169A" w:rsidRDefault="005F169A" w:rsidP="005F169A">
      <w:pPr>
        <w:contextualSpacing/>
      </w:pPr>
      <w:r>
        <w:t>C        192.168.4.0/24 is directly connected, Loopback0</w:t>
      </w:r>
    </w:p>
    <w:p w14:paraId="7ED8B3B8" w14:textId="77777777" w:rsidR="005F169A" w:rsidRDefault="005F169A" w:rsidP="005F169A">
      <w:pPr>
        <w:contextualSpacing/>
      </w:pPr>
      <w:r>
        <w:t>L        192.168.4.1/32 is directly connected, Loopback0</w:t>
      </w:r>
    </w:p>
    <w:p w14:paraId="5A738597" w14:textId="77777777" w:rsidR="005F169A" w:rsidRDefault="005F169A" w:rsidP="005F169A">
      <w:pPr>
        <w:contextualSpacing/>
      </w:pPr>
      <w:r>
        <w:t xml:space="preserve">      192.168.5.0/32 is </w:t>
      </w:r>
      <w:proofErr w:type="spellStart"/>
      <w:r>
        <w:t>subnetted</w:t>
      </w:r>
      <w:proofErr w:type="spellEnd"/>
      <w:r>
        <w:t>, 1 subnets</w:t>
      </w:r>
    </w:p>
    <w:p w14:paraId="1CD8D37D" w14:textId="77777777" w:rsidR="005F169A" w:rsidRDefault="005F169A" w:rsidP="005F169A">
      <w:pPr>
        <w:contextualSpacing/>
      </w:pPr>
      <w:r>
        <w:t>O        192.168.5.1 [110/2] via 10.0.1.6, 00:53:15, GigabitEthernet2</w:t>
      </w:r>
    </w:p>
    <w:p w14:paraId="45362FE3" w14:textId="77777777" w:rsidR="005F169A" w:rsidRDefault="005F169A" w:rsidP="005F169A">
      <w:pPr>
        <w:contextualSpacing/>
      </w:pPr>
      <w:r>
        <w:t>O E2  192.168.6.0/24 [110/1] via 10.0.1.6, 00:52:32, GigabitEthernet2</w:t>
      </w:r>
    </w:p>
    <w:p w14:paraId="4AD7EA43" w14:textId="77777777" w:rsidR="005F169A" w:rsidRDefault="005F169A" w:rsidP="005F169A">
      <w:pPr>
        <w:contextualSpacing/>
      </w:pPr>
      <w:r>
        <w:lastRenderedPageBreak/>
        <w:t>O E2  192.168.7.0/24 [110/1] via 10.0.1.6, 00:52:32, GigabitEthernet2</w:t>
      </w:r>
    </w:p>
    <w:p w14:paraId="5842DB2A" w14:textId="77777777" w:rsidR="005F169A" w:rsidRDefault="005F169A" w:rsidP="005F169A">
      <w:pPr>
        <w:contextualSpacing/>
      </w:pPr>
      <w:r>
        <w:t>R4#show ipv6 route</w:t>
      </w:r>
    </w:p>
    <w:p w14:paraId="17DEB765" w14:textId="77777777" w:rsidR="005F169A" w:rsidRDefault="005F169A" w:rsidP="005F169A">
      <w:pPr>
        <w:contextualSpacing/>
      </w:pPr>
      <w:r>
        <w:t>IPv6 Routing Table - default - 12 entries</w:t>
      </w:r>
    </w:p>
    <w:p w14:paraId="562E6F10" w14:textId="77777777" w:rsidR="005F169A" w:rsidRDefault="005F169A" w:rsidP="005F169A">
      <w:pPr>
        <w:contextualSpacing/>
      </w:pPr>
      <w:r>
        <w:t>Codes: C - Connected, L - Local, S - Static, U - Per-user Static route</w:t>
      </w:r>
    </w:p>
    <w:p w14:paraId="4E679CB1" w14:textId="77777777" w:rsidR="005F169A" w:rsidRDefault="005F169A" w:rsidP="005F169A">
      <w:pPr>
        <w:contextualSpacing/>
      </w:pPr>
      <w:r>
        <w:t xml:space="preserve">       B - BGP, R - RIP, H - NHRP, I1 - ISIS L1</w:t>
      </w:r>
    </w:p>
    <w:p w14:paraId="77F31102" w14:textId="77777777" w:rsidR="005F169A" w:rsidRDefault="005F169A" w:rsidP="005F169A">
      <w:pPr>
        <w:contextualSpacing/>
      </w:pPr>
      <w:r>
        <w:t xml:space="preserve">       I2 - ISIS L2, IA - ISIS interarea, IS - ISIS summary, D - EIGRP</w:t>
      </w:r>
    </w:p>
    <w:p w14:paraId="42E06A58" w14:textId="77777777" w:rsidR="005F169A" w:rsidRDefault="005F169A" w:rsidP="005F169A">
      <w:pPr>
        <w:contextualSpacing/>
      </w:pPr>
      <w:r>
        <w:t xml:space="preserve">       EX - EIGRP external, ND - ND Default, </w:t>
      </w:r>
      <w:proofErr w:type="spellStart"/>
      <w:r>
        <w:t>NDp</w:t>
      </w:r>
      <w:proofErr w:type="spellEnd"/>
      <w:r>
        <w:t xml:space="preserve"> - ND Prefix, DCE - Destination</w:t>
      </w:r>
    </w:p>
    <w:p w14:paraId="365C8C1C" w14:textId="77777777" w:rsidR="005F169A" w:rsidRDefault="005F169A" w:rsidP="005F169A">
      <w:pPr>
        <w:contextualSpacing/>
      </w:pPr>
      <w:r>
        <w:t xml:space="preserve">       </w:t>
      </w:r>
      <w:proofErr w:type="spellStart"/>
      <w:r>
        <w:t>NDr</w:t>
      </w:r>
      <w:proofErr w:type="spellEnd"/>
      <w:r>
        <w:t xml:space="preserve"> - Redirect, RL - RPL, O - OSPF Intra, OI - OSPF Inter</w:t>
      </w:r>
    </w:p>
    <w:p w14:paraId="1777D55B" w14:textId="77777777" w:rsidR="005F169A" w:rsidRDefault="005F169A" w:rsidP="005F169A">
      <w:pPr>
        <w:contextualSpacing/>
      </w:pPr>
      <w:r>
        <w:t xml:space="preserve">      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2, ON1 - OSPF NSSA </w:t>
      </w:r>
      <w:proofErr w:type="spellStart"/>
      <w:r>
        <w:t>ext</w:t>
      </w:r>
      <w:proofErr w:type="spellEnd"/>
      <w:r>
        <w:t xml:space="preserve"> 1</w:t>
      </w:r>
    </w:p>
    <w:p w14:paraId="6B40CCF6" w14:textId="77777777" w:rsidR="005F169A" w:rsidRDefault="005F169A" w:rsidP="005F169A">
      <w:pPr>
        <w:contextualSpacing/>
      </w:pPr>
      <w:r>
        <w:t xml:space="preserve">       ON2 - OSPF NSSA </w:t>
      </w:r>
      <w:proofErr w:type="spellStart"/>
      <w:r>
        <w:t>ext</w:t>
      </w:r>
      <w:proofErr w:type="spellEnd"/>
      <w:r>
        <w:t xml:space="preserve"> 2, la - LISP alt, </w:t>
      </w:r>
      <w:proofErr w:type="spellStart"/>
      <w:r>
        <w:t>lr</w:t>
      </w:r>
      <w:proofErr w:type="spellEnd"/>
      <w:r>
        <w:t xml:space="preserve"> - LISP site-registrations</w:t>
      </w:r>
    </w:p>
    <w:p w14:paraId="3003EF75" w14:textId="77777777" w:rsidR="005F169A" w:rsidRDefault="005F169A" w:rsidP="005F169A">
      <w:pPr>
        <w:contextualSpacing/>
      </w:pPr>
      <w:r>
        <w:t xml:space="preserve">       </w:t>
      </w:r>
      <w:proofErr w:type="spellStart"/>
      <w:r>
        <w:t>ld</w:t>
      </w:r>
      <w:proofErr w:type="spellEnd"/>
      <w:r>
        <w:t xml:space="preserve"> - LISP </w:t>
      </w:r>
      <w:proofErr w:type="spellStart"/>
      <w:r>
        <w:t>dyn-eid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 - LISP away, le - LISP extranet-policy</w:t>
      </w:r>
    </w:p>
    <w:p w14:paraId="2206192C" w14:textId="77777777" w:rsidR="005F169A" w:rsidRDefault="005F169A" w:rsidP="005F169A">
      <w:pPr>
        <w:contextualSpacing/>
      </w:pPr>
      <w:r>
        <w:t xml:space="preserve">       a - Application</w:t>
      </w:r>
    </w:p>
    <w:p w14:paraId="5F007344" w14:textId="77777777" w:rsidR="005F169A" w:rsidRDefault="005F169A" w:rsidP="005F169A">
      <w:pPr>
        <w:contextualSpacing/>
      </w:pPr>
      <w:r>
        <w:t>OE2 10:1::/64 [110/1]</w:t>
      </w:r>
    </w:p>
    <w:p w14:paraId="2F52E014" w14:textId="77777777" w:rsidR="005F169A" w:rsidRDefault="005F169A" w:rsidP="005F169A">
      <w:pPr>
        <w:contextualSpacing/>
      </w:pPr>
      <w:r>
        <w:t xml:space="preserve">     via FE80::E9C:63FF:FE83:0, GigabitEthernet1</w:t>
      </w:r>
    </w:p>
    <w:p w14:paraId="196B3A15" w14:textId="77777777" w:rsidR="005F169A" w:rsidRDefault="005F169A" w:rsidP="005F169A">
      <w:pPr>
        <w:contextualSpacing/>
      </w:pPr>
      <w:r>
        <w:t>C   10:3::/64 [0/0]</w:t>
      </w:r>
    </w:p>
    <w:p w14:paraId="419FF0CD" w14:textId="77777777" w:rsidR="005F169A" w:rsidRDefault="005F169A" w:rsidP="005F169A">
      <w:pPr>
        <w:contextualSpacing/>
      </w:pPr>
      <w:r>
        <w:t xml:space="preserve">     via GigabitEthernet1, directly connected</w:t>
      </w:r>
    </w:p>
    <w:p w14:paraId="2FE5B2A7" w14:textId="77777777" w:rsidR="005F169A" w:rsidRDefault="005F169A" w:rsidP="005F169A">
      <w:pPr>
        <w:contextualSpacing/>
      </w:pPr>
      <w:r>
        <w:t>L   10:3::2/128 [0/0]</w:t>
      </w:r>
    </w:p>
    <w:p w14:paraId="1A0383C4" w14:textId="77777777" w:rsidR="005F169A" w:rsidRDefault="005F169A" w:rsidP="005F169A">
      <w:pPr>
        <w:contextualSpacing/>
      </w:pPr>
      <w:r>
        <w:t xml:space="preserve">     via GigabitEthernet1, receive</w:t>
      </w:r>
    </w:p>
    <w:p w14:paraId="13E2BA8A" w14:textId="77777777" w:rsidR="005F169A" w:rsidRDefault="005F169A" w:rsidP="005F169A">
      <w:pPr>
        <w:contextualSpacing/>
      </w:pPr>
      <w:r>
        <w:t>C   10:4::/64 [0/0]</w:t>
      </w:r>
    </w:p>
    <w:p w14:paraId="7C1B0CC8" w14:textId="77777777" w:rsidR="005F169A" w:rsidRDefault="005F169A" w:rsidP="005F169A">
      <w:pPr>
        <w:contextualSpacing/>
      </w:pPr>
      <w:r>
        <w:t xml:space="preserve">     via GigabitEthernet2, directly connected</w:t>
      </w:r>
    </w:p>
    <w:p w14:paraId="34C64DE4" w14:textId="77777777" w:rsidR="005F169A" w:rsidRDefault="005F169A" w:rsidP="005F169A">
      <w:pPr>
        <w:contextualSpacing/>
      </w:pPr>
      <w:r>
        <w:t>L   10:4::1/128 [0/0]</w:t>
      </w:r>
    </w:p>
    <w:p w14:paraId="36A6F9C6" w14:textId="77777777" w:rsidR="005F169A" w:rsidRDefault="005F169A" w:rsidP="005F169A">
      <w:pPr>
        <w:contextualSpacing/>
      </w:pPr>
      <w:r>
        <w:t xml:space="preserve">     via GigabitEthernet2, receive</w:t>
      </w:r>
    </w:p>
    <w:p w14:paraId="3EC8E185" w14:textId="77777777" w:rsidR="005F169A" w:rsidRDefault="005F169A" w:rsidP="005F169A">
      <w:pPr>
        <w:contextualSpacing/>
      </w:pPr>
      <w:r>
        <w:t>OE2 100:1::/64 [110/1]</w:t>
      </w:r>
    </w:p>
    <w:p w14:paraId="3B8074D2" w14:textId="77777777" w:rsidR="005F169A" w:rsidRDefault="005F169A" w:rsidP="005F169A">
      <w:pPr>
        <w:contextualSpacing/>
      </w:pPr>
      <w:r>
        <w:t xml:space="preserve">     via FE80::E9C:63FF:FE83:0, GigabitEthernet1</w:t>
      </w:r>
    </w:p>
    <w:p w14:paraId="4A0E7D65" w14:textId="77777777" w:rsidR="005F169A" w:rsidRDefault="005F169A" w:rsidP="005F169A">
      <w:pPr>
        <w:contextualSpacing/>
      </w:pPr>
      <w:r>
        <w:t>OE2 100:2::/64 [110/1]</w:t>
      </w:r>
    </w:p>
    <w:p w14:paraId="28ED751E" w14:textId="77777777" w:rsidR="005F169A" w:rsidRDefault="005F169A" w:rsidP="005F169A">
      <w:pPr>
        <w:contextualSpacing/>
      </w:pPr>
      <w:r>
        <w:t xml:space="preserve">     via FE80::E9C:63FF:FE83:0, GigabitEthernet1</w:t>
      </w:r>
    </w:p>
    <w:p w14:paraId="38B2C92E" w14:textId="77777777" w:rsidR="005F169A" w:rsidRDefault="005F169A" w:rsidP="005F169A">
      <w:pPr>
        <w:contextualSpacing/>
      </w:pPr>
      <w:r>
        <w:t>O   100:3::1/128 [110/1]</w:t>
      </w:r>
    </w:p>
    <w:p w14:paraId="3DDCB5EA" w14:textId="77777777" w:rsidR="005F169A" w:rsidRDefault="005F169A" w:rsidP="005F169A">
      <w:pPr>
        <w:contextualSpacing/>
      </w:pPr>
      <w:r>
        <w:t xml:space="preserve">     via FE80::E9C:63FF:FE83:0, GigabitEthernet1</w:t>
      </w:r>
    </w:p>
    <w:p w14:paraId="573BA16E" w14:textId="77777777" w:rsidR="005F169A" w:rsidRDefault="005F169A" w:rsidP="005F169A">
      <w:pPr>
        <w:contextualSpacing/>
      </w:pPr>
      <w:r>
        <w:t>C   100:4::/64 [0/0]</w:t>
      </w:r>
    </w:p>
    <w:p w14:paraId="25ACE77B" w14:textId="77777777" w:rsidR="005F169A" w:rsidRDefault="005F169A" w:rsidP="005F169A">
      <w:pPr>
        <w:contextualSpacing/>
      </w:pPr>
      <w:r>
        <w:t xml:space="preserve">     via Loopback0, directly connected</w:t>
      </w:r>
    </w:p>
    <w:p w14:paraId="75393073" w14:textId="77777777" w:rsidR="005F169A" w:rsidRDefault="005F169A" w:rsidP="005F169A">
      <w:pPr>
        <w:contextualSpacing/>
      </w:pPr>
      <w:r>
        <w:t>L   100:4::1/128 [0/0]</w:t>
      </w:r>
    </w:p>
    <w:p w14:paraId="2E0492A8" w14:textId="77777777" w:rsidR="005F169A" w:rsidRDefault="005F169A" w:rsidP="005F169A">
      <w:pPr>
        <w:contextualSpacing/>
      </w:pPr>
      <w:r>
        <w:t xml:space="preserve">     via Loopback0, receive</w:t>
      </w:r>
    </w:p>
    <w:p w14:paraId="007AF9A6" w14:textId="77777777" w:rsidR="005F169A" w:rsidRDefault="005F169A" w:rsidP="005F169A">
      <w:pPr>
        <w:contextualSpacing/>
      </w:pPr>
      <w:r>
        <w:t>O   100:5::1/128 [110/1]</w:t>
      </w:r>
    </w:p>
    <w:p w14:paraId="08C7F4C7" w14:textId="77777777" w:rsidR="005F169A" w:rsidRDefault="005F169A" w:rsidP="005F169A">
      <w:pPr>
        <w:contextualSpacing/>
      </w:pPr>
      <w:r>
        <w:t xml:space="preserve">     via FE80::E1D:10FF:FE5D:0, GigabitEthernet2</w:t>
      </w:r>
    </w:p>
    <w:p w14:paraId="7A0634DB" w14:textId="77777777" w:rsidR="005F169A" w:rsidRDefault="005F169A" w:rsidP="005F169A">
      <w:pPr>
        <w:contextualSpacing/>
      </w:pPr>
      <w:r>
        <w:t>L   FF00::/8 [0/0]</w:t>
      </w:r>
    </w:p>
    <w:p w14:paraId="45D5E2A4" w14:textId="76EB3D8D" w:rsidR="005F169A" w:rsidRDefault="005F169A" w:rsidP="005F169A">
      <w:pPr>
        <w:contextualSpacing/>
      </w:pPr>
      <w:r>
        <w:t xml:space="preserve">     via Null0, receive</w:t>
      </w:r>
    </w:p>
    <w:p w14:paraId="39A5409C" w14:textId="5C56CD2A" w:rsidR="005F169A" w:rsidRDefault="005F169A" w:rsidP="005F169A">
      <w:pPr>
        <w:pStyle w:val="Heading2"/>
      </w:pPr>
      <w:r>
        <w:t>R5</w:t>
      </w:r>
    </w:p>
    <w:p w14:paraId="2E8A0462" w14:textId="77777777" w:rsidR="00EF1490" w:rsidRDefault="00EF1490" w:rsidP="00EF1490">
      <w:pPr>
        <w:contextualSpacing/>
      </w:pPr>
      <w:r>
        <w:t>R5#show run</w:t>
      </w:r>
    </w:p>
    <w:p w14:paraId="7FD6E5FC" w14:textId="77777777" w:rsidR="00EF1490" w:rsidRDefault="00EF1490" w:rsidP="00EF1490">
      <w:pPr>
        <w:contextualSpacing/>
      </w:pPr>
      <w:r>
        <w:t>Building configuration...</w:t>
      </w:r>
    </w:p>
    <w:p w14:paraId="7241F233" w14:textId="77777777" w:rsidR="00EF1490" w:rsidRDefault="00EF1490" w:rsidP="00EF1490">
      <w:pPr>
        <w:contextualSpacing/>
      </w:pPr>
    </w:p>
    <w:p w14:paraId="66F57FE4" w14:textId="77777777" w:rsidR="00EF1490" w:rsidRDefault="00EF1490" w:rsidP="00EF1490">
      <w:pPr>
        <w:contextualSpacing/>
      </w:pPr>
      <w:r>
        <w:t>Current configuration : 4529 bytes</w:t>
      </w:r>
    </w:p>
    <w:p w14:paraId="73384749" w14:textId="77777777" w:rsidR="00EF1490" w:rsidRDefault="00EF1490" w:rsidP="00EF1490">
      <w:pPr>
        <w:contextualSpacing/>
      </w:pPr>
      <w:r>
        <w:t>!</w:t>
      </w:r>
    </w:p>
    <w:p w14:paraId="5113A637" w14:textId="77777777" w:rsidR="00EF1490" w:rsidRDefault="00EF1490" w:rsidP="00EF1490">
      <w:pPr>
        <w:contextualSpacing/>
      </w:pPr>
      <w:r>
        <w:t>! Last configuration change at 16:02:33 UTC Fri Jan 28 2022</w:t>
      </w:r>
    </w:p>
    <w:p w14:paraId="79DC7EFE" w14:textId="77777777" w:rsidR="00EF1490" w:rsidRDefault="00EF1490" w:rsidP="00EF1490">
      <w:pPr>
        <w:contextualSpacing/>
      </w:pPr>
      <w:r>
        <w:t>!</w:t>
      </w:r>
    </w:p>
    <w:p w14:paraId="1B00CF83" w14:textId="77777777" w:rsidR="00EF1490" w:rsidRDefault="00EF1490" w:rsidP="00EF1490">
      <w:pPr>
        <w:contextualSpacing/>
      </w:pPr>
      <w:r>
        <w:t>version 16.9</w:t>
      </w:r>
    </w:p>
    <w:p w14:paraId="0925842C" w14:textId="77777777" w:rsidR="00EF1490" w:rsidRDefault="00EF1490" w:rsidP="00EF1490">
      <w:pPr>
        <w:contextualSpacing/>
      </w:pPr>
      <w:r>
        <w:lastRenderedPageBreak/>
        <w:t>service timestamps debug datetime msec</w:t>
      </w:r>
    </w:p>
    <w:p w14:paraId="7F4C4C92" w14:textId="77777777" w:rsidR="00EF1490" w:rsidRDefault="00EF1490" w:rsidP="00EF1490">
      <w:pPr>
        <w:contextualSpacing/>
      </w:pPr>
      <w:r>
        <w:t>service timestamps log datetime msec</w:t>
      </w:r>
    </w:p>
    <w:p w14:paraId="2D226CE9" w14:textId="77777777" w:rsidR="00EF1490" w:rsidRDefault="00EF1490" w:rsidP="00EF1490">
      <w:pPr>
        <w:contextualSpacing/>
      </w:pPr>
      <w:r>
        <w:t xml:space="preserve">platform </w:t>
      </w:r>
      <w:proofErr w:type="spellStart"/>
      <w:r>
        <w:t>qfp</w:t>
      </w:r>
      <w:proofErr w:type="spellEnd"/>
      <w:r>
        <w:t xml:space="preserve"> utilization monitor load 80</w:t>
      </w:r>
    </w:p>
    <w:p w14:paraId="1CB8E177" w14:textId="77777777" w:rsidR="00EF1490" w:rsidRDefault="00EF1490" w:rsidP="00EF1490">
      <w:pPr>
        <w:contextualSpacing/>
      </w:pPr>
      <w:r>
        <w:t>no platform punt-keepalive disable-kernel-core</w:t>
      </w:r>
    </w:p>
    <w:p w14:paraId="7BAE5C42" w14:textId="77777777" w:rsidR="00EF1490" w:rsidRDefault="00EF1490" w:rsidP="00EF1490">
      <w:pPr>
        <w:contextualSpacing/>
      </w:pPr>
      <w:r>
        <w:t>platform console serial</w:t>
      </w:r>
    </w:p>
    <w:p w14:paraId="6B163B7F" w14:textId="77777777" w:rsidR="00EF1490" w:rsidRDefault="00EF1490" w:rsidP="00EF1490">
      <w:pPr>
        <w:contextualSpacing/>
      </w:pPr>
      <w:r>
        <w:t>!</w:t>
      </w:r>
    </w:p>
    <w:p w14:paraId="4EF56A27" w14:textId="77777777" w:rsidR="00EF1490" w:rsidRDefault="00EF1490" w:rsidP="00EF1490">
      <w:pPr>
        <w:contextualSpacing/>
      </w:pPr>
      <w:r>
        <w:t>hostname R5</w:t>
      </w:r>
    </w:p>
    <w:p w14:paraId="37F62D1D" w14:textId="77777777" w:rsidR="00EF1490" w:rsidRDefault="00EF1490" w:rsidP="00EF1490">
      <w:pPr>
        <w:contextualSpacing/>
      </w:pPr>
      <w:r>
        <w:t>!</w:t>
      </w:r>
    </w:p>
    <w:p w14:paraId="7A2D8E4B" w14:textId="77777777" w:rsidR="00EF1490" w:rsidRDefault="00EF1490" w:rsidP="00EF1490">
      <w:pPr>
        <w:contextualSpacing/>
      </w:pPr>
      <w:r>
        <w:t>boot-start-marker</w:t>
      </w:r>
    </w:p>
    <w:p w14:paraId="40B8CE81" w14:textId="77777777" w:rsidR="00EF1490" w:rsidRDefault="00EF1490" w:rsidP="00EF1490">
      <w:pPr>
        <w:contextualSpacing/>
      </w:pPr>
      <w:r>
        <w:t>boot-end-marker</w:t>
      </w:r>
    </w:p>
    <w:p w14:paraId="3A3C9677" w14:textId="77777777" w:rsidR="00EF1490" w:rsidRDefault="00EF1490" w:rsidP="00EF1490">
      <w:pPr>
        <w:contextualSpacing/>
      </w:pPr>
      <w:r>
        <w:t>!</w:t>
      </w:r>
    </w:p>
    <w:p w14:paraId="41652654" w14:textId="77777777" w:rsidR="00EF1490" w:rsidRDefault="00EF1490" w:rsidP="00EF1490">
      <w:pPr>
        <w:contextualSpacing/>
      </w:pPr>
      <w:r>
        <w:t>ipv6 unicast-routing</w:t>
      </w:r>
    </w:p>
    <w:p w14:paraId="607C28D9" w14:textId="77777777" w:rsidR="00EF1490" w:rsidRDefault="00EF1490" w:rsidP="00EF1490">
      <w:pPr>
        <w:contextualSpacing/>
      </w:pPr>
      <w:r>
        <w:t>multilink bundle-name authenticated</w:t>
      </w:r>
    </w:p>
    <w:p w14:paraId="1637FFDA" w14:textId="77777777" w:rsidR="00EF1490" w:rsidRDefault="00EF1490" w:rsidP="00EF1490">
      <w:pPr>
        <w:contextualSpacing/>
      </w:pPr>
      <w:r>
        <w:t>!</w:t>
      </w:r>
    </w:p>
    <w:p w14:paraId="1FDD0764" w14:textId="77777777" w:rsidR="00EF1490" w:rsidRDefault="00EF1490" w:rsidP="00EF1490">
      <w:pPr>
        <w:contextualSpacing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CSR1000V </w:t>
      </w:r>
      <w:proofErr w:type="spellStart"/>
      <w:r>
        <w:t>sn</w:t>
      </w:r>
      <w:proofErr w:type="spellEnd"/>
      <w:r>
        <w:t xml:space="preserve"> 90LGOYKMJ18</w:t>
      </w:r>
    </w:p>
    <w:p w14:paraId="7D71382E" w14:textId="77777777" w:rsidR="00EF1490" w:rsidRDefault="00EF1490" w:rsidP="00EF1490">
      <w:pPr>
        <w:contextualSpacing/>
      </w:pPr>
      <w:r>
        <w:t>no license smart enable</w:t>
      </w:r>
    </w:p>
    <w:p w14:paraId="7B852708" w14:textId="77777777" w:rsidR="00EF1490" w:rsidRDefault="00EF1490" w:rsidP="00EF1490">
      <w:pPr>
        <w:contextualSpacing/>
      </w:pPr>
      <w:r>
        <w:t>diagnostic bootup level minimal</w:t>
      </w:r>
    </w:p>
    <w:p w14:paraId="3E375485" w14:textId="77777777" w:rsidR="00EF1490" w:rsidRDefault="00EF1490" w:rsidP="00EF1490">
      <w:pPr>
        <w:contextualSpacing/>
      </w:pPr>
      <w:r>
        <w:t>!</w:t>
      </w:r>
    </w:p>
    <w:p w14:paraId="6BB23A78" w14:textId="77777777" w:rsidR="00EF1490" w:rsidRDefault="00EF1490" w:rsidP="00EF1490">
      <w:pPr>
        <w:contextualSpacing/>
      </w:pPr>
      <w:r>
        <w:t>spanning-tree extend system-id</w:t>
      </w:r>
    </w:p>
    <w:p w14:paraId="2F7A0ABA" w14:textId="77777777" w:rsidR="00EF1490" w:rsidRDefault="00EF1490" w:rsidP="00EF1490">
      <w:pPr>
        <w:contextualSpacing/>
      </w:pPr>
      <w:r>
        <w:t>!</w:t>
      </w:r>
    </w:p>
    <w:p w14:paraId="0C74C032" w14:textId="77777777" w:rsidR="00EF1490" w:rsidRDefault="00EF1490" w:rsidP="00EF1490">
      <w:pPr>
        <w:contextualSpacing/>
      </w:pPr>
      <w:r>
        <w:t>interface Loopback0</w:t>
      </w:r>
    </w:p>
    <w:p w14:paraId="75FE02CC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192.168.5.1 255.255.255.0</w:t>
      </w:r>
    </w:p>
    <w:p w14:paraId="2CBE34A3" w14:textId="77777777" w:rsidR="00EF1490" w:rsidRDefault="00EF1490" w:rsidP="00EF1490">
      <w:pPr>
        <w:contextualSpacing/>
      </w:pPr>
      <w:r>
        <w:t xml:space="preserve"> ipv6 address 100:5::1/64</w:t>
      </w:r>
    </w:p>
    <w:p w14:paraId="17F613AE" w14:textId="77777777" w:rsidR="00EF1490" w:rsidRDefault="00EF1490" w:rsidP="00EF1490">
      <w:pPr>
        <w:contextualSpacing/>
      </w:pPr>
      <w:r>
        <w:t xml:space="preserve"> ospfv3 11 ipv6 area 0</w:t>
      </w:r>
    </w:p>
    <w:p w14:paraId="565DB21B" w14:textId="77777777" w:rsidR="00EF1490" w:rsidRDefault="00EF1490" w:rsidP="00EF1490">
      <w:pPr>
        <w:contextualSpacing/>
      </w:pPr>
      <w:r>
        <w:t>!</w:t>
      </w:r>
    </w:p>
    <w:p w14:paraId="6386A2FA" w14:textId="77777777" w:rsidR="00EF1490" w:rsidRDefault="00EF1490" w:rsidP="00EF1490">
      <w:pPr>
        <w:contextualSpacing/>
      </w:pPr>
      <w:r>
        <w:t>interface GigabitEthernet1</w:t>
      </w:r>
    </w:p>
    <w:p w14:paraId="3F27439C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10.0.1.6 255.255.255.252</w:t>
      </w:r>
    </w:p>
    <w:p w14:paraId="60599C00" w14:textId="77777777" w:rsidR="00EF1490" w:rsidRDefault="00EF1490" w:rsidP="00EF1490">
      <w:pPr>
        <w:contextualSpacing/>
      </w:pPr>
      <w:r>
        <w:t xml:space="preserve"> negotiation auto</w:t>
      </w:r>
    </w:p>
    <w:p w14:paraId="68C28E27" w14:textId="77777777" w:rsidR="00EF1490" w:rsidRDefault="00EF1490" w:rsidP="00EF1490">
      <w:pPr>
        <w:contextualSpacing/>
      </w:pPr>
      <w:r>
        <w:t xml:space="preserve"> ipv6 address 10:4::2/64</w:t>
      </w:r>
    </w:p>
    <w:p w14:paraId="0AD46C6D" w14:textId="77777777" w:rsidR="00EF1490" w:rsidRDefault="00EF1490" w:rsidP="00EF1490">
      <w:pPr>
        <w:contextualSpacing/>
      </w:pPr>
      <w:r>
        <w:t xml:space="preserve"> ospfv3 11 ipv6 area 0</w:t>
      </w:r>
    </w:p>
    <w:p w14:paraId="1250478D" w14:textId="77777777" w:rsidR="00EF1490" w:rsidRDefault="00EF1490" w:rsidP="00EF1490">
      <w:pPr>
        <w:contextualSpacing/>
      </w:pPr>
      <w:r>
        <w:t xml:space="preserve"> no mop enabled</w:t>
      </w:r>
    </w:p>
    <w:p w14:paraId="2CD5974F" w14:textId="77777777" w:rsidR="00EF1490" w:rsidRDefault="00EF1490" w:rsidP="00EF1490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191A7630" w14:textId="77777777" w:rsidR="00EF1490" w:rsidRDefault="00EF1490" w:rsidP="00EF1490">
      <w:pPr>
        <w:contextualSpacing/>
      </w:pPr>
      <w:r>
        <w:t>!</w:t>
      </w:r>
    </w:p>
    <w:p w14:paraId="2734C3AA" w14:textId="77777777" w:rsidR="00EF1490" w:rsidRDefault="00EF1490" w:rsidP="00EF1490">
      <w:pPr>
        <w:contextualSpacing/>
      </w:pPr>
      <w:r>
        <w:t>interface GigabitEthernet2</w:t>
      </w:r>
    </w:p>
    <w:p w14:paraId="2E431B63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10.0.2.5 255.255.255.252</w:t>
      </w:r>
    </w:p>
    <w:p w14:paraId="5F7E7B81" w14:textId="77777777" w:rsidR="00EF1490" w:rsidRDefault="00EF1490" w:rsidP="00EF1490">
      <w:pPr>
        <w:contextualSpacing/>
      </w:pPr>
      <w:r>
        <w:t xml:space="preserve"> negotiation auto</w:t>
      </w:r>
    </w:p>
    <w:p w14:paraId="1254FC34" w14:textId="77777777" w:rsidR="00EF1490" w:rsidRDefault="00EF1490" w:rsidP="00EF1490">
      <w:pPr>
        <w:contextualSpacing/>
      </w:pPr>
      <w:r>
        <w:t xml:space="preserve"> ipv6 address 10:5::1/64</w:t>
      </w:r>
    </w:p>
    <w:p w14:paraId="615BFF6D" w14:textId="77777777" w:rsidR="00EF1490" w:rsidRDefault="00EF1490" w:rsidP="00EF1490">
      <w:pPr>
        <w:contextualSpacing/>
      </w:pPr>
      <w:r>
        <w:t xml:space="preserve"> no mop enabled</w:t>
      </w:r>
    </w:p>
    <w:p w14:paraId="2162DCB4" w14:textId="77777777" w:rsidR="00EF1490" w:rsidRDefault="00EF1490" w:rsidP="00EF1490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68B9B2A4" w14:textId="77777777" w:rsidR="00EF1490" w:rsidRDefault="00EF1490" w:rsidP="00EF1490">
      <w:pPr>
        <w:contextualSpacing/>
      </w:pPr>
      <w:r>
        <w:t>!</w:t>
      </w:r>
    </w:p>
    <w:p w14:paraId="370721D5" w14:textId="77777777" w:rsidR="00EF1490" w:rsidRDefault="00EF1490" w:rsidP="00EF1490">
      <w:pPr>
        <w:contextualSpacing/>
      </w:pPr>
      <w:r>
        <w:t>interface GigabitEthernet3</w:t>
      </w:r>
    </w:p>
    <w:p w14:paraId="27A9C392" w14:textId="77777777" w:rsidR="00EF1490" w:rsidRDefault="00EF1490" w:rsidP="00EF1490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6C06DB0" w14:textId="77777777" w:rsidR="00EF1490" w:rsidRDefault="00EF1490" w:rsidP="00EF1490">
      <w:pPr>
        <w:contextualSpacing/>
      </w:pPr>
      <w:r>
        <w:t xml:space="preserve"> shutdown</w:t>
      </w:r>
    </w:p>
    <w:p w14:paraId="0F3CD4E1" w14:textId="77777777" w:rsidR="00EF1490" w:rsidRDefault="00EF1490" w:rsidP="00EF1490">
      <w:pPr>
        <w:contextualSpacing/>
      </w:pPr>
      <w:r>
        <w:t xml:space="preserve"> negotiation auto</w:t>
      </w:r>
    </w:p>
    <w:p w14:paraId="2BBF6A58" w14:textId="77777777" w:rsidR="00EF1490" w:rsidRDefault="00EF1490" w:rsidP="00EF1490">
      <w:pPr>
        <w:contextualSpacing/>
      </w:pPr>
      <w:r>
        <w:t xml:space="preserve"> no mop enabled</w:t>
      </w:r>
    </w:p>
    <w:p w14:paraId="695F8B0E" w14:textId="77777777" w:rsidR="00EF1490" w:rsidRDefault="00EF1490" w:rsidP="00EF1490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1166972B" w14:textId="77777777" w:rsidR="00EF1490" w:rsidRDefault="00EF1490" w:rsidP="00EF1490">
      <w:pPr>
        <w:contextualSpacing/>
      </w:pPr>
      <w:r>
        <w:t>!</w:t>
      </w:r>
    </w:p>
    <w:p w14:paraId="27C2027F" w14:textId="77777777" w:rsidR="00EF1490" w:rsidRDefault="00EF1490" w:rsidP="00EF1490">
      <w:pPr>
        <w:contextualSpacing/>
      </w:pPr>
      <w:r>
        <w:lastRenderedPageBreak/>
        <w:t>interface GigabitEthernet4</w:t>
      </w:r>
    </w:p>
    <w:p w14:paraId="58E68C9D" w14:textId="77777777" w:rsidR="00EF1490" w:rsidRDefault="00EF1490" w:rsidP="00EF1490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1FAD5202" w14:textId="77777777" w:rsidR="00EF1490" w:rsidRDefault="00EF1490" w:rsidP="00EF1490">
      <w:pPr>
        <w:contextualSpacing/>
      </w:pPr>
      <w:r>
        <w:t xml:space="preserve"> shutdown</w:t>
      </w:r>
    </w:p>
    <w:p w14:paraId="572FCA93" w14:textId="77777777" w:rsidR="00EF1490" w:rsidRDefault="00EF1490" w:rsidP="00EF1490">
      <w:pPr>
        <w:contextualSpacing/>
      </w:pPr>
      <w:r>
        <w:t xml:space="preserve"> negotiation auto</w:t>
      </w:r>
    </w:p>
    <w:p w14:paraId="5F7B5DEA" w14:textId="77777777" w:rsidR="00EF1490" w:rsidRDefault="00EF1490" w:rsidP="00EF1490">
      <w:pPr>
        <w:contextualSpacing/>
      </w:pPr>
      <w:r>
        <w:t xml:space="preserve"> no mop enabled</w:t>
      </w:r>
    </w:p>
    <w:p w14:paraId="1ACEC528" w14:textId="77777777" w:rsidR="00EF1490" w:rsidRDefault="00EF1490" w:rsidP="00EF1490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096E5FA2" w14:textId="77777777" w:rsidR="00EF1490" w:rsidRDefault="00EF1490" w:rsidP="00EF1490">
      <w:pPr>
        <w:contextualSpacing/>
      </w:pPr>
      <w:r>
        <w:t>!</w:t>
      </w:r>
    </w:p>
    <w:p w14:paraId="6A5783FE" w14:textId="77777777" w:rsidR="00EF1490" w:rsidRDefault="00EF1490" w:rsidP="00EF1490">
      <w:pPr>
        <w:contextualSpacing/>
      </w:pPr>
      <w:r>
        <w:t>router ospfv3 11</w:t>
      </w:r>
    </w:p>
    <w:p w14:paraId="3A6FA5AE" w14:textId="77777777" w:rsidR="00EF1490" w:rsidRDefault="00EF1490" w:rsidP="00EF1490">
      <w:pPr>
        <w:contextualSpacing/>
      </w:pPr>
      <w:r>
        <w:t xml:space="preserve"> !</w:t>
      </w:r>
    </w:p>
    <w:p w14:paraId="6833C818" w14:textId="77777777" w:rsidR="00EF1490" w:rsidRDefault="00EF1490" w:rsidP="00EF1490">
      <w:pPr>
        <w:contextualSpacing/>
      </w:pPr>
      <w:r>
        <w:t xml:space="preserve"> address-family ipv6 unicast</w:t>
      </w:r>
    </w:p>
    <w:p w14:paraId="2590304A" w14:textId="77777777" w:rsidR="00EF1490" w:rsidRDefault="00EF1490" w:rsidP="00EF1490">
      <w:pPr>
        <w:contextualSpacing/>
      </w:pPr>
      <w:r>
        <w:t xml:space="preserve">  router-id 5.5.5.5</w:t>
      </w:r>
    </w:p>
    <w:p w14:paraId="27994C1E" w14:textId="77777777" w:rsidR="00EF1490" w:rsidRDefault="00EF1490" w:rsidP="00EF1490">
      <w:pPr>
        <w:contextualSpacing/>
      </w:pPr>
      <w:r>
        <w:t xml:space="preserve"> exit-address-family</w:t>
      </w:r>
    </w:p>
    <w:p w14:paraId="3F09EE72" w14:textId="77777777" w:rsidR="00EF1490" w:rsidRDefault="00EF1490" w:rsidP="00EF1490">
      <w:pPr>
        <w:contextualSpacing/>
      </w:pPr>
      <w:r>
        <w:t>!</w:t>
      </w:r>
    </w:p>
    <w:p w14:paraId="7B0D5331" w14:textId="77777777" w:rsidR="00EF1490" w:rsidRDefault="00EF1490" w:rsidP="00EF1490">
      <w:pPr>
        <w:contextualSpacing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493D7F74" w14:textId="77777777" w:rsidR="00EF1490" w:rsidRDefault="00EF1490" w:rsidP="00EF1490">
      <w:pPr>
        <w:contextualSpacing/>
      </w:pPr>
      <w:r>
        <w:t xml:space="preserve"> router-id 5.5.5.5</w:t>
      </w:r>
    </w:p>
    <w:p w14:paraId="574F5A55" w14:textId="77777777" w:rsidR="00EF1490" w:rsidRDefault="00EF1490" w:rsidP="00EF1490">
      <w:pPr>
        <w:contextualSpacing/>
      </w:pPr>
      <w:r>
        <w:t xml:space="preserve"> redistribute </w:t>
      </w:r>
      <w:proofErr w:type="spellStart"/>
      <w:r>
        <w:t>bgp</w:t>
      </w:r>
      <w:proofErr w:type="spellEnd"/>
      <w:r>
        <w:t xml:space="preserve"> 11 subnets</w:t>
      </w:r>
    </w:p>
    <w:p w14:paraId="1A495CE0" w14:textId="77777777" w:rsidR="00EF1490" w:rsidRDefault="00EF1490" w:rsidP="00EF1490">
      <w:pPr>
        <w:contextualSpacing/>
      </w:pPr>
      <w:r>
        <w:t xml:space="preserve"> network 10.0.1.4 0.0.0.3 area 0</w:t>
      </w:r>
    </w:p>
    <w:p w14:paraId="0B7CC9BB" w14:textId="77777777" w:rsidR="00EF1490" w:rsidRDefault="00EF1490" w:rsidP="00EF1490">
      <w:pPr>
        <w:contextualSpacing/>
      </w:pPr>
      <w:r>
        <w:t xml:space="preserve"> network 10.0.2.4 0.0.0.3 area 0</w:t>
      </w:r>
    </w:p>
    <w:p w14:paraId="4D53C1EE" w14:textId="77777777" w:rsidR="00EF1490" w:rsidRDefault="00EF1490" w:rsidP="00EF1490">
      <w:pPr>
        <w:contextualSpacing/>
      </w:pPr>
      <w:r>
        <w:t xml:space="preserve"> network 192.168.5.0 0.0.0.255 area 0</w:t>
      </w:r>
    </w:p>
    <w:p w14:paraId="2143ADBE" w14:textId="77777777" w:rsidR="00EF1490" w:rsidRDefault="00EF1490" w:rsidP="00EF1490">
      <w:pPr>
        <w:contextualSpacing/>
      </w:pPr>
      <w:r>
        <w:t>!</w:t>
      </w:r>
    </w:p>
    <w:p w14:paraId="3C6D032D" w14:textId="77777777" w:rsidR="00EF1490" w:rsidRDefault="00EF1490" w:rsidP="00EF1490">
      <w:pPr>
        <w:contextualSpacing/>
      </w:pPr>
      <w:r>
        <w:t xml:space="preserve">router </w:t>
      </w:r>
      <w:proofErr w:type="spellStart"/>
      <w:r>
        <w:t>bgp</w:t>
      </w:r>
      <w:proofErr w:type="spellEnd"/>
      <w:r>
        <w:t xml:space="preserve"> 11</w:t>
      </w:r>
    </w:p>
    <w:p w14:paraId="3D1FB52E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bgp</w:t>
      </w:r>
      <w:proofErr w:type="spellEnd"/>
      <w:r>
        <w:t xml:space="preserve"> log-neighbor-changes</w:t>
      </w:r>
    </w:p>
    <w:p w14:paraId="04768BC4" w14:textId="77777777" w:rsidR="00EF1490" w:rsidRDefault="00EF1490" w:rsidP="00EF1490">
      <w:pPr>
        <w:contextualSpacing/>
      </w:pPr>
      <w:r>
        <w:t xml:space="preserve"> neighbor 10:5::2 remote-as 12</w:t>
      </w:r>
    </w:p>
    <w:p w14:paraId="52DCA0D0" w14:textId="77777777" w:rsidR="00EF1490" w:rsidRDefault="00EF1490" w:rsidP="00EF1490">
      <w:pPr>
        <w:contextualSpacing/>
      </w:pPr>
      <w:r>
        <w:t xml:space="preserve"> neighbor 100:3::1 remote-as 11</w:t>
      </w:r>
    </w:p>
    <w:p w14:paraId="751237C2" w14:textId="77777777" w:rsidR="00EF1490" w:rsidRDefault="00EF1490" w:rsidP="00EF1490">
      <w:pPr>
        <w:contextualSpacing/>
      </w:pPr>
      <w:r>
        <w:t xml:space="preserve"> neighbor 100:3::1 update-source Loopback0</w:t>
      </w:r>
    </w:p>
    <w:p w14:paraId="56F1F267" w14:textId="77777777" w:rsidR="00EF1490" w:rsidRDefault="00EF1490" w:rsidP="00EF1490">
      <w:pPr>
        <w:contextualSpacing/>
      </w:pPr>
      <w:r>
        <w:t xml:space="preserve"> neighbor 10.0.2.6 remote-as 12</w:t>
      </w:r>
    </w:p>
    <w:p w14:paraId="1AED4D09" w14:textId="77777777" w:rsidR="00EF1490" w:rsidRDefault="00EF1490" w:rsidP="00EF1490">
      <w:pPr>
        <w:contextualSpacing/>
      </w:pPr>
      <w:r>
        <w:t xml:space="preserve"> neighbor 192.168.3.1 remote-as 11</w:t>
      </w:r>
    </w:p>
    <w:p w14:paraId="1CB1102A" w14:textId="77777777" w:rsidR="00EF1490" w:rsidRDefault="00EF1490" w:rsidP="00EF1490">
      <w:pPr>
        <w:contextualSpacing/>
      </w:pPr>
      <w:r>
        <w:t xml:space="preserve"> neighbor 192.168.3.1 update-source Loopback0</w:t>
      </w:r>
    </w:p>
    <w:p w14:paraId="4FC5D015" w14:textId="77777777" w:rsidR="00EF1490" w:rsidRDefault="00EF1490" w:rsidP="00EF1490">
      <w:pPr>
        <w:contextualSpacing/>
      </w:pPr>
      <w:r>
        <w:t xml:space="preserve"> !</w:t>
      </w:r>
    </w:p>
    <w:p w14:paraId="72CC91A3" w14:textId="77777777" w:rsidR="00EF1490" w:rsidRDefault="00EF1490" w:rsidP="00EF1490">
      <w:pPr>
        <w:contextualSpacing/>
      </w:pPr>
      <w:r>
        <w:t xml:space="preserve"> address-family ipv4</w:t>
      </w:r>
    </w:p>
    <w:p w14:paraId="2CFC1C84" w14:textId="77777777" w:rsidR="00EF1490" w:rsidRDefault="00EF1490" w:rsidP="00EF1490">
      <w:pPr>
        <w:contextualSpacing/>
      </w:pPr>
      <w:r>
        <w:t xml:space="preserve">  network 192.168.5.0</w:t>
      </w:r>
    </w:p>
    <w:p w14:paraId="5EDEC8FF" w14:textId="77777777" w:rsidR="00EF1490" w:rsidRDefault="00EF1490" w:rsidP="00EF1490">
      <w:pPr>
        <w:contextualSpacing/>
      </w:pPr>
      <w:r>
        <w:t xml:space="preserve">  no neighbor 10:5::2 activate</w:t>
      </w:r>
    </w:p>
    <w:p w14:paraId="23D1BEB2" w14:textId="77777777" w:rsidR="00EF1490" w:rsidRDefault="00EF1490" w:rsidP="00EF1490">
      <w:pPr>
        <w:contextualSpacing/>
      </w:pPr>
      <w:r>
        <w:t xml:space="preserve">  no neighbor 100:3::1 activate</w:t>
      </w:r>
    </w:p>
    <w:p w14:paraId="408D8742" w14:textId="77777777" w:rsidR="00EF1490" w:rsidRDefault="00EF1490" w:rsidP="00EF1490">
      <w:pPr>
        <w:contextualSpacing/>
      </w:pPr>
      <w:r>
        <w:t xml:space="preserve">  neighbor 10.0.2.6 activate</w:t>
      </w:r>
    </w:p>
    <w:p w14:paraId="108ACB97" w14:textId="77777777" w:rsidR="00EF1490" w:rsidRDefault="00EF1490" w:rsidP="00EF1490">
      <w:pPr>
        <w:contextualSpacing/>
      </w:pPr>
      <w:r>
        <w:t xml:space="preserve">  neighbor 192.168.3.1 activate</w:t>
      </w:r>
    </w:p>
    <w:p w14:paraId="37B126D0" w14:textId="77777777" w:rsidR="00EF1490" w:rsidRDefault="00EF1490" w:rsidP="00EF1490">
      <w:pPr>
        <w:contextualSpacing/>
      </w:pPr>
      <w:r>
        <w:t xml:space="preserve"> exit-address-family</w:t>
      </w:r>
    </w:p>
    <w:p w14:paraId="222AD3EE" w14:textId="77777777" w:rsidR="00EF1490" w:rsidRDefault="00EF1490" w:rsidP="00EF1490">
      <w:pPr>
        <w:contextualSpacing/>
      </w:pPr>
      <w:r>
        <w:t xml:space="preserve"> !</w:t>
      </w:r>
    </w:p>
    <w:p w14:paraId="6011072F" w14:textId="77777777" w:rsidR="00EF1490" w:rsidRDefault="00EF1490" w:rsidP="00EF1490">
      <w:pPr>
        <w:contextualSpacing/>
      </w:pPr>
      <w:r>
        <w:t xml:space="preserve"> address-family ipv6</w:t>
      </w:r>
    </w:p>
    <w:p w14:paraId="084D78FC" w14:textId="77777777" w:rsidR="00EF1490" w:rsidRDefault="00EF1490" w:rsidP="00EF1490">
      <w:pPr>
        <w:contextualSpacing/>
      </w:pPr>
      <w:r>
        <w:t xml:space="preserve">  neighbor 10:5::2 activate</w:t>
      </w:r>
    </w:p>
    <w:p w14:paraId="1F270609" w14:textId="77777777" w:rsidR="00EF1490" w:rsidRDefault="00EF1490" w:rsidP="00EF1490">
      <w:pPr>
        <w:contextualSpacing/>
      </w:pPr>
      <w:r>
        <w:t xml:space="preserve">  neighbor 100:3::1 activate</w:t>
      </w:r>
    </w:p>
    <w:p w14:paraId="371F3A5F" w14:textId="77777777" w:rsidR="00EF1490" w:rsidRDefault="00EF1490" w:rsidP="00EF1490">
      <w:pPr>
        <w:contextualSpacing/>
      </w:pPr>
      <w:r>
        <w:t xml:space="preserve"> exit-address-family</w:t>
      </w:r>
    </w:p>
    <w:p w14:paraId="440F23B5" w14:textId="77777777" w:rsidR="00EF1490" w:rsidRDefault="00EF1490" w:rsidP="00EF1490">
      <w:pPr>
        <w:contextualSpacing/>
      </w:pPr>
      <w:r>
        <w:t>!</w:t>
      </w:r>
    </w:p>
    <w:p w14:paraId="13D99E63" w14:textId="77777777" w:rsidR="00EF1490" w:rsidRDefault="00EF1490" w:rsidP="00EF1490">
      <w:pPr>
        <w:contextualSpacing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1E9E0852" w14:textId="77777777" w:rsidR="00EF1490" w:rsidRDefault="00EF1490" w:rsidP="00EF1490">
      <w:pPr>
        <w:contextualSpacing/>
      </w:pPr>
      <w:proofErr w:type="spellStart"/>
      <w:r>
        <w:t>ip</w:t>
      </w:r>
      <w:proofErr w:type="spellEnd"/>
      <w:r>
        <w:t xml:space="preserve"> http server</w:t>
      </w:r>
    </w:p>
    <w:p w14:paraId="2FB1E8CA" w14:textId="77777777" w:rsidR="00EF1490" w:rsidRDefault="00EF1490" w:rsidP="00EF1490">
      <w:pPr>
        <w:contextualSpacing/>
      </w:pPr>
      <w:proofErr w:type="spellStart"/>
      <w:r>
        <w:t>ip</w:t>
      </w:r>
      <w:proofErr w:type="spellEnd"/>
      <w:r>
        <w:t xml:space="preserve"> http authentication local</w:t>
      </w:r>
    </w:p>
    <w:p w14:paraId="573C4D4C" w14:textId="77777777" w:rsidR="00EF1490" w:rsidRDefault="00EF1490" w:rsidP="00EF1490">
      <w:pPr>
        <w:contextualSpacing/>
      </w:pPr>
      <w:proofErr w:type="spellStart"/>
      <w:r>
        <w:t>ip</w:t>
      </w:r>
      <w:proofErr w:type="spellEnd"/>
      <w:r>
        <w:t xml:space="preserve"> http secure-server</w:t>
      </w:r>
    </w:p>
    <w:p w14:paraId="3F6E3420" w14:textId="77777777" w:rsidR="00EF1490" w:rsidRDefault="00EF1490" w:rsidP="00EF1490">
      <w:pPr>
        <w:contextualSpacing/>
      </w:pPr>
      <w:r>
        <w:t>!</w:t>
      </w:r>
    </w:p>
    <w:p w14:paraId="6BA7E216" w14:textId="77777777" w:rsidR="00EF1490" w:rsidRDefault="00EF1490" w:rsidP="00EF1490">
      <w:pPr>
        <w:contextualSpacing/>
      </w:pPr>
      <w:r>
        <w:lastRenderedPageBreak/>
        <w:t>line con 0</w:t>
      </w:r>
    </w:p>
    <w:p w14:paraId="2299551D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6F62FB65" w14:textId="77777777" w:rsidR="00EF1490" w:rsidRDefault="00EF1490" w:rsidP="00EF1490">
      <w:pPr>
        <w:contextualSpacing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35344EE" w14:textId="77777777" w:rsidR="00EF1490" w:rsidRDefault="00EF1490" w:rsidP="00EF1490">
      <w:pPr>
        <w:contextualSpacing/>
      </w:pPr>
      <w:r>
        <w:t xml:space="preserve"> login</w:t>
      </w:r>
    </w:p>
    <w:p w14:paraId="63D8631B" w14:textId="77777777" w:rsidR="00EF1490" w:rsidRDefault="00EF1490" w:rsidP="00EF1490">
      <w:pPr>
        <w:contextualSpacing/>
      </w:pPr>
      <w:r>
        <w:t>!</w:t>
      </w:r>
    </w:p>
    <w:p w14:paraId="7F5EE38A" w14:textId="77777777" w:rsidR="00EF1490" w:rsidRDefault="00EF1490" w:rsidP="00EF1490">
      <w:pPr>
        <w:contextualSpacing/>
      </w:pPr>
      <w:r>
        <w:t>end</w:t>
      </w:r>
    </w:p>
    <w:p w14:paraId="764C1213" w14:textId="77777777" w:rsidR="00EF1490" w:rsidRDefault="00EF1490" w:rsidP="00EF1490">
      <w:pPr>
        <w:contextualSpacing/>
      </w:pPr>
    </w:p>
    <w:p w14:paraId="5F5E674D" w14:textId="77777777" w:rsidR="00EF1490" w:rsidRDefault="00EF1490" w:rsidP="00EF1490">
      <w:pPr>
        <w:contextualSpacing/>
      </w:pPr>
      <w:r>
        <w:t xml:space="preserve">R5#show </w:t>
      </w:r>
      <w:proofErr w:type="spellStart"/>
      <w:r>
        <w:t>ip</w:t>
      </w:r>
      <w:proofErr w:type="spellEnd"/>
      <w:r>
        <w:t xml:space="preserve"> route</w:t>
      </w:r>
    </w:p>
    <w:p w14:paraId="43ADCD50" w14:textId="77777777" w:rsidR="00EF1490" w:rsidRDefault="00EF1490" w:rsidP="00EF1490">
      <w:pPr>
        <w:contextualSpacing/>
      </w:pPr>
      <w:r>
        <w:t>Codes: L - local, C - connected, S - static, R - RIP, M - mobile, B - BGP</w:t>
      </w:r>
    </w:p>
    <w:p w14:paraId="7DAA55D1" w14:textId="77777777" w:rsidR="00EF1490" w:rsidRDefault="00EF1490" w:rsidP="00EF1490">
      <w:pPr>
        <w:contextualSpacing/>
      </w:pPr>
      <w:r>
        <w:t xml:space="preserve">       D - EIGRP, EX - EIGRP external, O - OSPF, IA - OSPF inter area</w:t>
      </w:r>
    </w:p>
    <w:p w14:paraId="0AAB3860" w14:textId="77777777" w:rsidR="00EF1490" w:rsidRDefault="00EF1490" w:rsidP="00EF1490">
      <w:pPr>
        <w:contextualSpacing/>
      </w:pPr>
      <w:r>
        <w:t xml:space="preserve">       N1 - OSPF NSSA external type 1, N2 - OSPF NSSA external type 2</w:t>
      </w:r>
    </w:p>
    <w:p w14:paraId="659E81AE" w14:textId="77777777" w:rsidR="00EF1490" w:rsidRDefault="00EF1490" w:rsidP="00EF1490">
      <w:pPr>
        <w:contextualSpacing/>
      </w:pPr>
      <w:r>
        <w:t xml:space="preserve">       E1 - OSPF external type 1, E2 - OSPF external type 2</w:t>
      </w:r>
    </w:p>
    <w:p w14:paraId="0CE1E301" w14:textId="77777777" w:rsidR="00EF1490" w:rsidRDefault="00EF1490" w:rsidP="00EF1490">
      <w:pPr>
        <w:contextualSpacing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50CE5B54" w14:textId="77777777" w:rsidR="00EF1490" w:rsidRDefault="00EF1490" w:rsidP="00EF1490">
      <w:pPr>
        <w:contextualSpacing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179287AD" w14:textId="77777777" w:rsidR="00EF1490" w:rsidRDefault="00EF1490" w:rsidP="00EF1490">
      <w:pPr>
        <w:contextualSpacing/>
      </w:pPr>
      <w:r>
        <w:t xml:space="preserve">       o - ODR, P - periodic downloaded static route, H - NHRP, l - LISP</w:t>
      </w:r>
    </w:p>
    <w:p w14:paraId="6B6BA95F" w14:textId="77777777" w:rsidR="00EF1490" w:rsidRDefault="00EF1490" w:rsidP="00EF1490">
      <w:pPr>
        <w:contextualSpacing/>
      </w:pPr>
      <w:r>
        <w:t xml:space="preserve">       a - application route</w:t>
      </w:r>
    </w:p>
    <w:p w14:paraId="1C4DA430" w14:textId="77777777" w:rsidR="00EF1490" w:rsidRDefault="00EF1490" w:rsidP="00EF1490">
      <w:pPr>
        <w:contextualSpacing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69A096E2" w14:textId="77777777" w:rsidR="00EF1490" w:rsidRDefault="00EF1490" w:rsidP="00EF1490">
      <w:pPr>
        <w:contextualSpacing/>
      </w:pPr>
    </w:p>
    <w:p w14:paraId="50C946F3" w14:textId="77777777" w:rsidR="00EF1490" w:rsidRDefault="00EF1490" w:rsidP="00EF1490">
      <w:pPr>
        <w:contextualSpacing/>
      </w:pPr>
      <w:r>
        <w:t>Gateway of last resort is not set</w:t>
      </w:r>
    </w:p>
    <w:p w14:paraId="54B3B2DD" w14:textId="77777777" w:rsidR="00EF1490" w:rsidRDefault="00EF1490" w:rsidP="00EF1490">
      <w:pPr>
        <w:contextualSpacing/>
      </w:pPr>
    </w:p>
    <w:p w14:paraId="0CE1B948" w14:textId="77777777" w:rsidR="00EF1490" w:rsidRDefault="00EF1490" w:rsidP="00EF1490">
      <w:pPr>
        <w:contextualSpacing/>
      </w:pPr>
      <w:r>
        <w:t xml:space="preserve">      10.0.0.0/8 is variably </w:t>
      </w:r>
      <w:proofErr w:type="spellStart"/>
      <w:r>
        <w:t>subnetted</w:t>
      </w:r>
      <w:proofErr w:type="spellEnd"/>
      <w:r>
        <w:t>, 8 subnets, 2 masks</w:t>
      </w:r>
    </w:p>
    <w:p w14:paraId="4A8DAF56" w14:textId="77777777" w:rsidR="00EF1490" w:rsidRDefault="00EF1490" w:rsidP="00EF1490">
      <w:pPr>
        <w:contextualSpacing/>
      </w:pPr>
      <w:r>
        <w:t>O E2     10.0.0.0/30 [110/1] via 10.0.1.5, 00:53:09, GigabitEthernet1</w:t>
      </w:r>
    </w:p>
    <w:p w14:paraId="388C4837" w14:textId="77777777" w:rsidR="00EF1490" w:rsidRDefault="00EF1490" w:rsidP="00EF1490">
      <w:pPr>
        <w:contextualSpacing/>
      </w:pPr>
      <w:r>
        <w:t>B        10.0.0.4/30 [20/0] via 10.0.2.6, 00:53:11</w:t>
      </w:r>
    </w:p>
    <w:p w14:paraId="78BB34E0" w14:textId="77777777" w:rsidR="00EF1490" w:rsidRDefault="00EF1490" w:rsidP="00EF1490">
      <w:pPr>
        <w:contextualSpacing/>
      </w:pPr>
      <w:r>
        <w:t>O        10.0.1.0/30 [110/2] via 10.0.1.5, 00:53:53, GigabitEthernet1</w:t>
      </w:r>
    </w:p>
    <w:p w14:paraId="40E87FD8" w14:textId="77777777" w:rsidR="00EF1490" w:rsidRDefault="00EF1490" w:rsidP="00EF1490">
      <w:pPr>
        <w:contextualSpacing/>
      </w:pPr>
      <w:r>
        <w:t>C        10.0.1.4/30 is directly connected, GigabitEthernet1</w:t>
      </w:r>
    </w:p>
    <w:p w14:paraId="327D4EB9" w14:textId="77777777" w:rsidR="00EF1490" w:rsidRDefault="00EF1490" w:rsidP="00EF1490">
      <w:pPr>
        <w:contextualSpacing/>
      </w:pPr>
      <w:r>
        <w:t>L        10.0.1.6/32 is directly connected, GigabitEthernet1</w:t>
      </w:r>
    </w:p>
    <w:p w14:paraId="0C41CD1A" w14:textId="77777777" w:rsidR="00EF1490" w:rsidRDefault="00EF1490" w:rsidP="00EF1490">
      <w:pPr>
        <w:contextualSpacing/>
      </w:pPr>
      <w:r>
        <w:t>O        10.0.2.0/30 [110/3] via 10.0.1.5, 00:53:53, GigabitEthernet1</w:t>
      </w:r>
    </w:p>
    <w:p w14:paraId="53661345" w14:textId="77777777" w:rsidR="00EF1490" w:rsidRDefault="00EF1490" w:rsidP="00EF1490">
      <w:pPr>
        <w:contextualSpacing/>
      </w:pPr>
      <w:r>
        <w:t>C        10.0.2.4/30 is directly connected, GigabitEthernet2</w:t>
      </w:r>
    </w:p>
    <w:p w14:paraId="0DFE1A15" w14:textId="77777777" w:rsidR="00EF1490" w:rsidRDefault="00EF1490" w:rsidP="00EF1490">
      <w:pPr>
        <w:contextualSpacing/>
      </w:pPr>
      <w:r>
        <w:t>L        10.0.2.5/32 is directly connected, GigabitEthernet2</w:t>
      </w:r>
    </w:p>
    <w:p w14:paraId="683B4D33" w14:textId="77777777" w:rsidR="00EF1490" w:rsidRDefault="00EF1490" w:rsidP="00EF1490">
      <w:pPr>
        <w:contextualSpacing/>
      </w:pPr>
      <w:r>
        <w:t>O E2  192.168.1.0/24 [110/1] via 10.0.1.5, 00:53:09, GigabitEthernet1</w:t>
      </w:r>
    </w:p>
    <w:p w14:paraId="460D98DC" w14:textId="77777777" w:rsidR="00EF1490" w:rsidRDefault="00EF1490" w:rsidP="00EF1490">
      <w:pPr>
        <w:contextualSpacing/>
      </w:pPr>
      <w:r>
        <w:t>O E2  192.168.2.0/24 [110/1] via 10.0.1.5, 00:53:09, GigabitEthernet1</w:t>
      </w:r>
    </w:p>
    <w:p w14:paraId="12AE0904" w14:textId="77777777" w:rsidR="00EF1490" w:rsidRDefault="00EF1490" w:rsidP="00EF1490">
      <w:pPr>
        <w:contextualSpacing/>
      </w:pPr>
      <w:r>
        <w:t xml:space="preserve">      192.168.3.0/24 is variably </w:t>
      </w:r>
      <w:proofErr w:type="spellStart"/>
      <w:r>
        <w:t>subnetted</w:t>
      </w:r>
      <w:proofErr w:type="spellEnd"/>
      <w:r>
        <w:t>, 2 subnets, 2 masks</w:t>
      </w:r>
    </w:p>
    <w:p w14:paraId="399C90CE" w14:textId="77777777" w:rsidR="00EF1490" w:rsidRDefault="00EF1490" w:rsidP="00EF1490">
      <w:pPr>
        <w:contextualSpacing/>
      </w:pPr>
      <w:r>
        <w:t>B        192.168.3.0/24 [200/0] via 192.168.3.1, 00:53:09</w:t>
      </w:r>
    </w:p>
    <w:p w14:paraId="466C0B13" w14:textId="77777777" w:rsidR="00EF1490" w:rsidRDefault="00EF1490" w:rsidP="00EF1490">
      <w:pPr>
        <w:contextualSpacing/>
      </w:pPr>
      <w:r>
        <w:t>O        192.168.3.1/32 [110/3] via 10.0.1.5, 00:53:53, GigabitEthernet1</w:t>
      </w:r>
    </w:p>
    <w:p w14:paraId="39F1A262" w14:textId="77777777" w:rsidR="00EF1490" w:rsidRDefault="00EF1490" w:rsidP="00EF1490">
      <w:pPr>
        <w:contextualSpacing/>
      </w:pPr>
      <w:r>
        <w:t xml:space="preserve">      192.168.4.0/32 is </w:t>
      </w:r>
      <w:proofErr w:type="spellStart"/>
      <w:r>
        <w:t>subnetted</w:t>
      </w:r>
      <w:proofErr w:type="spellEnd"/>
      <w:r>
        <w:t>, 1 subnets</w:t>
      </w:r>
    </w:p>
    <w:p w14:paraId="05EF5236" w14:textId="77777777" w:rsidR="00EF1490" w:rsidRDefault="00EF1490" w:rsidP="00EF1490">
      <w:pPr>
        <w:contextualSpacing/>
      </w:pPr>
      <w:r>
        <w:t>O        192.168.4.1 [110/2] via 10.0.1.5, 00:53:53, GigabitEthernet1</w:t>
      </w:r>
    </w:p>
    <w:p w14:paraId="49319578" w14:textId="77777777" w:rsidR="00EF1490" w:rsidRDefault="00EF1490" w:rsidP="00EF1490">
      <w:pPr>
        <w:contextualSpacing/>
      </w:pPr>
      <w:r>
        <w:t xml:space="preserve">      192.168.5.0/24 is variably </w:t>
      </w:r>
      <w:proofErr w:type="spellStart"/>
      <w:r>
        <w:t>subnetted</w:t>
      </w:r>
      <w:proofErr w:type="spellEnd"/>
      <w:r>
        <w:t>, 2 subnets, 2 masks</w:t>
      </w:r>
    </w:p>
    <w:p w14:paraId="0E3FEABF" w14:textId="77777777" w:rsidR="00EF1490" w:rsidRDefault="00EF1490" w:rsidP="00EF1490">
      <w:pPr>
        <w:contextualSpacing/>
      </w:pPr>
      <w:r>
        <w:t>C        192.168.5.0/24 is directly connected, Loopback0</w:t>
      </w:r>
    </w:p>
    <w:p w14:paraId="451D662C" w14:textId="77777777" w:rsidR="00EF1490" w:rsidRDefault="00EF1490" w:rsidP="00EF1490">
      <w:pPr>
        <w:contextualSpacing/>
      </w:pPr>
      <w:r>
        <w:t>L        192.168.5.1/32 is directly connected, Loopback0</w:t>
      </w:r>
    </w:p>
    <w:p w14:paraId="13E57616" w14:textId="77777777" w:rsidR="00EF1490" w:rsidRDefault="00EF1490" w:rsidP="00EF1490">
      <w:pPr>
        <w:contextualSpacing/>
      </w:pPr>
      <w:r>
        <w:t>B     192.168.6.0/24 [20/0] via 10.0.2.6, 00:53:11</w:t>
      </w:r>
    </w:p>
    <w:p w14:paraId="64EFE422" w14:textId="77777777" w:rsidR="00EF1490" w:rsidRDefault="00EF1490" w:rsidP="00EF1490">
      <w:pPr>
        <w:contextualSpacing/>
      </w:pPr>
      <w:r>
        <w:t>B     192.168.7.0/24 [20/130816] via 10.0.2.6, 00:53:11</w:t>
      </w:r>
    </w:p>
    <w:p w14:paraId="620FEAC1" w14:textId="77777777" w:rsidR="00EF1490" w:rsidRDefault="00EF1490" w:rsidP="00EF1490">
      <w:pPr>
        <w:contextualSpacing/>
      </w:pPr>
      <w:r>
        <w:t>R5#show ipv6 route</w:t>
      </w:r>
    </w:p>
    <w:p w14:paraId="17ADD85D" w14:textId="77777777" w:rsidR="00EF1490" w:rsidRDefault="00EF1490" w:rsidP="00EF1490">
      <w:pPr>
        <w:contextualSpacing/>
      </w:pPr>
      <w:r>
        <w:t>IPv6 Routing Table - default - 15 entries</w:t>
      </w:r>
    </w:p>
    <w:p w14:paraId="035230FE" w14:textId="77777777" w:rsidR="00EF1490" w:rsidRDefault="00EF1490" w:rsidP="00EF1490">
      <w:pPr>
        <w:contextualSpacing/>
      </w:pPr>
      <w:r>
        <w:t>Codes: C - Connected, L - Local, S - Static, U - Per-user Static route</w:t>
      </w:r>
    </w:p>
    <w:p w14:paraId="032E4583" w14:textId="77777777" w:rsidR="00EF1490" w:rsidRDefault="00EF1490" w:rsidP="00EF1490">
      <w:pPr>
        <w:contextualSpacing/>
      </w:pPr>
      <w:r>
        <w:t xml:space="preserve">       B - BGP, R - RIP, H - NHRP, I1 - ISIS L1</w:t>
      </w:r>
    </w:p>
    <w:p w14:paraId="212D5FC7" w14:textId="77777777" w:rsidR="00EF1490" w:rsidRDefault="00EF1490" w:rsidP="00EF1490">
      <w:pPr>
        <w:contextualSpacing/>
      </w:pPr>
      <w:r>
        <w:t xml:space="preserve">       I2 - ISIS L2, IA - ISIS interarea, IS - ISIS summary, D - EIGRP</w:t>
      </w:r>
    </w:p>
    <w:p w14:paraId="64C00DB5" w14:textId="77777777" w:rsidR="00EF1490" w:rsidRDefault="00EF1490" w:rsidP="00EF1490">
      <w:pPr>
        <w:contextualSpacing/>
      </w:pPr>
      <w:r>
        <w:t xml:space="preserve">       EX - EIGRP external, ND - ND Default, </w:t>
      </w:r>
      <w:proofErr w:type="spellStart"/>
      <w:r>
        <w:t>NDp</w:t>
      </w:r>
      <w:proofErr w:type="spellEnd"/>
      <w:r>
        <w:t xml:space="preserve"> - ND Prefix, DCE - Destination</w:t>
      </w:r>
    </w:p>
    <w:p w14:paraId="36DAC8B3" w14:textId="77777777" w:rsidR="00EF1490" w:rsidRDefault="00EF1490" w:rsidP="00EF1490">
      <w:pPr>
        <w:contextualSpacing/>
      </w:pPr>
      <w:r>
        <w:lastRenderedPageBreak/>
        <w:t xml:space="preserve">       </w:t>
      </w:r>
      <w:proofErr w:type="spellStart"/>
      <w:r>
        <w:t>NDr</w:t>
      </w:r>
      <w:proofErr w:type="spellEnd"/>
      <w:r>
        <w:t xml:space="preserve"> - Redirect, RL - RPL, O - OSPF Intra, OI - OSPF Inter</w:t>
      </w:r>
    </w:p>
    <w:p w14:paraId="02523CBE" w14:textId="77777777" w:rsidR="00EF1490" w:rsidRDefault="00EF1490" w:rsidP="00EF1490">
      <w:pPr>
        <w:contextualSpacing/>
      </w:pPr>
      <w:r>
        <w:t xml:space="preserve">      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2, ON1 - OSPF NSSA </w:t>
      </w:r>
      <w:proofErr w:type="spellStart"/>
      <w:r>
        <w:t>ext</w:t>
      </w:r>
      <w:proofErr w:type="spellEnd"/>
      <w:r>
        <w:t xml:space="preserve"> 1</w:t>
      </w:r>
    </w:p>
    <w:p w14:paraId="27F103F7" w14:textId="77777777" w:rsidR="00EF1490" w:rsidRDefault="00EF1490" w:rsidP="00EF1490">
      <w:pPr>
        <w:contextualSpacing/>
      </w:pPr>
      <w:r>
        <w:t xml:space="preserve">       ON2 - OSPF NSSA </w:t>
      </w:r>
      <w:proofErr w:type="spellStart"/>
      <w:r>
        <w:t>ext</w:t>
      </w:r>
      <w:proofErr w:type="spellEnd"/>
      <w:r>
        <w:t xml:space="preserve"> 2, la - LISP alt, </w:t>
      </w:r>
      <w:proofErr w:type="spellStart"/>
      <w:r>
        <w:t>lr</w:t>
      </w:r>
      <w:proofErr w:type="spellEnd"/>
      <w:r>
        <w:t xml:space="preserve"> - LISP site-registrations</w:t>
      </w:r>
    </w:p>
    <w:p w14:paraId="6431E463" w14:textId="77777777" w:rsidR="00EF1490" w:rsidRDefault="00EF1490" w:rsidP="00EF1490">
      <w:pPr>
        <w:contextualSpacing/>
      </w:pPr>
      <w:r>
        <w:t xml:space="preserve">       </w:t>
      </w:r>
      <w:proofErr w:type="spellStart"/>
      <w:r>
        <w:t>ld</w:t>
      </w:r>
      <w:proofErr w:type="spellEnd"/>
      <w:r>
        <w:t xml:space="preserve"> - LISP </w:t>
      </w:r>
      <w:proofErr w:type="spellStart"/>
      <w:r>
        <w:t>dyn-eid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 - LISP away, le - LISP extranet-policy</w:t>
      </w:r>
    </w:p>
    <w:p w14:paraId="691389A5" w14:textId="77777777" w:rsidR="00EF1490" w:rsidRDefault="00EF1490" w:rsidP="00EF1490">
      <w:pPr>
        <w:contextualSpacing/>
      </w:pPr>
      <w:r>
        <w:t xml:space="preserve">       a - Application</w:t>
      </w:r>
    </w:p>
    <w:p w14:paraId="2D947D6C" w14:textId="77777777" w:rsidR="00EF1490" w:rsidRDefault="00EF1490" w:rsidP="00EF1490">
      <w:pPr>
        <w:contextualSpacing/>
      </w:pPr>
      <w:r>
        <w:t>OE2 10:1::/64 [110/1]</w:t>
      </w:r>
    </w:p>
    <w:p w14:paraId="349C6317" w14:textId="77777777" w:rsidR="00EF1490" w:rsidRDefault="00EF1490" w:rsidP="00EF1490">
      <w:pPr>
        <w:contextualSpacing/>
      </w:pPr>
      <w:r>
        <w:t xml:space="preserve">     via FE80::E95:44FF:FEEE:1, GigabitEthernet1</w:t>
      </w:r>
    </w:p>
    <w:p w14:paraId="6E922E70" w14:textId="77777777" w:rsidR="00EF1490" w:rsidRDefault="00EF1490" w:rsidP="00EF1490">
      <w:pPr>
        <w:contextualSpacing/>
      </w:pPr>
      <w:r>
        <w:t>B   10:2::/64 [200/0]</w:t>
      </w:r>
    </w:p>
    <w:p w14:paraId="790C6AA8" w14:textId="77777777" w:rsidR="00EF1490" w:rsidRDefault="00EF1490" w:rsidP="00EF1490">
      <w:pPr>
        <w:contextualSpacing/>
      </w:pPr>
      <w:r>
        <w:t xml:space="preserve">     via 100:3::1</w:t>
      </w:r>
    </w:p>
    <w:p w14:paraId="6C64A57E" w14:textId="77777777" w:rsidR="00EF1490" w:rsidRDefault="00EF1490" w:rsidP="00EF1490">
      <w:pPr>
        <w:contextualSpacing/>
      </w:pPr>
      <w:r>
        <w:t>O   10:3::/64 [110/2]</w:t>
      </w:r>
    </w:p>
    <w:p w14:paraId="6C2DB35B" w14:textId="77777777" w:rsidR="00EF1490" w:rsidRDefault="00EF1490" w:rsidP="00EF1490">
      <w:pPr>
        <w:contextualSpacing/>
      </w:pPr>
      <w:r>
        <w:t xml:space="preserve">     via FE80::E95:44FF:FEEE:1, GigabitEthernet1</w:t>
      </w:r>
    </w:p>
    <w:p w14:paraId="30468925" w14:textId="77777777" w:rsidR="00EF1490" w:rsidRDefault="00EF1490" w:rsidP="00EF1490">
      <w:pPr>
        <w:contextualSpacing/>
      </w:pPr>
      <w:r>
        <w:t>C   10:4::/64 [0/0]</w:t>
      </w:r>
    </w:p>
    <w:p w14:paraId="1D081740" w14:textId="77777777" w:rsidR="00EF1490" w:rsidRDefault="00EF1490" w:rsidP="00EF1490">
      <w:pPr>
        <w:contextualSpacing/>
      </w:pPr>
      <w:r>
        <w:t xml:space="preserve">     via GigabitEthernet1, directly connected</w:t>
      </w:r>
    </w:p>
    <w:p w14:paraId="5A70BEAD" w14:textId="77777777" w:rsidR="00EF1490" w:rsidRDefault="00EF1490" w:rsidP="00EF1490">
      <w:pPr>
        <w:contextualSpacing/>
      </w:pPr>
      <w:r>
        <w:t>L   10:4::2/128 [0/0]</w:t>
      </w:r>
    </w:p>
    <w:p w14:paraId="324FD72E" w14:textId="77777777" w:rsidR="00EF1490" w:rsidRDefault="00EF1490" w:rsidP="00EF1490">
      <w:pPr>
        <w:contextualSpacing/>
      </w:pPr>
      <w:r>
        <w:t xml:space="preserve">     via GigabitEthernet1, receive</w:t>
      </w:r>
    </w:p>
    <w:p w14:paraId="3BFEBB81" w14:textId="77777777" w:rsidR="00EF1490" w:rsidRDefault="00EF1490" w:rsidP="00EF1490">
      <w:pPr>
        <w:contextualSpacing/>
      </w:pPr>
      <w:r>
        <w:t>C   10:5::/64 [0/0]</w:t>
      </w:r>
    </w:p>
    <w:p w14:paraId="366C1BC1" w14:textId="77777777" w:rsidR="00EF1490" w:rsidRDefault="00EF1490" w:rsidP="00EF1490">
      <w:pPr>
        <w:contextualSpacing/>
      </w:pPr>
      <w:r>
        <w:t xml:space="preserve">     via GigabitEthernet2, directly connected</w:t>
      </w:r>
    </w:p>
    <w:p w14:paraId="6C71976C" w14:textId="77777777" w:rsidR="00EF1490" w:rsidRDefault="00EF1490" w:rsidP="00EF1490">
      <w:pPr>
        <w:contextualSpacing/>
      </w:pPr>
      <w:r>
        <w:t>L   10:5::1/128 [0/0]</w:t>
      </w:r>
    </w:p>
    <w:p w14:paraId="5CCB020B" w14:textId="77777777" w:rsidR="00EF1490" w:rsidRDefault="00EF1490" w:rsidP="00EF1490">
      <w:pPr>
        <w:contextualSpacing/>
      </w:pPr>
      <w:r>
        <w:t xml:space="preserve">     via GigabitEthernet2, receive</w:t>
      </w:r>
    </w:p>
    <w:p w14:paraId="731A4AEA" w14:textId="77777777" w:rsidR="00EF1490" w:rsidRDefault="00EF1490" w:rsidP="00EF1490">
      <w:pPr>
        <w:contextualSpacing/>
      </w:pPr>
      <w:r>
        <w:t>OE2 100:1::/64 [110/1]</w:t>
      </w:r>
    </w:p>
    <w:p w14:paraId="52B8FAED" w14:textId="77777777" w:rsidR="00EF1490" w:rsidRDefault="00EF1490" w:rsidP="00EF1490">
      <w:pPr>
        <w:contextualSpacing/>
      </w:pPr>
      <w:r>
        <w:t xml:space="preserve">     via FE80::E95:44FF:FEEE:1, GigabitEthernet1</w:t>
      </w:r>
    </w:p>
    <w:p w14:paraId="1D7F431F" w14:textId="77777777" w:rsidR="00EF1490" w:rsidRDefault="00EF1490" w:rsidP="00EF1490">
      <w:pPr>
        <w:contextualSpacing/>
      </w:pPr>
      <w:r>
        <w:t>OE2 100:2::/64 [110/1]</w:t>
      </w:r>
    </w:p>
    <w:p w14:paraId="363EBAC1" w14:textId="77777777" w:rsidR="00EF1490" w:rsidRDefault="00EF1490" w:rsidP="00EF1490">
      <w:pPr>
        <w:contextualSpacing/>
      </w:pPr>
      <w:r>
        <w:t xml:space="preserve">     via FE80::E95:44FF:FEEE:1, GigabitEthernet1</w:t>
      </w:r>
    </w:p>
    <w:p w14:paraId="1F8F4453" w14:textId="77777777" w:rsidR="00EF1490" w:rsidRDefault="00EF1490" w:rsidP="00EF1490">
      <w:pPr>
        <w:contextualSpacing/>
      </w:pPr>
      <w:r>
        <w:t>B   100:3::/64 [200/0]</w:t>
      </w:r>
    </w:p>
    <w:p w14:paraId="563CDF32" w14:textId="77777777" w:rsidR="00EF1490" w:rsidRDefault="00EF1490" w:rsidP="00EF1490">
      <w:pPr>
        <w:contextualSpacing/>
      </w:pPr>
      <w:r>
        <w:t xml:space="preserve">     via 100:3::1</w:t>
      </w:r>
    </w:p>
    <w:p w14:paraId="784B6018" w14:textId="77777777" w:rsidR="00EF1490" w:rsidRDefault="00EF1490" w:rsidP="00EF1490">
      <w:pPr>
        <w:contextualSpacing/>
      </w:pPr>
      <w:r>
        <w:t>O   100:3::1/128 [110/2]</w:t>
      </w:r>
    </w:p>
    <w:p w14:paraId="7EB27E3D" w14:textId="77777777" w:rsidR="00EF1490" w:rsidRDefault="00EF1490" w:rsidP="00EF1490">
      <w:pPr>
        <w:contextualSpacing/>
      </w:pPr>
      <w:r>
        <w:t xml:space="preserve">     via FE80::E95:44FF:FEEE:1, GigabitEthernet1</w:t>
      </w:r>
    </w:p>
    <w:p w14:paraId="20A1DE60" w14:textId="77777777" w:rsidR="00EF1490" w:rsidRDefault="00EF1490" w:rsidP="00EF1490">
      <w:pPr>
        <w:contextualSpacing/>
      </w:pPr>
      <w:r>
        <w:t>O   100:4::1/128 [110/1]</w:t>
      </w:r>
    </w:p>
    <w:p w14:paraId="7CDCD838" w14:textId="77777777" w:rsidR="00EF1490" w:rsidRDefault="00EF1490" w:rsidP="00EF1490">
      <w:pPr>
        <w:contextualSpacing/>
      </w:pPr>
      <w:r>
        <w:t xml:space="preserve">     via FE80::E95:44FF:FEEE:1, GigabitEthernet1</w:t>
      </w:r>
    </w:p>
    <w:p w14:paraId="3F5FEA42" w14:textId="77777777" w:rsidR="00EF1490" w:rsidRDefault="00EF1490" w:rsidP="00EF1490">
      <w:pPr>
        <w:contextualSpacing/>
      </w:pPr>
      <w:r>
        <w:t>C   100:5::/64 [0/0]</w:t>
      </w:r>
    </w:p>
    <w:p w14:paraId="5DAAC103" w14:textId="77777777" w:rsidR="00EF1490" w:rsidRDefault="00EF1490" w:rsidP="00EF1490">
      <w:pPr>
        <w:contextualSpacing/>
      </w:pPr>
      <w:r>
        <w:t xml:space="preserve">     via Loopback0, directly connected</w:t>
      </w:r>
    </w:p>
    <w:p w14:paraId="7ABB8486" w14:textId="77777777" w:rsidR="00EF1490" w:rsidRDefault="00EF1490" w:rsidP="00EF1490">
      <w:pPr>
        <w:contextualSpacing/>
      </w:pPr>
      <w:r>
        <w:t>L   100:5::1/128 [0/0]</w:t>
      </w:r>
    </w:p>
    <w:p w14:paraId="06D8133A" w14:textId="77777777" w:rsidR="00EF1490" w:rsidRDefault="00EF1490" w:rsidP="00EF1490">
      <w:pPr>
        <w:contextualSpacing/>
      </w:pPr>
      <w:r>
        <w:t xml:space="preserve">     via Loopback0, receive</w:t>
      </w:r>
    </w:p>
    <w:p w14:paraId="2A664601" w14:textId="77777777" w:rsidR="00EF1490" w:rsidRDefault="00EF1490" w:rsidP="00EF1490">
      <w:pPr>
        <w:contextualSpacing/>
      </w:pPr>
      <w:r>
        <w:t>L   FF00::/8 [0/0]</w:t>
      </w:r>
    </w:p>
    <w:p w14:paraId="0909B75A" w14:textId="5F059DE3" w:rsidR="005F169A" w:rsidRDefault="00EF1490" w:rsidP="00EF1490">
      <w:pPr>
        <w:contextualSpacing/>
      </w:pPr>
      <w:r>
        <w:t xml:space="preserve">     via Null0, receive</w:t>
      </w:r>
    </w:p>
    <w:p w14:paraId="7586E654" w14:textId="28F17D5C" w:rsidR="00EF1490" w:rsidRDefault="00EF1490" w:rsidP="00EF1490">
      <w:pPr>
        <w:pStyle w:val="Heading2"/>
      </w:pPr>
      <w:r>
        <w:t>R6</w:t>
      </w:r>
    </w:p>
    <w:p w14:paraId="07A6B73E" w14:textId="77777777" w:rsidR="00EF1490" w:rsidRDefault="00EF1490" w:rsidP="00EF1490">
      <w:pPr>
        <w:contextualSpacing/>
      </w:pPr>
      <w:r>
        <w:t>R6#show run</w:t>
      </w:r>
    </w:p>
    <w:p w14:paraId="21D07003" w14:textId="77777777" w:rsidR="00EF1490" w:rsidRDefault="00EF1490" w:rsidP="00EF1490">
      <w:pPr>
        <w:contextualSpacing/>
      </w:pPr>
      <w:r>
        <w:t>Building configuration...</w:t>
      </w:r>
    </w:p>
    <w:p w14:paraId="5465D631" w14:textId="77777777" w:rsidR="00EF1490" w:rsidRDefault="00EF1490" w:rsidP="00EF1490">
      <w:pPr>
        <w:contextualSpacing/>
      </w:pPr>
    </w:p>
    <w:p w14:paraId="61D6EAFE" w14:textId="77777777" w:rsidR="00EF1490" w:rsidRDefault="00EF1490" w:rsidP="00EF1490">
      <w:pPr>
        <w:contextualSpacing/>
      </w:pPr>
      <w:r>
        <w:t>Current configuration : 4372 bytes</w:t>
      </w:r>
    </w:p>
    <w:p w14:paraId="0D020046" w14:textId="77777777" w:rsidR="00EF1490" w:rsidRDefault="00EF1490" w:rsidP="00EF1490">
      <w:pPr>
        <w:contextualSpacing/>
      </w:pPr>
      <w:r>
        <w:t>!</w:t>
      </w:r>
    </w:p>
    <w:p w14:paraId="20D1236C" w14:textId="77777777" w:rsidR="00EF1490" w:rsidRDefault="00EF1490" w:rsidP="00EF1490">
      <w:pPr>
        <w:contextualSpacing/>
      </w:pPr>
      <w:r>
        <w:t>! Last configuration change at 16:04:18 UTC Fri Jan 28 2022</w:t>
      </w:r>
    </w:p>
    <w:p w14:paraId="12489D3C" w14:textId="77777777" w:rsidR="00EF1490" w:rsidRDefault="00EF1490" w:rsidP="00EF1490">
      <w:pPr>
        <w:contextualSpacing/>
      </w:pPr>
      <w:r>
        <w:t>!</w:t>
      </w:r>
    </w:p>
    <w:p w14:paraId="06C4C6B7" w14:textId="77777777" w:rsidR="00EF1490" w:rsidRDefault="00EF1490" w:rsidP="00EF1490">
      <w:pPr>
        <w:contextualSpacing/>
      </w:pPr>
      <w:r>
        <w:t>version 16.9</w:t>
      </w:r>
    </w:p>
    <w:p w14:paraId="46080BA2" w14:textId="77777777" w:rsidR="00EF1490" w:rsidRDefault="00EF1490" w:rsidP="00EF1490">
      <w:pPr>
        <w:contextualSpacing/>
      </w:pPr>
      <w:r>
        <w:t>service timestamps debug datetime msec</w:t>
      </w:r>
    </w:p>
    <w:p w14:paraId="3DB325AF" w14:textId="77777777" w:rsidR="00EF1490" w:rsidRDefault="00EF1490" w:rsidP="00EF1490">
      <w:pPr>
        <w:contextualSpacing/>
      </w:pPr>
      <w:r>
        <w:lastRenderedPageBreak/>
        <w:t>service timestamps log datetime msec</w:t>
      </w:r>
    </w:p>
    <w:p w14:paraId="1CB990A1" w14:textId="77777777" w:rsidR="00EF1490" w:rsidRDefault="00EF1490" w:rsidP="00EF1490">
      <w:pPr>
        <w:contextualSpacing/>
      </w:pPr>
      <w:r>
        <w:t xml:space="preserve">platform </w:t>
      </w:r>
      <w:proofErr w:type="spellStart"/>
      <w:r>
        <w:t>qfp</w:t>
      </w:r>
      <w:proofErr w:type="spellEnd"/>
      <w:r>
        <w:t xml:space="preserve"> utilization monitor load 80</w:t>
      </w:r>
    </w:p>
    <w:p w14:paraId="15EE331A" w14:textId="77777777" w:rsidR="00EF1490" w:rsidRDefault="00EF1490" w:rsidP="00EF1490">
      <w:pPr>
        <w:contextualSpacing/>
      </w:pPr>
      <w:r>
        <w:t>no platform punt-keepalive disable-kernel-core</w:t>
      </w:r>
    </w:p>
    <w:p w14:paraId="6E2B3247" w14:textId="77777777" w:rsidR="00EF1490" w:rsidRDefault="00EF1490" w:rsidP="00EF1490">
      <w:pPr>
        <w:contextualSpacing/>
      </w:pPr>
      <w:r>
        <w:t>platform console serial</w:t>
      </w:r>
    </w:p>
    <w:p w14:paraId="0A34B2BA" w14:textId="77777777" w:rsidR="00EF1490" w:rsidRDefault="00EF1490" w:rsidP="00EF1490">
      <w:pPr>
        <w:contextualSpacing/>
      </w:pPr>
      <w:r>
        <w:t>!</w:t>
      </w:r>
    </w:p>
    <w:p w14:paraId="22B93076" w14:textId="77777777" w:rsidR="00EF1490" w:rsidRDefault="00EF1490" w:rsidP="00EF1490">
      <w:pPr>
        <w:contextualSpacing/>
      </w:pPr>
      <w:r>
        <w:t>hostname R6</w:t>
      </w:r>
    </w:p>
    <w:p w14:paraId="3584DCC2" w14:textId="77777777" w:rsidR="00EF1490" w:rsidRDefault="00EF1490" w:rsidP="00EF1490">
      <w:pPr>
        <w:contextualSpacing/>
      </w:pPr>
      <w:r>
        <w:t>!</w:t>
      </w:r>
    </w:p>
    <w:p w14:paraId="4515D9AA" w14:textId="77777777" w:rsidR="00EF1490" w:rsidRDefault="00EF1490" w:rsidP="00EF1490">
      <w:pPr>
        <w:contextualSpacing/>
      </w:pPr>
      <w:r>
        <w:t>boot-start-marker</w:t>
      </w:r>
    </w:p>
    <w:p w14:paraId="724C2AC4" w14:textId="77777777" w:rsidR="00EF1490" w:rsidRDefault="00EF1490" w:rsidP="00EF1490">
      <w:pPr>
        <w:contextualSpacing/>
      </w:pPr>
      <w:r>
        <w:t>boot-end-marker</w:t>
      </w:r>
    </w:p>
    <w:p w14:paraId="3F82A4F8" w14:textId="4F37A8D0" w:rsidR="00EF1490" w:rsidRDefault="00EF1490" w:rsidP="00EF1490">
      <w:pPr>
        <w:contextualSpacing/>
      </w:pPr>
      <w:r>
        <w:t>!</w:t>
      </w:r>
    </w:p>
    <w:p w14:paraId="11FF9709" w14:textId="77777777" w:rsidR="00EF1490" w:rsidRDefault="00EF1490" w:rsidP="00EF1490">
      <w:pPr>
        <w:contextualSpacing/>
      </w:pPr>
      <w:r>
        <w:t>ipv6 unicast-routing</w:t>
      </w:r>
    </w:p>
    <w:p w14:paraId="1551FF0D" w14:textId="77777777" w:rsidR="00EF1490" w:rsidRDefault="00EF1490" w:rsidP="00EF1490">
      <w:pPr>
        <w:contextualSpacing/>
      </w:pPr>
      <w:r>
        <w:t>multilink bundle-name authenticated</w:t>
      </w:r>
    </w:p>
    <w:p w14:paraId="05B253D8" w14:textId="77777777" w:rsidR="00EF1490" w:rsidRDefault="00EF1490" w:rsidP="00EF1490">
      <w:pPr>
        <w:contextualSpacing/>
      </w:pPr>
      <w:r>
        <w:t>!</w:t>
      </w:r>
    </w:p>
    <w:p w14:paraId="70655A3B" w14:textId="77777777" w:rsidR="00EF1490" w:rsidRDefault="00EF1490" w:rsidP="00EF1490">
      <w:pPr>
        <w:contextualSpacing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CSR1000V </w:t>
      </w:r>
      <w:proofErr w:type="spellStart"/>
      <w:r>
        <w:t>sn</w:t>
      </w:r>
      <w:proofErr w:type="spellEnd"/>
      <w:r>
        <w:t xml:space="preserve"> 98GB0MFTGTD</w:t>
      </w:r>
    </w:p>
    <w:p w14:paraId="7B43752D" w14:textId="77777777" w:rsidR="00EF1490" w:rsidRDefault="00EF1490" w:rsidP="00EF1490">
      <w:pPr>
        <w:contextualSpacing/>
      </w:pPr>
      <w:r>
        <w:t>no license smart enable</w:t>
      </w:r>
    </w:p>
    <w:p w14:paraId="65F34757" w14:textId="77777777" w:rsidR="00EF1490" w:rsidRDefault="00EF1490" w:rsidP="00EF1490">
      <w:pPr>
        <w:contextualSpacing/>
      </w:pPr>
      <w:r>
        <w:t>diagnostic bootup level minimal</w:t>
      </w:r>
    </w:p>
    <w:p w14:paraId="4104C885" w14:textId="77777777" w:rsidR="00EF1490" w:rsidRDefault="00EF1490" w:rsidP="00EF1490">
      <w:pPr>
        <w:contextualSpacing/>
      </w:pPr>
      <w:r>
        <w:t>!</w:t>
      </w:r>
    </w:p>
    <w:p w14:paraId="6F8D7014" w14:textId="77777777" w:rsidR="00EF1490" w:rsidRDefault="00EF1490" w:rsidP="00EF1490">
      <w:pPr>
        <w:contextualSpacing/>
      </w:pPr>
      <w:r>
        <w:t>spanning-tree extend system-id</w:t>
      </w:r>
    </w:p>
    <w:p w14:paraId="2011A056" w14:textId="77777777" w:rsidR="00EF1490" w:rsidRDefault="00EF1490" w:rsidP="00EF1490">
      <w:pPr>
        <w:contextualSpacing/>
      </w:pPr>
      <w:r>
        <w:t>!</w:t>
      </w:r>
    </w:p>
    <w:p w14:paraId="1FC03756" w14:textId="77777777" w:rsidR="00EF1490" w:rsidRDefault="00EF1490" w:rsidP="00EF1490">
      <w:pPr>
        <w:contextualSpacing/>
      </w:pPr>
      <w:r>
        <w:t>redundancy</w:t>
      </w:r>
    </w:p>
    <w:p w14:paraId="6F1D4B40" w14:textId="77777777" w:rsidR="00874B6C" w:rsidRDefault="00EF1490" w:rsidP="00EF1490">
      <w:pPr>
        <w:contextualSpacing/>
      </w:pPr>
      <w:r>
        <w:t>!</w:t>
      </w:r>
    </w:p>
    <w:p w14:paraId="5C5AE92A" w14:textId="6EDEA999" w:rsidR="00EF1490" w:rsidRDefault="00EF1490" w:rsidP="00EF1490">
      <w:pPr>
        <w:contextualSpacing/>
      </w:pPr>
      <w:r>
        <w:t>interface Loopback0</w:t>
      </w:r>
    </w:p>
    <w:p w14:paraId="26AFE081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192.168.6.1 255.255.255.0</w:t>
      </w:r>
    </w:p>
    <w:p w14:paraId="44446C16" w14:textId="77777777" w:rsidR="00EF1490" w:rsidRDefault="00EF1490" w:rsidP="00EF1490">
      <w:pPr>
        <w:contextualSpacing/>
      </w:pPr>
      <w:r>
        <w:t xml:space="preserve"> ipv6 address 100:6::1/64</w:t>
      </w:r>
    </w:p>
    <w:p w14:paraId="0FF35CD0" w14:textId="77777777" w:rsidR="00EF1490" w:rsidRDefault="00EF1490" w:rsidP="00EF1490">
      <w:pPr>
        <w:contextualSpacing/>
      </w:pPr>
      <w:r>
        <w:t xml:space="preserve"> ipv6 </w:t>
      </w:r>
      <w:proofErr w:type="spellStart"/>
      <w:r>
        <w:t>eigrp</w:t>
      </w:r>
      <w:proofErr w:type="spellEnd"/>
      <w:r>
        <w:t xml:space="preserve"> 12</w:t>
      </w:r>
    </w:p>
    <w:p w14:paraId="063C62B8" w14:textId="77777777" w:rsidR="00EF1490" w:rsidRDefault="00EF1490" w:rsidP="00EF1490">
      <w:pPr>
        <w:contextualSpacing/>
      </w:pPr>
      <w:r>
        <w:t>!</w:t>
      </w:r>
    </w:p>
    <w:p w14:paraId="55A3E770" w14:textId="77777777" w:rsidR="00EF1490" w:rsidRDefault="00EF1490" w:rsidP="00EF1490">
      <w:pPr>
        <w:contextualSpacing/>
      </w:pPr>
      <w:r>
        <w:t>interface GigabitEthernet1</w:t>
      </w:r>
    </w:p>
    <w:p w14:paraId="0BF28F2E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10.0.0.6 255.255.255.252</w:t>
      </w:r>
    </w:p>
    <w:p w14:paraId="736B82DE" w14:textId="77777777" w:rsidR="00EF1490" w:rsidRDefault="00EF1490" w:rsidP="00EF1490">
      <w:pPr>
        <w:contextualSpacing/>
      </w:pPr>
      <w:r>
        <w:t xml:space="preserve"> negotiation auto</w:t>
      </w:r>
    </w:p>
    <w:p w14:paraId="7E887076" w14:textId="77777777" w:rsidR="00EF1490" w:rsidRDefault="00EF1490" w:rsidP="00EF1490">
      <w:pPr>
        <w:contextualSpacing/>
      </w:pPr>
      <w:r>
        <w:t xml:space="preserve"> ipv6 address 10:6::1/64</w:t>
      </w:r>
    </w:p>
    <w:p w14:paraId="534F5BC6" w14:textId="77777777" w:rsidR="00EF1490" w:rsidRDefault="00EF1490" w:rsidP="00EF1490">
      <w:pPr>
        <w:contextualSpacing/>
      </w:pPr>
      <w:r>
        <w:t xml:space="preserve"> ipv6 </w:t>
      </w:r>
      <w:proofErr w:type="spellStart"/>
      <w:r>
        <w:t>eigrp</w:t>
      </w:r>
      <w:proofErr w:type="spellEnd"/>
      <w:r>
        <w:t xml:space="preserve"> 12</w:t>
      </w:r>
    </w:p>
    <w:p w14:paraId="26808CFA" w14:textId="77777777" w:rsidR="00EF1490" w:rsidRDefault="00EF1490" w:rsidP="00EF1490">
      <w:pPr>
        <w:contextualSpacing/>
      </w:pPr>
      <w:r>
        <w:t xml:space="preserve"> no mop enabled</w:t>
      </w:r>
    </w:p>
    <w:p w14:paraId="2CAD28B1" w14:textId="77777777" w:rsidR="00EF1490" w:rsidRDefault="00EF1490" w:rsidP="00EF1490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09FEC7ED" w14:textId="77777777" w:rsidR="00EF1490" w:rsidRDefault="00EF1490" w:rsidP="00EF1490">
      <w:pPr>
        <w:contextualSpacing/>
      </w:pPr>
      <w:r>
        <w:t>!</w:t>
      </w:r>
    </w:p>
    <w:p w14:paraId="0E48765D" w14:textId="77777777" w:rsidR="00EF1490" w:rsidRDefault="00EF1490" w:rsidP="00EF1490">
      <w:pPr>
        <w:contextualSpacing/>
      </w:pPr>
      <w:r>
        <w:t>interface GigabitEthernet2</w:t>
      </w:r>
    </w:p>
    <w:p w14:paraId="0CF18828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10.0.2.6 255.255.255.252</w:t>
      </w:r>
    </w:p>
    <w:p w14:paraId="29012D1E" w14:textId="77777777" w:rsidR="00EF1490" w:rsidRDefault="00EF1490" w:rsidP="00EF1490">
      <w:pPr>
        <w:contextualSpacing/>
      </w:pPr>
      <w:r>
        <w:t xml:space="preserve"> negotiation auto</w:t>
      </w:r>
    </w:p>
    <w:p w14:paraId="2D2C8F6C" w14:textId="77777777" w:rsidR="00EF1490" w:rsidRDefault="00EF1490" w:rsidP="00EF1490">
      <w:pPr>
        <w:contextualSpacing/>
      </w:pPr>
      <w:r>
        <w:t xml:space="preserve"> ipv6 address 10:5::2/64</w:t>
      </w:r>
    </w:p>
    <w:p w14:paraId="2186EC91" w14:textId="77777777" w:rsidR="00EF1490" w:rsidRDefault="00EF1490" w:rsidP="00EF1490">
      <w:pPr>
        <w:contextualSpacing/>
      </w:pPr>
      <w:r>
        <w:t xml:space="preserve"> no mop enabled</w:t>
      </w:r>
    </w:p>
    <w:p w14:paraId="502E3158" w14:textId="77777777" w:rsidR="00EF1490" w:rsidRDefault="00EF1490" w:rsidP="00EF1490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1727DF6D" w14:textId="77777777" w:rsidR="00EF1490" w:rsidRDefault="00EF1490" w:rsidP="00EF1490">
      <w:pPr>
        <w:contextualSpacing/>
      </w:pPr>
      <w:r>
        <w:t>!</w:t>
      </w:r>
    </w:p>
    <w:p w14:paraId="6FB325FF" w14:textId="77777777" w:rsidR="00EF1490" w:rsidRDefault="00EF1490" w:rsidP="00EF1490">
      <w:pPr>
        <w:contextualSpacing/>
      </w:pPr>
      <w:r>
        <w:t>interface GigabitEthernet3</w:t>
      </w:r>
    </w:p>
    <w:p w14:paraId="46C599D4" w14:textId="77777777" w:rsidR="00EF1490" w:rsidRDefault="00EF1490" w:rsidP="00EF1490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25AB2CF7" w14:textId="77777777" w:rsidR="00EF1490" w:rsidRDefault="00EF1490" w:rsidP="00EF1490">
      <w:pPr>
        <w:contextualSpacing/>
      </w:pPr>
      <w:r>
        <w:t xml:space="preserve"> shutdown</w:t>
      </w:r>
    </w:p>
    <w:p w14:paraId="32E8B621" w14:textId="77777777" w:rsidR="00EF1490" w:rsidRDefault="00EF1490" w:rsidP="00EF1490">
      <w:pPr>
        <w:contextualSpacing/>
      </w:pPr>
      <w:r>
        <w:t xml:space="preserve"> negotiation auto</w:t>
      </w:r>
    </w:p>
    <w:p w14:paraId="249FE4E2" w14:textId="77777777" w:rsidR="00EF1490" w:rsidRDefault="00EF1490" w:rsidP="00EF1490">
      <w:pPr>
        <w:contextualSpacing/>
      </w:pPr>
      <w:r>
        <w:t xml:space="preserve"> no mop enabled</w:t>
      </w:r>
    </w:p>
    <w:p w14:paraId="251C843A" w14:textId="77777777" w:rsidR="00EF1490" w:rsidRDefault="00EF1490" w:rsidP="00EF1490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52095B8B" w14:textId="77777777" w:rsidR="00EF1490" w:rsidRDefault="00EF1490" w:rsidP="00EF1490">
      <w:pPr>
        <w:contextualSpacing/>
      </w:pPr>
      <w:r>
        <w:lastRenderedPageBreak/>
        <w:t>!</w:t>
      </w:r>
    </w:p>
    <w:p w14:paraId="4C09BF5C" w14:textId="77777777" w:rsidR="00EF1490" w:rsidRDefault="00EF1490" w:rsidP="00EF1490">
      <w:pPr>
        <w:contextualSpacing/>
      </w:pPr>
      <w:r>
        <w:t>interface GigabitEthernet4</w:t>
      </w:r>
    </w:p>
    <w:p w14:paraId="2CFEFA6C" w14:textId="77777777" w:rsidR="00EF1490" w:rsidRDefault="00EF1490" w:rsidP="00EF1490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CD9DE72" w14:textId="77777777" w:rsidR="00EF1490" w:rsidRDefault="00EF1490" w:rsidP="00EF1490">
      <w:pPr>
        <w:contextualSpacing/>
      </w:pPr>
      <w:r>
        <w:t xml:space="preserve"> shutdown</w:t>
      </w:r>
    </w:p>
    <w:p w14:paraId="5D3793C1" w14:textId="77777777" w:rsidR="00EF1490" w:rsidRDefault="00EF1490" w:rsidP="00EF1490">
      <w:pPr>
        <w:contextualSpacing/>
      </w:pPr>
      <w:r>
        <w:t xml:space="preserve"> negotiation auto</w:t>
      </w:r>
    </w:p>
    <w:p w14:paraId="382C32DF" w14:textId="77777777" w:rsidR="00EF1490" w:rsidRDefault="00EF1490" w:rsidP="00EF1490">
      <w:pPr>
        <w:contextualSpacing/>
      </w:pPr>
      <w:r>
        <w:t xml:space="preserve"> no mop enabled</w:t>
      </w:r>
    </w:p>
    <w:p w14:paraId="12A87419" w14:textId="77777777" w:rsidR="00EF1490" w:rsidRDefault="00EF1490" w:rsidP="00EF1490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73D17C62" w14:textId="2236C4D6" w:rsidR="00EF1490" w:rsidRDefault="00EF1490" w:rsidP="00EF1490">
      <w:pPr>
        <w:contextualSpacing/>
      </w:pPr>
      <w:r>
        <w:t>!</w:t>
      </w:r>
    </w:p>
    <w:p w14:paraId="469DA40D" w14:textId="77777777" w:rsidR="00EF1490" w:rsidRDefault="00EF1490" w:rsidP="00EF1490">
      <w:pPr>
        <w:contextualSpacing/>
      </w:pPr>
      <w:r>
        <w:t xml:space="preserve">router </w:t>
      </w:r>
      <w:proofErr w:type="spellStart"/>
      <w:r>
        <w:t>eigrp</w:t>
      </w:r>
      <w:proofErr w:type="spellEnd"/>
      <w:r>
        <w:t xml:space="preserve"> 2</w:t>
      </w:r>
    </w:p>
    <w:p w14:paraId="28AB68A8" w14:textId="77777777" w:rsidR="00EF1490" w:rsidRDefault="00EF1490" w:rsidP="00EF1490">
      <w:pPr>
        <w:contextualSpacing/>
      </w:pPr>
      <w:r>
        <w:t xml:space="preserve"> network 10.0.0.4 0.0.0.3</w:t>
      </w:r>
    </w:p>
    <w:p w14:paraId="52DAB804" w14:textId="77777777" w:rsidR="00EF1490" w:rsidRDefault="00EF1490" w:rsidP="00EF1490">
      <w:pPr>
        <w:contextualSpacing/>
      </w:pPr>
      <w:r>
        <w:t xml:space="preserve"> network 10.0.2.4 0.0.0.3</w:t>
      </w:r>
    </w:p>
    <w:p w14:paraId="2BD25A21" w14:textId="77777777" w:rsidR="00EF1490" w:rsidRDefault="00EF1490" w:rsidP="00EF1490">
      <w:pPr>
        <w:contextualSpacing/>
      </w:pPr>
      <w:r>
        <w:t xml:space="preserve"> network 192.168.6.0</w:t>
      </w:r>
    </w:p>
    <w:p w14:paraId="3FD87450" w14:textId="77777777" w:rsidR="00EF1490" w:rsidRDefault="00EF1490" w:rsidP="00EF1490">
      <w:pPr>
        <w:contextualSpacing/>
      </w:pPr>
      <w:r>
        <w:t xml:space="preserve"> redistribute </w:t>
      </w:r>
      <w:proofErr w:type="spellStart"/>
      <w:r>
        <w:t>bgp</w:t>
      </w:r>
      <w:proofErr w:type="spellEnd"/>
      <w:r>
        <w:t xml:space="preserve"> 12 metric 10000 100 255 240 65535</w:t>
      </w:r>
    </w:p>
    <w:p w14:paraId="6DF2F01C" w14:textId="77777777" w:rsidR="00EF1490" w:rsidRDefault="00EF1490" w:rsidP="00EF1490">
      <w:pPr>
        <w:contextualSpacing/>
      </w:pPr>
      <w:r>
        <w:t>!</w:t>
      </w:r>
    </w:p>
    <w:p w14:paraId="1BF25437" w14:textId="77777777" w:rsidR="00EF1490" w:rsidRDefault="00EF1490" w:rsidP="00EF1490">
      <w:pPr>
        <w:contextualSpacing/>
      </w:pPr>
      <w:r>
        <w:t xml:space="preserve">router </w:t>
      </w:r>
      <w:proofErr w:type="spellStart"/>
      <w:r>
        <w:t>bgp</w:t>
      </w:r>
      <w:proofErr w:type="spellEnd"/>
      <w:r>
        <w:t xml:space="preserve"> 12</w:t>
      </w:r>
    </w:p>
    <w:p w14:paraId="3A958724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bgp</w:t>
      </w:r>
      <w:proofErr w:type="spellEnd"/>
      <w:r>
        <w:t xml:space="preserve"> log-neighbor-changes</w:t>
      </w:r>
    </w:p>
    <w:p w14:paraId="156E3CA8" w14:textId="77777777" w:rsidR="00EF1490" w:rsidRDefault="00EF1490" w:rsidP="00EF1490">
      <w:pPr>
        <w:contextualSpacing/>
      </w:pPr>
      <w:r>
        <w:t xml:space="preserve"> neighbor 10:5::1 remote-as 11</w:t>
      </w:r>
    </w:p>
    <w:p w14:paraId="4119C4EF" w14:textId="77777777" w:rsidR="00EF1490" w:rsidRDefault="00EF1490" w:rsidP="00EF1490">
      <w:pPr>
        <w:contextualSpacing/>
      </w:pPr>
      <w:r>
        <w:t xml:space="preserve"> neighbor 10.0.2.5 remote-as 11</w:t>
      </w:r>
    </w:p>
    <w:p w14:paraId="14A4DEBE" w14:textId="77777777" w:rsidR="00EF1490" w:rsidRDefault="00EF1490" w:rsidP="00EF1490">
      <w:pPr>
        <w:contextualSpacing/>
      </w:pPr>
      <w:r>
        <w:t xml:space="preserve"> !</w:t>
      </w:r>
    </w:p>
    <w:p w14:paraId="1401D14E" w14:textId="77777777" w:rsidR="00EF1490" w:rsidRDefault="00EF1490" w:rsidP="00EF1490">
      <w:pPr>
        <w:contextualSpacing/>
      </w:pPr>
      <w:r>
        <w:t xml:space="preserve"> address-family ipv4</w:t>
      </w:r>
    </w:p>
    <w:p w14:paraId="24C74C3E" w14:textId="77777777" w:rsidR="00EF1490" w:rsidRDefault="00EF1490" w:rsidP="00EF1490">
      <w:pPr>
        <w:contextualSpacing/>
      </w:pPr>
      <w:r>
        <w:t xml:space="preserve">  redistribute </w:t>
      </w:r>
      <w:proofErr w:type="spellStart"/>
      <w:r>
        <w:t>eigrp</w:t>
      </w:r>
      <w:proofErr w:type="spellEnd"/>
      <w:r>
        <w:t xml:space="preserve"> 2</w:t>
      </w:r>
    </w:p>
    <w:p w14:paraId="0CC4B520" w14:textId="77777777" w:rsidR="00EF1490" w:rsidRDefault="00EF1490" w:rsidP="00EF1490">
      <w:pPr>
        <w:contextualSpacing/>
      </w:pPr>
      <w:r>
        <w:t xml:space="preserve">  no neighbor 10:5::1 activate</w:t>
      </w:r>
    </w:p>
    <w:p w14:paraId="716554DA" w14:textId="77777777" w:rsidR="00EF1490" w:rsidRDefault="00EF1490" w:rsidP="00EF1490">
      <w:pPr>
        <w:contextualSpacing/>
      </w:pPr>
      <w:r>
        <w:t xml:space="preserve">  neighbor 10.0.2.5 activate</w:t>
      </w:r>
    </w:p>
    <w:p w14:paraId="5775334B" w14:textId="77777777" w:rsidR="00EF1490" w:rsidRDefault="00EF1490" w:rsidP="00EF1490">
      <w:pPr>
        <w:contextualSpacing/>
      </w:pPr>
      <w:r>
        <w:t xml:space="preserve"> exit-address-family</w:t>
      </w:r>
    </w:p>
    <w:p w14:paraId="463DA714" w14:textId="77777777" w:rsidR="00EF1490" w:rsidRDefault="00EF1490" w:rsidP="00EF1490">
      <w:pPr>
        <w:contextualSpacing/>
      </w:pPr>
      <w:r>
        <w:t xml:space="preserve"> !</w:t>
      </w:r>
    </w:p>
    <w:p w14:paraId="463F7425" w14:textId="77777777" w:rsidR="00EF1490" w:rsidRDefault="00EF1490" w:rsidP="00EF1490">
      <w:pPr>
        <w:contextualSpacing/>
      </w:pPr>
      <w:r>
        <w:t xml:space="preserve"> address-family ipv6</w:t>
      </w:r>
    </w:p>
    <w:p w14:paraId="0B578D08" w14:textId="77777777" w:rsidR="00EF1490" w:rsidRDefault="00EF1490" w:rsidP="00EF1490">
      <w:pPr>
        <w:contextualSpacing/>
      </w:pPr>
      <w:r>
        <w:t xml:space="preserve">  neighbor 10:5::1 activate</w:t>
      </w:r>
    </w:p>
    <w:p w14:paraId="38CA1A5D" w14:textId="77777777" w:rsidR="00EF1490" w:rsidRDefault="00EF1490" w:rsidP="00EF1490">
      <w:pPr>
        <w:contextualSpacing/>
      </w:pPr>
      <w:r>
        <w:t xml:space="preserve"> exit-address-family</w:t>
      </w:r>
    </w:p>
    <w:p w14:paraId="3C622CF0" w14:textId="77777777" w:rsidR="00EF1490" w:rsidRDefault="00EF1490" w:rsidP="00EF1490">
      <w:pPr>
        <w:contextualSpacing/>
      </w:pPr>
      <w:r>
        <w:t>!</w:t>
      </w:r>
    </w:p>
    <w:p w14:paraId="1D62D426" w14:textId="77777777" w:rsidR="00EF1490" w:rsidRDefault="00EF1490" w:rsidP="00EF1490">
      <w:pPr>
        <w:contextualSpacing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73716AED" w14:textId="77777777" w:rsidR="00EF1490" w:rsidRDefault="00EF1490" w:rsidP="00EF1490">
      <w:pPr>
        <w:contextualSpacing/>
      </w:pPr>
      <w:proofErr w:type="spellStart"/>
      <w:r>
        <w:t>ip</w:t>
      </w:r>
      <w:proofErr w:type="spellEnd"/>
      <w:r>
        <w:t xml:space="preserve"> http server</w:t>
      </w:r>
    </w:p>
    <w:p w14:paraId="611FFDFB" w14:textId="77777777" w:rsidR="00EF1490" w:rsidRDefault="00EF1490" w:rsidP="00EF1490">
      <w:pPr>
        <w:contextualSpacing/>
      </w:pPr>
      <w:proofErr w:type="spellStart"/>
      <w:r>
        <w:t>ip</w:t>
      </w:r>
      <w:proofErr w:type="spellEnd"/>
      <w:r>
        <w:t xml:space="preserve"> http authentication local</w:t>
      </w:r>
    </w:p>
    <w:p w14:paraId="235F7800" w14:textId="77777777" w:rsidR="00EF1490" w:rsidRDefault="00EF1490" w:rsidP="00EF1490">
      <w:pPr>
        <w:contextualSpacing/>
      </w:pPr>
      <w:proofErr w:type="spellStart"/>
      <w:r>
        <w:t>ip</w:t>
      </w:r>
      <w:proofErr w:type="spellEnd"/>
      <w:r>
        <w:t xml:space="preserve"> http secure-server</w:t>
      </w:r>
    </w:p>
    <w:p w14:paraId="2019BC99" w14:textId="21A1ADD4" w:rsidR="00EF1490" w:rsidRDefault="00EF1490" w:rsidP="00EF1490">
      <w:pPr>
        <w:contextualSpacing/>
      </w:pPr>
      <w:r>
        <w:t>!</w:t>
      </w:r>
    </w:p>
    <w:p w14:paraId="16650C9B" w14:textId="77777777" w:rsidR="00EF1490" w:rsidRDefault="00EF1490" w:rsidP="00EF1490">
      <w:pPr>
        <w:contextualSpacing/>
      </w:pPr>
      <w:r>
        <w:t xml:space="preserve">ipv6 router </w:t>
      </w:r>
      <w:proofErr w:type="spellStart"/>
      <w:r>
        <w:t>eigrp</w:t>
      </w:r>
      <w:proofErr w:type="spellEnd"/>
      <w:r>
        <w:t xml:space="preserve"> 12</w:t>
      </w:r>
    </w:p>
    <w:p w14:paraId="3DA153AD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eigrp</w:t>
      </w:r>
      <w:proofErr w:type="spellEnd"/>
      <w:r>
        <w:t xml:space="preserve"> router-id 6.6.6.6</w:t>
      </w:r>
    </w:p>
    <w:p w14:paraId="7113E49E" w14:textId="77777777" w:rsidR="00EF1490" w:rsidRDefault="00EF1490" w:rsidP="00EF1490">
      <w:pPr>
        <w:contextualSpacing/>
      </w:pPr>
      <w:r>
        <w:t xml:space="preserve"> redistribute </w:t>
      </w:r>
      <w:proofErr w:type="spellStart"/>
      <w:r>
        <w:t>bgp</w:t>
      </w:r>
      <w:proofErr w:type="spellEnd"/>
      <w:r>
        <w:t xml:space="preserve"> 12 metric 10000 100 254 254 65535</w:t>
      </w:r>
    </w:p>
    <w:p w14:paraId="23367A43" w14:textId="77777777" w:rsidR="00EF1490" w:rsidRDefault="00EF1490" w:rsidP="00EF1490">
      <w:pPr>
        <w:contextualSpacing/>
      </w:pPr>
      <w:r>
        <w:t>!</w:t>
      </w:r>
    </w:p>
    <w:p w14:paraId="7BFD0F5D" w14:textId="77777777" w:rsidR="00EF1490" w:rsidRDefault="00EF1490" w:rsidP="00EF1490">
      <w:pPr>
        <w:contextualSpacing/>
      </w:pPr>
      <w:r>
        <w:t xml:space="preserve">ipv6 router </w:t>
      </w:r>
      <w:proofErr w:type="spellStart"/>
      <w:r>
        <w:t>eigrp</w:t>
      </w:r>
      <w:proofErr w:type="spellEnd"/>
      <w:r>
        <w:t xml:space="preserve"> 2</w:t>
      </w:r>
    </w:p>
    <w:p w14:paraId="36435760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eigrp</w:t>
      </w:r>
      <w:proofErr w:type="spellEnd"/>
      <w:r>
        <w:t xml:space="preserve"> router-id 6.6.6.6</w:t>
      </w:r>
    </w:p>
    <w:p w14:paraId="507BC9A0" w14:textId="77777777" w:rsidR="00EF1490" w:rsidRDefault="00EF1490" w:rsidP="00EF1490">
      <w:pPr>
        <w:contextualSpacing/>
      </w:pPr>
      <w:r>
        <w:t xml:space="preserve"> redistribute </w:t>
      </w:r>
      <w:proofErr w:type="spellStart"/>
      <w:r>
        <w:t>bgp</w:t>
      </w:r>
      <w:proofErr w:type="spellEnd"/>
      <w:r>
        <w:t xml:space="preserve"> 12 metric 10000 100 254 254 65535</w:t>
      </w:r>
    </w:p>
    <w:p w14:paraId="37F2F177" w14:textId="77777777" w:rsidR="00EF1490" w:rsidRDefault="00EF1490" w:rsidP="00EF1490">
      <w:pPr>
        <w:contextualSpacing/>
      </w:pPr>
      <w:r>
        <w:t xml:space="preserve"> redistribute connected</w:t>
      </w:r>
    </w:p>
    <w:p w14:paraId="7E26431C" w14:textId="77777777" w:rsidR="00EF1490" w:rsidRDefault="00EF1490" w:rsidP="00EF1490">
      <w:pPr>
        <w:contextualSpacing/>
      </w:pPr>
      <w:r>
        <w:t>!</w:t>
      </w:r>
    </w:p>
    <w:p w14:paraId="7070D0E6" w14:textId="77777777" w:rsidR="00EF1490" w:rsidRDefault="00EF1490" w:rsidP="00EF1490">
      <w:pPr>
        <w:contextualSpacing/>
      </w:pPr>
      <w:r>
        <w:t>line con 0</w:t>
      </w:r>
    </w:p>
    <w:p w14:paraId="330B0835" w14:textId="77777777" w:rsidR="00EF1490" w:rsidRDefault="00EF1490" w:rsidP="00EF1490">
      <w:pPr>
        <w:contextualSpacing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4946AE72" w14:textId="77777777" w:rsidR="00EF1490" w:rsidRDefault="00EF1490" w:rsidP="00EF1490">
      <w:pPr>
        <w:contextualSpacing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379F3969" w14:textId="77777777" w:rsidR="00EF1490" w:rsidRDefault="00EF1490" w:rsidP="00EF1490">
      <w:pPr>
        <w:contextualSpacing/>
      </w:pPr>
      <w:r>
        <w:t xml:space="preserve"> login</w:t>
      </w:r>
    </w:p>
    <w:p w14:paraId="726A3D7E" w14:textId="77777777" w:rsidR="00EF1490" w:rsidRDefault="00EF1490" w:rsidP="00EF1490">
      <w:pPr>
        <w:contextualSpacing/>
      </w:pPr>
      <w:r>
        <w:lastRenderedPageBreak/>
        <w:t>!</w:t>
      </w:r>
    </w:p>
    <w:p w14:paraId="6E4A6808" w14:textId="77777777" w:rsidR="00EF1490" w:rsidRDefault="00EF1490" w:rsidP="00EF1490">
      <w:pPr>
        <w:contextualSpacing/>
      </w:pPr>
      <w:r>
        <w:t>end</w:t>
      </w:r>
    </w:p>
    <w:p w14:paraId="3785EF0C" w14:textId="77777777" w:rsidR="00EF1490" w:rsidRDefault="00EF1490" w:rsidP="00EF1490">
      <w:pPr>
        <w:contextualSpacing/>
      </w:pPr>
    </w:p>
    <w:p w14:paraId="283067D1" w14:textId="77777777" w:rsidR="00EF1490" w:rsidRDefault="00EF1490" w:rsidP="00EF1490">
      <w:pPr>
        <w:contextualSpacing/>
      </w:pPr>
      <w:r>
        <w:t xml:space="preserve">R6#show </w:t>
      </w:r>
      <w:proofErr w:type="spellStart"/>
      <w:r>
        <w:t>ip</w:t>
      </w:r>
      <w:proofErr w:type="spellEnd"/>
      <w:r>
        <w:t xml:space="preserve"> route</w:t>
      </w:r>
    </w:p>
    <w:p w14:paraId="640B8933" w14:textId="77777777" w:rsidR="00EF1490" w:rsidRDefault="00EF1490" w:rsidP="00EF1490">
      <w:pPr>
        <w:contextualSpacing/>
      </w:pPr>
      <w:r>
        <w:t>Codes: L - local, C - connected, S - static, R - RIP, M - mobile, B - BGP</w:t>
      </w:r>
    </w:p>
    <w:p w14:paraId="299B6649" w14:textId="77777777" w:rsidR="00EF1490" w:rsidRDefault="00EF1490" w:rsidP="00EF1490">
      <w:pPr>
        <w:contextualSpacing/>
      </w:pPr>
      <w:r>
        <w:t xml:space="preserve">       D - EIGRP, EX - EIGRP external, O - OSPF, IA - OSPF inter area</w:t>
      </w:r>
    </w:p>
    <w:p w14:paraId="49AFC28E" w14:textId="77777777" w:rsidR="00EF1490" w:rsidRDefault="00EF1490" w:rsidP="00EF1490">
      <w:pPr>
        <w:contextualSpacing/>
      </w:pPr>
      <w:r>
        <w:t xml:space="preserve">       N1 - OSPF NSSA external type 1, N2 - OSPF NSSA external type 2</w:t>
      </w:r>
    </w:p>
    <w:p w14:paraId="76C798B9" w14:textId="77777777" w:rsidR="00EF1490" w:rsidRDefault="00EF1490" w:rsidP="00EF1490">
      <w:pPr>
        <w:contextualSpacing/>
      </w:pPr>
      <w:r>
        <w:t xml:space="preserve">       E1 - OSPF external type 1, E2 - OSPF external type 2</w:t>
      </w:r>
    </w:p>
    <w:p w14:paraId="623AFAEC" w14:textId="77777777" w:rsidR="00EF1490" w:rsidRDefault="00EF1490" w:rsidP="00EF1490">
      <w:pPr>
        <w:contextualSpacing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0BB92A8C" w14:textId="77777777" w:rsidR="00EF1490" w:rsidRDefault="00EF1490" w:rsidP="00EF1490">
      <w:pPr>
        <w:contextualSpacing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59A1E52B" w14:textId="77777777" w:rsidR="00EF1490" w:rsidRDefault="00EF1490" w:rsidP="00EF1490">
      <w:pPr>
        <w:contextualSpacing/>
      </w:pPr>
      <w:r>
        <w:t xml:space="preserve">       o - ODR, P - periodic downloaded static route, H - NHRP, l - LISP</w:t>
      </w:r>
    </w:p>
    <w:p w14:paraId="32E1982F" w14:textId="77777777" w:rsidR="00EF1490" w:rsidRDefault="00EF1490" w:rsidP="00EF1490">
      <w:pPr>
        <w:contextualSpacing/>
      </w:pPr>
      <w:r>
        <w:t xml:space="preserve">       a - application route</w:t>
      </w:r>
    </w:p>
    <w:p w14:paraId="13981CB1" w14:textId="77777777" w:rsidR="00EF1490" w:rsidRDefault="00EF1490" w:rsidP="00EF1490">
      <w:pPr>
        <w:contextualSpacing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4D916F11" w14:textId="77777777" w:rsidR="00EF1490" w:rsidRDefault="00EF1490" w:rsidP="00EF1490">
      <w:pPr>
        <w:contextualSpacing/>
      </w:pPr>
    </w:p>
    <w:p w14:paraId="5F5EC4ED" w14:textId="77777777" w:rsidR="00EF1490" w:rsidRDefault="00EF1490" w:rsidP="00EF1490">
      <w:pPr>
        <w:contextualSpacing/>
      </w:pPr>
      <w:r>
        <w:t>Gateway of last resort is not set</w:t>
      </w:r>
    </w:p>
    <w:p w14:paraId="51B5AB90" w14:textId="77777777" w:rsidR="00EF1490" w:rsidRDefault="00EF1490" w:rsidP="00EF1490">
      <w:pPr>
        <w:contextualSpacing/>
      </w:pPr>
    </w:p>
    <w:p w14:paraId="418389A1" w14:textId="77777777" w:rsidR="00EF1490" w:rsidRDefault="00EF1490" w:rsidP="00EF1490">
      <w:pPr>
        <w:contextualSpacing/>
      </w:pPr>
      <w:r>
        <w:t xml:space="preserve">      10.0.0.0/8 is variably </w:t>
      </w:r>
      <w:proofErr w:type="spellStart"/>
      <w:r>
        <w:t>subnetted</w:t>
      </w:r>
      <w:proofErr w:type="spellEnd"/>
      <w:r>
        <w:t>, 6 subnets, 2 masks</w:t>
      </w:r>
    </w:p>
    <w:p w14:paraId="6E43C8EA" w14:textId="77777777" w:rsidR="00EF1490" w:rsidRDefault="00EF1490" w:rsidP="00EF1490">
      <w:pPr>
        <w:contextualSpacing/>
      </w:pPr>
      <w:r>
        <w:t>B        10.0.0.0/30 [20/0] via 10.0.2.5, 00:53:10</w:t>
      </w:r>
    </w:p>
    <w:p w14:paraId="397FBAA2" w14:textId="77777777" w:rsidR="00EF1490" w:rsidRDefault="00EF1490" w:rsidP="00EF1490">
      <w:pPr>
        <w:contextualSpacing/>
      </w:pPr>
      <w:r>
        <w:t>C        10.0.0.4/30 is directly connected, GigabitEthernet1</w:t>
      </w:r>
    </w:p>
    <w:p w14:paraId="7427BBFB" w14:textId="77777777" w:rsidR="00EF1490" w:rsidRDefault="00EF1490" w:rsidP="00EF1490">
      <w:pPr>
        <w:contextualSpacing/>
      </w:pPr>
      <w:r>
        <w:t>L        10.0.0.6/32 is directly connected, GigabitEthernet1</w:t>
      </w:r>
    </w:p>
    <w:p w14:paraId="336371F0" w14:textId="77777777" w:rsidR="00EF1490" w:rsidRDefault="00EF1490" w:rsidP="00EF1490">
      <w:pPr>
        <w:contextualSpacing/>
      </w:pPr>
      <w:r>
        <w:t>B        10.0.2.0/30 [20/0] via 10.0.2.5, 00:53:10</w:t>
      </w:r>
    </w:p>
    <w:p w14:paraId="0916D171" w14:textId="77777777" w:rsidR="00EF1490" w:rsidRDefault="00EF1490" w:rsidP="00EF1490">
      <w:pPr>
        <w:contextualSpacing/>
      </w:pPr>
      <w:r>
        <w:t>C        10.0.2.4/30 is directly connected, GigabitEthernet2</w:t>
      </w:r>
    </w:p>
    <w:p w14:paraId="4B6D99F1" w14:textId="77777777" w:rsidR="00EF1490" w:rsidRDefault="00EF1490" w:rsidP="00EF1490">
      <w:pPr>
        <w:contextualSpacing/>
      </w:pPr>
      <w:r>
        <w:t>L        10.0.2.6/32 is directly connected, GigabitEthernet2</w:t>
      </w:r>
    </w:p>
    <w:p w14:paraId="46B78DBD" w14:textId="77777777" w:rsidR="00EF1490" w:rsidRDefault="00EF1490" w:rsidP="00EF1490">
      <w:pPr>
        <w:contextualSpacing/>
      </w:pPr>
      <w:r>
        <w:t>B     192.168.1.0/24 [20/0] via 10.0.2.5, 00:53:10</w:t>
      </w:r>
    </w:p>
    <w:p w14:paraId="0AC567AD" w14:textId="77777777" w:rsidR="00EF1490" w:rsidRDefault="00EF1490" w:rsidP="00EF1490">
      <w:pPr>
        <w:contextualSpacing/>
      </w:pPr>
      <w:r>
        <w:t>B     192.168.2.0/24 [20/0] via 10.0.2.5, 00:53:10</w:t>
      </w:r>
    </w:p>
    <w:p w14:paraId="52270D6C" w14:textId="77777777" w:rsidR="00EF1490" w:rsidRDefault="00EF1490" w:rsidP="00EF1490">
      <w:pPr>
        <w:contextualSpacing/>
      </w:pPr>
      <w:r>
        <w:t>B     192.168.3.0/24 [20/0] via 10.0.2.5, 00:53:10</w:t>
      </w:r>
    </w:p>
    <w:p w14:paraId="3F3ABD34" w14:textId="77777777" w:rsidR="00EF1490" w:rsidRDefault="00EF1490" w:rsidP="00EF1490">
      <w:pPr>
        <w:contextualSpacing/>
      </w:pPr>
      <w:r>
        <w:t>B     192.168.5.0/24 [20/0] via 10.0.2.5, 00:53:41</w:t>
      </w:r>
    </w:p>
    <w:p w14:paraId="4B794CFB" w14:textId="77777777" w:rsidR="00EF1490" w:rsidRDefault="00EF1490" w:rsidP="00EF1490">
      <w:pPr>
        <w:contextualSpacing/>
      </w:pPr>
      <w:r>
        <w:t xml:space="preserve">      192.168.6.0/24 is variably </w:t>
      </w:r>
      <w:proofErr w:type="spellStart"/>
      <w:r>
        <w:t>subnetted</w:t>
      </w:r>
      <w:proofErr w:type="spellEnd"/>
      <w:r>
        <w:t>, 2 subnets, 2 masks</w:t>
      </w:r>
    </w:p>
    <w:p w14:paraId="078B11E7" w14:textId="77777777" w:rsidR="00EF1490" w:rsidRDefault="00EF1490" w:rsidP="00EF1490">
      <w:pPr>
        <w:contextualSpacing/>
      </w:pPr>
      <w:r>
        <w:t>C        192.168.6.0/24 is directly connected, Loopback0</w:t>
      </w:r>
    </w:p>
    <w:p w14:paraId="7D3A80CA" w14:textId="77777777" w:rsidR="00EF1490" w:rsidRDefault="00EF1490" w:rsidP="00EF1490">
      <w:pPr>
        <w:contextualSpacing/>
      </w:pPr>
      <w:r>
        <w:t>L        192.168.6.1/32 is directly connected, Loopback0</w:t>
      </w:r>
    </w:p>
    <w:p w14:paraId="486BB63A" w14:textId="77777777" w:rsidR="00EF1490" w:rsidRDefault="00EF1490" w:rsidP="00EF1490">
      <w:pPr>
        <w:contextualSpacing/>
      </w:pPr>
      <w:r>
        <w:t>D     192.168.7.0/24 [90/130816] via 10.0.0.5, 00:54:58, GigabitEthernet1</w:t>
      </w:r>
    </w:p>
    <w:p w14:paraId="673A97D3" w14:textId="77777777" w:rsidR="00EF1490" w:rsidRDefault="00EF1490" w:rsidP="00EF1490">
      <w:pPr>
        <w:contextualSpacing/>
      </w:pPr>
      <w:r>
        <w:t>R6#show ipv6 route</w:t>
      </w:r>
    </w:p>
    <w:p w14:paraId="4DDF61CD" w14:textId="77777777" w:rsidR="00EF1490" w:rsidRDefault="00EF1490" w:rsidP="00EF1490">
      <w:pPr>
        <w:contextualSpacing/>
      </w:pPr>
      <w:r>
        <w:t>IPv6 Routing Table - default - 13 entries</w:t>
      </w:r>
    </w:p>
    <w:p w14:paraId="0DB7E1BF" w14:textId="77777777" w:rsidR="00EF1490" w:rsidRDefault="00EF1490" w:rsidP="00EF1490">
      <w:pPr>
        <w:contextualSpacing/>
      </w:pPr>
      <w:r>
        <w:t>Codes: C - Connected, L - Local, S - Static, U - Per-user Static route</w:t>
      </w:r>
    </w:p>
    <w:p w14:paraId="625C21EB" w14:textId="77777777" w:rsidR="00EF1490" w:rsidRDefault="00EF1490" w:rsidP="00EF1490">
      <w:pPr>
        <w:contextualSpacing/>
      </w:pPr>
      <w:r>
        <w:t xml:space="preserve">       B - BGP, R - RIP, H - NHRP, I1 - ISIS L1</w:t>
      </w:r>
    </w:p>
    <w:p w14:paraId="038E23CB" w14:textId="77777777" w:rsidR="00EF1490" w:rsidRDefault="00EF1490" w:rsidP="00EF1490">
      <w:pPr>
        <w:contextualSpacing/>
      </w:pPr>
      <w:r>
        <w:t xml:space="preserve">       I2 - ISIS L2, IA - ISIS interarea, IS - ISIS summary, D - EIGRP</w:t>
      </w:r>
    </w:p>
    <w:p w14:paraId="7EFFDA0A" w14:textId="77777777" w:rsidR="00EF1490" w:rsidRDefault="00EF1490" w:rsidP="00EF1490">
      <w:pPr>
        <w:contextualSpacing/>
      </w:pPr>
      <w:r>
        <w:t xml:space="preserve">       EX - EIGRP external, ND - ND Default, </w:t>
      </w:r>
      <w:proofErr w:type="spellStart"/>
      <w:r>
        <w:t>NDp</w:t>
      </w:r>
      <w:proofErr w:type="spellEnd"/>
      <w:r>
        <w:t xml:space="preserve"> - ND Prefix, DCE - Destination</w:t>
      </w:r>
    </w:p>
    <w:p w14:paraId="385CB3C9" w14:textId="77777777" w:rsidR="00EF1490" w:rsidRDefault="00EF1490" w:rsidP="00EF1490">
      <w:pPr>
        <w:contextualSpacing/>
      </w:pPr>
      <w:r>
        <w:t xml:space="preserve">       </w:t>
      </w:r>
      <w:proofErr w:type="spellStart"/>
      <w:r>
        <w:t>NDr</w:t>
      </w:r>
      <w:proofErr w:type="spellEnd"/>
      <w:r>
        <w:t xml:space="preserve"> - Redirect, RL - RPL, O - OSPF Intra, OI - OSPF Inter</w:t>
      </w:r>
    </w:p>
    <w:p w14:paraId="5769ED20" w14:textId="77777777" w:rsidR="00EF1490" w:rsidRDefault="00EF1490" w:rsidP="00EF1490">
      <w:pPr>
        <w:contextualSpacing/>
      </w:pPr>
      <w:r>
        <w:t xml:space="preserve">      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2, ON1 - OSPF NSSA </w:t>
      </w:r>
      <w:proofErr w:type="spellStart"/>
      <w:r>
        <w:t>ext</w:t>
      </w:r>
      <w:proofErr w:type="spellEnd"/>
      <w:r>
        <w:t xml:space="preserve"> 1</w:t>
      </w:r>
    </w:p>
    <w:p w14:paraId="15BACCEE" w14:textId="77777777" w:rsidR="00EF1490" w:rsidRDefault="00EF1490" w:rsidP="00EF1490">
      <w:pPr>
        <w:contextualSpacing/>
      </w:pPr>
      <w:r>
        <w:t xml:space="preserve">       ON2 - OSPF NSSA </w:t>
      </w:r>
      <w:proofErr w:type="spellStart"/>
      <w:r>
        <w:t>ext</w:t>
      </w:r>
      <w:proofErr w:type="spellEnd"/>
      <w:r>
        <w:t xml:space="preserve"> 2, la - LISP alt, </w:t>
      </w:r>
      <w:proofErr w:type="spellStart"/>
      <w:r>
        <w:t>lr</w:t>
      </w:r>
      <w:proofErr w:type="spellEnd"/>
      <w:r>
        <w:t xml:space="preserve"> - LISP site-registrations</w:t>
      </w:r>
    </w:p>
    <w:p w14:paraId="3A5473F1" w14:textId="77777777" w:rsidR="00EF1490" w:rsidRDefault="00EF1490" w:rsidP="00EF1490">
      <w:pPr>
        <w:contextualSpacing/>
      </w:pPr>
      <w:r>
        <w:t xml:space="preserve">       </w:t>
      </w:r>
      <w:proofErr w:type="spellStart"/>
      <w:r>
        <w:t>ld</w:t>
      </w:r>
      <w:proofErr w:type="spellEnd"/>
      <w:r>
        <w:t xml:space="preserve"> - LISP </w:t>
      </w:r>
      <w:proofErr w:type="spellStart"/>
      <w:r>
        <w:t>dyn-eid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 - LISP away, le - LISP extranet-policy</w:t>
      </w:r>
    </w:p>
    <w:p w14:paraId="54F0C834" w14:textId="77777777" w:rsidR="00EF1490" w:rsidRDefault="00EF1490" w:rsidP="00EF1490">
      <w:pPr>
        <w:contextualSpacing/>
      </w:pPr>
      <w:r>
        <w:t xml:space="preserve">       a - Application</w:t>
      </w:r>
    </w:p>
    <w:p w14:paraId="343D630F" w14:textId="77777777" w:rsidR="00EF1490" w:rsidRDefault="00EF1490" w:rsidP="00EF1490">
      <w:pPr>
        <w:contextualSpacing/>
      </w:pPr>
      <w:r>
        <w:t>B   10:1::/64 [20/0]</w:t>
      </w:r>
    </w:p>
    <w:p w14:paraId="320E0D11" w14:textId="77777777" w:rsidR="00EF1490" w:rsidRDefault="00EF1490" w:rsidP="00EF1490">
      <w:pPr>
        <w:contextualSpacing/>
      </w:pPr>
      <w:r>
        <w:t xml:space="preserve">     via FE80::E1D:10FF:FE5D:1, GigabitEthernet2</w:t>
      </w:r>
    </w:p>
    <w:p w14:paraId="60181E1D" w14:textId="77777777" w:rsidR="00EF1490" w:rsidRDefault="00EF1490" w:rsidP="00EF1490">
      <w:pPr>
        <w:contextualSpacing/>
      </w:pPr>
      <w:r>
        <w:t>B   10:2::/64 [20/0]</w:t>
      </w:r>
    </w:p>
    <w:p w14:paraId="18482FAE" w14:textId="77777777" w:rsidR="00EF1490" w:rsidRDefault="00EF1490" w:rsidP="00EF1490">
      <w:pPr>
        <w:contextualSpacing/>
      </w:pPr>
      <w:r>
        <w:t xml:space="preserve">     via FE80::E1D:10FF:FE5D:1, GigabitEthernet2</w:t>
      </w:r>
    </w:p>
    <w:p w14:paraId="2459E454" w14:textId="77777777" w:rsidR="00EF1490" w:rsidRDefault="00EF1490" w:rsidP="00EF1490">
      <w:pPr>
        <w:contextualSpacing/>
      </w:pPr>
      <w:r>
        <w:t>C   10:5::/64 [0/0]</w:t>
      </w:r>
    </w:p>
    <w:p w14:paraId="2799343F" w14:textId="77777777" w:rsidR="00EF1490" w:rsidRDefault="00EF1490" w:rsidP="00EF1490">
      <w:pPr>
        <w:contextualSpacing/>
      </w:pPr>
      <w:r>
        <w:lastRenderedPageBreak/>
        <w:t xml:space="preserve">     via GigabitEthernet2, directly connected</w:t>
      </w:r>
    </w:p>
    <w:p w14:paraId="3B762489" w14:textId="77777777" w:rsidR="00EF1490" w:rsidRDefault="00EF1490" w:rsidP="00EF1490">
      <w:pPr>
        <w:contextualSpacing/>
      </w:pPr>
      <w:r>
        <w:t>L   10:5::2/128 [0/0]</w:t>
      </w:r>
    </w:p>
    <w:p w14:paraId="3E6478D5" w14:textId="77777777" w:rsidR="00EF1490" w:rsidRDefault="00EF1490" w:rsidP="00EF1490">
      <w:pPr>
        <w:contextualSpacing/>
      </w:pPr>
      <w:r>
        <w:t xml:space="preserve">     via GigabitEthernet2, receive</w:t>
      </w:r>
    </w:p>
    <w:p w14:paraId="2F7C4DC9" w14:textId="77777777" w:rsidR="00EF1490" w:rsidRDefault="00EF1490" w:rsidP="00EF1490">
      <w:pPr>
        <w:contextualSpacing/>
      </w:pPr>
      <w:r>
        <w:t>C   10:6::/64 [0/0]</w:t>
      </w:r>
    </w:p>
    <w:p w14:paraId="4EC0D9A8" w14:textId="77777777" w:rsidR="00EF1490" w:rsidRDefault="00EF1490" w:rsidP="00EF1490">
      <w:pPr>
        <w:contextualSpacing/>
      </w:pPr>
      <w:r>
        <w:t xml:space="preserve">     via GigabitEthernet1, directly connected</w:t>
      </w:r>
    </w:p>
    <w:p w14:paraId="576AE05D" w14:textId="77777777" w:rsidR="00EF1490" w:rsidRDefault="00EF1490" w:rsidP="00EF1490">
      <w:pPr>
        <w:contextualSpacing/>
      </w:pPr>
      <w:r>
        <w:t>L   10:6::1/128 [0/0]</w:t>
      </w:r>
    </w:p>
    <w:p w14:paraId="3A2E43ED" w14:textId="77777777" w:rsidR="00EF1490" w:rsidRDefault="00EF1490" w:rsidP="00EF1490">
      <w:pPr>
        <w:contextualSpacing/>
      </w:pPr>
      <w:r>
        <w:t xml:space="preserve">     via GigabitEthernet1, receive</w:t>
      </w:r>
    </w:p>
    <w:p w14:paraId="1BF0A368" w14:textId="77777777" w:rsidR="00EF1490" w:rsidRDefault="00EF1490" w:rsidP="00EF1490">
      <w:pPr>
        <w:contextualSpacing/>
      </w:pPr>
      <w:r>
        <w:t>B   100:1::/64 [20/0]</w:t>
      </w:r>
    </w:p>
    <w:p w14:paraId="79B98B1E" w14:textId="77777777" w:rsidR="00EF1490" w:rsidRDefault="00EF1490" w:rsidP="00EF1490">
      <w:pPr>
        <w:contextualSpacing/>
      </w:pPr>
      <w:r>
        <w:t xml:space="preserve">     via FE80::E1D:10FF:FE5D:1, GigabitEthernet2</w:t>
      </w:r>
    </w:p>
    <w:p w14:paraId="5E1B02E5" w14:textId="77777777" w:rsidR="00EF1490" w:rsidRDefault="00EF1490" w:rsidP="00EF1490">
      <w:pPr>
        <w:contextualSpacing/>
      </w:pPr>
      <w:r>
        <w:t>B   100:2::/64 [20/0]</w:t>
      </w:r>
    </w:p>
    <w:p w14:paraId="4D4AF4EA" w14:textId="77777777" w:rsidR="00EF1490" w:rsidRDefault="00EF1490" w:rsidP="00EF1490">
      <w:pPr>
        <w:contextualSpacing/>
      </w:pPr>
      <w:r>
        <w:t xml:space="preserve">     via FE80::E1D:10FF:FE5D:1, GigabitEthernet2</w:t>
      </w:r>
    </w:p>
    <w:p w14:paraId="4FA29A29" w14:textId="77777777" w:rsidR="00EF1490" w:rsidRDefault="00EF1490" w:rsidP="00EF1490">
      <w:pPr>
        <w:contextualSpacing/>
      </w:pPr>
      <w:r>
        <w:t>B   100:3::/64 [20/0]</w:t>
      </w:r>
    </w:p>
    <w:p w14:paraId="2C00F8FA" w14:textId="77777777" w:rsidR="00EF1490" w:rsidRDefault="00EF1490" w:rsidP="00EF1490">
      <w:pPr>
        <w:contextualSpacing/>
      </w:pPr>
      <w:r>
        <w:t xml:space="preserve">     via FE80::E1D:10FF:FE5D:1, GigabitEthernet2</w:t>
      </w:r>
    </w:p>
    <w:p w14:paraId="3C5C5FBE" w14:textId="77777777" w:rsidR="00EF1490" w:rsidRDefault="00EF1490" w:rsidP="00EF1490">
      <w:pPr>
        <w:contextualSpacing/>
      </w:pPr>
      <w:r>
        <w:t>C   100:6::/64 [0/0]</w:t>
      </w:r>
    </w:p>
    <w:p w14:paraId="3ED1DC75" w14:textId="77777777" w:rsidR="00EF1490" w:rsidRDefault="00EF1490" w:rsidP="00EF1490">
      <w:pPr>
        <w:contextualSpacing/>
      </w:pPr>
      <w:r>
        <w:t xml:space="preserve">     via Loopback0, directly connected</w:t>
      </w:r>
    </w:p>
    <w:p w14:paraId="14034594" w14:textId="77777777" w:rsidR="00EF1490" w:rsidRDefault="00EF1490" w:rsidP="00EF1490">
      <w:pPr>
        <w:contextualSpacing/>
      </w:pPr>
      <w:r>
        <w:t>L   100:6::1/128 [0/0]</w:t>
      </w:r>
    </w:p>
    <w:p w14:paraId="5C9106C5" w14:textId="77777777" w:rsidR="00EF1490" w:rsidRDefault="00EF1490" w:rsidP="00EF1490">
      <w:pPr>
        <w:contextualSpacing/>
      </w:pPr>
      <w:r>
        <w:t xml:space="preserve">     via Loopback0, receive</w:t>
      </w:r>
    </w:p>
    <w:p w14:paraId="42BDA2C3" w14:textId="77777777" w:rsidR="00EF1490" w:rsidRDefault="00EF1490" w:rsidP="00EF1490">
      <w:pPr>
        <w:contextualSpacing/>
      </w:pPr>
      <w:r>
        <w:t>D   100:7::/64 [90/130816]</w:t>
      </w:r>
    </w:p>
    <w:p w14:paraId="0019DB99" w14:textId="77777777" w:rsidR="00EF1490" w:rsidRDefault="00EF1490" w:rsidP="00EF1490">
      <w:pPr>
        <w:contextualSpacing/>
      </w:pPr>
      <w:r>
        <w:t xml:space="preserve">     via FE80::EAB:E1FF:FE01:0, GigabitEthernet1</w:t>
      </w:r>
    </w:p>
    <w:p w14:paraId="7B0A3E5E" w14:textId="77777777" w:rsidR="00EF1490" w:rsidRDefault="00EF1490" w:rsidP="00EF1490">
      <w:pPr>
        <w:contextualSpacing/>
      </w:pPr>
      <w:r>
        <w:t>L   FF00::/8 [0/0]</w:t>
      </w:r>
    </w:p>
    <w:p w14:paraId="53630178" w14:textId="63096A7A" w:rsidR="00EF1490" w:rsidRDefault="00EF1490" w:rsidP="00EF1490">
      <w:pPr>
        <w:contextualSpacing/>
      </w:pPr>
      <w:r>
        <w:t xml:space="preserve">     via Null0, receive</w:t>
      </w:r>
    </w:p>
    <w:p w14:paraId="7B46C2F4" w14:textId="21BB97F7" w:rsidR="00EF1490" w:rsidRDefault="00EF1490" w:rsidP="00EF1490">
      <w:pPr>
        <w:pStyle w:val="Heading2"/>
      </w:pPr>
      <w:r>
        <w:t>R7</w:t>
      </w:r>
    </w:p>
    <w:p w14:paraId="611B7543" w14:textId="77777777" w:rsidR="0091593A" w:rsidRDefault="0091593A" w:rsidP="0091593A">
      <w:pPr>
        <w:contextualSpacing/>
      </w:pPr>
      <w:r>
        <w:t>R7#show run</w:t>
      </w:r>
    </w:p>
    <w:p w14:paraId="756E84DF" w14:textId="77777777" w:rsidR="0091593A" w:rsidRDefault="0091593A" w:rsidP="0091593A">
      <w:pPr>
        <w:contextualSpacing/>
      </w:pPr>
      <w:r>
        <w:t>Building configuration...</w:t>
      </w:r>
    </w:p>
    <w:p w14:paraId="2BEC50AE" w14:textId="77777777" w:rsidR="0091593A" w:rsidRDefault="0091593A" w:rsidP="0091593A">
      <w:pPr>
        <w:contextualSpacing/>
      </w:pPr>
    </w:p>
    <w:p w14:paraId="23DFEBD2" w14:textId="77777777" w:rsidR="0091593A" w:rsidRDefault="0091593A" w:rsidP="0091593A">
      <w:pPr>
        <w:contextualSpacing/>
      </w:pPr>
      <w:r>
        <w:t>Current configuration : 3839 bytes</w:t>
      </w:r>
    </w:p>
    <w:p w14:paraId="60668B23" w14:textId="77777777" w:rsidR="0091593A" w:rsidRDefault="0091593A" w:rsidP="0091593A">
      <w:pPr>
        <w:contextualSpacing/>
      </w:pPr>
      <w:r>
        <w:t>!</w:t>
      </w:r>
    </w:p>
    <w:p w14:paraId="58F4B23A" w14:textId="77777777" w:rsidR="0091593A" w:rsidRDefault="0091593A" w:rsidP="0091593A">
      <w:pPr>
        <w:contextualSpacing/>
      </w:pPr>
      <w:r>
        <w:t>! Last configuration change at 15:55:56 UTC Fri Jan 28 2022</w:t>
      </w:r>
    </w:p>
    <w:p w14:paraId="3E664638" w14:textId="77777777" w:rsidR="0091593A" w:rsidRDefault="0091593A" w:rsidP="0091593A">
      <w:pPr>
        <w:contextualSpacing/>
      </w:pPr>
      <w:r>
        <w:t>!</w:t>
      </w:r>
    </w:p>
    <w:p w14:paraId="74A0A270" w14:textId="77777777" w:rsidR="0091593A" w:rsidRDefault="0091593A" w:rsidP="0091593A">
      <w:pPr>
        <w:contextualSpacing/>
      </w:pPr>
      <w:r>
        <w:t>version 16.9</w:t>
      </w:r>
    </w:p>
    <w:p w14:paraId="5184A98F" w14:textId="77777777" w:rsidR="0091593A" w:rsidRDefault="0091593A" w:rsidP="0091593A">
      <w:pPr>
        <w:contextualSpacing/>
      </w:pPr>
      <w:r>
        <w:t>service timestamps debug datetime msec</w:t>
      </w:r>
    </w:p>
    <w:p w14:paraId="6969AAFD" w14:textId="77777777" w:rsidR="0091593A" w:rsidRDefault="0091593A" w:rsidP="0091593A">
      <w:pPr>
        <w:contextualSpacing/>
      </w:pPr>
      <w:r>
        <w:t>service timestamps log datetime msec</w:t>
      </w:r>
    </w:p>
    <w:p w14:paraId="15D19629" w14:textId="77777777" w:rsidR="0091593A" w:rsidRDefault="0091593A" w:rsidP="0091593A">
      <w:pPr>
        <w:contextualSpacing/>
      </w:pPr>
      <w:r>
        <w:t xml:space="preserve">platform </w:t>
      </w:r>
      <w:proofErr w:type="spellStart"/>
      <w:r>
        <w:t>qfp</w:t>
      </w:r>
      <w:proofErr w:type="spellEnd"/>
      <w:r>
        <w:t xml:space="preserve"> utilization monitor load 80</w:t>
      </w:r>
    </w:p>
    <w:p w14:paraId="247A6C1A" w14:textId="77777777" w:rsidR="0091593A" w:rsidRDefault="0091593A" w:rsidP="0091593A">
      <w:pPr>
        <w:contextualSpacing/>
      </w:pPr>
      <w:r>
        <w:t>no platform punt-keepalive disable-kernel-core</w:t>
      </w:r>
    </w:p>
    <w:p w14:paraId="0791E6AF" w14:textId="77777777" w:rsidR="0091593A" w:rsidRDefault="0091593A" w:rsidP="0091593A">
      <w:pPr>
        <w:contextualSpacing/>
      </w:pPr>
      <w:r>
        <w:t>platform console serial</w:t>
      </w:r>
    </w:p>
    <w:p w14:paraId="034B74C3" w14:textId="77777777" w:rsidR="0091593A" w:rsidRDefault="0091593A" w:rsidP="0091593A">
      <w:pPr>
        <w:contextualSpacing/>
      </w:pPr>
      <w:r>
        <w:t>!</w:t>
      </w:r>
    </w:p>
    <w:p w14:paraId="00CAFE43" w14:textId="77777777" w:rsidR="0091593A" w:rsidRDefault="0091593A" w:rsidP="0091593A">
      <w:pPr>
        <w:contextualSpacing/>
      </w:pPr>
      <w:r>
        <w:t>hostname R7</w:t>
      </w:r>
    </w:p>
    <w:p w14:paraId="06890445" w14:textId="77777777" w:rsidR="0091593A" w:rsidRDefault="0091593A" w:rsidP="0091593A">
      <w:pPr>
        <w:contextualSpacing/>
      </w:pPr>
      <w:r>
        <w:t>!</w:t>
      </w:r>
    </w:p>
    <w:p w14:paraId="517590D1" w14:textId="77777777" w:rsidR="0091593A" w:rsidRDefault="0091593A" w:rsidP="0091593A">
      <w:pPr>
        <w:contextualSpacing/>
      </w:pPr>
      <w:r>
        <w:t>boot-start-marker</w:t>
      </w:r>
    </w:p>
    <w:p w14:paraId="26419320" w14:textId="77777777" w:rsidR="0091593A" w:rsidRDefault="0091593A" w:rsidP="0091593A">
      <w:pPr>
        <w:contextualSpacing/>
      </w:pPr>
      <w:r>
        <w:t>boot-end-marker</w:t>
      </w:r>
    </w:p>
    <w:p w14:paraId="3CB5FF94" w14:textId="77777777" w:rsidR="0091593A" w:rsidRDefault="0091593A" w:rsidP="0091593A">
      <w:pPr>
        <w:contextualSpacing/>
      </w:pPr>
      <w:r>
        <w:t>!</w:t>
      </w:r>
    </w:p>
    <w:p w14:paraId="2526AD9B" w14:textId="67D1B607" w:rsidR="0091593A" w:rsidRDefault="0091593A" w:rsidP="0091593A">
      <w:pPr>
        <w:contextualSpacing/>
      </w:pPr>
      <w:r>
        <w:t>ipv6 unicast-routing</w:t>
      </w:r>
    </w:p>
    <w:p w14:paraId="57DEEA60" w14:textId="77777777" w:rsidR="0091593A" w:rsidRDefault="0091593A" w:rsidP="0091593A">
      <w:pPr>
        <w:contextualSpacing/>
      </w:pPr>
      <w:r>
        <w:t>multilink bundle-name authenticated</w:t>
      </w:r>
    </w:p>
    <w:p w14:paraId="1DD24144" w14:textId="77777777" w:rsidR="0091593A" w:rsidRDefault="0091593A" w:rsidP="0091593A">
      <w:pPr>
        <w:contextualSpacing/>
      </w:pPr>
      <w:r>
        <w:t>!</w:t>
      </w:r>
    </w:p>
    <w:p w14:paraId="140B0AFC" w14:textId="77777777" w:rsidR="0091593A" w:rsidRDefault="0091593A" w:rsidP="0091593A">
      <w:pPr>
        <w:contextualSpacing/>
      </w:pPr>
      <w:r>
        <w:t xml:space="preserve">crypto </w:t>
      </w:r>
      <w:proofErr w:type="spellStart"/>
      <w:r>
        <w:t>pki</w:t>
      </w:r>
      <w:proofErr w:type="spellEnd"/>
      <w:r>
        <w:t xml:space="preserve"> </w:t>
      </w:r>
      <w:proofErr w:type="spellStart"/>
      <w:r>
        <w:t>trustpoint</w:t>
      </w:r>
      <w:proofErr w:type="spellEnd"/>
      <w:r>
        <w:t xml:space="preserve"> TP-self-signed-330298951</w:t>
      </w:r>
    </w:p>
    <w:p w14:paraId="06B13127" w14:textId="77777777" w:rsidR="0091593A" w:rsidRDefault="0091593A" w:rsidP="0091593A">
      <w:pPr>
        <w:contextualSpacing/>
      </w:pPr>
      <w:r>
        <w:lastRenderedPageBreak/>
        <w:t xml:space="preserve"> enrollment </w:t>
      </w:r>
      <w:proofErr w:type="spellStart"/>
      <w:r>
        <w:t>selfsigned</w:t>
      </w:r>
      <w:proofErr w:type="spellEnd"/>
    </w:p>
    <w:p w14:paraId="56B76335" w14:textId="77777777" w:rsidR="0091593A" w:rsidRDefault="0091593A" w:rsidP="0091593A">
      <w:pPr>
        <w:contextualSpacing/>
      </w:pPr>
      <w:r>
        <w:t xml:space="preserve"> subject-name </w:t>
      </w:r>
      <w:proofErr w:type="spellStart"/>
      <w:r>
        <w:t>cn</w:t>
      </w:r>
      <w:proofErr w:type="spellEnd"/>
      <w:r>
        <w:t>=IOS-Self-Signed-Certificate-330298951</w:t>
      </w:r>
    </w:p>
    <w:p w14:paraId="5465D161" w14:textId="77777777" w:rsidR="0091593A" w:rsidRDefault="0091593A" w:rsidP="0091593A">
      <w:pPr>
        <w:contextualSpacing/>
      </w:pPr>
      <w:r>
        <w:t xml:space="preserve"> revocation-check none</w:t>
      </w:r>
    </w:p>
    <w:p w14:paraId="611E4A02" w14:textId="77777777" w:rsidR="0091593A" w:rsidRDefault="0091593A" w:rsidP="0091593A">
      <w:pPr>
        <w:contextualSpacing/>
      </w:pPr>
      <w:r>
        <w:t xml:space="preserve"> </w:t>
      </w:r>
      <w:proofErr w:type="spellStart"/>
      <w:r>
        <w:t>rsakeypair</w:t>
      </w:r>
      <w:proofErr w:type="spellEnd"/>
      <w:r>
        <w:t xml:space="preserve"> TP-self-signed-330298951</w:t>
      </w:r>
    </w:p>
    <w:p w14:paraId="2A213A48" w14:textId="08A717DE" w:rsidR="0091593A" w:rsidRDefault="0091593A" w:rsidP="0091593A">
      <w:pPr>
        <w:contextualSpacing/>
      </w:pPr>
      <w:r>
        <w:t>!</w:t>
      </w:r>
    </w:p>
    <w:p w14:paraId="57C5A6EF" w14:textId="77777777" w:rsidR="0091593A" w:rsidRDefault="0091593A" w:rsidP="0091593A">
      <w:pPr>
        <w:contextualSpacing/>
      </w:pPr>
      <w:r>
        <w:t xml:space="preserve">license </w:t>
      </w:r>
      <w:proofErr w:type="spellStart"/>
      <w:r>
        <w:t>udi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CSR1000V </w:t>
      </w:r>
      <w:proofErr w:type="spellStart"/>
      <w:r>
        <w:t>sn</w:t>
      </w:r>
      <w:proofErr w:type="spellEnd"/>
      <w:r>
        <w:t xml:space="preserve"> 9EWKOY7WCO0</w:t>
      </w:r>
    </w:p>
    <w:p w14:paraId="54A2034D" w14:textId="77777777" w:rsidR="0091593A" w:rsidRDefault="0091593A" w:rsidP="0091593A">
      <w:pPr>
        <w:contextualSpacing/>
      </w:pPr>
      <w:r>
        <w:t>no license smart enable</w:t>
      </w:r>
    </w:p>
    <w:p w14:paraId="66659110" w14:textId="77777777" w:rsidR="0091593A" w:rsidRDefault="0091593A" w:rsidP="0091593A">
      <w:pPr>
        <w:contextualSpacing/>
      </w:pPr>
      <w:r>
        <w:t>diagnostic bootup level minimal</w:t>
      </w:r>
    </w:p>
    <w:p w14:paraId="617B08D3" w14:textId="77777777" w:rsidR="0091593A" w:rsidRDefault="0091593A" w:rsidP="0091593A">
      <w:pPr>
        <w:contextualSpacing/>
      </w:pPr>
      <w:r>
        <w:t>!</w:t>
      </w:r>
    </w:p>
    <w:p w14:paraId="480E63B7" w14:textId="77777777" w:rsidR="0091593A" w:rsidRDefault="0091593A" w:rsidP="0091593A">
      <w:pPr>
        <w:contextualSpacing/>
      </w:pPr>
      <w:r>
        <w:t>spanning-tree extend system-id</w:t>
      </w:r>
    </w:p>
    <w:p w14:paraId="78A7F46E" w14:textId="19AEC524" w:rsidR="0091593A" w:rsidRDefault="0091593A" w:rsidP="0091593A">
      <w:pPr>
        <w:contextualSpacing/>
      </w:pPr>
      <w:r>
        <w:t>!</w:t>
      </w:r>
    </w:p>
    <w:p w14:paraId="35E866BA" w14:textId="0AA992D4" w:rsidR="0091593A" w:rsidRDefault="0091593A" w:rsidP="0091593A">
      <w:pPr>
        <w:contextualSpacing/>
      </w:pPr>
      <w:r>
        <w:t>redundancy</w:t>
      </w:r>
    </w:p>
    <w:p w14:paraId="2FB9B341" w14:textId="77777777" w:rsidR="0091593A" w:rsidRDefault="0091593A" w:rsidP="0091593A">
      <w:pPr>
        <w:contextualSpacing/>
      </w:pPr>
      <w:r>
        <w:t>!</w:t>
      </w:r>
    </w:p>
    <w:p w14:paraId="021E9B9C" w14:textId="77777777" w:rsidR="0091593A" w:rsidRDefault="0091593A" w:rsidP="0091593A">
      <w:pPr>
        <w:contextualSpacing/>
      </w:pPr>
      <w:r>
        <w:t>interface Loopback0</w:t>
      </w:r>
    </w:p>
    <w:p w14:paraId="6B445EB9" w14:textId="77777777" w:rsidR="0091593A" w:rsidRDefault="0091593A" w:rsidP="0091593A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192.168.7.1 255.255.255.0</w:t>
      </w:r>
    </w:p>
    <w:p w14:paraId="38F2E21C" w14:textId="77777777" w:rsidR="0091593A" w:rsidRDefault="0091593A" w:rsidP="0091593A">
      <w:pPr>
        <w:contextualSpacing/>
      </w:pPr>
      <w:r>
        <w:t xml:space="preserve"> ipv6 address 100:7::1/64</w:t>
      </w:r>
    </w:p>
    <w:p w14:paraId="58D9232A" w14:textId="77777777" w:rsidR="0091593A" w:rsidRDefault="0091593A" w:rsidP="0091593A">
      <w:pPr>
        <w:contextualSpacing/>
      </w:pPr>
      <w:r>
        <w:t xml:space="preserve"> ipv6 </w:t>
      </w:r>
      <w:proofErr w:type="spellStart"/>
      <w:r>
        <w:t>eigrp</w:t>
      </w:r>
      <w:proofErr w:type="spellEnd"/>
      <w:r>
        <w:t xml:space="preserve"> 12</w:t>
      </w:r>
    </w:p>
    <w:p w14:paraId="1D26D7AE" w14:textId="77777777" w:rsidR="0091593A" w:rsidRDefault="0091593A" w:rsidP="0091593A">
      <w:pPr>
        <w:contextualSpacing/>
      </w:pPr>
      <w:r>
        <w:t>!</w:t>
      </w:r>
    </w:p>
    <w:p w14:paraId="762CE462" w14:textId="77777777" w:rsidR="0091593A" w:rsidRDefault="0091593A" w:rsidP="0091593A">
      <w:pPr>
        <w:contextualSpacing/>
      </w:pPr>
      <w:r>
        <w:t>interface GigabitEthernet1</w:t>
      </w:r>
    </w:p>
    <w:p w14:paraId="334269F4" w14:textId="77777777" w:rsidR="0091593A" w:rsidRDefault="0091593A" w:rsidP="0091593A">
      <w:pPr>
        <w:contextualSpacing/>
      </w:pPr>
      <w:r>
        <w:t xml:space="preserve"> </w:t>
      </w:r>
      <w:proofErr w:type="spellStart"/>
      <w:r>
        <w:t>ip</w:t>
      </w:r>
      <w:proofErr w:type="spellEnd"/>
      <w:r>
        <w:t xml:space="preserve"> address 10.0.0.5 255.255.255.252</w:t>
      </w:r>
    </w:p>
    <w:p w14:paraId="15E79447" w14:textId="77777777" w:rsidR="0091593A" w:rsidRDefault="0091593A" w:rsidP="0091593A">
      <w:pPr>
        <w:contextualSpacing/>
      </w:pPr>
      <w:r>
        <w:t xml:space="preserve"> negotiation auto</w:t>
      </w:r>
    </w:p>
    <w:p w14:paraId="70302B13" w14:textId="77777777" w:rsidR="0091593A" w:rsidRDefault="0091593A" w:rsidP="0091593A">
      <w:pPr>
        <w:contextualSpacing/>
      </w:pPr>
      <w:r>
        <w:t xml:space="preserve"> ipv6 address 10:6::2/64</w:t>
      </w:r>
    </w:p>
    <w:p w14:paraId="02F17C74" w14:textId="77777777" w:rsidR="0091593A" w:rsidRDefault="0091593A" w:rsidP="0091593A">
      <w:pPr>
        <w:contextualSpacing/>
      </w:pPr>
      <w:r>
        <w:t xml:space="preserve"> ipv6 </w:t>
      </w:r>
      <w:proofErr w:type="spellStart"/>
      <w:r>
        <w:t>eigrp</w:t>
      </w:r>
      <w:proofErr w:type="spellEnd"/>
      <w:r>
        <w:t xml:space="preserve"> 12</w:t>
      </w:r>
    </w:p>
    <w:p w14:paraId="05402E0F" w14:textId="77777777" w:rsidR="0091593A" w:rsidRDefault="0091593A" w:rsidP="0091593A">
      <w:pPr>
        <w:contextualSpacing/>
      </w:pPr>
      <w:r>
        <w:t xml:space="preserve"> no mop enabled</w:t>
      </w:r>
    </w:p>
    <w:p w14:paraId="0A33A69C" w14:textId="77777777" w:rsidR="0091593A" w:rsidRDefault="0091593A" w:rsidP="0091593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7A8B58C5" w14:textId="77777777" w:rsidR="0091593A" w:rsidRDefault="0091593A" w:rsidP="0091593A">
      <w:pPr>
        <w:contextualSpacing/>
      </w:pPr>
      <w:r>
        <w:t>!</w:t>
      </w:r>
    </w:p>
    <w:p w14:paraId="4ED971A8" w14:textId="77777777" w:rsidR="0091593A" w:rsidRDefault="0091593A" w:rsidP="0091593A">
      <w:pPr>
        <w:contextualSpacing/>
      </w:pPr>
      <w:r>
        <w:t>interface GigabitEthernet2</w:t>
      </w:r>
    </w:p>
    <w:p w14:paraId="06EA2927" w14:textId="77777777" w:rsidR="0091593A" w:rsidRDefault="0091593A" w:rsidP="0091593A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60397EF4" w14:textId="77777777" w:rsidR="0091593A" w:rsidRDefault="0091593A" w:rsidP="0091593A">
      <w:pPr>
        <w:contextualSpacing/>
      </w:pPr>
      <w:r>
        <w:t xml:space="preserve"> shutdown</w:t>
      </w:r>
    </w:p>
    <w:p w14:paraId="18C842EA" w14:textId="77777777" w:rsidR="0091593A" w:rsidRDefault="0091593A" w:rsidP="0091593A">
      <w:pPr>
        <w:contextualSpacing/>
      </w:pPr>
      <w:r>
        <w:t xml:space="preserve"> negotiation auto</w:t>
      </w:r>
    </w:p>
    <w:p w14:paraId="55BBD08A" w14:textId="77777777" w:rsidR="0091593A" w:rsidRDefault="0091593A" w:rsidP="0091593A">
      <w:pPr>
        <w:contextualSpacing/>
      </w:pPr>
      <w:r>
        <w:t xml:space="preserve"> no mop enabled</w:t>
      </w:r>
    </w:p>
    <w:p w14:paraId="213C2D8E" w14:textId="77777777" w:rsidR="0091593A" w:rsidRDefault="0091593A" w:rsidP="0091593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1CAC57E3" w14:textId="77777777" w:rsidR="0091593A" w:rsidRDefault="0091593A" w:rsidP="0091593A">
      <w:pPr>
        <w:contextualSpacing/>
      </w:pPr>
      <w:r>
        <w:t>!</w:t>
      </w:r>
    </w:p>
    <w:p w14:paraId="1AB454E4" w14:textId="77777777" w:rsidR="0091593A" w:rsidRDefault="0091593A" w:rsidP="0091593A">
      <w:pPr>
        <w:contextualSpacing/>
      </w:pPr>
      <w:r>
        <w:t>interface GigabitEthernet3</w:t>
      </w:r>
    </w:p>
    <w:p w14:paraId="132975DD" w14:textId="77777777" w:rsidR="0091593A" w:rsidRDefault="0091593A" w:rsidP="0091593A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389B5A41" w14:textId="77777777" w:rsidR="0091593A" w:rsidRDefault="0091593A" w:rsidP="0091593A">
      <w:pPr>
        <w:contextualSpacing/>
      </w:pPr>
      <w:r>
        <w:t xml:space="preserve"> shutdown</w:t>
      </w:r>
    </w:p>
    <w:p w14:paraId="3AE24794" w14:textId="77777777" w:rsidR="0091593A" w:rsidRDefault="0091593A" w:rsidP="0091593A">
      <w:pPr>
        <w:contextualSpacing/>
      </w:pPr>
      <w:r>
        <w:t xml:space="preserve"> negotiation auto</w:t>
      </w:r>
    </w:p>
    <w:p w14:paraId="15E0DC0C" w14:textId="77777777" w:rsidR="0091593A" w:rsidRDefault="0091593A" w:rsidP="0091593A">
      <w:pPr>
        <w:contextualSpacing/>
      </w:pPr>
      <w:r>
        <w:t xml:space="preserve"> no mop enabled</w:t>
      </w:r>
    </w:p>
    <w:p w14:paraId="6E6685AF" w14:textId="77777777" w:rsidR="0091593A" w:rsidRDefault="0091593A" w:rsidP="0091593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6E2375CB" w14:textId="77777777" w:rsidR="0091593A" w:rsidRDefault="0091593A" w:rsidP="0091593A">
      <w:pPr>
        <w:contextualSpacing/>
      </w:pPr>
      <w:r>
        <w:t>!</w:t>
      </w:r>
    </w:p>
    <w:p w14:paraId="616AEA40" w14:textId="77777777" w:rsidR="0091593A" w:rsidRDefault="0091593A" w:rsidP="0091593A">
      <w:pPr>
        <w:contextualSpacing/>
      </w:pPr>
      <w:r>
        <w:t>interface GigabitEthernet4</w:t>
      </w:r>
    </w:p>
    <w:p w14:paraId="5DA97CAE" w14:textId="77777777" w:rsidR="0091593A" w:rsidRDefault="0091593A" w:rsidP="0091593A">
      <w:pPr>
        <w:contextualSpacing/>
      </w:pPr>
      <w:r>
        <w:t xml:space="preserve"> no </w:t>
      </w:r>
      <w:proofErr w:type="spellStart"/>
      <w:r>
        <w:t>ip</w:t>
      </w:r>
      <w:proofErr w:type="spellEnd"/>
      <w:r>
        <w:t xml:space="preserve"> address</w:t>
      </w:r>
    </w:p>
    <w:p w14:paraId="4A20FA79" w14:textId="77777777" w:rsidR="0091593A" w:rsidRDefault="0091593A" w:rsidP="0091593A">
      <w:pPr>
        <w:contextualSpacing/>
      </w:pPr>
      <w:r>
        <w:t xml:space="preserve"> shutdown</w:t>
      </w:r>
    </w:p>
    <w:p w14:paraId="6E35D6EF" w14:textId="77777777" w:rsidR="0091593A" w:rsidRDefault="0091593A" w:rsidP="0091593A">
      <w:pPr>
        <w:contextualSpacing/>
      </w:pPr>
      <w:r>
        <w:t xml:space="preserve"> negotiation auto</w:t>
      </w:r>
    </w:p>
    <w:p w14:paraId="22838D01" w14:textId="77777777" w:rsidR="0091593A" w:rsidRDefault="0091593A" w:rsidP="0091593A">
      <w:pPr>
        <w:contextualSpacing/>
      </w:pPr>
      <w:r>
        <w:t xml:space="preserve"> no mop enabled</w:t>
      </w:r>
    </w:p>
    <w:p w14:paraId="2BC534B5" w14:textId="77777777" w:rsidR="0091593A" w:rsidRDefault="0091593A" w:rsidP="0091593A">
      <w:pPr>
        <w:contextualSpacing/>
      </w:pPr>
      <w:r>
        <w:t xml:space="preserve"> no mop </w:t>
      </w:r>
      <w:proofErr w:type="spellStart"/>
      <w:r>
        <w:t>sysid</w:t>
      </w:r>
      <w:proofErr w:type="spellEnd"/>
    </w:p>
    <w:p w14:paraId="28350944" w14:textId="6BB4D587" w:rsidR="0091593A" w:rsidRDefault="0091593A" w:rsidP="0091593A">
      <w:pPr>
        <w:contextualSpacing/>
      </w:pPr>
      <w:r>
        <w:t>!</w:t>
      </w:r>
    </w:p>
    <w:p w14:paraId="15B12D74" w14:textId="77777777" w:rsidR="0091593A" w:rsidRDefault="0091593A" w:rsidP="0091593A">
      <w:pPr>
        <w:contextualSpacing/>
      </w:pPr>
      <w:r>
        <w:lastRenderedPageBreak/>
        <w:t xml:space="preserve">router </w:t>
      </w:r>
      <w:proofErr w:type="spellStart"/>
      <w:r>
        <w:t>eigrp</w:t>
      </w:r>
      <w:proofErr w:type="spellEnd"/>
      <w:r>
        <w:t xml:space="preserve"> 2</w:t>
      </w:r>
    </w:p>
    <w:p w14:paraId="49297403" w14:textId="77777777" w:rsidR="0091593A" w:rsidRDefault="0091593A" w:rsidP="0091593A">
      <w:pPr>
        <w:contextualSpacing/>
      </w:pPr>
      <w:r>
        <w:t xml:space="preserve"> network 10.0.0.4 0.0.0.3</w:t>
      </w:r>
    </w:p>
    <w:p w14:paraId="56546BC2" w14:textId="77777777" w:rsidR="0091593A" w:rsidRDefault="0091593A" w:rsidP="0091593A">
      <w:pPr>
        <w:contextualSpacing/>
      </w:pPr>
      <w:r>
        <w:t xml:space="preserve"> network 192.168.7.0</w:t>
      </w:r>
    </w:p>
    <w:p w14:paraId="7FB6D50D" w14:textId="77777777" w:rsidR="0091593A" w:rsidRDefault="0091593A" w:rsidP="0091593A">
      <w:pPr>
        <w:contextualSpacing/>
      </w:pPr>
      <w:r>
        <w:t>!</w:t>
      </w:r>
    </w:p>
    <w:p w14:paraId="2418634A" w14:textId="77777777" w:rsidR="0091593A" w:rsidRDefault="0091593A" w:rsidP="0091593A">
      <w:pPr>
        <w:contextualSpacing/>
      </w:pPr>
      <w:proofErr w:type="spellStart"/>
      <w:r>
        <w:t>ip</w:t>
      </w:r>
      <w:proofErr w:type="spellEnd"/>
      <w:r>
        <w:t xml:space="preserve"> forward-protocol </w:t>
      </w:r>
      <w:proofErr w:type="spellStart"/>
      <w:r>
        <w:t>nd</w:t>
      </w:r>
      <w:proofErr w:type="spellEnd"/>
    </w:p>
    <w:p w14:paraId="56A5C242" w14:textId="77777777" w:rsidR="0091593A" w:rsidRDefault="0091593A" w:rsidP="0091593A">
      <w:pPr>
        <w:contextualSpacing/>
      </w:pPr>
      <w:proofErr w:type="spellStart"/>
      <w:r>
        <w:t>ip</w:t>
      </w:r>
      <w:proofErr w:type="spellEnd"/>
      <w:r>
        <w:t xml:space="preserve"> http server</w:t>
      </w:r>
    </w:p>
    <w:p w14:paraId="301A368B" w14:textId="77777777" w:rsidR="0091593A" w:rsidRDefault="0091593A" w:rsidP="0091593A">
      <w:pPr>
        <w:contextualSpacing/>
      </w:pPr>
      <w:proofErr w:type="spellStart"/>
      <w:r>
        <w:t>ip</w:t>
      </w:r>
      <w:proofErr w:type="spellEnd"/>
      <w:r>
        <w:t xml:space="preserve"> http authentication local</w:t>
      </w:r>
    </w:p>
    <w:p w14:paraId="78AB40CB" w14:textId="77777777" w:rsidR="0091593A" w:rsidRDefault="0091593A" w:rsidP="0091593A">
      <w:pPr>
        <w:contextualSpacing/>
      </w:pPr>
      <w:proofErr w:type="spellStart"/>
      <w:r>
        <w:t>ip</w:t>
      </w:r>
      <w:proofErr w:type="spellEnd"/>
      <w:r>
        <w:t xml:space="preserve"> http secure-server</w:t>
      </w:r>
    </w:p>
    <w:p w14:paraId="577D473C" w14:textId="4C514E04" w:rsidR="0091593A" w:rsidRDefault="0091593A" w:rsidP="0091593A">
      <w:pPr>
        <w:contextualSpacing/>
      </w:pPr>
      <w:r>
        <w:t>!</w:t>
      </w:r>
    </w:p>
    <w:p w14:paraId="7C22AA0D" w14:textId="77777777" w:rsidR="0091593A" w:rsidRDefault="0091593A" w:rsidP="0091593A">
      <w:pPr>
        <w:contextualSpacing/>
      </w:pPr>
      <w:r>
        <w:t xml:space="preserve">ipv6 router </w:t>
      </w:r>
      <w:proofErr w:type="spellStart"/>
      <w:r>
        <w:t>eigrp</w:t>
      </w:r>
      <w:proofErr w:type="spellEnd"/>
      <w:r>
        <w:t xml:space="preserve"> 12</w:t>
      </w:r>
    </w:p>
    <w:p w14:paraId="58E2AC15" w14:textId="77777777" w:rsidR="0091593A" w:rsidRDefault="0091593A" w:rsidP="0091593A">
      <w:pPr>
        <w:contextualSpacing/>
      </w:pPr>
      <w:r>
        <w:t xml:space="preserve"> </w:t>
      </w:r>
      <w:proofErr w:type="spellStart"/>
      <w:r>
        <w:t>eigrp</w:t>
      </w:r>
      <w:proofErr w:type="spellEnd"/>
      <w:r>
        <w:t xml:space="preserve"> router-id 7.7.7.7</w:t>
      </w:r>
    </w:p>
    <w:p w14:paraId="0AF0891C" w14:textId="77777777" w:rsidR="0091593A" w:rsidRDefault="0091593A" w:rsidP="0091593A">
      <w:pPr>
        <w:contextualSpacing/>
      </w:pPr>
      <w:r>
        <w:t>!</w:t>
      </w:r>
    </w:p>
    <w:p w14:paraId="48C8A4BA" w14:textId="77777777" w:rsidR="0091593A" w:rsidRDefault="0091593A" w:rsidP="0091593A">
      <w:pPr>
        <w:contextualSpacing/>
      </w:pPr>
      <w:r>
        <w:t xml:space="preserve">ipv6 router </w:t>
      </w:r>
      <w:proofErr w:type="spellStart"/>
      <w:r>
        <w:t>eigrp</w:t>
      </w:r>
      <w:proofErr w:type="spellEnd"/>
      <w:r>
        <w:t xml:space="preserve"> 2</w:t>
      </w:r>
    </w:p>
    <w:p w14:paraId="54645E31" w14:textId="77777777" w:rsidR="0091593A" w:rsidRDefault="0091593A" w:rsidP="0091593A">
      <w:pPr>
        <w:contextualSpacing/>
      </w:pPr>
      <w:r>
        <w:t xml:space="preserve"> </w:t>
      </w:r>
      <w:proofErr w:type="spellStart"/>
      <w:r>
        <w:t>eigrp</w:t>
      </w:r>
      <w:proofErr w:type="spellEnd"/>
      <w:r>
        <w:t xml:space="preserve"> router-id 7.7.7.7</w:t>
      </w:r>
    </w:p>
    <w:p w14:paraId="297E69D9" w14:textId="77777777" w:rsidR="0091593A" w:rsidRDefault="0091593A" w:rsidP="0091593A">
      <w:pPr>
        <w:contextualSpacing/>
      </w:pPr>
      <w:r>
        <w:t xml:space="preserve"> redistribute connected</w:t>
      </w:r>
    </w:p>
    <w:p w14:paraId="29DB75DC" w14:textId="6036D190" w:rsidR="0091593A" w:rsidRDefault="0091593A" w:rsidP="0091593A">
      <w:pPr>
        <w:contextualSpacing/>
      </w:pPr>
      <w:r>
        <w:t>!</w:t>
      </w:r>
    </w:p>
    <w:p w14:paraId="63454679" w14:textId="77777777" w:rsidR="0091593A" w:rsidRDefault="0091593A" w:rsidP="0091593A">
      <w:pPr>
        <w:contextualSpacing/>
      </w:pPr>
      <w:r>
        <w:t>line con 0</w:t>
      </w:r>
    </w:p>
    <w:p w14:paraId="73AD69B8" w14:textId="77777777" w:rsidR="0091593A" w:rsidRDefault="0091593A" w:rsidP="0091593A">
      <w:pPr>
        <w:contextualSpacing/>
      </w:pPr>
      <w:r>
        <w:t xml:space="preserve"> </w:t>
      </w:r>
      <w:proofErr w:type="spellStart"/>
      <w:r>
        <w:t>stopbits</w:t>
      </w:r>
      <w:proofErr w:type="spellEnd"/>
      <w:r>
        <w:t xml:space="preserve"> 1</w:t>
      </w:r>
    </w:p>
    <w:p w14:paraId="5EBDA8E9" w14:textId="77777777" w:rsidR="0091593A" w:rsidRDefault="0091593A" w:rsidP="0091593A">
      <w:pPr>
        <w:contextualSpacing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D05D03B" w14:textId="77777777" w:rsidR="0091593A" w:rsidRDefault="0091593A" w:rsidP="0091593A">
      <w:pPr>
        <w:contextualSpacing/>
      </w:pPr>
      <w:r>
        <w:t xml:space="preserve"> login</w:t>
      </w:r>
    </w:p>
    <w:p w14:paraId="53123C40" w14:textId="77777777" w:rsidR="0091593A" w:rsidRDefault="0091593A" w:rsidP="0091593A">
      <w:pPr>
        <w:contextualSpacing/>
      </w:pPr>
      <w:r>
        <w:t>!</w:t>
      </w:r>
    </w:p>
    <w:p w14:paraId="1F325DE2" w14:textId="77777777" w:rsidR="0091593A" w:rsidRDefault="0091593A" w:rsidP="0091593A">
      <w:pPr>
        <w:contextualSpacing/>
      </w:pPr>
      <w:r>
        <w:t>end</w:t>
      </w:r>
    </w:p>
    <w:p w14:paraId="6A4862D1" w14:textId="77777777" w:rsidR="0091593A" w:rsidRDefault="0091593A" w:rsidP="0091593A">
      <w:pPr>
        <w:contextualSpacing/>
      </w:pPr>
    </w:p>
    <w:p w14:paraId="7603E335" w14:textId="77777777" w:rsidR="0091593A" w:rsidRDefault="0091593A" w:rsidP="0091593A">
      <w:pPr>
        <w:contextualSpacing/>
      </w:pPr>
      <w:r>
        <w:t xml:space="preserve">R7#show </w:t>
      </w:r>
      <w:proofErr w:type="spellStart"/>
      <w:r>
        <w:t>ip</w:t>
      </w:r>
      <w:proofErr w:type="spellEnd"/>
      <w:r>
        <w:t xml:space="preserve"> route</w:t>
      </w:r>
    </w:p>
    <w:p w14:paraId="0E306F0E" w14:textId="77777777" w:rsidR="0091593A" w:rsidRDefault="0091593A" w:rsidP="0091593A">
      <w:pPr>
        <w:contextualSpacing/>
      </w:pPr>
      <w:r>
        <w:t>Codes: L - local, C - connected, S - static, R - RIP, M - mobile, B - BGP</w:t>
      </w:r>
    </w:p>
    <w:p w14:paraId="732116DE" w14:textId="77777777" w:rsidR="0091593A" w:rsidRDefault="0091593A" w:rsidP="0091593A">
      <w:pPr>
        <w:contextualSpacing/>
      </w:pPr>
      <w:r>
        <w:t xml:space="preserve">       D - EIGRP, EX - EIGRP external, O - OSPF, IA - OSPF inter area</w:t>
      </w:r>
    </w:p>
    <w:p w14:paraId="577737FC" w14:textId="77777777" w:rsidR="0091593A" w:rsidRDefault="0091593A" w:rsidP="0091593A">
      <w:pPr>
        <w:contextualSpacing/>
      </w:pPr>
      <w:r>
        <w:t xml:space="preserve">       N1 - OSPF NSSA external type 1, N2 - OSPF NSSA external type 2</w:t>
      </w:r>
    </w:p>
    <w:p w14:paraId="13ABA9C6" w14:textId="77777777" w:rsidR="0091593A" w:rsidRDefault="0091593A" w:rsidP="0091593A">
      <w:pPr>
        <w:contextualSpacing/>
      </w:pPr>
      <w:r>
        <w:t xml:space="preserve">       E1 - OSPF external type 1, E2 - OSPF external type 2</w:t>
      </w:r>
    </w:p>
    <w:p w14:paraId="3B9CC1A2" w14:textId="77777777" w:rsidR="0091593A" w:rsidRDefault="0091593A" w:rsidP="0091593A">
      <w:pPr>
        <w:contextualSpacing/>
      </w:pPr>
      <w:r>
        <w:t xml:space="preserve">       </w:t>
      </w:r>
      <w:proofErr w:type="spellStart"/>
      <w:r>
        <w:t>i</w:t>
      </w:r>
      <w:proofErr w:type="spellEnd"/>
      <w:r>
        <w:t xml:space="preserve"> - IS-IS, </w:t>
      </w:r>
      <w:proofErr w:type="spellStart"/>
      <w:r>
        <w:t>su</w:t>
      </w:r>
      <w:proofErr w:type="spellEnd"/>
      <w:r>
        <w:t xml:space="preserve"> - IS-IS summary, L1 - IS-IS level-1, L2 - IS-IS level-2</w:t>
      </w:r>
    </w:p>
    <w:p w14:paraId="07BD403E" w14:textId="77777777" w:rsidR="0091593A" w:rsidRDefault="0091593A" w:rsidP="0091593A">
      <w:pPr>
        <w:contextualSpacing/>
      </w:pPr>
      <w:r>
        <w:t xml:space="preserve">       </w:t>
      </w:r>
      <w:proofErr w:type="spellStart"/>
      <w:r>
        <w:t>ia</w:t>
      </w:r>
      <w:proofErr w:type="spellEnd"/>
      <w:r>
        <w:t xml:space="preserve"> - IS-IS inter area, * - candidate default, U - per-user static route</w:t>
      </w:r>
    </w:p>
    <w:p w14:paraId="02563C94" w14:textId="77777777" w:rsidR="0091593A" w:rsidRDefault="0091593A" w:rsidP="0091593A">
      <w:pPr>
        <w:contextualSpacing/>
      </w:pPr>
      <w:r>
        <w:t xml:space="preserve">       o - ODR, P - periodic downloaded static route, H - NHRP, l - LISP</w:t>
      </w:r>
    </w:p>
    <w:p w14:paraId="415EBA21" w14:textId="77777777" w:rsidR="0091593A" w:rsidRDefault="0091593A" w:rsidP="0091593A">
      <w:pPr>
        <w:contextualSpacing/>
      </w:pPr>
      <w:r>
        <w:t xml:space="preserve">       a - application route</w:t>
      </w:r>
    </w:p>
    <w:p w14:paraId="6A175EF4" w14:textId="77777777" w:rsidR="0091593A" w:rsidRDefault="0091593A" w:rsidP="0091593A">
      <w:pPr>
        <w:contextualSpacing/>
      </w:pPr>
      <w:r>
        <w:t xml:space="preserve">       + - replicated route, % - next hop override, p - overrides from </w:t>
      </w:r>
      <w:proofErr w:type="spellStart"/>
      <w:r>
        <w:t>PfR</w:t>
      </w:r>
      <w:proofErr w:type="spellEnd"/>
    </w:p>
    <w:p w14:paraId="1DA294C1" w14:textId="77777777" w:rsidR="0091593A" w:rsidRDefault="0091593A" w:rsidP="0091593A">
      <w:pPr>
        <w:contextualSpacing/>
      </w:pPr>
    </w:p>
    <w:p w14:paraId="013168FD" w14:textId="77777777" w:rsidR="0091593A" w:rsidRDefault="0091593A" w:rsidP="0091593A">
      <w:pPr>
        <w:contextualSpacing/>
      </w:pPr>
      <w:r>
        <w:t>Gateway of last resort is not set</w:t>
      </w:r>
    </w:p>
    <w:p w14:paraId="5F956037" w14:textId="77777777" w:rsidR="0091593A" w:rsidRDefault="0091593A" w:rsidP="0091593A">
      <w:pPr>
        <w:contextualSpacing/>
      </w:pPr>
    </w:p>
    <w:p w14:paraId="00990191" w14:textId="77777777" w:rsidR="0091593A" w:rsidRDefault="0091593A" w:rsidP="0091593A">
      <w:pPr>
        <w:contextualSpacing/>
      </w:pPr>
      <w:r>
        <w:t xml:space="preserve">      10.0.0.0/8 is variably </w:t>
      </w:r>
      <w:proofErr w:type="spellStart"/>
      <w:r>
        <w:t>subnetted</w:t>
      </w:r>
      <w:proofErr w:type="spellEnd"/>
      <w:r>
        <w:t>, 5 subnets, 2 masks</w:t>
      </w:r>
    </w:p>
    <w:p w14:paraId="08DDBF9E" w14:textId="77777777" w:rsidR="0091593A" w:rsidRDefault="0091593A" w:rsidP="0091593A">
      <w:pPr>
        <w:contextualSpacing/>
      </w:pPr>
      <w:r>
        <w:t>D EX     10.0.0.0/30 [170/281856] via 10.0.0.6, 00:53:53, GigabitEthernet1</w:t>
      </w:r>
    </w:p>
    <w:p w14:paraId="3E0CBCC2" w14:textId="77777777" w:rsidR="0091593A" w:rsidRDefault="0091593A" w:rsidP="0091593A">
      <w:pPr>
        <w:contextualSpacing/>
      </w:pPr>
      <w:r>
        <w:t>C        10.0.0.4/30 is directly connected, GigabitEthernet1</w:t>
      </w:r>
    </w:p>
    <w:p w14:paraId="09B231D7" w14:textId="77777777" w:rsidR="0091593A" w:rsidRDefault="0091593A" w:rsidP="0091593A">
      <w:pPr>
        <w:contextualSpacing/>
      </w:pPr>
      <w:r>
        <w:t>L        10.0.0.5/32 is directly connected, GigabitEthernet1</w:t>
      </w:r>
    </w:p>
    <w:p w14:paraId="142EA853" w14:textId="77777777" w:rsidR="0091593A" w:rsidRDefault="0091593A" w:rsidP="0091593A">
      <w:pPr>
        <w:contextualSpacing/>
      </w:pPr>
      <w:r>
        <w:t>D EX     10.0.2.0/30 [170/281856] via 10.0.0.6, 00:53:53, GigabitEthernet1</w:t>
      </w:r>
    </w:p>
    <w:p w14:paraId="5CFC39DD" w14:textId="77777777" w:rsidR="0091593A" w:rsidRDefault="0091593A" w:rsidP="0091593A">
      <w:pPr>
        <w:contextualSpacing/>
      </w:pPr>
      <w:r>
        <w:t>D        10.0.2.4/30 [90/3072] via 10.0.0.6, 00:55:40, GigabitEthernet1</w:t>
      </w:r>
    </w:p>
    <w:p w14:paraId="5344B896" w14:textId="77777777" w:rsidR="0091593A" w:rsidRDefault="0091593A" w:rsidP="0091593A">
      <w:pPr>
        <w:contextualSpacing/>
      </w:pPr>
      <w:r>
        <w:t>D EX  192.168.1.0/24 [170/281856] via 10.0.0.6, 00:53:53, GigabitEthernet1</w:t>
      </w:r>
    </w:p>
    <w:p w14:paraId="0E6A4283" w14:textId="77777777" w:rsidR="0091593A" w:rsidRDefault="0091593A" w:rsidP="0091593A">
      <w:pPr>
        <w:contextualSpacing/>
      </w:pPr>
      <w:r>
        <w:t>D EX  192.168.2.0/24 [170/281856] via 10.0.0.6, 00:53:53, GigabitEthernet1</w:t>
      </w:r>
    </w:p>
    <w:p w14:paraId="1D866446" w14:textId="77777777" w:rsidR="0091593A" w:rsidRDefault="0091593A" w:rsidP="0091593A">
      <w:pPr>
        <w:contextualSpacing/>
      </w:pPr>
      <w:r>
        <w:t>D EX  192.168.3.0/24 [170/281856] via 10.0.0.6, 00:53:53, GigabitEthernet1</w:t>
      </w:r>
    </w:p>
    <w:p w14:paraId="47C18C40" w14:textId="77777777" w:rsidR="0091593A" w:rsidRDefault="0091593A" w:rsidP="0091593A">
      <w:pPr>
        <w:contextualSpacing/>
      </w:pPr>
      <w:r>
        <w:t>D EX  192.168.5.0/24 [170/281856] via 10.0.0.6, 00:54:24, GigabitEthernet1</w:t>
      </w:r>
    </w:p>
    <w:p w14:paraId="672E3D47" w14:textId="77777777" w:rsidR="0091593A" w:rsidRDefault="0091593A" w:rsidP="0091593A">
      <w:pPr>
        <w:contextualSpacing/>
      </w:pPr>
      <w:r>
        <w:t>D     192.168.6.0/24 [90/130816] via 10.0.0.6, 00:55:40, GigabitEthernet1</w:t>
      </w:r>
    </w:p>
    <w:p w14:paraId="73F1B850" w14:textId="77777777" w:rsidR="0091593A" w:rsidRDefault="0091593A" w:rsidP="0091593A">
      <w:pPr>
        <w:contextualSpacing/>
      </w:pPr>
      <w:r>
        <w:lastRenderedPageBreak/>
        <w:t xml:space="preserve">      192.168.7.0/24 is variably </w:t>
      </w:r>
      <w:proofErr w:type="spellStart"/>
      <w:r>
        <w:t>subnetted</w:t>
      </w:r>
      <w:proofErr w:type="spellEnd"/>
      <w:r>
        <w:t>, 2 subnets, 2 masks</w:t>
      </w:r>
    </w:p>
    <w:p w14:paraId="1B38C801" w14:textId="77777777" w:rsidR="0091593A" w:rsidRDefault="0091593A" w:rsidP="0091593A">
      <w:pPr>
        <w:contextualSpacing/>
      </w:pPr>
      <w:r>
        <w:t>C        192.168.7.0/24 is directly connected, Loopback0</w:t>
      </w:r>
    </w:p>
    <w:p w14:paraId="6C5D9A6A" w14:textId="77777777" w:rsidR="0091593A" w:rsidRDefault="0091593A" w:rsidP="0091593A">
      <w:pPr>
        <w:contextualSpacing/>
      </w:pPr>
      <w:r>
        <w:t>L        192.168.7.1/32 is directly connected, Loopback0</w:t>
      </w:r>
    </w:p>
    <w:p w14:paraId="5DF9BC5B" w14:textId="77777777" w:rsidR="0091593A" w:rsidRDefault="0091593A" w:rsidP="0091593A">
      <w:pPr>
        <w:contextualSpacing/>
      </w:pPr>
      <w:r>
        <w:t>R7#show ipv6 route</w:t>
      </w:r>
    </w:p>
    <w:p w14:paraId="50BBE5F8" w14:textId="77777777" w:rsidR="0091593A" w:rsidRDefault="0091593A" w:rsidP="0091593A">
      <w:pPr>
        <w:contextualSpacing/>
      </w:pPr>
      <w:r>
        <w:t>IPv6 Routing Table - default - 11 entries</w:t>
      </w:r>
    </w:p>
    <w:p w14:paraId="53723F0C" w14:textId="77777777" w:rsidR="0091593A" w:rsidRDefault="0091593A" w:rsidP="0091593A">
      <w:pPr>
        <w:contextualSpacing/>
      </w:pPr>
      <w:r>
        <w:t>Codes: C - Connected, L - Local, S - Static, U - Per-user Static route</w:t>
      </w:r>
    </w:p>
    <w:p w14:paraId="60E99509" w14:textId="77777777" w:rsidR="0091593A" w:rsidRDefault="0091593A" w:rsidP="0091593A">
      <w:pPr>
        <w:contextualSpacing/>
      </w:pPr>
      <w:r>
        <w:t xml:space="preserve">       B - BGP, R - RIP, H - NHRP, I1 - ISIS L1</w:t>
      </w:r>
    </w:p>
    <w:p w14:paraId="7C0766C3" w14:textId="77777777" w:rsidR="0091593A" w:rsidRDefault="0091593A" w:rsidP="0091593A">
      <w:pPr>
        <w:contextualSpacing/>
      </w:pPr>
      <w:r>
        <w:t xml:space="preserve">       I2 - ISIS L2, IA - ISIS interarea, IS - ISIS summary, D - EIGRP</w:t>
      </w:r>
    </w:p>
    <w:p w14:paraId="42FE47A4" w14:textId="77777777" w:rsidR="0091593A" w:rsidRDefault="0091593A" w:rsidP="0091593A">
      <w:pPr>
        <w:contextualSpacing/>
      </w:pPr>
      <w:r>
        <w:t xml:space="preserve">       EX - EIGRP external, ND - ND Default, </w:t>
      </w:r>
      <w:proofErr w:type="spellStart"/>
      <w:r>
        <w:t>NDp</w:t>
      </w:r>
      <w:proofErr w:type="spellEnd"/>
      <w:r>
        <w:t xml:space="preserve"> - ND Prefix, DCE - Destination</w:t>
      </w:r>
    </w:p>
    <w:p w14:paraId="300F41B6" w14:textId="77777777" w:rsidR="0091593A" w:rsidRDefault="0091593A" w:rsidP="0091593A">
      <w:pPr>
        <w:contextualSpacing/>
      </w:pPr>
      <w:r>
        <w:t xml:space="preserve">       </w:t>
      </w:r>
      <w:proofErr w:type="spellStart"/>
      <w:r>
        <w:t>NDr</w:t>
      </w:r>
      <w:proofErr w:type="spellEnd"/>
      <w:r>
        <w:t xml:space="preserve"> - Redirect, RL - RPL, O - OSPF Intra, OI - OSPF Inter</w:t>
      </w:r>
    </w:p>
    <w:p w14:paraId="5458A281" w14:textId="77777777" w:rsidR="0091593A" w:rsidRDefault="0091593A" w:rsidP="0091593A">
      <w:pPr>
        <w:contextualSpacing/>
      </w:pPr>
      <w:r>
        <w:t xml:space="preserve">      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2, ON1 - OSPF NSSA </w:t>
      </w:r>
      <w:proofErr w:type="spellStart"/>
      <w:r>
        <w:t>ext</w:t>
      </w:r>
      <w:proofErr w:type="spellEnd"/>
      <w:r>
        <w:t xml:space="preserve"> 1</w:t>
      </w:r>
    </w:p>
    <w:p w14:paraId="675F2253" w14:textId="77777777" w:rsidR="0091593A" w:rsidRDefault="0091593A" w:rsidP="0091593A">
      <w:pPr>
        <w:contextualSpacing/>
      </w:pPr>
      <w:r>
        <w:t xml:space="preserve">       ON2 - OSPF NSSA </w:t>
      </w:r>
      <w:proofErr w:type="spellStart"/>
      <w:r>
        <w:t>ext</w:t>
      </w:r>
      <w:proofErr w:type="spellEnd"/>
      <w:r>
        <w:t xml:space="preserve"> 2, la - LISP alt, </w:t>
      </w:r>
      <w:proofErr w:type="spellStart"/>
      <w:r>
        <w:t>lr</w:t>
      </w:r>
      <w:proofErr w:type="spellEnd"/>
      <w:r>
        <w:t xml:space="preserve"> - LISP site-registrations</w:t>
      </w:r>
    </w:p>
    <w:p w14:paraId="47B4C6D5" w14:textId="77777777" w:rsidR="0091593A" w:rsidRDefault="0091593A" w:rsidP="0091593A">
      <w:pPr>
        <w:contextualSpacing/>
      </w:pPr>
      <w:r>
        <w:t xml:space="preserve">       </w:t>
      </w:r>
      <w:proofErr w:type="spellStart"/>
      <w:r>
        <w:t>ld</w:t>
      </w:r>
      <w:proofErr w:type="spellEnd"/>
      <w:r>
        <w:t xml:space="preserve"> - LISP </w:t>
      </w:r>
      <w:proofErr w:type="spellStart"/>
      <w:r>
        <w:t>dyn-eid</w:t>
      </w:r>
      <w:proofErr w:type="spellEnd"/>
      <w:r>
        <w:t xml:space="preserve">, </w:t>
      </w:r>
      <w:proofErr w:type="spellStart"/>
      <w:r>
        <w:t>lA</w:t>
      </w:r>
      <w:proofErr w:type="spellEnd"/>
      <w:r>
        <w:t xml:space="preserve"> - LISP away, le - LISP extranet-policy</w:t>
      </w:r>
    </w:p>
    <w:p w14:paraId="7D3CBCCE" w14:textId="77777777" w:rsidR="0091593A" w:rsidRDefault="0091593A" w:rsidP="0091593A">
      <w:pPr>
        <w:contextualSpacing/>
      </w:pPr>
      <w:r>
        <w:t xml:space="preserve">       a - Application</w:t>
      </w:r>
    </w:p>
    <w:p w14:paraId="1E242C77" w14:textId="77777777" w:rsidR="0091593A" w:rsidRDefault="0091593A" w:rsidP="0091593A">
      <w:pPr>
        <w:contextualSpacing/>
      </w:pPr>
      <w:r>
        <w:t>EX  10:1::/64 [170/281856]</w:t>
      </w:r>
    </w:p>
    <w:p w14:paraId="6CCA8DFF" w14:textId="77777777" w:rsidR="0091593A" w:rsidRDefault="0091593A" w:rsidP="0091593A">
      <w:pPr>
        <w:contextualSpacing/>
      </w:pPr>
      <w:r>
        <w:t xml:space="preserve">     via FE80::E64:D0FF:FEDF:0, GigabitEthernet1</w:t>
      </w:r>
    </w:p>
    <w:p w14:paraId="31B65564" w14:textId="77777777" w:rsidR="0091593A" w:rsidRDefault="0091593A" w:rsidP="0091593A">
      <w:pPr>
        <w:contextualSpacing/>
      </w:pPr>
      <w:r>
        <w:t>EX  10:2::/64 [170/281856]</w:t>
      </w:r>
    </w:p>
    <w:p w14:paraId="3AF6AA94" w14:textId="77777777" w:rsidR="0091593A" w:rsidRDefault="0091593A" w:rsidP="0091593A">
      <w:pPr>
        <w:contextualSpacing/>
      </w:pPr>
      <w:r>
        <w:t xml:space="preserve">     via FE80::E64:D0FF:FEDF:0, GigabitEthernet1</w:t>
      </w:r>
    </w:p>
    <w:p w14:paraId="23FAD406" w14:textId="77777777" w:rsidR="0091593A" w:rsidRDefault="0091593A" w:rsidP="0091593A">
      <w:pPr>
        <w:contextualSpacing/>
      </w:pPr>
      <w:r>
        <w:t>C   10:6::/64 [0/0]</w:t>
      </w:r>
    </w:p>
    <w:p w14:paraId="68A49F01" w14:textId="77777777" w:rsidR="0091593A" w:rsidRDefault="0091593A" w:rsidP="0091593A">
      <w:pPr>
        <w:contextualSpacing/>
      </w:pPr>
      <w:r>
        <w:t xml:space="preserve">     via GigabitEthernet1, directly connected</w:t>
      </w:r>
    </w:p>
    <w:p w14:paraId="0E74C561" w14:textId="77777777" w:rsidR="0091593A" w:rsidRDefault="0091593A" w:rsidP="0091593A">
      <w:pPr>
        <w:contextualSpacing/>
      </w:pPr>
      <w:r>
        <w:t>L   10:6::2/128 [0/0]</w:t>
      </w:r>
    </w:p>
    <w:p w14:paraId="30C4CFD0" w14:textId="77777777" w:rsidR="0091593A" w:rsidRDefault="0091593A" w:rsidP="0091593A">
      <w:pPr>
        <w:contextualSpacing/>
      </w:pPr>
      <w:r>
        <w:t xml:space="preserve">     via GigabitEthernet1, receive</w:t>
      </w:r>
    </w:p>
    <w:p w14:paraId="09653389" w14:textId="77777777" w:rsidR="0091593A" w:rsidRDefault="0091593A" w:rsidP="0091593A">
      <w:pPr>
        <w:contextualSpacing/>
      </w:pPr>
      <w:r>
        <w:t>EX  100:1::/64 [170/281856]</w:t>
      </w:r>
    </w:p>
    <w:p w14:paraId="0A76C180" w14:textId="77777777" w:rsidR="0091593A" w:rsidRDefault="0091593A" w:rsidP="0091593A">
      <w:pPr>
        <w:contextualSpacing/>
      </w:pPr>
      <w:r>
        <w:t xml:space="preserve">     via FE80::E64:D0FF:FEDF:0, GigabitEthernet1</w:t>
      </w:r>
    </w:p>
    <w:p w14:paraId="08E9FDDB" w14:textId="77777777" w:rsidR="0091593A" w:rsidRDefault="0091593A" w:rsidP="0091593A">
      <w:pPr>
        <w:contextualSpacing/>
      </w:pPr>
      <w:r>
        <w:t>EX  100:2::/64 [170/281856]</w:t>
      </w:r>
    </w:p>
    <w:p w14:paraId="13BC706F" w14:textId="77777777" w:rsidR="0091593A" w:rsidRDefault="0091593A" w:rsidP="0091593A">
      <w:pPr>
        <w:contextualSpacing/>
      </w:pPr>
      <w:r>
        <w:t xml:space="preserve">     via FE80::E64:D0FF:FEDF:0, GigabitEthernet1</w:t>
      </w:r>
    </w:p>
    <w:p w14:paraId="3F321CCE" w14:textId="77777777" w:rsidR="0091593A" w:rsidRDefault="0091593A" w:rsidP="0091593A">
      <w:pPr>
        <w:contextualSpacing/>
      </w:pPr>
      <w:r>
        <w:t>EX  100:3::/64 [170/281856]</w:t>
      </w:r>
    </w:p>
    <w:p w14:paraId="0087D372" w14:textId="77777777" w:rsidR="0091593A" w:rsidRDefault="0091593A" w:rsidP="0091593A">
      <w:pPr>
        <w:contextualSpacing/>
      </w:pPr>
      <w:r>
        <w:t xml:space="preserve">     via FE80::E64:D0FF:FEDF:0, GigabitEthernet1</w:t>
      </w:r>
    </w:p>
    <w:p w14:paraId="75C77043" w14:textId="77777777" w:rsidR="0091593A" w:rsidRDefault="0091593A" w:rsidP="0091593A">
      <w:pPr>
        <w:contextualSpacing/>
      </w:pPr>
      <w:r>
        <w:t>D   100:6::/64 [90/130816]</w:t>
      </w:r>
    </w:p>
    <w:p w14:paraId="7F2AAEDA" w14:textId="77777777" w:rsidR="0091593A" w:rsidRDefault="0091593A" w:rsidP="0091593A">
      <w:pPr>
        <w:contextualSpacing/>
      </w:pPr>
      <w:r>
        <w:t xml:space="preserve">     via FE80::E64:D0FF:FEDF:0, GigabitEthernet1</w:t>
      </w:r>
    </w:p>
    <w:p w14:paraId="2382D7F5" w14:textId="77777777" w:rsidR="0091593A" w:rsidRDefault="0091593A" w:rsidP="0091593A">
      <w:pPr>
        <w:contextualSpacing/>
      </w:pPr>
      <w:r>
        <w:t>C   100:7::/64 [0/0]</w:t>
      </w:r>
    </w:p>
    <w:p w14:paraId="6DA3A818" w14:textId="77777777" w:rsidR="0091593A" w:rsidRDefault="0091593A" w:rsidP="0091593A">
      <w:pPr>
        <w:contextualSpacing/>
      </w:pPr>
      <w:r>
        <w:t xml:space="preserve">     via Loopback0, directly connected</w:t>
      </w:r>
    </w:p>
    <w:p w14:paraId="3A74959C" w14:textId="77777777" w:rsidR="0091593A" w:rsidRDefault="0091593A" w:rsidP="0091593A">
      <w:pPr>
        <w:contextualSpacing/>
      </w:pPr>
      <w:r>
        <w:t>L   100:7::1/128 [0/0]</w:t>
      </w:r>
    </w:p>
    <w:p w14:paraId="259C42F0" w14:textId="77777777" w:rsidR="0091593A" w:rsidRDefault="0091593A" w:rsidP="0091593A">
      <w:pPr>
        <w:contextualSpacing/>
      </w:pPr>
      <w:r>
        <w:t xml:space="preserve">     via Loopback0, receive</w:t>
      </w:r>
    </w:p>
    <w:p w14:paraId="76C0ACAD" w14:textId="77777777" w:rsidR="0091593A" w:rsidRDefault="0091593A" w:rsidP="0091593A">
      <w:pPr>
        <w:contextualSpacing/>
      </w:pPr>
      <w:r>
        <w:t>L   FF00::/8 [0/0]</w:t>
      </w:r>
    </w:p>
    <w:p w14:paraId="34C1997A" w14:textId="58AD7197" w:rsidR="00EF1490" w:rsidRPr="00EF1490" w:rsidRDefault="0091593A" w:rsidP="0091593A">
      <w:pPr>
        <w:contextualSpacing/>
      </w:pPr>
      <w:r>
        <w:t xml:space="preserve">     via Null0, receive</w:t>
      </w:r>
    </w:p>
    <w:p w14:paraId="6E125841" w14:textId="4720DA6D" w:rsidR="62AC201E" w:rsidRDefault="62AC201E" w:rsidP="5EB7E7CF">
      <w:pPr>
        <w:pStyle w:val="Heading1"/>
        <w:rPr>
          <w:rFonts w:ascii="Constantia" w:eastAsia="HGMinchoE" w:hAnsi="Constantia" w:cs="Times New Roman"/>
          <w:szCs w:val="32"/>
        </w:rPr>
      </w:pPr>
      <w:r w:rsidRPr="5EB7E7CF">
        <w:rPr>
          <w:rFonts w:ascii="Constantia" w:eastAsia="HGMinchoE" w:hAnsi="Constantia" w:cs="Times New Roman"/>
          <w:szCs w:val="32"/>
        </w:rPr>
        <w:t>Problems</w:t>
      </w:r>
    </w:p>
    <w:p w14:paraId="4B0802D9" w14:textId="3B4AE528" w:rsidR="62AC201E" w:rsidRDefault="62AC201E" w:rsidP="5EB7E7CF">
      <w:r>
        <w:t>We were unable to get IPv6 fully working in this lab.</w:t>
      </w:r>
      <w:r w:rsidR="00D95591">
        <w:t xml:space="preserve"> We think </w:t>
      </w:r>
      <w:r w:rsidR="00CA4FE4">
        <w:t xml:space="preserve">IPv6 failed to work due to a misconfiguration of </w:t>
      </w:r>
      <w:r w:rsidR="00C33A89">
        <w:t xml:space="preserve">BGP on a border router but we are not sure. We were also having some issues with router 4 not forwarding traffic </w:t>
      </w:r>
      <w:r w:rsidR="00883E6F">
        <w:t xml:space="preserve">to the EIGRP networks as it did not have routes to those networks. This was solved by redistributing </w:t>
      </w:r>
      <w:r w:rsidR="00A718FA">
        <w:t>BGP into OSPF.</w:t>
      </w:r>
    </w:p>
    <w:p w14:paraId="07E884F1" w14:textId="284593C5" w:rsidR="00774C05" w:rsidRDefault="00774C05" w:rsidP="00774C05">
      <w:pPr>
        <w:pStyle w:val="Heading1"/>
      </w:pPr>
      <w:r>
        <w:lastRenderedPageBreak/>
        <w:t>Conclusion</w:t>
      </w:r>
    </w:p>
    <w:p w14:paraId="1042A298" w14:textId="610C4A88" w:rsidR="00774C05" w:rsidRPr="00774C05" w:rsidRDefault="00E80CB3" w:rsidP="00774C05">
      <w:r>
        <w:t xml:space="preserve">In summary we </w:t>
      </w:r>
      <w:r w:rsidR="001D6A98">
        <w:t xml:space="preserve">setup 7 cisco routers, designed an IP addressing scheme, and </w:t>
      </w:r>
      <w:r w:rsidR="00F5729F">
        <w:t>troubleshooted IP route distribution.</w:t>
      </w:r>
    </w:p>
    <w:sectPr w:rsidR="00774C05" w:rsidRPr="00774C05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BDA61" w14:textId="77777777" w:rsidR="00372C7F" w:rsidRDefault="00372C7F" w:rsidP="00C6554A">
      <w:pPr>
        <w:spacing w:before="0" w:after="0"/>
      </w:pPr>
      <w:r>
        <w:separator/>
      </w:r>
    </w:p>
  </w:endnote>
  <w:endnote w:type="continuationSeparator" w:id="0">
    <w:p w14:paraId="11EBEAC1" w14:textId="77777777" w:rsidR="00372C7F" w:rsidRDefault="00372C7F" w:rsidP="00C6554A">
      <w:pPr>
        <w:spacing w:before="0" w:after="0"/>
      </w:pPr>
      <w:r>
        <w:continuationSeparator/>
      </w:r>
    </w:p>
  </w:endnote>
  <w:endnote w:type="continuationNotice" w:id="1">
    <w:p w14:paraId="7D5FB26D" w14:textId="77777777" w:rsidR="00372C7F" w:rsidRDefault="00372C7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D505" w14:textId="77777777" w:rsidR="002A1999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B1D4" w14:textId="77777777" w:rsidR="00372C7F" w:rsidRDefault="00372C7F" w:rsidP="00C6554A">
      <w:pPr>
        <w:spacing w:before="0" w:after="0"/>
      </w:pPr>
      <w:r>
        <w:separator/>
      </w:r>
    </w:p>
  </w:footnote>
  <w:footnote w:type="continuationSeparator" w:id="0">
    <w:p w14:paraId="0C64F3B1" w14:textId="77777777" w:rsidR="00372C7F" w:rsidRDefault="00372C7F" w:rsidP="00C6554A">
      <w:pPr>
        <w:spacing w:before="0" w:after="0"/>
      </w:pPr>
      <w:r>
        <w:continuationSeparator/>
      </w:r>
    </w:p>
  </w:footnote>
  <w:footnote w:type="continuationNotice" w:id="1">
    <w:p w14:paraId="5D5BA381" w14:textId="77777777" w:rsidR="00372C7F" w:rsidRDefault="00372C7F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F471E53"/>
    <w:multiLevelType w:val="hybridMultilevel"/>
    <w:tmpl w:val="14160A40"/>
    <w:lvl w:ilvl="0" w:tplc="80A4979A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5D3AC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49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21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24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E8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E4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B69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41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331BD"/>
    <w:multiLevelType w:val="hybridMultilevel"/>
    <w:tmpl w:val="D9A051AE"/>
    <w:lvl w:ilvl="0" w:tplc="DEBEA0EE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44361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0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2E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42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0A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09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41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2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1552A"/>
    <w:multiLevelType w:val="hybridMultilevel"/>
    <w:tmpl w:val="FFFFFFFF"/>
    <w:lvl w:ilvl="0" w:tplc="E7EAB086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AF32C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C9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8E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44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2C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2D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29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12E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5011D"/>
    <w:multiLevelType w:val="hybridMultilevel"/>
    <w:tmpl w:val="FFFFFFFF"/>
    <w:lvl w:ilvl="0" w:tplc="BB2AC8C0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E60E2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4B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C2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45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2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69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E8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C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4B48E6"/>
    <w:multiLevelType w:val="hybridMultilevel"/>
    <w:tmpl w:val="B6489166"/>
    <w:lvl w:ilvl="0" w:tplc="58DC43CE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B2B8A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01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27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A8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68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42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A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E4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F5CDD"/>
    <w:multiLevelType w:val="hybridMultilevel"/>
    <w:tmpl w:val="FFFFFFFF"/>
    <w:lvl w:ilvl="0" w:tplc="85023A68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F4C25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6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2F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6A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A4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06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44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AE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C6D8D"/>
    <w:multiLevelType w:val="hybridMultilevel"/>
    <w:tmpl w:val="38DCA69E"/>
    <w:lvl w:ilvl="0" w:tplc="800CCEAA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</w:rPr>
    </w:lvl>
    <w:lvl w:ilvl="1" w:tplc="EEB2D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47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02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22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20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8A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49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45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9"/>
  </w:num>
  <w:num w:numId="5">
    <w:abstractNumId w:val="8"/>
  </w:num>
  <w:num w:numId="6">
    <w:abstractNumId w:val="8"/>
  </w:num>
  <w:num w:numId="7">
    <w:abstractNumId w:val="9"/>
  </w:num>
  <w:num w:numId="8">
    <w:abstractNumId w:val="16"/>
  </w:num>
  <w:num w:numId="9">
    <w:abstractNumId w:val="10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  <w:num w:numId="20">
    <w:abstractNumId w:val="15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9A"/>
    <w:rsid w:val="0006487D"/>
    <w:rsid w:val="00065AE0"/>
    <w:rsid w:val="00094957"/>
    <w:rsid w:val="000D6C56"/>
    <w:rsid w:val="000E18F4"/>
    <w:rsid w:val="00122CBF"/>
    <w:rsid w:val="001524D9"/>
    <w:rsid w:val="001802F9"/>
    <w:rsid w:val="0018554F"/>
    <w:rsid w:val="001B4AA4"/>
    <w:rsid w:val="001D2F71"/>
    <w:rsid w:val="001D6A98"/>
    <w:rsid w:val="001F4885"/>
    <w:rsid w:val="001F69FC"/>
    <w:rsid w:val="0021739A"/>
    <w:rsid w:val="00247012"/>
    <w:rsid w:val="0025177F"/>
    <w:rsid w:val="002554CD"/>
    <w:rsid w:val="00293B83"/>
    <w:rsid w:val="00294A05"/>
    <w:rsid w:val="002A1999"/>
    <w:rsid w:val="002A3534"/>
    <w:rsid w:val="002B4294"/>
    <w:rsid w:val="002B6C18"/>
    <w:rsid w:val="002F1B24"/>
    <w:rsid w:val="00333D0D"/>
    <w:rsid w:val="00354EEB"/>
    <w:rsid w:val="00372C7F"/>
    <w:rsid w:val="003D65A0"/>
    <w:rsid w:val="00405A2A"/>
    <w:rsid w:val="00426F79"/>
    <w:rsid w:val="00430ADE"/>
    <w:rsid w:val="0043457D"/>
    <w:rsid w:val="004556F5"/>
    <w:rsid w:val="00471E5F"/>
    <w:rsid w:val="004871DE"/>
    <w:rsid w:val="00487A99"/>
    <w:rsid w:val="004B546A"/>
    <w:rsid w:val="004C049F"/>
    <w:rsid w:val="004D231D"/>
    <w:rsid w:val="005000E2"/>
    <w:rsid w:val="00544236"/>
    <w:rsid w:val="00590700"/>
    <w:rsid w:val="0059304B"/>
    <w:rsid w:val="005B5D45"/>
    <w:rsid w:val="005C2828"/>
    <w:rsid w:val="005E1082"/>
    <w:rsid w:val="005F169A"/>
    <w:rsid w:val="005F279C"/>
    <w:rsid w:val="006032DB"/>
    <w:rsid w:val="006539DB"/>
    <w:rsid w:val="006A3CE7"/>
    <w:rsid w:val="006C143B"/>
    <w:rsid w:val="006E4576"/>
    <w:rsid w:val="00731558"/>
    <w:rsid w:val="00767644"/>
    <w:rsid w:val="007712FD"/>
    <w:rsid w:val="00774C05"/>
    <w:rsid w:val="007A0A8A"/>
    <w:rsid w:val="007A153F"/>
    <w:rsid w:val="007C0601"/>
    <w:rsid w:val="00860579"/>
    <w:rsid w:val="00874A71"/>
    <w:rsid w:val="00874B6C"/>
    <w:rsid w:val="00883E6F"/>
    <w:rsid w:val="008D3700"/>
    <w:rsid w:val="0091593A"/>
    <w:rsid w:val="00965B01"/>
    <w:rsid w:val="0099139F"/>
    <w:rsid w:val="00995555"/>
    <w:rsid w:val="009E7657"/>
    <w:rsid w:val="009F1F2A"/>
    <w:rsid w:val="00A27F49"/>
    <w:rsid w:val="00A3452A"/>
    <w:rsid w:val="00A42083"/>
    <w:rsid w:val="00A5513B"/>
    <w:rsid w:val="00A718FA"/>
    <w:rsid w:val="00B161BC"/>
    <w:rsid w:val="00B326EA"/>
    <w:rsid w:val="00B67EF7"/>
    <w:rsid w:val="00B720B1"/>
    <w:rsid w:val="00BA5FF4"/>
    <w:rsid w:val="00BE20CD"/>
    <w:rsid w:val="00BF1244"/>
    <w:rsid w:val="00C00BA0"/>
    <w:rsid w:val="00C15F85"/>
    <w:rsid w:val="00C334AA"/>
    <w:rsid w:val="00C33A89"/>
    <w:rsid w:val="00C6554A"/>
    <w:rsid w:val="00CA4FE4"/>
    <w:rsid w:val="00CB1CF8"/>
    <w:rsid w:val="00CB1F76"/>
    <w:rsid w:val="00D26BA6"/>
    <w:rsid w:val="00D636DF"/>
    <w:rsid w:val="00D930FB"/>
    <w:rsid w:val="00D95591"/>
    <w:rsid w:val="00DB249A"/>
    <w:rsid w:val="00DC0F14"/>
    <w:rsid w:val="00DD00DA"/>
    <w:rsid w:val="00DD49A8"/>
    <w:rsid w:val="00E31812"/>
    <w:rsid w:val="00E7144B"/>
    <w:rsid w:val="00E729C6"/>
    <w:rsid w:val="00E80CB3"/>
    <w:rsid w:val="00E816FD"/>
    <w:rsid w:val="00E92DC6"/>
    <w:rsid w:val="00ED7C44"/>
    <w:rsid w:val="00EF1490"/>
    <w:rsid w:val="00EF7174"/>
    <w:rsid w:val="00F27F20"/>
    <w:rsid w:val="00F325F9"/>
    <w:rsid w:val="00F5729F"/>
    <w:rsid w:val="00FB2B28"/>
    <w:rsid w:val="00FB2BC3"/>
    <w:rsid w:val="049D97D2"/>
    <w:rsid w:val="06F8D796"/>
    <w:rsid w:val="073C9F95"/>
    <w:rsid w:val="07BEF6DB"/>
    <w:rsid w:val="082E694F"/>
    <w:rsid w:val="090FEAB4"/>
    <w:rsid w:val="09C84E6D"/>
    <w:rsid w:val="0E460DAF"/>
    <w:rsid w:val="0E8B049E"/>
    <w:rsid w:val="1287FBC2"/>
    <w:rsid w:val="12AB20CE"/>
    <w:rsid w:val="1351F4B4"/>
    <w:rsid w:val="13A85868"/>
    <w:rsid w:val="1628AA06"/>
    <w:rsid w:val="1637A2B2"/>
    <w:rsid w:val="17707E48"/>
    <w:rsid w:val="180F0B94"/>
    <w:rsid w:val="1A625ECD"/>
    <w:rsid w:val="1A9ED0BE"/>
    <w:rsid w:val="1BA65AB3"/>
    <w:rsid w:val="1C0CCEBC"/>
    <w:rsid w:val="1CEB9832"/>
    <w:rsid w:val="1D5E766C"/>
    <w:rsid w:val="1D64E2B1"/>
    <w:rsid w:val="1F10F1CA"/>
    <w:rsid w:val="1FCE361E"/>
    <w:rsid w:val="20510ECE"/>
    <w:rsid w:val="2230FDC6"/>
    <w:rsid w:val="22E05918"/>
    <w:rsid w:val="25045919"/>
    <w:rsid w:val="282C1FCA"/>
    <w:rsid w:val="2925A10C"/>
    <w:rsid w:val="299A1DC8"/>
    <w:rsid w:val="2C43F440"/>
    <w:rsid w:val="2C874388"/>
    <w:rsid w:val="2D71855E"/>
    <w:rsid w:val="2FB4E689"/>
    <w:rsid w:val="303CE2B1"/>
    <w:rsid w:val="306C1CB7"/>
    <w:rsid w:val="30E77C87"/>
    <w:rsid w:val="315B2D62"/>
    <w:rsid w:val="3291A825"/>
    <w:rsid w:val="3650416D"/>
    <w:rsid w:val="381D1592"/>
    <w:rsid w:val="38719888"/>
    <w:rsid w:val="3B61219B"/>
    <w:rsid w:val="3CB804BB"/>
    <w:rsid w:val="40B6F8B8"/>
    <w:rsid w:val="42910172"/>
    <w:rsid w:val="42AEC1B0"/>
    <w:rsid w:val="42FA0C3E"/>
    <w:rsid w:val="43204C25"/>
    <w:rsid w:val="4384CC8F"/>
    <w:rsid w:val="44E94146"/>
    <w:rsid w:val="45645CC5"/>
    <w:rsid w:val="46C664AC"/>
    <w:rsid w:val="483953E6"/>
    <w:rsid w:val="49119C75"/>
    <w:rsid w:val="4AEEB948"/>
    <w:rsid w:val="4B33B037"/>
    <w:rsid w:val="4C06F4BF"/>
    <w:rsid w:val="4C18EF47"/>
    <w:rsid w:val="4D9548EF"/>
    <w:rsid w:val="4E4576AE"/>
    <w:rsid w:val="53BE32BE"/>
    <w:rsid w:val="5568A2AD"/>
    <w:rsid w:val="5579CCB0"/>
    <w:rsid w:val="55E3BE2C"/>
    <w:rsid w:val="59A25774"/>
    <w:rsid w:val="59A279C4"/>
    <w:rsid w:val="59F74FA8"/>
    <w:rsid w:val="5EB7E7CF"/>
    <w:rsid w:val="5F22261E"/>
    <w:rsid w:val="5F9D8D88"/>
    <w:rsid w:val="62AC201E"/>
    <w:rsid w:val="638FC440"/>
    <w:rsid w:val="65E31779"/>
    <w:rsid w:val="672FA680"/>
    <w:rsid w:val="676812C5"/>
    <w:rsid w:val="6850CB9C"/>
    <w:rsid w:val="68D529D4"/>
    <w:rsid w:val="6A5489BB"/>
    <w:rsid w:val="6BDE397D"/>
    <w:rsid w:val="6C4086AE"/>
    <w:rsid w:val="6DF54C9B"/>
    <w:rsid w:val="70FD67E4"/>
    <w:rsid w:val="7424F405"/>
    <w:rsid w:val="75C8A659"/>
    <w:rsid w:val="7643C1D8"/>
    <w:rsid w:val="766278E0"/>
    <w:rsid w:val="76BD3E2D"/>
    <w:rsid w:val="76DBC35F"/>
    <w:rsid w:val="771048C5"/>
    <w:rsid w:val="78BAB8B4"/>
    <w:rsid w:val="796B8889"/>
    <w:rsid w:val="799CA6C2"/>
    <w:rsid w:val="7DD61D38"/>
    <w:rsid w:val="7E2C89C0"/>
    <w:rsid w:val="7EA93368"/>
    <w:rsid w:val="7F5EE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1B1D7"/>
  <w15:chartTrackingRefBased/>
  <w15:docId w15:val="{F626A49B-E90B-43CA-B412-77FA8CE6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7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arrollm\AppData\Local\Microsoft\Office\16.0\DTS\en-US%7bC09F78CB-CC3B-46B9-BC64-E58902E49AE9%7d\%7b3ACA9F68-B391-48B3-9DB7-83DA8CE311A2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{3ACA9F68-B391-48B3-9DB7-83DA8CE311A2}tf02835058_win32.dotx</Template>
  <TotalTime>1634</TotalTime>
  <Pages>30</Pages>
  <Words>5567</Words>
  <Characters>31737</Characters>
  <Application>Microsoft Office Word</Application>
  <DocSecurity>0</DocSecurity>
  <Lines>264</Lines>
  <Paragraphs>74</Paragraphs>
  <ScaleCrop>false</ScaleCrop>
  <Company/>
  <LinksUpToDate>false</LinksUpToDate>
  <CharactersWithSpaces>37230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Mikey R (Student)</dc:creator>
  <cp:keywords/>
  <dc:description/>
  <cp:lastModifiedBy>Carroll, Mikey R (Student)</cp:lastModifiedBy>
  <cp:revision>91</cp:revision>
  <dcterms:created xsi:type="dcterms:W3CDTF">2022-01-24T22:16:00Z</dcterms:created>
  <dcterms:modified xsi:type="dcterms:W3CDTF">2022-02-02T05:56:00Z</dcterms:modified>
</cp:coreProperties>
</file>
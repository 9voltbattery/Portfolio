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2FD4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7D49887B" wp14:editId="0905E36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F9C9C0C" w14:textId="066F1C91" w:rsidR="00C6554A" w:rsidRDefault="00D42BE4" w:rsidP="00C6554A">
      <w:pPr>
        <w:pStyle w:val="Title"/>
      </w:pPr>
      <w:r>
        <w:t>Virtual Routing Forwarding</w:t>
      </w:r>
    </w:p>
    <w:p w14:paraId="361B75DD" w14:textId="11EF8086" w:rsidR="00C6554A" w:rsidRPr="00D5413C" w:rsidRDefault="00C6554A" w:rsidP="00C6554A">
      <w:pPr>
        <w:pStyle w:val="Subtitle"/>
      </w:pPr>
    </w:p>
    <w:p w14:paraId="568582B7" w14:textId="3C522D7C" w:rsidR="00C6554A" w:rsidRDefault="00D42BE4" w:rsidP="00C6554A">
      <w:pPr>
        <w:pStyle w:val="ContactInfo"/>
      </w:pPr>
      <w:r>
        <w:t>Mikey Carroll</w:t>
      </w:r>
      <w:r w:rsidR="00C6554A">
        <w:t xml:space="preserve"> | </w:t>
      </w:r>
      <w:r>
        <w:t>Advanced Cisco</w:t>
      </w:r>
      <w:r w:rsidR="00C6554A">
        <w:t xml:space="preserve"> |</w:t>
      </w:r>
      <w:r w:rsidR="00C6554A" w:rsidRPr="00D5413C">
        <w:t xml:space="preserve">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D91E80">
        <w:rPr>
          <w:noProof/>
        </w:rPr>
        <w:t>4/30/2022</w:t>
      </w:r>
      <w:r>
        <w:fldChar w:fldCharType="end"/>
      </w:r>
      <w:r w:rsidR="00C6554A">
        <w:br w:type="page"/>
      </w:r>
    </w:p>
    <w:p w14:paraId="5AF481BE" w14:textId="3BBF113B" w:rsidR="00C6554A" w:rsidRDefault="00591398" w:rsidP="00C6554A">
      <w:pPr>
        <w:pStyle w:val="Heading1"/>
      </w:pPr>
      <w:r>
        <w:lastRenderedPageBreak/>
        <w:t>Purpose</w:t>
      </w:r>
    </w:p>
    <w:p w14:paraId="71456489" w14:textId="2EF4F212" w:rsidR="00591398" w:rsidRDefault="00591398" w:rsidP="00591398">
      <w:r>
        <w:t>The purpose of this lab was to learn how to separate network traffic using VRF.</w:t>
      </w:r>
    </w:p>
    <w:p w14:paraId="05F755DD" w14:textId="35A4EDBC" w:rsidR="00591398" w:rsidRDefault="00591398" w:rsidP="00591398">
      <w:pPr>
        <w:pStyle w:val="Heading1"/>
      </w:pPr>
      <w:r>
        <w:t>Background Information</w:t>
      </w:r>
    </w:p>
    <w:p w14:paraId="134122CF" w14:textId="15BB67D3" w:rsidR="00591398" w:rsidRDefault="00591398" w:rsidP="00591398">
      <w:r>
        <w:t xml:space="preserve">VRF or virtual routing and forwarding is </w:t>
      </w:r>
      <w:r w:rsidR="006575FF">
        <w:t>a</w:t>
      </w:r>
      <w:r w:rsidR="00994AAE">
        <w:t xml:space="preserve">n IP-based </w:t>
      </w:r>
      <w:r w:rsidR="00B27BE4">
        <w:t xml:space="preserve">computer network technology than enables </w:t>
      </w:r>
      <w:r w:rsidR="003066CA">
        <w:t xml:space="preserve">multiple virtual routers on one physical router. </w:t>
      </w:r>
      <w:r w:rsidR="00393850">
        <w:t xml:space="preserve">VRF works on the layer 3 of the OSI model. </w:t>
      </w:r>
    </w:p>
    <w:p w14:paraId="53C69A57" w14:textId="1BBDFEBD" w:rsidR="00A05418" w:rsidRDefault="003D78C9" w:rsidP="003D78C9">
      <w:pPr>
        <w:pStyle w:val="Heading1"/>
        <w:spacing w:before="0" w:after="0"/>
      </w:pPr>
      <w:r>
        <w:t>Lab Summary</w:t>
      </w:r>
    </w:p>
    <w:p w14:paraId="707A091C" w14:textId="0EB76C37" w:rsidR="00B148B3" w:rsidRDefault="00B148B3" w:rsidP="00B148B3">
      <w:pPr>
        <w:contextualSpacing/>
      </w:pPr>
      <w:r>
        <w:t>In this lab we setup OSPF, ISIS, designed an IPv4 addressing scheme</w:t>
      </w:r>
      <w:r w:rsidR="00664FAE">
        <w:t>, and configured 2 VRF’s</w:t>
      </w:r>
      <w:r w:rsidR="00AB2440">
        <w:t xml:space="preserve"> (Russia and Ukraine).</w:t>
      </w:r>
    </w:p>
    <w:p w14:paraId="45F8C5CC" w14:textId="241A82C7" w:rsidR="00B148B3" w:rsidRDefault="00B148B3" w:rsidP="00B148B3">
      <w:pPr>
        <w:pStyle w:val="Heading1"/>
      </w:pPr>
      <w:r>
        <w:t>Lab Commands</w:t>
      </w:r>
    </w:p>
    <w:p w14:paraId="47A45D9A" w14:textId="6D4E2CBA" w:rsidR="00F76D84" w:rsidRDefault="00F76D84" w:rsidP="00F76D84">
      <w:pPr>
        <w:pStyle w:val="ListBullet"/>
      </w:pPr>
      <w:r>
        <w:t>R</w:t>
      </w:r>
      <w:r w:rsidR="00F26E77">
        <w:t>outer</w:t>
      </w:r>
      <w:r>
        <w:t>(config)# ip vrf Ukraine</w:t>
      </w:r>
    </w:p>
    <w:p w14:paraId="6B16CF7B" w14:textId="2E204653" w:rsidR="00F76D84" w:rsidRDefault="00F76D84" w:rsidP="00F76D84">
      <w:pPr>
        <w:pStyle w:val="ListBullet"/>
        <w:numPr>
          <w:ilvl w:val="0"/>
          <w:numId w:val="0"/>
        </w:numPr>
        <w:ind w:left="720" w:hanging="360"/>
      </w:pPr>
      <w:r>
        <w:t>This command is used to add a VRF instance to the router</w:t>
      </w:r>
    </w:p>
    <w:p w14:paraId="2736A0D7" w14:textId="303987A1" w:rsidR="00F76D84" w:rsidRDefault="00F76D84" w:rsidP="00F76D84">
      <w:pPr>
        <w:pStyle w:val="ListBullet"/>
      </w:pPr>
      <w:r>
        <w:t>Router(config)#</w:t>
      </w:r>
      <w:r w:rsidR="00196AB4">
        <w:t xml:space="preserve"> interface gigabitethernet 0/0/0</w:t>
      </w:r>
      <w:r w:rsidR="00BF69B1">
        <w:t>.1</w:t>
      </w:r>
    </w:p>
    <w:p w14:paraId="6838F1EB" w14:textId="5C1ADB02" w:rsidR="00196AB4" w:rsidRDefault="00BF69B1" w:rsidP="00F76D84">
      <w:pPr>
        <w:pStyle w:val="ListBullet"/>
      </w:pPr>
      <w:r>
        <w:t>R</w:t>
      </w:r>
      <w:r w:rsidR="00196AB4">
        <w:t>out</w:t>
      </w:r>
      <w:r>
        <w:t>er(config-subint)# encapsulation dot1q 1</w:t>
      </w:r>
    </w:p>
    <w:p w14:paraId="0D50D304" w14:textId="16C0D8AA" w:rsidR="00BF69B1" w:rsidRDefault="00BF69B1" w:rsidP="00BF69B1">
      <w:pPr>
        <w:pStyle w:val="ListBullet"/>
        <w:numPr>
          <w:ilvl w:val="0"/>
          <w:numId w:val="0"/>
        </w:numPr>
        <w:ind w:left="720" w:hanging="360"/>
      </w:pPr>
      <w:r>
        <w:t xml:space="preserve">These commands enable a sub-interface </w:t>
      </w:r>
      <w:r w:rsidR="008C6B40">
        <w:t>on the router</w:t>
      </w:r>
    </w:p>
    <w:p w14:paraId="7F44B437" w14:textId="0A127390" w:rsidR="008C6B40" w:rsidRDefault="00AB39E6" w:rsidP="008C6B40">
      <w:pPr>
        <w:pStyle w:val="ListBullet"/>
      </w:pPr>
      <w:r>
        <w:t>R</w:t>
      </w:r>
      <w:r w:rsidR="00166ACF">
        <w:t>outer</w:t>
      </w:r>
      <w:r>
        <w:t>(config-subint)# ip vrf forwarding Ukraine</w:t>
      </w:r>
    </w:p>
    <w:p w14:paraId="4821EC14" w14:textId="4C9E5F81" w:rsidR="00AB39E6" w:rsidRDefault="00AB39E6" w:rsidP="00AB39E6">
      <w:pPr>
        <w:pStyle w:val="ListBullet"/>
        <w:numPr>
          <w:ilvl w:val="0"/>
          <w:numId w:val="0"/>
        </w:numPr>
        <w:ind w:left="720" w:hanging="360"/>
      </w:pPr>
      <w:r>
        <w:t xml:space="preserve">This command </w:t>
      </w:r>
      <w:r w:rsidR="00DD3136">
        <w:t>binds a VRF to the sub-interface</w:t>
      </w:r>
    </w:p>
    <w:p w14:paraId="72C2B9B8" w14:textId="48D5EA61" w:rsidR="00DD3136" w:rsidRDefault="00DD3136" w:rsidP="00DD3136">
      <w:pPr>
        <w:pStyle w:val="ListBullet"/>
      </w:pPr>
      <w:r>
        <w:t>Router(config</w:t>
      </w:r>
      <w:r w:rsidR="00096B85">
        <w:t xml:space="preserve">)# </w:t>
      </w:r>
      <w:r w:rsidR="00826A9C">
        <w:t>router ospf 1 vrf Ukraine</w:t>
      </w:r>
    </w:p>
    <w:p w14:paraId="730FF891" w14:textId="0387BB7F" w:rsidR="00826A9C" w:rsidRDefault="00826A9C" w:rsidP="00826A9C">
      <w:pPr>
        <w:pStyle w:val="ListBullet"/>
        <w:numPr>
          <w:ilvl w:val="0"/>
          <w:numId w:val="0"/>
        </w:numPr>
        <w:ind w:left="720" w:hanging="360"/>
      </w:pPr>
      <w:r>
        <w:t>This command enables OSPF on a VRF</w:t>
      </w:r>
    </w:p>
    <w:p w14:paraId="0930ACA4" w14:textId="0AA0ED0D" w:rsidR="007C3975" w:rsidRDefault="007C3975" w:rsidP="007C3975">
      <w:pPr>
        <w:pStyle w:val="Heading1"/>
      </w:pPr>
      <w:r>
        <w:lastRenderedPageBreak/>
        <w:t>Network Diagram</w:t>
      </w:r>
    </w:p>
    <w:p w14:paraId="66D3911F" w14:textId="305A4108" w:rsidR="00D364D8" w:rsidRDefault="00853C79" w:rsidP="00D364D8">
      <w:pPr>
        <w:pStyle w:val="Heading1"/>
      </w:pPr>
      <w:r w:rsidRPr="00853C79">
        <w:rPr>
          <w:noProof/>
        </w:rPr>
        <w:drawing>
          <wp:inline distT="0" distB="0" distL="0" distR="0" wp14:anchorId="117D9272" wp14:editId="693218DF">
            <wp:extent cx="5486400" cy="202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4D8">
        <w:t>Device Configurations</w:t>
      </w:r>
    </w:p>
    <w:p w14:paraId="26B3CF4D" w14:textId="0D116251" w:rsidR="00D364D8" w:rsidRDefault="00D364D8" w:rsidP="00D364D8">
      <w:pPr>
        <w:pStyle w:val="Heading3"/>
      </w:pPr>
      <w:r>
        <w:t>R1</w:t>
      </w:r>
    </w:p>
    <w:p w14:paraId="68E3E223" w14:textId="77777777" w:rsidR="00D364D8" w:rsidRDefault="00D364D8" w:rsidP="00D364D8">
      <w:pPr>
        <w:contextualSpacing/>
      </w:pPr>
      <w:r>
        <w:t>r1#show run</w:t>
      </w:r>
    </w:p>
    <w:p w14:paraId="09673601" w14:textId="77777777" w:rsidR="00D364D8" w:rsidRDefault="00D364D8" w:rsidP="00D364D8">
      <w:pPr>
        <w:contextualSpacing/>
      </w:pPr>
      <w:r>
        <w:t>Building configuration...</w:t>
      </w:r>
    </w:p>
    <w:p w14:paraId="578F7D4F" w14:textId="77777777" w:rsidR="00D364D8" w:rsidRDefault="00D364D8" w:rsidP="00D364D8">
      <w:pPr>
        <w:contextualSpacing/>
      </w:pPr>
    </w:p>
    <w:p w14:paraId="36C71B56" w14:textId="77777777" w:rsidR="00D364D8" w:rsidRDefault="00D364D8" w:rsidP="00D364D8">
      <w:pPr>
        <w:contextualSpacing/>
      </w:pPr>
    </w:p>
    <w:p w14:paraId="0F7091B4" w14:textId="77777777" w:rsidR="00D364D8" w:rsidRDefault="00D364D8" w:rsidP="00D364D8">
      <w:pPr>
        <w:contextualSpacing/>
      </w:pPr>
      <w:r>
        <w:t>Current configuration : 1847 bytes</w:t>
      </w:r>
    </w:p>
    <w:p w14:paraId="6C926999" w14:textId="77777777" w:rsidR="00D364D8" w:rsidRDefault="00D364D8" w:rsidP="00D364D8">
      <w:pPr>
        <w:contextualSpacing/>
      </w:pPr>
      <w:r>
        <w:t>!</w:t>
      </w:r>
    </w:p>
    <w:p w14:paraId="47EA1029" w14:textId="77777777" w:rsidR="00D364D8" w:rsidRDefault="00D364D8" w:rsidP="00D364D8">
      <w:pPr>
        <w:contextualSpacing/>
      </w:pPr>
      <w:r>
        <w:t>! Last configuration change at 15:47:25 UTC Mon Mar 21 2022</w:t>
      </w:r>
    </w:p>
    <w:p w14:paraId="797ADF37" w14:textId="77777777" w:rsidR="00D364D8" w:rsidRDefault="00D364D8" w:rsidP="00D364D8">
      <w:pPr>
        <w:contextualSpacing/>
      </w:pPr>
      <w:r>
        <w:t>!</w:t>
      </w:r>
    </w:p>
    <w:p w14:paraId="79D23784" w14:textId="77777777" w:rsidR="00D364D8" w:rsidRDefault="00D364D8" w:rsidP="00D364D8">
      <w:pPr>
        <w:contextualSpacing/>
      </w:pPr>
      <w:r>
        <w:t>version 15.5</w:t>
      </w:r>
    </w:p>
    <w:p w14:paraId="10A8AA95" w14:textId="77777777" w:rsidR="00D364D8" w:rsidRDefault="00D364D8" w:rsidP="00D364D8">
      <w:pPr>
        <w:contextualSpacing/>
      </w:pPr>
      <w:r>
        <w:t>service timestamps debug datetime msec</w:t>
      </w:r>
    </w:p>
    <w:p w14:paraId="31A4D1B3" w14:textId="77777777" w:rsidR="00D364D8" w:rsidRDefault="00D364D8" w:rsidP="00D364D8">
      <w:pPr>
        <w:contextualSpacing/>
      </w:pPr>
      <w:r>
        <w:t>service timestamps log datetime msec</w:t>
      </w:r>
    </w:p>
    <w:p w14:paraId="1B0D8304" w14:textId="77777777" w:rsidR="00D364D8" w:rsidRDefault="00D364D8" w:rsidP="00D364D8">
      <w:pPr>
        <w:contextualSpacing/>
      </w:pPr>
      <w:r>
        <w:t>no platform punt-keepalive disable-kernel-core</w:t>
      </w:r>
    </w:p>
    <w:p w14:paraId="7067F2C3" w14:textId="77777777" w:rsidR="00D364D8" w:rsidRDefault="00D364D8" w:rsidP="00D364D8">
      <w:pPr>
        <w:contextualSpacing/>
      </w:pPr>
      <w:r>
        <w:t>!</w:t>
      </w:r>
    </w:p>
    <w:p w14:paraId="5ED91986" w14:textId="77777777" w:rsidR="00D364D8" w:rsidRDefault="00D364D8" w:rsidP="00D364D8">
      <w:pPr>
        <w:contextualSpacing/>
      </w:pPr>
      <w:r>
        <w:t>hostname r1</w:t>
      </w:r>
    </w:p>
    <w:p w14:paraId="49B51F18" w14:textId="77777777" w:rsidR="00D364D8" w:rsidRDefault="00D364D8" w:rsidP="00D364D8">
      <w:pPr>
        <w:contextualSpacing/>
      </w:pPr>
      <w:r>
        <w:t>!</w:t>
      </w:r>
    </w:p>
    <w:p w14:paraId="4476A765" w14:textId="77777777" w:rsidR="00D364D8" w:rsidRDefault="00D364D8" w:rsidP="00D364D8">
      <w:pPr>
        <w:contextualSpacing/>
      </w:pPr>
      <w:r>
        <w:t>boot-start-marker</w:t>
      </w:r>
    </w:p>
    <w:p w14:paraId="1700B911" w14:textId="77777777" w:rsidR="00D364D8" w:rsidRDefault="00D364D8" w:rsidP="00D364D8">
      <w:pPr>
        <w:contextualSpacing/>
      </w:pPr>
      <w:r>
        <w:t>boot-end-marker</w:t>
      </w:r>
    </w:p>
    <w:p w14:paraId="53DC4912" w14:textId="1C5534CE" w:rsidR="00D364D8" w:rsidRDefault="00D364D8" w:rsidP="00D364D8">
      <w:pPr>
        <w:contextualSpacing/>
      </w:pPr>
      <w:r>
        <w:t>!</w:t>
      </w:r>
    </w:p>
    <w:p w14:paraId="44EC10B4" w14:textId="77777777" w:rsidR="00D364D8" w:rsidRDefault="00D364D8" w:rsidP="00D364D8">
      <w:pPr>
        <w:contextualSpacing/>
      </w:pPr>
      <w:r>
        <w:t>vrf definition Mgmt-intf</w:t>
      </w:r>
    </w:p>
    <w:p w14:paraId="2F49A913" w14:textId="77777777" w:rsidR="00D364D8" w:rsidRDefault="00D364D8" w:rsidP="00D364D8">
      <w:pPr>
        <w:contextualSpacing/>
      </w:pPr>
      <w:r>
        <w:t xml:space="preserve"> !</w:t>
      </w:r>
    </w:p>
    <w:p w14:paraId="37E81605" w14:textId="77777777" w:rsidR="00D364D8" w:rsidRDefault="00D364D8" w:rsidP="00D364D8">
      <w:pPr>
        <w:contextualSpacing/>
      </w:pPr>
      <w:r>
        <w:t xml:space="preserve"> address-family ipv4</w:t>
      </w:r>
    </w:p>
    <w:p w14:paraId="5DA188AB" w14:textId="77777777" w:rsidR="00D364D8" w:rsidRDefault="00D364D8" w:rsidP="00D364D8">
      <w:pPr>
        <w:contextualSpacing/>
      </w:pPr>
      <w:r>
        <w:t xml:space="preserve"> exit-address-family</w:t>
      </w:r>
    </w:p>
    <w:p w14:paraId="1904F392" w14:textId="77777777" w:rsidR="00D364D8" w:rsidRDefault="00D364D8" w:rsidP="00D364D8">
      <w:pPr>
        <w:contextualSpacing/>
      </w:pPr>
      <w:r>
        <w:t xml:space="preserve"> !</w:t>
      </w:r>
    </w:p>
    <w:p w14:paraId="6E00EDA5" w14:textId="77777777" w:rsidR="00D364D8" w:rsidRDefault="00D364D8" w:rsidP="00D364D8">
      <w:pPr>
        <w:contextualSpacing/>
      </w:pPr>
      <w:r>
        <w:t xml:space="preserve"> address-family ipv6</w:t>
      </w:r>
    </w:p>
    <w:p w14:paraId="34A9C954" w14:textId="77777777" w:rsidR="00D364D8" w:rsidRDefault="00D364D8" w:rsidP="00D364D8">
      <w:pPr>
        <w:contextualSpacing/>
      </w:pPr>
      <w:r>
        <w:t xml:space="preserve"> exit-address-family</w:t>
      </w:r>
    </w:p>
    <w:p w14:paraId="63A0763F" w14:textId="23373035" w:rsidR="00D364D8" w:rsidRDefault="00D364D8" w:rsidP="00D364D8">
      <w:pPr>
        <w:contextualSpacing/>
      </w:pPr>
      <w:r>
        <w:t>!</w:t>
      </w:r>
    </w:p>
    <w:p w14:paraId="1DE538EA" w14:textId="77777777" w:rsidR="00D364D8" w:rsidRDefault="00D364D8" w:rsidP="00D364D8">
      <w:pPr>
        <w:contextualSpacing/>
      </w:pPr>
      <w:r>
        <w:t>no aaa new-model</w:t>
      </w:r>
    </w:p>
    <w:p w14:paraId="7DC51D4E" w14:textId="77777777" w:rsidR="00D364D8" w:rsidRDefault="00D364D8" w:rsidP="00D364D8">
      <w:pPr>
        <w:contextualSpacing/>
      </w:pPr>
      <w:r>
        <w:t>!</w:t>
      </w:r>
    </w:p>
    <w:p w14:paraId="0E02314D" w14:textId="77777777" w:rsidR="00D364D8" w:rsidRDefault="00D364D8" w:rsidP="00D364D8">
      <w:pPr>
        <w:contextualSpacing/>
      </w:pPr>
      <w:r>
        <w:t>ip vrf russia</w:t>
      </w:r>
    </w:p>
    <w:p w14:paraId="052A031C" w14:textId="77777777" w:rsidR="00D364D8" w:rsidRDefault="00D364D8" w:rsidP="00D364D8">
      <w:pPr>
        <w:contextualSpacing/>
      </w:pPr>
      <w:r>
        <w:t>!</w:t>
      </w:r>
    </w:p>
    <w:p w14:paraId="37C5FC20" w14:textId="77777777" w:rsidR="00D364D8" w:rsidRDefault="00D364D8" w:rsidP="00D364D8">
      <w:pPr>
        <w:contextualSpacing/>
      </w:pPr>
      <w:r>
        <w:lastRenderedPageBreak/>
        <w:t>ip vrf ukraine</w:t>
      </w:r>
    </w:p>
    <w:p w14:paraId="41661EE2" w14:textId="77777777" w:rsidR="00D364D8" w:rsidRDefault="00D364D8" w:rsidP="00D364D8">
      <w:pPr>
        <w:contextualSpacing/>
      </w:pPr>
      <w:r>
        <w:t>!</w:t>
      </w:r>
    </w:p>
    <w:p w14:paraId="6605B243" w14:textId="1BA06396" w:rsidR="00D364D8" w:rsidRDefault="00D364D8" w:rsidP="00D364D8">
      <w:pPr>
        <w:contextualSpacing/>
      </w:pPr>
      <w:r>
        <w:t>subscriber templating</w:t>
      </w:r>
    </w:p>
    <w:p w14:paraId="0394A63C" w14:textId="77777777" w:rsidR="00D364D8" w:rsidRDefault="00D364D8" w:rsidP="00D364D8">
      <w:pPr>
        <w:contextualSpacing/>
      </w:pPr>
      <w:r>
        <w:t>multilink bundle-name authenticated</w:t>
      </w:r>
    </w:p>
    <w:p w14:paraId="78BA02DE" w14:textId="77777777" w:rsidR="00D364D8" w:rsidRDefault="00D364D8" w:rsidP="00D364D8">
      <w:pPr>
        <w:contextualSpacing/>
      </w:pPr>
      <w:r>
        <w:t>!</w:t>
      </w:r>
    </w:p>
    <w:p w14:paraId="3C58167D" w14:textId="77777777" w:rsidR="00D364D8" w:rsidRDefault="00D364D8" w:rsidP="00D364D8">
      <w:pPr>
        <w:contextualSpacing/>
      </w:pPr>
      <w:r>
        <w:t>license udi pid ISR4321/K9 sn FDO214811ZM</w:t>
      </w:r>
    </w:p>
    <w:p w14:paraId="1A639C78" w14:textId="77777777" w:rsidR="00D364D8" w:rsidRDefault="00D364D8" w:rsidP="00D364D8">
      <w:pPr>
        <w:contextualSpacing/>
      </w:pPr>
      <w:r>
        <w:t>!</w:t>
      </w:r>
    </w:p>
    <w:p w14:paraId="7A766003" w14:textId="77777777" w:rsidR="00D364D8" w:rsidRDefault="00D364D8" w:rsidP="00D364D8">
      <w:pPr>
        <w:contextualSpacing/>
      </w:pPr>
      <w:r>
        <w:t>spanning-tree extend system-id</w:t>
      </w:r>
    </w:p>
    <w:p w14:paraId="1893A4CB" w14:textId="0AA225A7" w:rsidR="00D364D8" w:rsidRDefault="00D364D8" w:rsidP="00D364D8">
      <w:pPr>
        <w:contextualSpacing/>
      </w:pPr>
      <w:r>
        <w:t>!</w:t>
      </w:r>
    </w:p>
    <w:p w14:paraId="7325C055" w14:textId="77777777" w:rsidR="00D364D8" w:rsidRDefault="00D364D8" w:rsidP="00D364D8">
      <w:pPr>
        <w:contextualSpacing/>
      </w:pPr>
      <w:r>
        <w:t>redundancy</w:t>
      </w:r>
    </w:p>
    <w:p w14:paraId="0A506CC0" w14:textId="77777777" w:rsidR="00D364D8" w:rsidRDefault="00D364D8" w:rsidP="00D364D8">
      <w:pPr>
        <w:contextualSpacing/>
      </w:pPr>
      <w:r>
        <w:t xml:space="preserve"> mode none</w:t>
      </w:r>
    </w:p>
    <w:p w14:paraId="2F16F712" w14:textId="3AF5C3AC" w:rsidR="00D364D8" w:rsidRDefault="00D364D8" w:rsidP="00D364D8">
      <w:pPr>
        <w:contextualSpacing/>
      </w:pPr>
      <w:r>
        <w:t>!</w:t>
      </w:r>
    </w:p>
    <w:p w14:paraId="1F1132B3" w14:textId="77777777" w:rsidR="00D364D8" w:rsidRDefault="00D364D8" w:rsidP="00D364D8">
      <w:pPr>
        <w:contextualSpacing/>
      </w:pPr>
      <w:r>
        <w:t>vlan internal allocation policy ascending</w:t>
      </w:r>
    </w:p>
    <w:p w14:paraId="71D2C99A" w14:textId="77777777" w:rsidR="00D364D8" w:rsidRDefault="00D364D8" w:rsidP="00D364D8">
      <w:pPr>
        <w:contextualSpacing/>
      </w:pPr>
      <w:r>
        <w:t>!</w:t>
      </w:r>
    </w:p>
    <w:p w14:paraId="0E9C6E58" w14:textId="77777777" w:rsidR="00D364D8" w:rsidRDefault="00D364D8" w:rsidP="00D364D8">
      <w:pPr>
        <w:contextualSpacing/>
      </w:pPr>
      <w:r>
        <w:t>interface GigabitEthernet0/0/0</w:t>
      </w:r>
    </w:p>
    <w:p w14:paraId="2241EA61" w14:textId="77777777" w:rsidR="00D364D8" w:rsidRDefault="00D364D8" w:rsidP="00D364D8">
      <w:pPr>
        <w:contextualSpacing/>
      </w:pPr>
      <w:r>
        <w:t xml:space="preserve"> no ip address</w:t>
      </w:r>
    </w:p>
    <w:p w14:paraId="55C95EDB" w14:textId="77777777" w:rsidR="00D364D8" w:rsidRDefault="00D364D8" w:rsidP="00D364D8">
      <w:pPr>
        <w:contextualSpacing/>
      </w:pPr>
      <w:r>
        <w:t xml:space="preserve"> negotiation auto</w:t>
      </w:r>
    </w:p>
    <w:p w14:paraId="2948ECAC" w14:textId="77777777" w:rsidR="00D364D8" w:rsidRDefault="00D364D8" w:rsidP="00D364D8">
      <w:pPr>
        <w:contextualSpacing/>
      </w:pPr>
      <w:r>
        <w:t>!</w:t>
      </w:r>
    </w:p>
    <w:p w14:paraId="6DAC58A6" w14:textId="77777777" w:rsidR="00D364D8" w:rsidRDefault="00D364D8" w:rsidP="00D364D8">
      <w:pPr>
        <w:contextualSpacing/>
      </w:pPr>
      <w:r>
        <w:t>interface GigabitEthernet0/0/0.1</w:t>
      </w:r>
    </w:p>
    <w:p w14:paraId="07D1D42A" w14:textId="77777777" w:rsidR="00D364D8" w:rsidRDefault="00D364D8" w:rsidP="00D364D8">
      <w:pPr>
        <w:contextualSpacing/>
      </w:pPr>
      <w:r>
        <w:t xml:space="preserve"> encapsulation dot1Q 1 native</w:t>
      </w:r>
    </w:p>
    <w:p w14:paraId="17C50C7A" w14:textId="77777777" w:rsidR="00D364D8" w:rsidRDefault="00D364D8" w:rsidP="00D364D8">
      <w:pPr>
        <w:contextualSpacing/>
      </w:pPr>
      <w:r>
        <w:t xml:space="preserve"> ip vrf forwarding ukraine</w:t>
      </w:r>
    </w:p>
    <w:p w14:paraId="7D7C6727" w14:textId="77777777" w:rsidR="00D364D8" w:rsidRDefault="00D364D8" w:rsidP="00D364D8">
      <w:pPr>
        <w:contextualSpacing/>
      </w:pPr>
      <w:r>
        <w:t xml:space="preserve"> ip address 192.168.0.1 255.255.255.0</w:t>
      </w:r>
    </w:p>
    <w:p w14:paraId="288E4445" w14:textId="77777777" w:rsidR="00D364D8" w:rsidRDefault="00D364D8" w:rsidP="00D364D8">
      <w:pPr>
        <w:contextualSpacing/>
      </w:pPr>
      <w:r>
        <w:t>!</w:t>
      </w:r>
    </w:p>
    <w:p w14:paraId="74DDE3B4" w14:textId="77777777" w:rsidR="00D364D8" w:rsidRDefault="00D364D8" w:rsidP="00D364D8">
      <w:pPr>
        <w:contextualSpacing/>
      </w:pPr>
      <w:r>
        <w:t>interface GigabitEthernet0/0/0.2</w:t>
      </w:r>
    </w:p>
    <w:p w14:paraId="7F756C05" w14:textId="77777777" w:rsidR="00D364D8" w:rsidRDefault="00D364D8" w:rsidP="00D364D8">
      <w:pPr>
        <w:contextualSpacing/>
      </w:pPr>
      <w:r>
        <w:t xml:space="preserve"> encapsulation dot1Q 2</w:t>
      </w:r>
    </w:p>
    <w:p w14:paraId="56BDF0EE" w14:textId="77777777" w:rsidR="00D364D8" w:rsidRDefault="00D364D8" w:rsidP="00D364D8">
      <w:pPr>
        <w:contextualSpacing/>
      </w:pPr>
      <w:r>
        <w:t xml:space="preserve"> ip vrf forwarding russia</w:t>
      </w:r>
    </w:p>
    <w:p w14:paraId="4FD0B0B4" w14:textId="77777777" w:rsidR="00D364D8" w:rsidRDefault="00D364D8" w:rsidP="00D364D8">
      <w:pPr>
        <w:contextualSpacing/>
      </w:pPr>
      <w:r>
        <w:t xml:space="preserve"> ip address 172.16.0.1 255.255.255.0</w:t>
      </w:r>
    </w:p>
    <w:p w14:paraId="1417C5DB" w14:textId="77777777" w:rsidR="00D364D8" w:rsidRDefault="00D364D8" w:rsidP="00D364D8">
      <w:pPr>
        <w:contextualSpacing/>
      </w:pPr>
      <w:r>
        <w:t xml:space="preserve"> ip router isis</w:t>
      </w:r>
    </w:p>
    <w:p w14:paraId="6F0E1B94" w14:textId="77777777" w:rsidR="00D364D8" w:rsidRDefault="00D364D8" w:rsidP="00D364D8">
      <w:pPr>
        <w:contextualSpacing/>
      </w:pPr>
      <w:r>
        <w:t>!</w:t>
      </w:r>
    </w:p>
    <w:p w14:paraId="0B44DF60" w14:textId="77777777" w:rsidR="00D364D8" w:rsidRDefault="00D364D8" w:rsidP="00D364D8">
      <w:pPr>
        <w:contextualSpacing/>
      </w:pPr>
      <w:r>
        <w:t>interface GigabitEthernet0/0/1</w:t>
      </w:r>
    </w:p>
    <w:p w14:paraId="6C3A1AD9" w14:textId="77777777" w:rsidR="00D364D8" w:rsidRDefault="00D364D8" w:rsidP="00D364D8">
      <w:pPr>
        <w:contextualSpacing/>
      </w:pPr>
      <w:r>
        <w:t xml:space="preserve"> no ip address</w:t>
      </w:r>
    </w:p>
    <w:p w14:paraId="0C24E0C9" w14:textId="77777777" w:rsidR="00D364D8" w:rsidRDefault="00D364D8" w:rsidP="00D364D8">
      <w:pPr>
        <w:contextualSpacing/>
      </w:pPr>
      <w:r>
        <w:t xml:space="preserve"> shutdown</w:t>
      </w:r>
    </w:p>
    <w:p w14:paraId="7DD02C7F" w14:textId="77777777" w:rsidR="00D364D8" w:rsidRDefault="00D364D8" w:rsidP="00D364D8">
      <w:pPr>
        <w:contextualSpacing/>
      </w:pPr>
      <w:r>
        <w:t xml:space="preserve"> negotiation auto</w:t>
      </w:r>
    </w:p>
    <w:p w14:paraId="36480E28" w14:textId="77777777" w:rsidR="00D364D8" w:rsidRDefault="00D364D8" w:rsidP="00D364D8">
      <w:pPr>
        <w:contextualSpacing/>
      </w:pPr>
      <w:r>
        <w:t>!</w:t>
      </w:r>
    </w:p>
    <w:p w14:paraId="0553DE7D" w14:textId="77777777" w:rsidR="00D364D8" w:rsidRDefault="00D364D8" w:rsidP="00D364D8">
      <w:pPr>
        <w:contextualSpacing/>
      </w:pPr>
      <w:r>
        <w:t>interface Serial0/1/0</w:t>
      </w:r>
    </w:p>
    <w:p w14:paraId="7D8B1F99" w14:textId="77777777" w:rsidR="00D364D8" w:rsidRDefault="00D364D8" w:rsidP="00D364D8">
      <w:pPr>
        <w:contextualSpacing/>
      </w:pPr>
      <w:r>
        <w:t xml:space="preserve"> no ip address</w:t>
      </w:r>
    </w:p>
    <w:p w14:paraId="5D4827A4" w14:textId="77777777" w:rsidR="00D364D8" w:rsidRDefault="00D364D8" w:rsidP="00D364D8">
      <w:pPr>
        <w:contextualSpacing/>
      </w:pPr>
      <w:r>
        <w:t xml:space="preserve"> shutdown</w:t>
      </w:r>
    </w:p>
    <w:p w14:paraId="3425B08C" w14:textId="77777777" w:rsidR="00D364D8" w:rsidRDefault="00D364D8" w:rsidP="00D364D8">
      <w:pPr>
        <w:contextualSpacing/>
      </w:pPr>
      <w:r>
        <w:t>!</w:t>
      </w:r>
    </w:p>
    <w:p w14:paraId="24F2A8E7" w14:textId="77777777" w:rsidR="00D364D8" w:rsidRDefault="00D364D8" w:rsidP="00D364D8">
      <w:pPr>
        <w:contextualSpacing/>
      </w:pPr>
      <w:r>
        <w:t>interface Serial0/1/1</w:t>
      </w:r>
    </w:p>
    <w:p w14:paraId="0C4668AF" w14:textId="77777777" w:rsidR="00D364D8" w:rsidRDefault="00D364D8" w:rsidP="00D364D8">
      <w:pPr>
        <w:contextualSpacing/>
      </w:pPr>
      <w:r>
        <w:t xml:space="preserve"> no ip address</w:t>
      </w:r>
    </w:p>
    <w:p w14:paraId="042AAEFC" w14:textId="77777777" w:rsidR="00D364D8" w:rsidRDefault="00D364D8" w:rsidP="00D364D8">
      <w:pPr>
        <w:contextualSpacing/>
      </w:pPr>
      <w:r>
        <w:t xml:space="preserve"> shutdown</w:t>
      </w:r>
    </w:p>
    <w:p w14:paraId="7487AFDE" w14:textId="77777777" w:rsidR="00D364D8" w:rsidRDefault="00D364D8" w:rsidP="00D364D8">
      <w:pPr>
        <w:contextualSpacing/>
      </w:pPr>
      <w:r>
        <w:t>!</w:t>
      </w:r>
    </w:p>
    <w:p w14:paraId="1472CBF1" w14:textId="77777777" w:rsidR="00D364D8" w:rsidRDefault="00D364D8" w:rsidP="00D364D8">
      <w:pPr>
        <w:contextualSpacing/>
      </w:pPr>
      <w:r>
        <w:t>interface GigabitEthernet0/2/0</w:t>
      </w:r>
    </w:p>
    <w:p w14:paraId="13068C6F" w14:textId="77777777" w:rsidR="00D364D8" w:rsidRDefault="00D364D8" w:rsidP="00D364D8">
      <w:pPr>
        <w:contextualSpacing/>
      </w:pPr>
      <w:r>
        <w:t xml:space="preserve"> no ip address</w:t>
      </w:r>
    </w:p>
    <w:p w14:paraId="7D46346B" w14:textId="77777777" w:rsidR="00D364D8" w:rsidRDefault="00D364D8" w:rsidP="00D364D8">
      <w:pPr>
        <w:contextualSpacing/>
      </w:pPr>
      <w:r>
        <w:t xml:space="preserve"> shutdown</w:t>
      </w:r>
    </w:p>
    <w:p w14:paraId="0955F29F" w14:textId="77777777" w:rsidR="00D364D8" w:rsidRDefault="00D364D8" w:rsidP="00D364D8">
      <w:pPr>
        <w:contextualSpacing/>
      </w:pPr>
      <w:r>
        <w:t xml:space="preserve"> negotiation auto</w:t>
      </w:r>
    </w:p>
    <w:p w14:paraId="41497A14" w14:textId="77777777" w:rsidR="00D364D8" w:rsidRDefault="00D364D8" w:rsidP="00D364D8">
      <w:pPr>
        <w:contextualSpacing/>
      </w:pPr>
      <w:r>
        <w:t>!</w:t>
      </w:r>
    </w:p>
    <w:p w14:paraId="3ADD3392" w14:textId="77777777" w:rsidR="00D364D8" w:rsidRDefault="00D364D8" w:rsidP="00D364D8">
      <w:pPr>
        <w:contextualSpacing/>
      </w:pPr>
      <w:r>
        <w:lastRenderedPageBreak/>
        <w:t>interface GigabitEthernet0/2/1</w:t>
      </w:r>
    </w:p>
    <w:p w14:paraId="53104DDE" w14:textId="77777777" w:rsidR="00D364D8" w:rsidRDefault="00D364D8" w:rsidP="00D364D8">
      <w:pPr>
        <w:contextualSpacing/>
      </w:pPr>
      <w:r>
        <w:t xml:space="preserve"> no ip address</w:t>
      </w:r>
    </w:p>
    <w:p w14:paraId="338811B8" w14:textId="77777777" w:rsidR="00D364D8" w:rsidRDefault="00D364D8" w:rsidP="00D364D8">
      <w:pPr>
        <w:contextualSpacing/>
      </w:pPr>
      <w:r>
        <w:t xml:space="preserve"> shutdown</w:t>
      </w:r>
    </w:p>
    <w:p w14:paraId="061C920B" w14:textId="77777777" w:rsidR="00D364D8" w:rsidRDefault="00D364D8" w:rsidP="00D364D8">
      <w:pPr>
        <w:contextualSpacing/>
      </w:pPr>
      <w:r>
        <w:t xml:space="preserve"> negotiation auto</w:t>
      </w:r>
    </w:p>
    <w:p w14:paraId="111B6D71" w14:textId="77777777" w:rsidR="00D364D8" w:rsidRDefault="00D364D8" w:rsidP="00D364D8">
      <w:pPr>
        <w:contextualSpacing/>
      </w:pPr>
      <w:r>
        <w:t>!</w:t>
      </w:r>
    </w:p>
    <w:p w14:paraId="6442396D" w14:textId="77777777" w:rsidR="00D364D8" w:rsidRDefault="00D364D8" w:rsidP="00D364D8">
      <w:pPr>
        <w:contextualSpacing/>
      </w:pPr>
      <w:r>
        <w:t>interface GigabitEthernet0</w:t>
      </w:r>
    </w:p>
    <w:p w14:paraId="5BA1FF56" w14:textId="77777777" w:rsidR="00D364D8" w:rsidRDefault="00D364D8" w:rsidP="00D364D8">
      <w:pPr>
        <w:contextualSpacing/>
      </w:pPr>
      <w:r>
        <w:t xml:space="preserve"> vrf forwarding Mgmt-intf</w:t>
      </w:r>
    </w:p>
    <w:p w14:paraId="70CD5FEE" w14:textId="77777777" w:rsidR="00D364D8" w:rsidRDefault="00D364D8" w:rsidP="00D364D8">
      <w:pPr>
        <w:contextualSpacing/>
      </w:pPr>
      <w:r>
        <w:t xml:space="preserve"> no ip address</w:t>
      </w:r>
    </w:p>
    <w:p w14:paraId="11E61790" w14:textId="77777777" w:rsidR="00D364D8" w:rsidRDefault="00D364D8" w:rsidP="00D364D8">
      <w:pPr>
        <w:contextualSpacing/>
      </w:pPr>
      <w:r>
        <w:t xml:space="preserve"> shutdown</w:t>
      </w:r>
    </w:p>
    <w:p w14:paraId="4322AA95" w14:textId="77777777" w:rsidR="00D364D8" w:rsidRDefault="00D364D8" w:rsidP="00D364D8">
      <w:pPr>
        <w:contextualSpacing/>
      </w:pPr>
      <w:r>
        <w:t xml:space="preserve"> negotiation auto</w:t>
      </w:r>
    </w:p>
    <w:p w14:paraId="23F6E39B" w14:textId="77777777" w:rsidR="00D364D8" w:rsidRDefault="00D364D8" w:rsidP="00D364D8">
      <w:pPr>
        <w:contextualSpacing/>
      </w:pPr>
      <w:r>
        <w:t>!</w:t>
      </w:r>
    </w:p>
    <w:p w14:paraId="5186841B" w14:textId="77777777" w:rsidR="00D364D8" w:rsidRDefault="00D364D8" w:rsidP="00D364D8">
      <w:pPr>
        <w:contextualSpacing/>
      </w:pPr>
      <w:r>
        <w:t>interface Vlan1</w:t>
      </w:r>
    </w:p>
    <w:p w14:paraId="3086CEA2" w14:textId="77777777" w:rsidR="00D364D8" w:rsidRDefault="00D364D8" w:rsidP="00D364D8">
      <w:pPr>
        <w:contextualSpacing/>
      </w:pPr>
      <w:r>
        <w:t xml:space="preserve"> no ip address</w:t>
      </w:r>
    </w:p>
    <w:p w14:paraId="3EB1F9FD" w14:textId="77777777" w:rsidR="00D364D8" w:rsidRDefault="00D364D8" w:rsidP="00D364D8">
      <w:pPr>
        <w:contextualSpacing/>
      </w:pPr>
      <w:r>
        <w:t xml:space="preserve"> shutdown</w:t>
      </w:r>
    </w:p>
    <w:p w14:paraId="4CD03048" w14:textId="77777777" w:rsidR="00D364D8" w:rsidRDefault="00D364D8" w:rsidP="00D364D8">
      <w:pPr>
        <w:contextualSpacing/>
      </w:pPr>
      <w:r>
        <w:t>!</w:t>
      </w:r>
    </w:p>
    <w:p w14:paraId="69D91E09" w14:textId="77777777" w:rsidR="00D364D8" w:rsidRDefault="00D364D8" w:rsidP="00D364D8">
      <w:pPr>
        <w:contextualSpacing/>
      </w:pPr>
      <w:r>
        <w:t>router ospf 1 vrf ukraine</w:t>
      </w:r>
    </w:p>
    <w:p w14:paraId="49621DFB" w14:textId="77777777" w:rsidR="00D364D8" w:rsidRDefault="00D364D8" w:rsidP="00D364D8">
      <w:pPr>
        <w:contextualSpacing/>
      </w:pPr>
      <w:r>
        <w:t xml:space="preserve"> router-id 1.1.1.1</w:t>
      </w:r>
    </w:p>
    <w:p w14:paraId="5424F070" w14:textId="77777777" w:rsidR="00D364D8" w:rsidRDefault="00D364D8" w:rsidP="00D364D8">
      <w:pPr>
        <w:contextualSpacing/>
      </w:pPr>
      <w:r>
        <w:t xml:space="preserve"> network 192.168.0.0 0.0.0.255 area 0</w:t>
      </w:r>
    </w:p>
    <w:p w14:paraId="2828D2C1" w14:textId="77777777" w:rsidR="00D364D8" w:rsidRDefault="00D364D8" w:rsidP="00D364D8">
      <w:pPr>
        <w:contextualSpacing/>
      </w:pPr>
      <w:r>
        <w:t>!</w:t>
      </w:r>
    </w:p>
    <w:p w14:paraId="4129F654" w14:textId="77777777" w:rsidR="00D364D8" w:rsidRDefault="00D364D8" w:rsidP="00D364D8">
      <w:pPr>
        <w:contextualSpacing/>
      </w:pPr>
      <w:r>
        <w:t>router isis</w:t>
      </w:r>
    </w:p>
    <w:p w14:paraId="01DBC18C" w14:textId="77777777" w:rsidR="00D364D8" w:rsidRDefault="00D364D8" w:rsidP="00D364D8">
      <w:pPr>
        <w:contextualSpacing/>
      </w:pPr>
      <w:r>
        <w:t xml:space="preserve"> vrf russia</w:t>
      </w:r>
    </w:p>
    <w:p w14:paraId="669CC0D8" w14:textId="77777777" w:rsidR="00D364D8" w:rsidRDefault="00D364D8" w:rsidP="00D364D8">
      <w:pPr>
        <w:contextualSpacing/>
      </w:pPr>
      <w:r>
        <w:t xml:space="preserve"> net 49.0001.0000.0000.000a.00</w:t>
      </w:r>
    </w:p>
    <w:p w14:paraId="269F0606" w14:textId="77777777" w:rsidR="00D364D8" w:rsidRDefault="00D364D8" w:rsidP="00D364D8">
      <w:pPr>
        <w:contextualSpacing/>
      </w:pPr>
      <w:r>
        <w:t>!</w:t>
      </w:r>
    </w:p>
    <w:p w14:paraId="3DB6DFB5" w14:textId="77777777" w:rsidR="00D364D8" w:rsidRDefault="00D364D8" w:rsidP="00D364D8">
      <w:pPr>
        <w:contextualSpacing/>
      </w:pPr>
      <w:r>
        <w:t>ip forward-protocol nd</w:t>
      </w:r>
    </w:p>
    <w:p w14:paraId="2BB10031" w14:textId="77777777" w:rsidR="00D364D8" w:rsidRDefault="00D364D8" w:rsidP="00D364D8">
      <w:pPr>
        <w:contextualSpacing/>
      </w:pPr>
      <w:r>
        <w:t>no ip http server</w:t>
      </w:r>
    </w:p>
    <w:p w14:paraId="40611EAF" w14:textId="77777777" w:rsidR="00D364D8" w:rsidRDefault="00D364D8" w:rsidP="00D364D8">
      <w:pPr>
        <w:contextualSpacing/>
      </w:pPr>
      <w:r>
        <w:t>no ip http secure-server</w:t>
      </w:r>
    </w:p>
    <w:p w14:paraId="68E2F2F8" w14:textId="77777777" w:rsidR="00D364D8" w:rsidRDefault="00D364D8" w:rsidP="00D364D8">
      <w:pPr>
        <w:contextualSpacing/>
      </w:pPr>
      <w:r>
        <w:t>ip tftp source-interface GigabitEthernet0</w:t>
      </w:r>
    </w:p>
    <w:p w14:paraId="658FF44D" w14:textId="77777777" w:rsidR="00D364D8" w:rsidRDefault="00D364D8" w:rsidP="00D364D8">
      <w:pPr>
        <w:contextualSpacing/>
      </w:pPr>
      <w:r>
        <w:t>!</w:t>
      </w:r>
    </w:p>
    <w:p w14:paraId="07BCF651" w14:textId="77777777" w:rsidR="00D364D8" w:rsidRDefault="00D364D8" w:rsidP="00D364D8">
      <w:pPr>
        <w:contextualSpacing/>
      </w:pPr>
      <w:r>
        <w:t>control-plane</w:t>
      </w:r>
    </w:p>
    <w:p w14:paraId="43DFDD7A" w14:textId="15E8E3E6" w:rsidR="00D364D8" w:rsidRDefault="00D364D8" w:rsidP="00D364D8">
      <w:pPr>
        <w:contextualSpacing/>
      </w:pPr>
      <w:r>
        <w:t>!</w:t>
      </w:r>
    </w:p>
    <w:p w14:paraId="7E405C9F" w14:textId="77777777" w:rsidR="00D364D8" w:rsidRDefault="00D364D8" w:rsidP="00D364D8">
      <w:pPr>
        <w:contextualSpacing/>
      </w:pPr>
      <w:r>
        <w:t>line con 0</w:t>
      </w:r>
    </w:p>
    <w:p w14:paraId="062E2EA9" w14:textId="77777777" w:rsidR="00D364D8" w:rsidRDefault="00D364D8" w:rsidP="00D364D8">
      <w:pPr>
        <w:contextualSpacing/>
      </w:pPr>
      <w:r>
        <w:t xml:space="preserve"> stopbits 1</w:t>
      </w:r>
    </w:p>
    <w:p w14:paraId="34C0B647" w14:textId="77777777" w:rsidR="00D364D8" w:rsidRDefault="00D364D8" w:rsidP="00D364D8">
      <w:pPr>
        <w:contextualSpacing/>
      </w:pPr>
      <w:r>
        <w:t>line aux 0</w:t>
      </w:r>
    </w:p>
    <w:p w14:paraId="601D9410" w14:textId="77777777" w:rsidR="00D364D8" w:rsidRDefault="00D364D8" w:rsidP="00D364D8">
      <w:pPr>
        <w:contextualSpacing/>
      </w:pPr>
      <w:r>
        <w:t xml:space="preserve"> stopbits 1</w:t>
      </w:r>
    </w:p>
    <w:p w14:paraId="69C61495" w14:textId="77777777" w:rsidR="00D364D8" w:rsidRDefault="00D364D8" w:rsidP="00D364D8">
      <w:pPr>
        <w:contextualSpacing/>
      </w:pPr>
      <w:r>
        <w:t>line vty 0 4</w:t>
      </w:r>
    </w:p>
    <w:p w14:paraId="6F10921C" w14:textId="77777777" w:rsidR="00D364D8" w:rsidRDefault="00D364D8" w:rsidP="00D364D8">
      <w:pPr>
        <w:contextualSpacing/>
      </w:pPr>
      <w:r>
        <w:t xml:space="preserve"> login</w:t>
      </w:r>
    </w:p>
    <w:p w14:paraId="59E993C3" w14:textId="06181018" w:rsidR="00D364D8" w:rsidRDefault="00D364D8" w:rsidP="00D364D8">
      <w:pPr>
        <w:contextualSpacing/>
      </w:pPr>
      <w:r>
        <w:t>!</w:t>
      </w:r>
    </w:p>
    <w:p w14:paraId="6EF56D9A" w14:textId="1A400DBB" w:rsidR="00D364D8" w:rsidRDefault="002F1A6C" w:rsidP="00D364D8">
      <w:pPr>
        <w:contextualSpacing/>
      </w:pPr>
      <w:r>
        <w:t>E</w:t>
      </w:r>
      <w:r w:rsidR="00D364D8">
        <w:t>nd</w:t>
      </w:r>
    </w:p>
    <w:p w14:paraId="295C3FED" w14:textId="57B2551C" w:rsidR="00877AC7" w:rsidRDefault="00877AC7" w:rsidP="00D364D8">
      <w:pPr>
        <w:contextualSpacing/>
      </w:pPr>
    </w:p>
    <w:p w14:paraId="6F77EAE9" w14:textId="667BE161" w:rsidR="00E53CB3" w:rsidRDefault="00E53CB3" w:rsidP="00D364D8">
      <w:pPr>
        <w:contextualSpacing/>
      </w:pPr>
    </w:p>
    <w:p w14:paraId="689876F3" w14:textId="77777777" w:rsidR="00E53CB3" w:rsidRDefault="00E53CB3" w:rsidP="00E53CB3">
      <w:pPr>
        <w:contextualSpacing/>
      </w:pPr>
      <w:r>
        <w:t>r1#show ip route vrf ukraine</w:t>
      </w:r>
    </w:p>
    <w:p w14:paraId="3C183B98" w14:textId="77777777" w:rsidR="00E53CB3" w:rsidRDefault="00E53CB3" w:rsidP="00E53CB3">
      <w:pPr>
        <w:contextualSpacing/>
      </w:pPr>
    </w:p>
    <w:p w14:paraId="08B2FE9A" w14:textId="77777777" w:rsidR="00E53CB3" w:rsidRDefault="00E53CB3" w:rsidP="00E53CB3">
      <w:pPr>
        <w:contextualSpacing/>
      </w:pPr>
      <w:r>
        <w:t>Routing Table: ukraine</w:t>
      </w:r>
    </w:p>
    <w:p w14:paraId="55DE1F41" w14:textId="77777777" w:rsidR="00E53CB3" w:rsidRDefault="00E53CB3" w:rsidP="00E53CB3">
      <w:pPr>
        <w:contextualSpacing/>
      </w:pPr>
      <w:r>
        <w:t>Codes: L - local, C - connected, S - static, R - RIP, M - mobile, B - BGP</w:t>
      </w:r>
    </w:p>
    <w:p w14:paraId="4561DB20" w14:textId="77777777" w:rsidR="00E53CB3" w:rsidRDefault="00E53CB3" w:rsidP="00E53CB3">
      <w:pPr>
        <w:contextualSpacing/>
      </w:pPr>
      <w:r>
        <w:t xml:space="preserve">       D - EIGRP, EX - EIGRP external, O - OSPF, IA - OSPF inter area</w:t>
      </w:r>
    </w:p>
    <w:p w14:paraId="562044A6" w14:textId="77777777" w:rsidR="00E53CB3" w:rsidRDefault="00E53CB3" w:rsidP="00E53CB3">
      <w:pPr>
        <w:contextualSpacing/>
      </w:pPr>
      <w:r>
        <w:t xml:space="preserve">       N1 - OSPF NSSA external type 1, N2 - OSPF NSSA external type 2</w:t>
      </w:r>
    </w:p>
    <w:p w14:paraId="2EF66EF8" w14:textId="77777777" w:rsidR="00E53CB3" w:rsidRDefault="00E53CB3" w:rsidP="00E53CB3">
      <w:pPr>
        <w:contextualSpacing/>
      </w:pPr>
      <w:r>
        <w:t xml:space="preserve">       E1 - OSPF external type 1, E2 - OSPF external type 2</w:t>
      </w:r>
    </w:p>
    <w:p w14:paraId="3F0BF1B1" w14:textId="77777777" w:rsidR="00E53CB3" w:rsidRDefault="00E53CB3" w:rsidP="00E53CB3">
      <w:pPr>
        <w:contextualSpacing/>
      </w:pPr>
      <w:r>
        <w:lastRenderedPageBreak/>
        <w:t xml:space="preserve">       i - IS-IS, su - IS-IS summary, L1 - IS-IS level-1, L2 - IS-IS level-2</w:t>
      </w:r>
    </w:p>
    <w:p w14:paraId="4843E5B9" w14:textId="77777777" w:rsidR="00E53CB3" w:rsidRDefault="00E53CB3" w:rsidP="00E53CB3">
      <w:pPr>
        <w:contextualSpacing/>
      </w:pPr>
      <w:r>
        <w:t xml:space="preserve">       ia - IS-IS inter area, * - candidate default, U - per-user static route</w:t>
      </w:r>
    </w:p>
    <w:p w14:paraId="6FD0BC8D" w14:textId="77777777" w:rsidR="00E53CB3" w:rsidRDefault="00E53CB3" w:rsidP="00E53CB3">
      <w:pPr>
        <w:contextualSpacing/>
      </w:pPr>
      <w:r>
        <w:t xml:space="preserve">       o - ODR, P - periodic downloaded static route, H - NHRP, l - LISP</w:t>
      </w:r>
    </w:p>
    <w:p w14:paraId="35DE5EF7" w14:textId="77777777" w:rsidR="00E53CB3" w:rsidRDefault="00E53CB3" w:rsidP="00E53CB3">
      <w:pPr>
        <w:contextualSpacing/>
      </w:pPr>
      <w:r>
        <w:t xml:space="preserve">       a - application route</w:t>
      </w:r>
    </w:p>
    <w:p w14:paraId="2EEDF961" w14:textId="77777777" w:rsidR="00E53CB3" w:rsidRDefault="00E53CB3" w:rsidP="00E53CB3">
      <w:pPr>
        <w:contextualSpacing/>
      </w:pPr>
      <w:r>
        <w:t xml:space="preserve">       + - replicated route, % - next hop override, p - overrides from PfR</w:t>
      </w:r>
    </w:p>
    <w:p w14:paraId="7A84DB4C" w14:textId="77777777" w:rsidR="00E53CB3" w:rsidRDefault="00E53CB3" w:rsidP="00E53CB3">
      <w:pPr>
        <w:contextualSpacing/>
      </w:pPr>
    </w:p>
    <w:p w14:paraId="55DDE360" w14:textId="77777777" w:rsidR="00E53CB3" w:rsidRDefault="00E53CB3" w:rsidP="00E53CB3">
      <w:pPr>
        <w:contextualSpacing/>
      </w:pPr>
      <w:r>
        <w:t>Gateway of last resort is not set</w:t>
      </w:r>
    </w:p>
    <w:p w14:paraId="3C68C1F3" w14:textId="77777777" w:rsidR="00E53CB3" w:rsidRDefault="00E53CB3" w:rsidP="00E53CB3">
      <w:pPr>
        <w:contextualSpacing/>
      </w:pPr>
    </w:p>
    <w:p w14:paraId="19E56C95" w14:textId="77777777" w:rsidR="00E53CB3" w:rsidRDefault="00E53CB3" w:rsidP="00E53CB3">
      <w:pPr>
        <w:contextualSpacing/>
      </w:pPr>
      <w:r>
        <w:t xml:space="preserve">      192.168.0.0/24 is variably subnetted, 2 subnets, 2 masks</w:t>
      </w:r>
    </w:p>
    <w:p w14:paraId="118359C9" w14:textId="77777777" w:rsidR="00E53CB3" w:rsidRDefault="00E53CB3" w:rsidP="00E53CB3">
      <w:pPr>
        <w:contextualSpacing/>
      </w:pPr>
      <w:r>
        <w:t>C        192.168.0.0/24 is directly connected, GigabitEthernet0/0/0.1</w:t>
      </w:r>
    </w:p>
    <w:p w14:paraId="77183CB2" w14:textId="77777777" w:rsidR="00E53CB3" w:rsidRDefault="00E53CB3" w:rsidP="00E53CB3">
      <w:pPr>
        <w:contextualSpacing/>
      </w:pPr>
      <w:r>
        <w:t>L        192.168.0.1/32 is directly connected, GigabitEthernet0/0/0.1</w:t>
      </w:r>
    </w:p>
    <w:p w14:paraId="77DD8035" w14:textId="77777777" w:rsidR="00E53CB3" w:rsidRDefault="00E53CB3" w:rsidP="00E53CB3">
      <w:pPr>
        <w:contextualSpacing/>
      </w:pPr>
      <w:r>
        <w:t>O     192.168.1.0/24 [110/2] via 192.168.0.2, 3d00h, GigabitEthernet0/0/0.1</w:t>
      </w:r>
    </w:p>
    <w:p w14:paraId="39824671" w14:textId="2F8DC269" w:rsidR="00E53CB3" w:rsidRDefault="00E53CB3" w:rsidP="00E53CB3">
      <w:pPr>
        <w:contextualSpacing/>
      </w:pPr>
      <w:r>
        <w:t>O     192.168.2.0/24 [110/3] via 192.168.0.2, 3d00h, GigabitEthernet0/0/0.1</w:t>
      </w:r>
    </w:p>
    <w:p w14:paraId="6C680591" w14:textId="3D66856E" w:rsidR="00E53CB3" w:rsidRDefault="00E53CB3" w:rsidP="00E53CB3">
      <w:pPr>
        <w:contextualSpacing/>
      </w:pPr>
    </w:p>
    <w:p w14:paraId="21003586" w14:textId="77777777" w:rsidR="00866E77" w:rsidRDefault="00866E77" w:rsidP="00866E77">
      <w:pPr>
        <w:contextualSpacing/>
      </w:pPr>
      <w:r>
        <w:t>r1#show ip route vrf russia</w:t>
      </w:r>
    </w:p>
    <w:p w14:paraId="2012173F" w14:textId="77777777" w:rsidR="00866E77" w:rsidRDefault="00866E77" w:rsidP="00866E77">
      <w:pPr>
        <w:contextualSpacing/>
      </w:pPr>
    </w:p>
    <w:p w14:paraId="71127CE3" w14:textId="77777777" w:rsidR="00866E77" w:rsidRDefault="00866E77" w:rsidP="00866E77">
      <w:pPr>
        <w:contextualSpacing/>
      </w:pPr>
      <w:r>
        <w:t>Routing Table: russia</w:t>
      </w:r>
    </w:p>
    <w:p w14:paraId="6D4E08B9" w14:textId="77777777" w:rsidR="00866E77" w:rsidRDefault="00866E77" w:rsidP="00866E77">
      <w:pPr>
        <w:contextualSpacing/>
      </w:pPr>
      <w:r>
        <w:t>Codes: L - local, C - connected, S - static, R - RIP, M - mobile, B - BGP</w:t>
      </w:r>
    </w:p>
    <w:p w14:paraId="65B18F93" w14:textId="77777777" w:rsidR="00866E77" w:rsidRDefault="00866E77" w:rsidP="00866E77">
      <w:pPr>
        <w:contextualSpacing/>
      </w:pPr>
      <w:r>
        <w:t xml:space="preserve">       D - EIGRP, EX - EIGRP external, O - OSPF, IA - OSPF inter area</w:t>
      </w:r>
    </w:p>
    <w:p w14:paraId="67DDE9AB" w14:textId="77777777" w:rsidR="00866E77" w:rsidRDefault="00866E77" w:rsidP="00866E77">
      <w:pPr>
        <w:contextualSpacing/>
      </w:pPr>
      <w:r>
        <w:t xml:space="preserve">       N1 - OSPF NSSA external type 1, N2 - OSPF NSSA external type 2</w:t>
      </w:r>
    </w:p>
    <w:p w14:paraId="475A3B35" w14:textId="77777777" w:rsidR="00866E77" w:rsidRDefault="00866E77" w:rsidP="00866E77">
      <w:pPr>
        <w:contextualSpacing/>
      </w:pPr>
      <w:r>
        <w:t xml:space="preserve">       E1 - OSPF external type 1, E2 - OSPF external type 2</w:t>
      </w:r>
    </w:p>
    <w:p w14:paraId="6B9E4448" w14:textId="77777777" w:rsidR="00866E77" w:rsidRDefault="00866E77" w:rsidP="00866E77">
      <w:pPr>
        <w:contextualSpacing/>
      </w:pPr>
      <w:r>
        <w:t xml:space="preserve">       i - IS-IS, su - IS-IS summary, L1 - IS-IS level-1, L2 - IS-IS level-2</w:t>
      </w:r>
    </w:p>
    <w:p w14:paraId="31AE6ACE" w14:textId="77777777" w:rsidR="00866E77" w:rsidRDefault="00866E77" w:rsidP="00866E77">
      <w:pPr>
        <w:contextualSpacing/>
      </w:pPr>
      <w:r>
        <w:t xml:space="preserve">       ia - IS-IS inter area, * - candidate default, U - per-user static route</w:t>
      </w:r>
    </w:p>
    <w:p w14:paraId="0B442300" w14:textId="77777777" w:rsidR="00866E77" w:rsidRDefault="00866E77" w:rsidP="00866E77">
      <w:pPr>
        <w:contextualSpacing/>
      </w:pPr>
      <w:r>
        <w:t xml:space="preserve">       o - ODR, P - periodic downloaded static route, H - NHRP, l - LISP</w:t>
      </w:r>
    </w:p>
    <w:p w14:paraId="4FFF7963" w14:textId="77777777" w:rsidR="00866E77" w:rsidRDefault="00866E77" w:rsidP="00866E77">
      <w:pPr>
        <w:contextualSpacing/>
      </w:pPr>
      <w:r>
        <w:t xml:space="preserve">       a - application route</w:t>
      </w:r>
    </w:p>
    <w:p w14:paraId="16E0A242" w14:textId="77777777" w:rsidR="00866E77" w:rsidRDefault="00866E77" w:rsidP="00866E77">
      <w:pPr>
        <w:contextualSpacing/>
      </w:pPr>
      <w:r>
        <w:t xml:space="preserve">       + - replicated route, % - next hop override, p - overrides from PfR</w:t>
      </w:r>
    </w:p>
    <w:p w14:paraId="42BD88E8" w14:textId="77777777" w:rsidR="00866E77" w:rsidRDefault="00866E77" w:rsidP="00866E77">
      <w:pPr>
        <w:contextualSpacing/>
      </w:pPr>
    </w:p>
    <w:p w14:paraId="7C39F855" w14:textId="77777777" w:rsidR="00866E77" w:rsidRDefault="00866E77" w:rsidP="00866E77">
      <w:pPr>
        <w:contextualSpacing/>
      </w:pPr>
      <w:r>
        <w:t>Gateway of last resort is not set</w:t>
      </w:r>
    </w:p>
    <w:p w14:paraId="56F8BCBA" w14:textId="77777777" w:rsidR="00866E77" w:rsidRDefault="00866E77" w:rsidP="00866E77">
      <w:pPr>
        <w:contextualSpacing/>
      </w:pPr>
    </w:p>
    <w:p w14:paraId="1F6D227C" w14:textId="77777777" w:rsidR="00866E77" w:rsidRDefault="00866E77" w:rsidP="00866E77">
      <w:pPr>
        <w:contextualSpacing/>
      </w:pPr>
      <w:r>
        <w:t xml:space="preserve">      172.16.0.0/16 is variably subnetted, 4 subnets, 2 masks</w:t>
      </w:r>
    </w:p>
    <w:p w14:paraId="38D0ACA4" w14:textId="77777777" w:rsidR="00866E77" w:rsidRDefault="00866E77" w:rsidP="00866E77">
      <w:pPr>
        <w:contextualSpacing/>
      </w:pPr>
      <w:r>
        <w:t>C        172.16.0.0/24 is directly connected, GigabitEthernet0/0/0.2</w:t>
      </w:r>
    </w:p>
    <w:p w14:paraId="387BCEE5" w14:textId="77777777" w:rsidR="00866E77" w:rsidRDefault="00866E77" w:rsidP="00866E77">
      <w:pPr>
        <w:contextualSpacing/>
      </w:pPr>
      <w:r>
        <w:t>L        172.16.0.1/32 is directly connected, GigabitEthernet0/0/0.2</w:t>
      </w:r>
    </w:p>
    <w:p w14:paraId="00BCED54" w14:textId="77777777" w:rsidR="00866E77" w:rsidRDefault="00866E77" w:rsidP="00866E77">
      <w:pPr>
        <w:contextualSpacing/>
      </w:pPr>
      <w:r>
        <w:t>i L1     172.16.1.0/24 [115/20] via 172.16.0.2, 3d00h, GigabitEthernet0/0/0.2</w:t>
      </w:r>
    </w:p>
    <w:p w14:paraId="2119957E" w14:textId="6AE96397" w:rsidR="00E53CB3" w:rsidRDefault="00866E77" w:rsidP="00866E77">
      <w:pPr>
        <w:contextualSpacing/>
      </w:pPr>
      <w:r>
        <w:t>i L1     172.16.2.0/24 [115/30] via 172.16.0.2, 3d00h, GigabitEthernet0/0/0.2</w:t>
      </w:r>
    </w:p>
    <w:p w14:paraId="3CAB844F" w14:textId="72AA65F0" w:rsidR="002F1A6C" w:rsidRDefault="002F1A6C" w:rsidP="00D364D8">
      <w:pPr>
        <w:contextualSpacing/>
      </w:pPr>
    </w:p>
    <w:p w14:paraId="0206FBE7" w14:textId="1A40C30D" w:rsidR="00302BF1" w:rsidRDefault="00302BF1" w:rsidP="00302BF1">
      <w:pPr>
        <w:pStyle w:val="Heading3"/>
      </w:pPr>
      <w:r>
        <w:t>R2</w:t>
      </w:r>
    </w:p>
    <w:p w14:paraId="1CA197AD" w14:textId="77777777" w:rsidR="003E616F" w:rsidRDefault="003E616F" w:rsidP="003E616F">
      <w:pPr>
        <w:contextualSpacing/>
      </w:pPr>
      <w:r>
        <w:t>r2#show run</w:t>
      </w:r>
    </w:p>
    <w:p w14:paraId="7E44965E" w14:textId="77777777" w:rsidR="003E616F" w:rsidRDefault="003E616F" w:rsidP="003E616F">
      <w:pPr>
        <w:contextualSpacing/>
      </w:pPr>
      <w:r>
        <w:t>Building configuration...</w:t>
      </w:r>
    </w:p>
    <w:p w14:paraId="2849A224" w14:textId="77777777" w:rsidR="003E616F" w:rsidRDefault="003E616F" w:rsidP="003E616F">
      <w:pPr>
        <w:contextualSpacing/>
      </w:pPr>
    </w:p>
    <w:p w14:paraId="2BDDFAA6" w14:textId="77777777" w:rsidR="003E616F" w:rsidRDefault="003E616F" w:rsidP="003E616F">
      <w:pPr>
        <w:contextualSpacing/>
      </w:pPr>
    </w:p>
    <w:p w14:paraId="7DE5754A" w14:textId="77777777" w:rsidR="003E616F" w:rsidRDefault="003E616F" w:rsidP="003E616F">
      <w:pPr>
        <w:contextualSpacing/>
      </w:pPr>
      <w:r>
        <w:t>Current configuration : 2143 bytes</w:t>
      </w:r>
    </w:p>
    <w:p w14:paraId="66D1808E" w14:textId="77777777" w:rsidR="003E616F" w:rsidRDefault="003E616F" w:rsidP="003E616F">
      <w:pPr>
        <w:contextualSpacing/>
      </w:pPr>
      <w:r>
        <w:t>!</w:t>
      </w:r>
    </w:p>
    <w:p w14:paraId="0E3DBE5A" w14:textId="77777777" w:rsidR="003E616F" w:rsidRDefault="003E616F" w:rsidP="003E616F">
      <w:pPr>
        <w:contextualSpacing/>
      </w:pPr>
      <w:r>
        <w:t>! Last configuration change at 16:01:30 UTC Mon Mar 21 2022</w:t>
      </w:r>
    </w:p>
    <w:p w14:paraId="71BC3259" w14:textId="77777777" w:rsidR="003E616F" w:rsidRDefault="003E616F" w:rsidP="003E616F">
      <w:pPr>
        <w:contextualSpacing/>
      </w:pPr>
      <w:r>
        <w:t>!</w:t>
      </w:r>
    </w:p>
    <w:p w14:paraId="5BE46E40" w14:textId="77777777" w:rsidR="003E616F" w:rsidRDefault="003E616F" w:rsidP="003E616F">
      <w:pPr>
        <w:contextualSpacing/>
      </w:pPr>
      <w:r>
        <w:t>version 15.5</w:t>
      </w:r>
    </w:p>
    <w:p w14:paraId="65667912" w14:textId="77777777" w:rsidR="003E616F" w:rsidRDefault="003E616F" w:rsidP="003E616F">
      <w:pPr>
        <w:contextualSpacing/>
      </w:pPr>
      <w:r>
        <w:lastRenderedPageBreak/>
        <w:t>service timestamps debug datetime msec</w:t>
      </w:r>
    </w:p>
    <w:p w14:paraId="273F8FFE" w14:textId="77777777" w:rsidR="003E616F" w:rsidRDefault="003E616F" w:rsidP="003E616F">
      <w:pPr>
        <w:contextualSpacing/>
      </w:pPr>
      <w:r>
        <w:t>service timestamps log datetime msec</w:t>
      </w:r>
    </w:p>
    <w:p w14:paraId="4C83BEB1" w14:textId="77777777" w:rsidR="003E616F" w:rsidRDefault="003E616F" w:rsidP="003E616F">
      <w:pPr>
        <w:contextualSpacing/>
      </w:pPr>
      <w:r>
        <w:t>no platform punt-keepalive disable-kernel-core</w:t>
      </w:r>
    </w:p>
    <w:p w14:paraId="753767B6" w14:textId="77777777" w:rsidR="003E616F" w:rsidRDefault="003E616F" w:rsidP="003E616F">
      <w:pPr>
        <w:contextualSpacing/>
      </w:pPr>
      <w:r>
        <w:t>!</w:t>
      </w:r>
    </w:p>
    <w:p w14:paraId="6992A208" w14:textId="77777777" w:rsidR="003E616F" w:rsidRDefault="003E616F" w:rsidP="003E616F">
      <w:pPr>
        <w:contextualSpacing/>
      </w:pPr>
      <w:r>
        <w:t>hostname r2</w:t>
      </w:r>
    </w:p>
    <w:p w14:paraId="395F02EB" w14:textId="77777777" w:rsidR="003E616F" w:rsidRDefault="003E616F" w:rsidP="003E616F">
      <w:pPr>
        <w:contextualSpacing/>
      </w:pPr>
      <w:r>
        <w:t>!</w:t>
      </w:r>
    </w:p>
    <w:p w14:paraId="0CFFCE6F" w14:textId="77777777" w:rsidR="003E616F" w:rsidRDefault="003E616F" w:rsidP="003E616F">
      <w:pPr>
        <w:contextualSpacing/>
      </w:pPr>
      <w:r>
        <w:t>boot-start-marker</w:t>
      </w:r>
    </w:p>
    <w:p w14:paraId="4C9F42BA" w14:textId="77777777" w:rsidR="003E616F" w:rsidRDefault="003E616F" w:rsidP="003E616F">
      <w:pPr>
        <w:contextualSpacing/>
      </w:pPr>
      <w:r>
        <w:t>boot-end-marker</w:t>
      </w:r>
    </w:p>
    <w:p w14:paraId="0141DC61" w14:textId="407EB1CD" w:rsidR="003E616F" w:rsidRDefault="003E616F" w:rsidP="003E616F">
      <w:pPr>
        <w:contextualSpacing/>
      </w:pPr>
      <w:r>
        <w:t>!</w:t>
      </w:r>
    </w:p>
    <w:p w14:paraId="56B01CA6" w14:textId="77777777" w:rsidR="003E616F" w:rsidRDefault="003E616F" w:rsidP="003E616F">
      <w:pPr>
        <w:contextualSpacing/>
      </w:pPr>
      <w:r>
        <w:t>vrf definition Mgmt-intf</w:t>
      </w:r>
    </w:p>
    <w:p w14:paraId="3D47FAFA" w14:textId="77777777" w:rsidR="003E616F" w:rsidRDefault="003E616F" w:rsidP="003E616F">
      <w:pPr>
        <w:contextualSpacing/>
      </w:pPr>
      <w:r>
        <w:t xml:space="preserve"> !</w:t>
      </w:r>
    </w:p>
    <w:p w14:paraId="0D7412A1" w14:textId="77777777" w:rsidR="003E616F" w:rsidRDefault="003E616F" w:rsidP="003E616F">
      <w:pPr>
        <w:contextualSpacing/>
      </w:pPr>
      <w:r>
        <w:t xml:space="preserve"> address-family ipv4</w:t>
      </w:r>
    </w:p>
    <w:p w14:paraId="38FB5ABE" w14:textId="77777777" w:rsidR="003E616F" w:rsidRDefault="003E616F" w:rsidP="003E616F">
      <w:pPr>
        <w:contextualSpacing/>
      </w:pPr>
      <w:r>
        <w:t xml:space="preserve"> exit-address-family</w:t>
      </w:r>
    </w:p>
    <w:p w14:paraId="1DD503F7" w14:textId="77777777" w:rsidR="003E616F" w:rsidRDefault="003E616F" w:rsidP="003E616F">
      <w:pPr>
        <w:contextualSpacing/>
      </w:pPr>
      <w:r>
        <w:t xml:space="preserve"> !</w:t>
      </w:r>
    </w:p>
    <w:p w14:paraId="1005E583" w14:textId="77777777" w:rsidR="003E616F" w:rsidRDefault="003E616F" w:rsidP="003E616F">
      <w:pPr>
        <w:contextualSpacing/>
      </w:pPr>
      <w:r>
        <w:t xml:space="preserve"> address-family ipv6</w:t>
      </w:r>
    </w:p>
    <w:p w14:paraId="4D4290B4" w14:textId="77777777" w:rsidR="003E616F" w:rsidRDefault="003E616F" w:rsidP="003E616F">
      <w:pPr>
        <w:contextualSpacing/>
      </w:pPr>
      <w:r>
        <w:t xml:space="preserve"> exit-address-family</w:t>
      </w:r>
    </w:p>
    <w:p w14:paraId="22C819B3" w14:textId="40DFA886" w:rsidR="003E616F" w:rsidRDefault="003E616F" w:rsidP="003E616F">
      <w:pPr>
        <w:contextualSpacing/>
      </w:pPr>
      <w:r>
        <w:t>!</w:t>
      </w:r>
    </w:p>
    <w:p w14:paraId="718E9EB9" w14:textId="77777777" w:rsidR="003E616F" w:rsidRDefault="003E616F" w:rsidP="003E616F">
      <w:pPr>
        <w:contextualSpacing/>
      </w:pPr>
      <w:r>
        <w:t>no aaa new-model</w:t>
      </w:r>
    </w:p>
    <w:p w14:paraId="076C0FFA" w14:textId="77777777" w:rsidR="003E616F" w:rsidRDefault="003E616F" w:rsidP="003E616F">
      <w:pPr>
        <w:contextualSpacing/>
      </w:pPr>
      <w:r>
        <w:t>!</w:t>
      </w:r>
    </w:p>
    <w:p w14:paraId="57ADAB88" w14:textId="77777777" w:rsidR="003E616F" w:rsidRDefault="003E616F" w:rsidP="003E616F">
      <w:pPr>
        <w:contextualSpacing/>
      </w:pPr>
      <w:r>
        <w:t>ip vrf russia</w:t>
      </w:r>
    </w:p>
    <w:p w14:paraId="3C9A65B6" w14:textId="77777777" w:rsidR="003E616F" w:rsidRDefault="003E616F" w:rsidP="003E616F">
      <w:pPr>
        <w:contextualSpacing/>
      </w:pPr>
      <w:r>
        <w:t>!</w:t>
      </w:r>
    </w:p>
    <w:p w14:paraId="0A3CC0C6" w14:textId="77777777" w:rsidR="003E616F" w:rsidRDefault="003E616F" w:rsidP="003E616F">
      <w:pPr>
        <w:contextualSpacing/>
      </w:pPr>
      <w:r>
        <w:t>ip vrf ukraine</w:t>
      </w:r>
    </w:p>
    <w:p w14:paraId="57BC349C" w14:textId="77777777" w:rsidR="003E616F" w:rsidRDefault="003E616F" w:rsidP="003E616F">
      <w:pPr>
        <w:contextualSpacing/>
      </w:pPr>
      <w:r>
        <w:t>!</w:t>
      </w:r>
    </w:p>
    <w:p w14:paraId="769A14B4" w14:textId="77777777" w:rsidR="003E616F" w:rsidRDefault="003E616F" w:rsidP="003E616F">
      <w:pPr>
        <w:contextualSpacing/>
      </w:pPr>
      <w:r>
        <w:t>subscriber templating</w:t>
      </w:r>
    </w:p>
    <w:p w14:paraId="10193607" w14:textId="77777777" w:rsidR="003E616F" w:rsidRDefault="003E616F" w:rsidP="003E616F">
      <w:pPr>
        <w:contextualSpacing/>
      </w:pPr>
      <w:r>
        <w:t>multilink bundle-name authenticated</w:t>
      </w:r>
    </w:p>
    <w:p w14:paraId="323A6F1B" w14:textId="77777777" w:rsidR="003E616F" w:rsidRDefault="003E616F" w:rsidP="003E616F">
      <w:pPr>
        <w:contextualSpacing/>
      </w:pPr>
      <w:r>
        <w:t>!</w:t>
      </w:r>
    </w:p>
    <w:p w14:paraId="402EE3E9" w14:textId="77777777" w:rsidR="003E616F" w:rsidRDefault="003E616F" w:rsidP="003E616F">
      <w:pPr>
        <w:contextualSpacing/>
      </w:pPr>
      <w:r>
        <w:t>license udi pid ISR4321/K9 sn FDO214414TX</w:t>
      </w:r>
    </w:p>
    <w:p w14:paraId="61EA424D" w14:textId="77777777" w:rsidR="003E616F" w:rsidRDefault="003E616F" w:rsidP="003E616F">
      <w:pPr>
        <w:contextualSpacing/>
      </w:pPr>
      <w:r>
        <w:t>!</w:t>
      </w:r>
    </w:p>
    <w:p w14:paraId="72FE69F3" w14:textId="77777777" w:rsidR="003E616F" w:rsidRDefault="003E616F" w:rsidP="003E616F">
      <w:pPr>
        <w:contextualSpacing/>
      </w:pPr>
      <w:r>
        <w:t>spanning-tree extend system-id</w:t>
      </w:r>
    </w:p>
    <w:p w14:paraId="418DC779" w14:textId="2104A358" w:rsidR="003E616F" w:rsidRDefault="003E616F" w:rsidP="003E616F">
      <w:pPr>
        <w:contextualSpacing/>
      </w:pPr>
      <w:r>
        <w:t>!</w:t>
      </w:r>
    </w:p>
    <w:p w14:paraId="772A5182" w14:textId="77777777" w:rsidR="003E616F" w:rsidRDefault="003E616F" w:rsidP="003E616F">
      <w:pPr>
        <w:contextualSpacing/>
      </w:pPr>
      <w:r>
        <w:t>redundancy</w:t>
      </w:r>
    </w:p>
    <w:p w14:paraId="2D85DF4A" w14:textId="77777777" w:rsidR="003E616F" w:rsidRDefault="003E616F" w:rsidP="003E616F">
      <w:pPr>
        <w:contextualSpacing/>
      </w:pPr>
      <w:r>
        <w:t xml:space="preserve"> mode none</w:t>
      </w:r>
    </w:p>
    <w:p w14:paraId="7317AA73" w14:textId="201F8719" w:rsidR="003E616F" w:rsidRDefault="003E616F" w:rsidP="003E616F">
      <w:pPr>
        <w:contextualSpacing/>
      </w:pPr>
      <w:r>
        <w:t>!</w:t>
      </w:r>
    </w:p>
    <w:p w14:paraId="6DF2E6E6" w14:textId="77777777" w:rsidR="003E616F" w:rsidRDefault="003E616F" w:rsidP="003E616F">
      <w:pPr>
        <w:contextualSpacing/>
      </w:pPr>
      <w:r>
        <w:t>vlan internal allocation policy ascending</w:t>
      </w:r>
    </w:p>
    <w:p w14:paraId="1A90FFC4" w14:textId="77777777" w:rsidR="003E616F" w:rsidRDefault="003E616F" w:rsidP="003E616F">
      <w:pPr>
        <w:contextualSpacing/>
      </w:pPr>
      <w:r>
        <w:t>!</w:t>
      </w:r>
    </w:p>
    <w:p w14:paraId="005E6EBF" w14:textId="77777777" w:rsidR="003E616F" w:rsidRDefault="003E616F" w:rsidP="003E616F">
      <w:pPr>
        <w:contextualSpacing/>
      </w:pPr>
      <w:r>
        <w:t>interface GigabitEthernet0/0/0</w:t>
      </w:r>
    </w:p>
    <w:p w14:paraId="41CB3AA0" w14:textId="77777777" w:rsidR="003E616F" w:rsidRDefault="003E616F" w:rsidP="003E616F">
      <w:pPr>
        <w:contextualSpacing/>
      </w:pPr>
      <w:r>
        <w:t xml:space="preserve"> no ip address</w:t>
      </w:r>
    </w:p>
    <w:p w14:paraId="2C94F088" w14:textId="77777777" w:rsidR="003E616F" w:rsidRDefault="003E616F" w:rsidP="003E616F">
      <w:pPr>
        <w:contextualSpacing/>
      </w:pPr>
      <w:r>
        <w:t xml:space="preserve"> negotiation auto</w:t>
      </w:r>
    </w:p>
    <w:p w14:paraId="68DC628D" w14:textId="77777777" w:rsidR="003E616F" w:rsidRDefault="003E616F" w:rsidP="003E616F">
      <w:pPr>
        <w:contextualSpacing/>
      </w:pPr>
      <w:r>
        <w:t>!</w:t>
      </w:r>
    </w:p>
    <w:p w14:paraId="69BDB08F" w14:textId="77777777" w:rsidR="003E616F" w:rsidRDefault="003E616F" w:rsidP="003E616F">
      <w:pPr>
        <w:contextualSpacing/>
      </w:pPr>
      <w:r>
        <w:t>interface GigabitEthernet0/0/0.1</w:t>
      </w:r>
    </w:p>
    <w:p w14:paraId="2D2B4906" w14:textId="77777777" w:rsidR="003E616F" w:rsidRDefault="003E616F" w:rsidP="003E616F">
      <w:pPr>
        <w:contextualSpacing/>
      </w:pPr>
      <w:r>
        <w:t xml:space="preserve"> encapsulation dot1Q 1 native</w:t>
      </w:r>
    </w:p>
    <w:p w14:paraId="709D344F" w14:textId="77777777" w:rsidR="003E616F" w:rsidRDefault="003E616F" w:rsidP="003E616F">
      <w:pPr>
        <w:contextualSpacing/>
      </w:pPr>
      <w:r>
        <w:t xml:space="preserve"> ip vrf forwarding ukraine</w:t>
      </w:r>
    </w:p>
    <w:p w14:paraId="59EC9F54" w14:textId="77777777" w:rsidR="003E616F" w:rsidRDefault="003E616F" w:rsidP="003E616F">
      <w:pPr>
        <w:contextualSpacing/>
      </w:pPr>
      <w:r>
        <w:t xml:space="preserve"> ip address 192.168.1.1 255.255.255.0</w:t>
      </w:r>
    </w:p>
    <w:p w14:paraId="65A93141" w14:textId="77777777" w:rsidR="003E616F" w:rsidRDefault="003E616F" w:rsidP="003E616F">
      <w:pPr>
        <w:contextualSpacing/>
      </w:pPr>
      <w:r>
        <w:t>!</w:t>
      </w:r>
    </w:p>
    <w:p w14:paraId="26D37F5A" w14:textId="77777777" w:rsidR="003E616F" w:rsidRDefault="003E616F" w:rsidP="003E616F">
      <w:pPr>
        <w:contextualSpacing/>
      </w:pPr>
      <w:r>
        <w:t>interface GigabitEthernet0/0/0.2</w:t>
      </w:r>
    </w:p>
    <w:p w14:paraId="1AC97963" w14:textId="77777777" w:rsidR="003E616F" w:rsidRDefault="003E616F" w:rsidP="003E616F">
      <w:pPr>
        <w:contextualSpacing/>
      </w:pPr>
      <w:r>
        <w:t xml:space="preserve"> encapsulation dot1Q 2</w:t>
      </w:r>
    </w:p>
    <w:p w14:paraId="3E428EB3" w14:textId="77777777" w:rsidR="003E616F" w:rsidRDefault="003E616F" w:rsidP="003E616F">
      <w:pPr>
        <w:contextualSpacing/>
      </w:pPr>
      <w:r>
        <w:t xml:space="preserve"> ip vrf forwarding russia</w:t>
      </w:r>
    </w:p>
    <w:p w14:paraId="1A694AA9" w14:textId="77777777" w:rsidR="003E616F" w:rsidRDefault="003E616F" w:rsidP="003E616F">
      <w:pPr>
        <w:contextualSpacing/>
      </w:pPr>
      <w:r>
        <w:lastRenderedPageBreak/>
        <w:t xml:space="preserve"> ip address 172.16.1.1 255.255.255.0</w:t>
      </w:r>
    </w:p>
    <w:p w14:paraId="546202DF" w14:textId="77777777" w:rsidR="003E616F" w:rsidRDefault="003E616F" w:rsidP="003E616F">
      <w:pPr>
        <w:contextualSpacing/>
      </w:pPr>
      <w:r>
        <w:t xml:space="preserve"> ip router isis</w:t>
      </w:r>
    </w:p>
    <w:p w14:paraId="4F14F7CF" w14:textId="77777777" w:rsidR="003E616F" w:rsidRDefault="003E616F" w:rsidP="003E616F">
      <w:pPr>
        <w:contextualSpacing/>
      </w:pPr>
      <w:r>
        <w:t>!</w:t>
      </w:r>
    </w:p>
    <w:p w14:paraId="72738F05" w14:textId="77777777" w:rsidR="003E616F" w:rsidRDefault="003E616F" w:rsidP="003E616F">
      <w:pPr>
        <w:contextualSpacing/>
      </w:pPr>
      <w:r>
        <w:t>interface GigabitEthernet0/0/1</w:t>
      </w:r>
    </w:p>
    <w:p w14:paraId="5642B651" w14:textId="77777777" w:rsidR="003E616F" w:rsidRDefault="003E616F" w:rsidP="003E616F">
      <w:pPr>
        <w:contextualSpacing/>
      </w:pPr>
      <w:r>
        <w:t xml:space="preserve"> no ip address</w:t>
      </w:r>
    </w:p>
    <w:p w14:paraId="585912DF" w14:textId="77777777" w:rsidR="003E616F" w:rsidRDefault="003E616F" w:rsidP="003E616F">
      <w:pPr>
        <w:contextualSpacing/>
      </w:pPr>
      <w:r>
        <w:t xml:space="preserve"> negotiation auto</w:t>
      </w:r>
    </w:p>
    <w:p w14:paraId="6C35DFDB" w14:textId="77777777" w:rsidR="003E616F" w:rsidRDefault="003E616F" w:rsidP="003E616F">
      <w:pPr>
        <w:contextualSpacing/>
      </w:pPr>
      <w:r>
        <w:t>!</w:t>
      </w:r>
    </w:p>
    <w:p w14:paraId="69D9D582" w14:textId="77777777" w:rsidR="003E616F" w:rsidRDefault="003E616F" w:rsidP="003E616F">
      <w:pPr>
        <w:contextualSpacing/>
      </w:pPr>
      <w:r>
        <w:t>interface GigabitEthernet0/0/1.1</w:t>
      </w:r>
    </w:p>
    <w:p w14:paraId="64E0CD4B" w14:textId="77777777" w:rsidR="003E616F" w:rsidRDefault="003E616F" w:rsidP="003E616F">
      <w:pPr>
        <w:contextualSpacing/>
      </w:pPr>
      <w:r>
        <w:t xml:space="preserve"> encapsulation dot1Q 1 native</w:t>
      </w:r>
    </w:p>
    <w:p w14:paraId="1F3093C2" w14:textId="77777777" w:rsidR="003E616F" w:rsidRDefault="003E616F" w:rsidP="003E616F">
      <w:pPr>
        <w:contextualSpacing/>
      </w:pPr>
      <w:r>
        <w:t xml:space="preserve"> ip vrf forwarding ukraine</w:t>
      </w:r>
    </w:p>
    <w:p w14:paraId="25A14754" w14:textId="77777777" w:rsidR="003E616F" w:rsidRDefault="003E616F" w:rsidP="003E616F">
      <w:pPr>
        <w:contextualSpacing/>
      </w:pPr>
      <w:r>
        <w:t xml:space="preserve"> ip address 192.168.0.2 255.255.255.0</w:t>
      </w:r>
    </w:p>
    <w:p w14:paraId="373A30CA" w14:textId="77777777" w:rsidR="003E616F" w:rsidRDefault="003E616F" w:rsidP="003E616F">
      <w:pPr>
        <w:contextualSpacing/>
      </w:pPr>
      <w:r>
        <w:t>!</w:t>
      </w:r>
    </w:p>
    <w:p w14:paraId="4E6E95F7" w14:textId="77777777" w:rsidR="003E616F" w:rsidRDefault="003E616F" w:rsidP="003E616F">
      <w:pPr>
        <w:contextualSpacing/>
      </w:pPr>
      <w:r>
        <w:t>interface GigabitEthernet0/0/1.2</w:t>
      </w:r>
    </w:p>
    <w:p w14:paraId="037C03BE" w14:textId="77777777" w:rsidR="003E616F" w:rsidRDefault="003E616F" w:rsidP="003E616F">
      <w:pPr>
        <w:contextualSpacing/>
      </w:pPr>
      <w:r>
        <w:t xml:space="preserve"> encapsulation dot1Q 2</w:t>
      </w:r>
    </w:p>
    <w:p w14:paraId="47A84FCA" w14:textId="77777777" w:rsidR="003E616F" w:rsidRDefault="003E616F" w:rsidP="003E616F">
      <w:pPr>
        <w:contextualSpacing/>
      </w:pPr>
      <w:r>
        <w:t xml:space="preserve"> ip vrf forwarding russia</w:t>
      </w:r>
    </w:p>
    <w:p w14:paraId="1F09C1F7" w14:textId="77777777" w:rsidR="003E616F" w:rsidRDefault="003E616F" w:rsidP="003E616F">
      <w:pPr>
        <w:contextualSpacing/>
      </w:pPr>
      <w:r>
        <w:t xml:space="preserve"> ip address 172.16.0.2 255.255.255.0</w:t>
      </w:r>
    </w:p>
    <w:p w14:paraId="5462E271" w14:textId="77777777" w:rsidR="003E616F" w:rsidRDefault="003E616F" w:rsidP="003E616F">
      <w:pPr>
        <w:contextualSpacing/>
      </w:pPr>
      <w:r>
        <w:t xml:space="preserve"> ip router isis</w:t>
      </w:r>
    </w:p>
    <w:p w14:paraId="7095EE5A" w14:textId="77777777" w:rsidR="003E616F" w:rsidRDefault="003E616F" w:rsidP="003E616F">
      <w:pPr>
        <w:contextualSpacing/>
      </w:pPr>
      <w:r>
        <w:t>!</w:t>
      </w:r>
    </w:p>
    <w:p w14:paraId="42E5E2B7" w14:textId="77777777" w:rsidR="003E616F" w:rsidRDefault="003E616F" w:rsidP="003E616F">
      <w:pPr>
        <w:contextualSpacing/>
      </w:pPr>
      <w:r>
        <w:t>interface Serial0/1/0</w:t>
      </w:r>
    </w:p>
    <w:p w14:paraId="08374F3D" w14:textId="77777777" w:rsidR="003E616F" w:rsidRDefault="003E616F" w:rsidP="003E616F">
      <w:pPr>
        <w:contextualSpacing/>
      </w:pPr>
      <w:r>
        <w:t xml:space="preserve"> no ip address</w:t>
      </w:r>
    </w:p>
    <w:p w14:paraId="4CE798F2" w14:textId="77777777" w:rsidR="003E616F" w:rsidRDefault="003E616F" w:rsidP="003E616F">
      <w:pPr>
        <w:contextualSpacing/>
      </w:pPr>
      <w:r>
        <w:t xml:space="preserve"> shutdown</w:t>
      </w:r>
    </w:p>
    <w:p w14:paraId="6BE3682F" w14:textId="77777777" w:rsidR="003E616F" w:rsidRDefault="003E616F" w:rsidP="003E616F">
      <w:pPr>
        <w:contextualSpacing/>
      </w:pPr>
      <w:r>
        <w:t>!</w:t>
      </w:r>
    </w:p>
    <w:p w14:paraId="0E20BEF9" w14:textId="77777777" w:rsidR="003E616F" w:rsidRDefault="003E616F" w:rsidP="003E616F">
      <w:pPr>
        <w:contextualSpacing/>
      </w:pPr>
      <w:r>
        <w:t>interface Serial0/1/1</w:t>
      </w:r>
    </w:p>
    <w:p w14:paraId="194B1F84" w14:textId="77777777" w:rsidR="003E616F" w:rsidRDefault="003E616F" w:rsidP="003E616F">
      <w:pPr>
        <w:contextualSpacing/>
      </w:pPr>
      <w:r>
        <w:t xml:space="preserve"> no ip address</w:t>
      </w:r>
    </w:p>
    <w:p w14:paraId="7204C23F" w14:textId="77777777" w:rsidR="003E616F" w:rsidRDefault="003E616F" w:rsidP="003E616F">
      <w:pPr>
        <w:contextualSpacing/>
      </w:pPr>
      <w:r>
        <w:t xml:space="preserve"> shutdown</w:t>
      </w:r>
    </w:p>
    <w:p w14:paraId="3B9CED0A" w14:textId="77777777" w:rsidR="003E616F" w:rsidRDefault="003E616F" w:rsidP="003E616F">
      <w:pPr>
        <w:contextualSpacing/>
      </w:pPr>
      <w:r>
        <w:t>!</w:t>
      </w:r>
    </w:p>
    <w:p w14:paraId="0E3E5FBE" w14:textId="77777777" w:rsidR="003E616F" w:rsidRDefault="003E616F" w:rsidP="003E616F">
      <w:pPr>
        <w:contextualSpacing/>
      </w:pPr>
      <w:r>
        <w:t>interface GigabitEthernet0/2/0</w:t>
      </w:r>
    </w:p>
    <w:p w14:paraId="09EBBDF7" w14:textId="77777777" w:rsidR="003E616F" w:rsidRDefault="003E616F" w:rsidP="003E616F">
      <w:pPr>
        <w:contextualSpacing/>
      </w:pPr>
      <w:r>
        <w:t xml:space="preserve"> no ip address</w:t>
      </w:r>
    </w:p>
    <w:p w14:paraId="33E35A37" w14:textId="77777777" w:rsidR="003E616F" w:rsidRDefault="003E616F" w:rsidP="003E616F">
      <w:pPr>
        <w:contextualSpacing/>
      </w:pPr>
      <w:r>
        <w:t xml:space="preserve"> shutdown</w:t>
      </w:r>
    </w:p>
    <w:p w14:paraId="3408AD46" w14:textId="77777777" w:rsidR="003E616F" w:rsidRDefault="003E616F" w:rsidP="003E616F">
      <w:pPr>
        <w:contextualSpacing/>
      </w:pPr>
      <w:r>
        <w:t xml:space="preserve"> negotiation auto</w:t>
      </w:r>
    </w:p>
    <w:p w14:paraId="4BEC203C" w14:textId="77777777" w:rsidR="003E616F" w:rsidRDefault="003E616F" w:rsidP="003E616F">
      <w:pPr>
        <w:contextualSpacing/>
      </w:pPr>
      <w:r>
        <w:t>!</w:t>
      </w:r>
    </w:p>
    <w:p w14:paraId="3C9D746A" w14:textId="77777777" w:rsidR="003E616F" w:rsidRDefault="003E616F" w:rsidP="003E616F">
      <w:pPr>
        <w:contextualSpacing/>
      </w:pPr>
      <w:r>
        <w:t>interface GigabitEthernet0/2/1</w:t>
      </w:r>
    </w:p>
    <w:p w14:paraId="7F87DF72" w14:textId="77777777" w:rsidR="003E616F" w:rsidRDefault="003E616F" w:rsidP="003E616F">
      <w:pPr>
        <w:contextualSpacing/>
      </w:pPr>
      <w:r>
        <w:t xml:space="preserve"> no ip address</w:t>
      </w:r>
    </w:p>
    <w:p w14:paraId="1A94098F" w14:textId="77777777" w:rsidR="003E616F" w:rsidRDefault="003E616F" w:rsidP="003E616F">
      <w:pPr>
        <w:contextualSpacing/>
      </w:pPr>
      <w:r>
        <w:t xml:space="preserve"> shutdown</w:t>
      </w:r>
    </w:p>
    <w:p w14:paraId="3C3F7137" w14:textId="77777777" w:rsidR="003E616F" w:rsidRDefault="003E616F" w:rsidP="003E616F">
      <w:pPr>
        <w:contextualSpacing/>
      </w:pPr>
      <w:r>
        <w:t xml:space="preserve"> negotiation auto</w:t>
      </w:r>
    </w:p>
    <w:p w14:paraId="68E722A5" w14:textId="77777777" w:rsidR="003E616F" w:rsidRDefault="003E616F" w:rsidP="003E616F">
      <w:pPr>
        <w:contextualSpacing/>
      </w:pPr>
      <w:r>
        <w:t>!</w:t>
      </w:r>
    </w:p>
    <w:p w14:paraId="062901B7" w14:textId="77777777" w:rsidR="003E616F" w:rsidRDefault="003E616F" w:rsidP="003E616F">
      <w:pPr>
        <w:contextualSpacing/>
      </w:pPr>
      <w:r>
        <w:t>interface GigabitEthernet0</w:t>
      </w:r>
    </w:p>
    <w:p w14:paraId="6E3380ED" w14:textId="77777777" w:rsidR="003E616F" w:rsidRDefault="003E616F" w:rsidP="003E616F">
      <w:pPr>
        <w:contextualSpacing/>
      </w:pPr>
      <w:r>
        <w:t xml:space="preserve"> vrf forwarding Mgmt-intf</w:t>
      </w:r>
    </w:p>
    <w:p w14:paraId="48E5EDD2" w14:textId="77777777" w:rsidR="003E616F" w:rsidRDefault="003E616F" w:rsidP="003E616F">
      <w:pPr>
        <w:contextualSpacing/>
      </w:pPr>
      <w:r>
        <w:t xml:space="preserve"> no ip address</w:t>
      </w:r>
    </w:p>
    <w:p w14:paraId="37E17685" w14:textId="77777777" w:rsidR="003E616F" w:rsidRDefault="003E616F" w:rsidP="003E616F">
      <w:pPr>
        <w:contextualSpacing/>
      </w:pPr>
      <w:r>
        <w:t xml:space="preserve"> shutdown</w:t>
      </w:r>
    </w:p>
    <w:p w14:paraId="5F8C8F00" w14:textId="77777777" w:rsidR="003E616F" w:rsidRDefault="003E616F" w:rsidP="003E616F">
      <w:pPr>
        <w:contextualSpacing/>
      </w:pPr>
      <w:r>
        <w:t xml:space="preserve"> negotiation auto</w:t>
      </w:r>
    </w:p>
    <w:p w14:paraId="2E56E62B" w14:textId="77777777" w:rsidR="003E616F" w:rsidRDefault="003E616F" w:rsidP="003E616F">
      <w:pPr>
        <w:contextualSpacing/>
      </w:pPr>
      <w:r>
        <w:t>!</w:t>
      </w:r>
    </w:p>
    <w:p w14:paraId="56C8BA10" w14:textId="77777777" w:rsidR="003E616F" w:rsidRDefault="003E616F" w:rsidP="003E616F">
      <w:pPr>
        <w:contextualSpacing/>
      </w:pPr>
      <w:r>
        <w:t>interface Vlan1</w:t>
      </w:r>
    </w:p>
    <w:p w14:paraId="6D96EBB9" w14:textId="77777777" w:rsidR="003E616F" w:rsidRDefault="003E616F" w:rsidP="003E616F">
      <w:pPr>
        <w:contextualSpacing/>
      </w:pPr>
      <w:r>
        <w:t xml:space="preserve"> no ip address</w:t>
      </w:r>
    </w:p>
    <w:p w14:paraId="51DE1855" w14:textId="77777777" w:rsidR="003E616F" w:rsidRDefault="003E616F" w:rsidP="003E616F">
      <w:pPr>
        <w:contextualSpacing/>
      </w:pPr>
      <w:r>
        <w:t xml:space="preserve"> shutdown</w:t>
      </w:r>
    </w:p>
    <w:p w14:paraId="50586618" w14:textId="77777777" w:rsidR="003E616F" w:rsidRDefault="003E616F" w:rsidP="003E616F">
      <w:pPr>
        <w:contextualSpacing/>
      </w:pPr>
      <w:r>
        <w:t>!</w:t>
      </w:r>
    </w:p>
    <w:p w14:paraId="6A51922A" w14:textId="77777777" w:rsidR="003E616F" w:rsidRDefault="003E616F" w:rsidP="003E616F">
      <w:pPr>
        <w:contextualSpacing/>
      </w:pPr>
      <w:r>
        <w:t>router ospf 1 vrf ukraine</w:t>
      </w:r>
    </w:p>
    <w:p w14:paraId="5661413A" w14:textId="77777777" w:rsidR="003E616F" w:rsidRDefault="003E616F" w:rsidP="003E616F">
      <w:pPr>
        <w:contextualSpacing/>
      </w:pPr>
      <w:r>
        <w:lastRenderedPageBreak/>
        <w:t xml:space="preserve"> router-id 2.2.2.2</w:t>
      </w:r>
    </w:p>
    <w:p w14:paraId="6C104474" w14:textId="77777777" w:rsidR="003E616F" w:rsidRDefault="003E616F" w:rsidP="003E616F">
      <w:pPr>
        <w:contextualSpacing/>
      </w:pPr>
      <w:r>
        <w:t xml:space="preserve"> network 192.168.0.0 0.0.0.255 area 0</w:t>
      </w:r>
    </w:p>
    <w:p w14:paraId="471F160B" w14:textId="77777777" w:rsidR="003E616F" w:rsidRDefault="003E616F" w:rsidP="003E616F">
      <w:pPr>
        <w:contextualSpacing/>
      </w:pPr>
      <w:r>
        <w:t xml:space="preserve"> network 192.168.1.0 0.0.0.255 area 0</w:t>
      </w:r>
    </w:p>
    <w:p w14:paraId="0E9D803C" w14:textId="77777777" w:rsidR="003E616F" w:rsidRDefault="003E616F" w:rsidP="003E616F">
      <w:pPr>
        <w:contextualSpacing/>
      </w:pPr>
      <w:r>
        <w:t>!</w:t>
      </w:r>
    </w:p>
    <w:p w14:paraId="4B4D4846" w14:textId="77777777" w:rsidR="003E616F" w:rsidRDefault="003E616F" w:rsidP="003E616F">
      <w:pPr>
        <w:contextualSpacing/>
      </w:pPr>
      <w:r>
        <w:t>router isis</w:t>
      </w:r>
    </w:p>
    <w:p w14:paraId="6EDA9465" w14:textId="77777777" w:rsidR="003E616F" w:rsidRDefault="003E616F" w:rsidP="003E616F">
      <w:pPr>
        <w:contextualSpacing/>
      </w:pPr>
      <w:r>
        <w:t xml:space="preserve"> vrf russia</w:t>
      </w:r>
    </w:p>
    <w:p w14:paraId="527BE744" w14:textId="77777777" w:rsidR="003E616F" w:rsidRDefault="003E616F" w:rsidP="003E616F">
      <w:pPr>
        <w:contextualSpacing/>
      </w:pPr>
      <w:r>
        <w:t xml:space="preserve"> net 49.0001.0000.0000.000b.00</w:t>
      </w:r>
    </w:p>
    <w:p w14:paraId="76641037" w14:textId="77777777" w:rsidR="003E616F" w:rsidRDefault="003E616F" w:rsidP="003E616F">
      <w:pPr>
        <w:contextualSpacing/>
      </w:pPr>
      <w:r>
        <w:t>!</w:t>
      </w:r>
    </w:p>
    <w:p w14:paraId="77CEF920" w14:textId="77777777" w:rsidR="003E616F" w:rsidRDefault="003E616F" w:rsidP="003E616F">
      <w:pPr>
        <w:contextualSpacing/>
      </w:pPr>
      <w:r>
        <w:t>ip forward-protocol nd</w:t>
      </w:r>
    </w:p>
    <w:p w14:paraId="5A38373C" w14:textId="77777777" w:rsidR="003E616F" w:rsidRDefault="003E616F" w:rsidP="003E616F">
      <w:pPr>
        <w:contextualSpacing/>
      </w:pPr>
      <w:r>
        <w:t>no ip http server</w:t>
      </w:r>
    </w:p>
    <w:p w14:paraId="39ABE751" w14:textId="77777777" w:rsidR="003E616F" w:rsidRDefault="003E616F" w:rsidP="003E616F">
      <w:pPr>
        <w:contextualSpacing/>
      </w:pPr>
      <w:r>
        <w:t>no ip http secure-server</w:t>
      </w:r>
    </w:p>
    <w:p w14:paraId="12D5E532" w14:textId="77777777" w:rsidR="003E616F" w:rsidRDefault="003E616F" w:rsidP="003E616F">
      <w:pPr>
        <w:contextualSpacing/>
      </w:pPr>
      <w:r>
        <w:t>ip tftp source-interface GigabitEthernet0</w:t>
      </w:r>
    </w:p>
    <w:p w14:paraId="32C66FAE" w14:textId="77777777" w:rsidR="003E616F" w:rsidRDefault="003E616F" w:rsidP="003E616F">
      <w:pPr>
        <w:contextualSpacing/>
      </w:pPr>
      <w:r>
        <w:t>!</w:t>
      </w:r>
    </w:p>
    <w:p w14:paraId="77E1A8D9" w14:textId="77777777" w:rsidR="003E616F" w:rsidRDefault="003E616F" w:rsidP="003E616F">
      <w:pPr>
        <w:contextualSpacing/>
      </w:pPr>
      <w:r>
        <w:t>control-plane</w:t>
      </w:r>
    </w:p>
    <w:p w14:paraId="4BD577AC" w14:textId="6633AD8D" w:rsidR="003E616F" w:rsidRDefault="003E616F" w:rsidP="003E616F">
      <w:pPr>
        <w:contextualSpacing/>
      </w:pPr>
      <w:r>
        <w:t>!</w:t>
      </w:r>
    </w:p>
    <w:p w14:paraId="575CEE6E" w14:textId="77777777" w:rsidR="003E616F" w:rsidRDefault="003E616F" w:rsidP="003E616F">
      <w:pPr>
        <w:contextualSpacing/>
      </w:pPr>
      <w:r>
        <w:t>line con 0</w:t>
      </w:r>
    </w:p>
    <w:p w14:paraId="2333CFD9" w14:textId="77777777" w:rsidR="003E616F" w:rsidRDefault="003E616F" w:rsidP="003E616F">
      <w:pPr>
        <w:contextualSpacing/>
      </w:pPr>
      <w:r>
        <w:t xml:space="preserve"> stopbits 1</w:t>
      </w:r>
    </w:p>
    <w:p w14:paraId="15B9822A" w14:textId="77777777" w:rsidR="003E616F" w:rsidRDefault="003E616F" w:rsidP="003E616F">
      <w:pPr>
        <w:contextualSpacing/>
      </w:pPr>
      <w:r>
        <w:t>line aux 0</w:t>
      </w:r>
    </w:p>
    <w:p w14:paraId="08C33FEE" w14:textId="77777777" w:rsidR="003E616F" w:rsidRDefault="003E616F" w:rsidP="003E616F">
      <w:pPr>
        <w:contextualSpacing/>
      </w:pPr>
      <w:r>
        <w:t xml:space="preserve"> stopbits 1</w:t>
      </w:r>
    </w:p>
    <w:p w14:paraId="4578498E" w14:textId="77777777" w:rsidR="003E616F" w:rsidRDefault="003E616F" w:rsidP="003E616F">
      <w:pPr>
        <w:contextualSpacing/>
      </w:pPr>
      <w:r>
        <w:t>line vty 0 4</w:t>
      </w:r>
    </w:p>
    <w:p w14:paraId="32AA99FD" w14:textId="77777777" w:rsidR="003E616F" w:rsidRDefault="003E616F" w:rsidP="003E616F">
      <w:pPr>
        <w:contextualSpacing/>
      </w:pPr>
      <w:r>
        <w:t xml:space="preserve"> login</w:t>
      </w:r>
    </w:p>
    <w:p w14:paraId="655A079B" w14:textId="3437EF1A" w:rsidR="003E616F" w:rsidRDefault="003E616F" w:rsidP="003E616F">
      <w:pPr>
        <w:contextualSpacing/>
      </w:pPr>
      <w:r>
        <w:t>!</w:t>
      </w:r>
    </w:p>
    <w:p w14:paraId="4187824B" w14:textId="2AA15630" w:rsidR="00302BF1" w:rsidRDefault="003E616F" w:rsidP="003E616F">
      <w:pPr>
        <w:contextualSpacing/>
      </w:pPr>
      <w:r>
        <w:t>End</w:t>
      </w:r>
    </w:p>
    <w:p w14:paraId="7056B171" w14:textId="0A744469" w:rsidR="003E616F" w:rsidRDefault="003E616F" w:rsidP="003E616F">
      <w:pPr>
        <w:contextualSpacing/>
      </w:pPr>
    </w:p>
    <w:p w14:paraId="664ACA03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lastRenderedPageBreak/>
        <w:t>r2#show ip route vrf ukraine</w:t>
      </w:r>
    </w:p>
    <w:p w14:paraId="5E34C435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</w:p>
    <w:p w14:paraId="29580D68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Routing Table: ukraine</w:t>
      </w:r>
    </w:p>
    <w:p w14:paraId="320714B1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Codes: L - local, C - connected, S - static, R - RIP, M - mobile, B - BGP</w:t>
      </w:r>
    </w:p>
    <w:p w14:paraId="54B18FD5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D - EIGRP, EX - EIGRP external, O - OSPF, IA - OSPF inter area</w:t>
      </w:r>
    </w:p>
    <w:p w14:paraId="3AE7CDCC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N1 - OSPF NSSA external type 1, N2 - OSPF NSSA external type 2</w:t>
      </w:r>
    </w:p>
    <w:p w14:paraId="69CEE8C4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E1 - OSPF external type 1, E2 - OSPF external type 2</w:t>
      </w:r>
    </w:p>
    <w:p w14:paraId="41C4A95B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i - IS-IS, su - IS-IS summary, L1 - IS-IS level-1, L2 - IS-IS level-2</w:t>
      </w:r>
    </w:p>
    <w:p w14:paraId="30A1CF18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ia - IS-IS inter area, * - candidate default, U - per-user static route</w:t>
      </w:r>
    </w:p>
    <w:p w14:paraId="4A9286B0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o - ODR, P - periodic downloaded static route, H - NHRP, l - LISP</w:t>
      </w:r>
    </w:p>
    <w:p w14:paraId="7245E5E7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a - application route</w:t>
      </w:r>
    </w:p>
    <w:p w14:paraId="7E91B232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 + - replicated route, % - next hop override, p - overrides from PfR</w:t>
      </w:r>
    </w:p>
    <w:p w14:paraId="366E1BEE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</w:p>
    <w:p w14:paraId="3932455D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Gateway of last resort is not set</w:t>
      </w:r>
    </w:p>
    <w:p w14:paraId="589BDAB3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</w:p>
    <w:p w14:paraId="6E21DDAA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192.168.0.0/24 is variably subnetted, 2 subnets, 2 masks</w:t>
      </w:r>
    </w:p>
    <w:p w14:paraId="2441BE64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C        192.168.0.0/24 is directly connected, GigabitEthernet0/0/1.1</w:t>
      </w:r>
    </w:p>
    <w:p w14:paraId="0931D115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L        192.168.0.2/32 is directly connected, GigabitEthernet0/0/1.1</w:t>
      </w:r>
    </w:p>
    <w:p w14:paraId="572EC26F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     192.168.1.0/24 is variably subnetted, 2 subnets, 2 masks</w:t>
      </w:r>
    </w:p>
    <w:p w14:paraId="37E5F1D1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C        192.168.1.0/24 is directly connected, GigabitEthernet0/0/0.1</w:t>
      </w:r>
    </w:p>
    <w:p w14:paraId="0B7AC26F" w14:textId="77777777" w:rsidR="006F1059" w:rsidRPr="006F1059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L        192.168.1.1/32 is directly connected, GigabitEthernet0/0/0.1</w:t>
      </w:r>
    </w:p>
    <w:p w14:paraId="030872EA" w14:textId="77777777" w:rsidR="00E40BF3" w:rsidRDefault="006F1059" w:rsidP="006F1059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6F1059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O     192.168.2.0/24 [110/2] via 192.168.1.2, 3d00h, GigabitEthernet0/0/0.1</w:t>
      </w:r>
    </w:p>
    <w:p w14:paraId="2C958196" w14:textId="5B7A6920" w:rsidR="00E40BF3" w:rsidRDefault="00E40BF3" w:rsidP="006F1059">
      <w:pPr>
        <w:pStyle w:val="Heading3"/>
      </w:pPr>
    </w:p>
    <w:p w14:paraId="4557E312" w14:textId="77777777" w:rsidR="00E40BF3" w:rsidRDefault="00E40BF3" w:rsidP="00E40BF3">
      <w:pPr>
        <w:contextualSpacing/>
      </w:pPr>
      <w:r>
        <w:t>r2#show ip route vrf russia</w:t>
      </w:r>
    </w:p>
    <w:p w14:paraId="57AEF537" w14:textId="77777777" w:rsidR="00E40BF3" w:rsidRDefault="00E40BF3" w:rsidP="00E40BF3">
      <w:pPr>
        <w:contextualSpacing/>
      </w:pPr>
    </w:p>
    <w:p w14:paraId="6E0235D0" w14:textId="77777777" w:rsidR="00E40BF3" w:rsidRDefault="00E40BF3" w:rsidP="00E40BF3">
      <w:pPr>
        <w:contextualSpacing/>
      </w:pPr>
      <w:r>
        <w:t>Routing Table: russia</w:t>
      </w:r>
    </w:p>
    <w:p w14:paraId="65D76FE9" w14:textId="77777777" w:rsidR="00E40BF3" w:rsidRDefault="00E40BF3" w:rsidP="00E40BF3">
      <w:pPr>
        <w:contextualSpacing/>
      </w:pPr>
      <w:r>
        <w:t>Codes: L - local, C - connected, S - static, R - RIP, M - mobile, B - BGP</w:t>
      </w:r>
    </w:p>
    <w:p w14:paraId="14ED2785" w14:textId="77777777" w:rsidR="00E40BF3" w:rsidRDefault="00E40BF3" w:rsidP="00E40BF3">
      <w:pPr>
        <w:contextualSpacing/>
      </w:pPr>
      <w:r>
        <w:t xml:space="preserve">       D - EIGRP, EX - EIGRP external, O - OSPF, IA - OSPF inter area</w:t>
      </w:r>
    </w:p>
    <w:p w14:paraId="6911E60A" w14:textId="77777777" w:rsidR="00E40BF3" w:rsidRDefault="00E40BF3" w:rsidP="00E40BF3">
      <w:pPr>
        <w:contextualSpacing/>
      </w:pPr>
      <w:r>
        <w:t xml:space="preserve">       N1 - OSPF NSSA external type 1, N2 - OSPF NSSA external type 2</w:t>
      </w:r>
    </w:p>
    <w:p w14:paraId="6EB30DD5" w14:textId="77777777" w:rsidR="00E40BF3" w:rsidRDefault="00E40BF3" w:rsidP="00E40BF3">
      <w:pPr>
        <w:contextualSpacing/>
      </w:pPr>
      <w:r>
        <w:t xml:space="preserve">       E1 - OSPF external type 1, E2 - OSPF external type 2</w:t>
      </w:r>
    </w:p>
    <w:p w14:paraId="66269C69" w14:textId="77777777" w:rsidR="00E40BF3" w:rsidRDefault="00E40BF3" w:rsidP="00E40BF3">
      <w:pPr>
        <w:contextualSpacing/>
      </w:pPr>
      <w:r>
        <w:t xml:space="preserve">       i - IS-IS, su - IS-IS summary, L1 - IS-IS level-1, L2 - IS-IS level-2</w:t>
      </w:r>
    </w:p>
    <w:p w14:paraId="724B680B" w14:textId="77777777" w:rsidR="00E40BF3" w:rsidRDefault="00E40BF3" w:rsidP="00E40BF3">
      <w:pPr>
        <w:contextualSpacing/>
      </w:pPr>
      <w:r>
        <w:t xml:space="preserve">       ia - IS-IS inter area, * - candidate default, U - per-user static route</w:t>
      </w:r>
    </w:p>
    <w:p w14:paraId="51E37085" w14:textId="77777777" w:rsidR="00E40BF3" w:rsidRDefault="00E40BF3" w:rsidP="00E40BF3">
      <w:pPr>
        <w:contextualSpacing/>
      </w:pPr>
      <w:r>
        <w:t xml:space="preserve">       o - ODR, P - periodic downloaded static route, H - NHRP, l - LISP</w:t>
      </w:r>
    </w:p>
    <w:p w14:paraId="1D608858" w14:textId="77777777" w:rsidR="00E40BF3" w:rsidRDefault="00E40BF3" w:rsidP="00E40BF3">
      <w:pPr>
        <w:contextualSpacing/>
      </w:pPr>
      <w:r>
        <w:t xml:space="preserve">       a - application route</w:t>
      </w:r>
    </w:p>
    <w:p w14:paraId="1B5B4C45" w14:textId="77777777" w:rsidR="00E40BF3" w:rsidRDefault="00E40BF3" w:rsidP="00E40BF3">
      <w:pPr>
        <w:contextualSpacing/>
      </w:pPr>
      <w:r>
        <w:t xml:space="preserve">       + - replicated route, % - next hop override, p - overrides from PfR</w:t>
      </w:r>
    </w:p>
    <w:p w14:paraId="1889C4AB" w14:textId="77777777" w:rsidR="00E40BF3" w:rsidRDefault="00E40BF3" w:rsidP="00E40BF3">
      <w:pPr>
        <w:contextualSpacing/>
      </w:pPr>
    </w:p>
    <w:p w14:paraId="784A802D" w14:textId="77777777" w:rsidR="00E40BF3" w:rsidRDefault="00E40BF3" w:rsidP="00E40BF3">
      <w:pPr>
        <w:contextualSpacing/>
      </w:pPr>
      <w:r>
        <w:t>Gateway of last resort is not set</w:t>
      </w:r>
    </w:p>
    <w:p w14:paraId="5D24370E" w14:textId="77777777" w:rsidR="00E40BF3" w:rsidRDefault="00E40BF3" w:rsidP="00E40BF3">
      <w:pPr>
        <w:contextualSpacing/>
      </w:pPr>
    </w:p>
    <w:p w14:paraId="516105E7" w14:textId="77777777" w:rsidR="00E40BF3" w:rsidRDefault="00E40BF3" w:rsidP="00E40BF3">
      <w:pPr>
        <w:contextualSpacing/>
      </w:pPr>
      <w:r>
        <w:t xml:space="preserve">      172.16.0.0/16 is variably subnetted, 5 subnets, 2 masks</w:t>
      </w:r>
    </w:p>
    <w:p w14:paraId="122C4563" w14:textId="77777777" w:rsidR="00E40BF3" w:rsidRDefault="00E40BF3" w:rsidP="00E40BF3">
      <w:pPr>
        <w:contextualSpacing/>
      </w:pPr>
      <w:r>
        <w:t>C        172.16.0.0/24 is directly connected, GigabitEthernet0/0/1.2</w:t>
      </w:r>
    </w:p>
    <w:p w14:paraId="476EB1F8" w14:textId="77777777" w:rsidR="00E40BF3" w:rsidRDefault="00E40BF3" w:rsidP="00E40BF3">
      <w:pPr>
        <w:contextualSpacing/>
      </w:pPr>
      <w:r>
        <w:t>L        172.16.0.2/32 is directly connected, GigabitEthernet0/0/1.2</w:t>
      </w:r>
    </w:p>
    <w:p w14:paraId="7CAE4A1C" w14:textId="77777777" w:rsidR="00E40BF3" w:rsidRDefault="00E40BF3" w:rsidP="00E40BF3">
      <w:pPr>
        <w:contextualSpacing/>
      </w:pPr>
      <w:r>
        <w:t>C        172.16.1.0/24 is directly connected, GigabitEthernet0/0/0.2</w:t>
      </w:r>
    </w:p>
    <w:p w14:paraId="455E1E44" w14:textId="77777777" w:rsidR="00E40BF3" w:rsidRDefault="00E40BF3" w:rsidP="00E40BF3">
      <w:pPr>
        <w:contextualSpacing/>
      </w:pPr>
      <w:r>
        <w:t>L        172.16.1.1/32 is directly connected, GigabitEthernet0/0/0.2</w:t>
      </w:r>
    </w:p>
    <w:p w14:paraId="021FE990" w14:textId="46BBE78D" w:rsidR="00E40BF3" w:rsidRPr="00E40BF3" w:rsidRDefault="00E40BF3" w:rsidP="00E40BF3">
      <w:pPr>
        <w:contextualSpacing/>
      </w:pPr>
      <w:r>
        <w:lastRenderedPageBreak/>
        <w:t>i L1     172.16.2.0/24 [115/20] via 172.16.1.2, 3d00h, GigabitEthernet0/0/0.2</w:t>
      </w:r>
    </w:p>
    <w:p w14:paraId="518E4F06" w14:textId="77777777" w:rsidR="00E40BF3" w:rsidRDefault="00E40BF3" w:rsidP="006F1059">
      <w:pPr>
        <w:pStyle w:val="Heading3"/>
      </w:pPr>
    </w:p>
    <w:p w14:paraId="70DE3EF7" w14:textId="7E991382" w:rsidR="003E616F" w:rsidRDefault="003E616F" w:rsidP="006F1059">
      <w:pPr>
        <w:pStyle w:val="Heading3"/>
      </w:pPr>
      <w:r>
        <w:t>R3</w:t>
      </w:r>
    </w:p>
    <w:p w14:paraId="08C043B2" w14:textId="77777777" w:rsidR="003E616F" w:rsidRDefault="003E616F" w:rsidP="003E616F">
      <w:pPr>
        <w:contextualSpacing/>
      </w:pPr>
      <w:r>
        <w:t>r3#show run</w:t>
      </w:r>
    </w:p>
    <w:p w14:paraId="52F1B2DE" w14:textId="77777777" w:rsidR="003E616F" w:rsidRDefault="003E616F" w:rsidP="003E616F">
      <w:pPr>
        <w:contextualSpacing/>
      </w:pPr>
      <w:r>
        <w:t>Building configuration...</w:t>
      </w:r>
    </w:p>
    <w:p w14:paraId="1D67D920" w14:textId="77777777" w:rsidR="003E616F" w:rsidRDefault="003E616F" w:rsidP="003E616F">
      <w:pPr>
        <w:contextualSpacing/>
      </w:pPr>
    </w:p>
    <w:p w14:paraId="3401585F" w14:textId="77777777" w:rsidR="003E616F" w:rsidRDefault="003E616F" w:rsidP="003E616F">
      <w:pPr>
        <w:contextualSpacing/>
      </w:pPr>
    </w:p>
    <w:p w14:paraId="32A813BF" w14:textId="77777777" w:rsidR="003E616F" w:rsidRDefault="003E616F" w:rsidP="003E616F">
      <w:pPr>
        <w:contextualSpacing/>
      </w:pPr>
      <w:r>
        <w:t>Current configuration : 2048 bytes</w:t>
      </w:r>
    </w:p>
    <w:p w14:paraId="750A5B0E" w14:textId="77777777" w:rsidR="003E616F" w:rsidRDefault="003E616F" w:rsidP="003E616F">
      <w:pPr>
        <w:contextualSpacing/>
      </w:pPr>
      <w:r>
        <w:t>!</w:t>
      </w:r>
    </w:p>
    <w:p w14:paraId="29540BAB" w14:textId="77777777" w:rsidR="003E616F" w:rsidRDefault="003E616F" w:rsidP="003E616F">
      <w:pPr>
        <w:contextualSpacing/>
      </w:pPr>
      <w:r>
        <w:t>! Last configuration change at 16:03:27 UTC Tue Mar 22 2022</w:t>
      </w:r>
    </w:p>
    <w:p w14:paraId="18506209" w14:textId="77777777" w:rsidR="003E616F" w:rsidRDefault="003E616F" w:rsidP="003E616F">
      <w:pPr>
        <w:contextualSpacing/>
      </w:pPr>
      <w:r>
        <w:t>!</w:t>
      </w:r>
    </w:p>
    <w:p w14:paraId="5ECDAE9C" w14:textId="77777777" w:rsidR="003E616F" w:rsidRDefault="003E616F" w:rsidP="003E616F">
      <w:pPr>
        <w:contextualSpacing/>
      </w:pPr>
      <w:r>
        <w:t>version 15.5</w:t>
      </w:r>
    </w:p>
    <w:p w14:paraId="13B0917B" w14:textId="77777777" w:rsidR="003E616F" w:rsidRDefault="003E616F" w:rsidP="003E616F">
      <w:pPr>
        <w:contextualSpacing/>
      </w:pPr>
      <w:r>
        <w:t>service timestamps debug datetime msec</w:t>
      </w:r>
    </w:p>
    <w:p w14:paraId="77C9EA5B" w14:textId="77777777" w:rsidR="003E616F" w:rsidRDefault="003E616F" w:rsidP="003E616F">
      <w:pPr>
        <w:contextualSpacing/>
      </w:pPr>
      <w:r>
        <w:t>service timestamps log datetime msec</w:t>
      </w:r>
    </w:p>
    <w:p w14:paraId="18309AA0" w14:textId="77777777" w:rsidR="003E616F" w:rsidRDefault="003E616F" w:rsidP="003E616F">
      <w:pPr>
        <w:contextualSpacing/>
      </w:pPr>
      <w:r>
        <w:t>no platform punt-keepalive disable-kernel-core</w:t>
      </w:r>
    </w:p>
    <w:p w14:paraId="1BA89F74" w14:textId="77777777" w:rsidR="003E616F" w:rsidRDefault="003E616F" w:rsidP="003E616F">
      <w:pPr>
        <w:contextualSpacing/>
      </w:pPr>
      <w:r>
        <w:t>!</w:t>
      </w:r>
    </w:p>
    <w:p w14:paraId="2EF9E8E1" w14:textId="77777777" w:rsidR="003E616F" w:rsidRDefault="003E616F" w:rsidP="003E616F">
      <w:pPr>
        <w:contextualSpacing/>
      </w:pPr>
      <w:r>
        <w:t>hostname r3</w:t>
      </w:r>
    </w:p>
    <w:p w14:paraId="4467BB02" w14:textId="77777777" w:rsidR="003E616F" w:rsidRDefault="003E616F" w:rsidP="003E616F">
      <w:pPr>
        <w:contextualSpacing/>
      </w:pPr>
      <w:r>
        <w:t>!</w:t>
      </w:r>
    </w:p>
    <w:p w14:paraId="5A7E0933" w14:textId="77777777" w:rsidR="003E616F" w:rsidRDefault="003E616F" w:rsidP="003E616F">
      <w:pPr>
        <w:contextualSpacing/>
      </w:pPr>
      <w:r>
        <w:t>boot-start-marker</w:t>
      </w:r>
    </w:p>
    <w:p w14:paraId="3033E2B0" w14:textId="77777777" w:rsidR="003E616F" w:rsidRDefault="003E616F" w:rsidP="003E616F">
      <w:pPr>
        <w:contextualSpacing/>
      </w:pPr>
      <w:r>
        <w:t>boot-end-marker</w:t>
      </w:r>
    </w:p>
    <w:p w14:paraId="0DD03DFB" w14:textId="1AE968DC" w:rsidR="003E616F" w:rsidRDefault="003E616F" w:rsidP="003E616F">
      <w:pPr>
        <w:contextualSpacing/>
      </w:pPr>
      <w:r>
        <w:t>!</w:t>
      </w:r>
    </w:p>
    <w:p w14:paraId="08E67132" w14:textId="77777777" w:rsidR="003E616F" w:rsidRDefault="003E616F" w:rsidP="003E616F">
      <w:pPr>
        <w:contextualSpacing/>
      </w:pPr>
      <w:r>
        <w:t>vrf definition Mgmt-intf</w:t>
      </w:r>
    </w:p>
    <w:p w14:paraId="0B9148AF" w14:textId="77777777" w:rsidR="003E616F" w:rsidRDefault="003E616F" w:rsidP="003E616F">
      <w:pPr>
        <w:contextualSpacing/>
      </w:pPr>
      <w:r>
        <w:t xml:space="preserve"> !</w:t>
      </w:r>
    </w:p>
    <w:p w14:paraId="5F9E19EB" w14:textId="77777777" w:rsidR="003E616F" w:rsidRDefault="003E616F" w:rsidP="003E616F">
      <w:pPr>
        <w:contextualSpacing/>
      </w:pPr>
      <w:r>
        <w:t xml:space="preserve"> address-family ipv4</w:t>
      </w:r>
    </w:p>
    <w:p w14:paraId="4F553CFD" w14:textId="77777777" w:rsidR="003E616F" w:rsidRDefault="003E616F" w:rsidP="003E616F">
      <w:pPr>
        <w:contextualSpacing/>
      </w:pPr>
      <w:r>
        <w:t xml:space="preserve"> exit-address-family</w:t>
      </w:r>
    </w:p>
    <w:p w14:paraId="14118FFA" w14:textId="77777777" w:rsidR="003E616F" w:rsidRDefault="003E616F" w:rsidP="003E616F">
      <w:pPr>
        <w:contextualSpacing/>
      </w:pPr>
      <w:r>
        <w:t xml:space="preserve"> !</w:t>
      </w:r>
    </w:p>
    <w:p w14:paraId="00CD2A0A" w14:textId="77777777" w:rsidR="003E616F" w:rsidRDefault="003E616F" w:rsidP="003E616F">
      <w:pPr>
        <w:contextualSpacing/>
      </w:pPr>
      <w:r>
        <w:t xml:space="preserve"> address-family ipv6</w:t>
      </w:r>
    </w:p>
    <w:p w14:paraId="59D2684B" w14:textId="77777777" w:rsidR="003E616F" w:rsidRDefault="003E616F" w:rsidP="003E616F">
      <w:pPr>
        <w:contextualSpacing/>
      </w:pPr>
      <w:r>
        <w:t xml:space="preserve"> exit-address-family</w:t>
      </w:r>
    </w:p>
    <w:p w14:paraId="7F637C04" w14:textId="07CC7C82" w:rsidR="003E616F" w:rsidRDefault="003E616F" w:rsidP="003E616F">
      <w:pPr>
        <w:contextualSpacing/>
      </w:pPr>
      <w:r>
        <w:t>!</w:t>
      </w:r>
    </w:p>
    <w:p w14:paraId="26999EC4" w14:textId="77777777" w:rsidR="003E616F" w:rsidRDefault="003E616F" w:rsidP="003E616F">
      <w:pPr>
        <w:contextualSpacing/>
      </w:pPr>
      <w:r>
        <w:t>no aaa new-model</w:t>
      </w:r>
    </w:p>
    <w:p w14:paraId="6E6C7BAC" w14:textId="77777777" w:rsidR="003E616F" w:rsidRDefault="003E616F" w:rsidP="003E616F">
      <w:pPr>
        <w:contextualSpacing/>
      </w:pPr>
      <w:r>
        <w:t>!</w:t>
      </w:r>
    </w:p>
    <w:p w14:paraId="52D177B5" w14:textId="77777777" w:rsidR="003E616F" w:rsidRDefault="003E616F" w:rsidP="003E616F">
      <w:pPr>
        <w:contextualSpacing/>
      </w:pPr>
      <w:r>
        <w:t>ip vrf russia</w:t>
      </w:r>
    </w:p>
    <w:p w14:paraId="48EA4F44" w14:textId="77777777" w:rsidR="003E616F" w:rsidRDefault="003E616F" w:rsidP="003E616F">
      <w:pPr>
        <w:contextualSpacing/>
      </w:pPr>
      <w:r>
        <w:t>!</w:t>
      </w:r>
    </w:p>
    <w:p w14:paraId="5FEFCED9" w14:textId="77777777" w:rsidR="003E616F" w:rsidRDefault="003E616F" w:rsidP="003E616F">
      <w:pPr>
        <w:contextualSpacing/>
      </w:pPr>
      <w:r>
        <w:t>ip vrf ukraine</w:t>
      </w:r>
    </w:p>
    <w:p w14:paraId="0DDF514C" w14:textId="77777777" w:rsidR="003E616F" w:rsidRDefault="003E616F" w:rsidP="003E616F">
      <w:pPr>
        <w:contextualSpacing/>
      </w:pPr>
      <w:r>
        <w:t>!</w:t>
      </w:r>
    </w:p>
    <w:p w14:paraId="61A7EC99" w14:textId="77777777" w:rsidR="003E616F" w:rsidRDefault="003E616F" w:rsidP="003E616F">
      <w:pPr>
        <w:contextualSpacing/>
      </w:pPr>
      <w:r>
        <w:t>subscriber templating</w:t>
      </w:r>
    </w:p>
    <w:p w14:paraId="022C9735" w14:textId="77777777" w:rsidR="003E616F" w:rsidRDefault="003E616F" w:rsidP="003E616F">
      <w:pPr>
        <w:contextualSpacing/>
      </w:pPr>
      <w:r>
        <w:t>multilink bundle-name authenticated</w:t>
      </w:r>
    </w:p>
    <w:p w14:paraId="03B175C5" w14:textId="77777777" w:rsidR="003E616F" w:rsidRDefault="003E616F" w:rsidP="003E616F">
      <w:pPr>
        <w:contextualSpacing/>
      </w:pPr>
      <w:r>
        <w:t>!</w:t>
      </w:r>
    </w:p>
    <w:p w14:paraId="2A990AB0" w14:textId="77777777" w:rsidR="003E616F" w:rsidRDefault="003E616F" w:rsidP="003E616F">
      <w:pPr>
        <w:contextualSpacing/>
      </w:pPr>
      <w:r>
        <w:t>license udi pid ISR4321/K9 sn FDO214328EH</w:t>
      </w:r>
    </w:p>
    <w:p w14:paraId="4C3BC2E6" w14:textId="77777777" w:rsidR="003E616F" w:rsidRDefault="003E616F" w:rsidP="003E616F">
      <w:pPr>
        <w:contextualSpacing/>
      </w:pPr>
      <w:r>
        <w:t>!</w:t>
      </w:r>
    </w:p>
    <w:p w14:paraId="2BB0DDE7" w14:textId="77777777" w:rsidR="003E616F" w:rsidRDefault="003E616F" w:rsidP="003E616F">
      <w:pPr>
        <w:contextualSpacing/>
      </w:pPr>
      <w:r>
        <w:t>spanning-tree extend system-id</w:t>
      </w:r>
    </w:p>
    <w:p w14:paraId="4918FB2B" w14:textId="3050C338" w:rsidR="003E616F" w:rsidRDefault="003E616F" w:rsidP="003E616F">
      <w:pPr>
        <w:contextualSpacing/>
      </w:pPr>
      <w:r>
        <w:t>!</w:t>
      </w:r>
    </w:p>
    <w:p w14:paraId="5E687EA8" w14:textId="77777777" w:rsidR="003E616F" w:rsidRDefault="003E616F" w:rsidP="003E616F">
      <w:pPr>
        <w:contextualSpacing/>
      </w:pPr>
      <w:r>
        <w:t>redundancy</w:t>
      </w:r>
    </w:p>
    <w:p w14:paraId="69CFCB4B" w14:textId="77777777" w:rsidR="003E616F" w:rsidRDefault="003E616F" w:rsidP="003E616F">
      <w:pPr>
        <w:contextualSpacing/>
      </w:pPr>
      <w:r>
        <w:t xml:space="preserve"> mode none</w:t>
      </w:r>
    </w:p>
    <w:p w14:paraId="7DD75B42" w14:textId="2D5E47A2" w:rsidR="003E616F" w:rsidRDefault="003E616F" w:rsidP="003E616F">
      <w:pPr>
        <w:contextualSpacing/>
      </w:pPr>
      <w:r>
        <w:t>!</w:t>
      </w:r>
    </w:p>
    <w:p w14:paraId="49D4DFB2" w14:textId="77777777" w:rsidR="003E616F" w:rsidRDefault="003E616F" w:rsidP="003E616F">
      <w:pPr>
        <w:contextualSpacing/>
      </w:pPr>
      <w:r>
        <w:lastRenderedPageBreak/>
        <w:t>vlan internal allocation policy ascending</w:t>
      </w:r>
    </w:p>
    <w:p w14:paraId="06969F16" w14:textId="77777777" w:rsidR="003E616F" w:rsidRDefault="003E616F" w:rsidP="003E616F">
      <w:pPr>
        <w:contextualSpacing/>
      </w:pPr>
      <w:r>
        <w:t>!</w:t>
      </w:r>
    </w:p>
    <w:p w14:paraId="539C7253" w14:textId="77777777" w:rsidR="003E616F" w:rsidRDefault="003E616F" w:rsidP="003E616F">
      <w:pPr>
        <w:contextualSpacing/>
      </w:pPr>
      <w:r>
        <w:t>interface GigabitEthernet0/0/0</w:t>
      </w:r>
    </w:p>
    <w:p w14:paraId="33DACDD8" w14:textId="77777777" w:rsidR="003E616F" w:rsidRDefault="003E616F" w:rsidP="003E616F">
      <w:pPr>
        <w:contextualSpacing/>
      </w:pPr>
      <w:r>
        <w:t xml:space="preserve"> no ip address</w:t>
      </w:r>
    </w:p>
    <w:p w14:paraId="6C179C53" w14:textId="77777777" w:rsidR="003E616F" w:rsidRDefault="003E616F" w:rsidP="003E616F">
      <w:pPr>
        <w:contextualSpacing/>
      </w:pPr>
      <w:r>
        <w:t xml:space="preserve"> negotiation auto</w:t>
      </w:r>
    </w:p>
    <w:p w14:paraId="60D51995" w14:textId="77777777" w:rsidR="003E616F" w:rsidRDefault="003E616F" w:rsidP="003E616F">
      <w:pPr>
        <w:contextualSpacing/>
      </w:pPr>
      <w:r>
        <w:t>!</w:t>
      </w:r>
    </w:p>
    <w:p w14:paraId="6A4345AA" w14:textId="77777777" w:rsidR="003E616F" w:rsidRDefault="003E616F" w:rsidP="003E616F">
      <w:pPr>
        <w:contextualSpacing/>
      </w:pPr>
      <w:r>
        <w:t>interface GigabitEthernet0/0/0.1</w:t>
      </w:r>
    </w:p>
    <w:p w14:paraId="31D4711C" w14:textId="77777777" w:rsidR="003E616F" w:rsidRDefault="003E616F" w:rsidP="003E616F">
      <w:pPr>
        <w:contextualSpacing/>
      </w:pPr>
      <w:r>
        <w:t xml:space="preserve"> encapsulation dot1Q 1 native</w:t>
      </w:r>
    </w:p>
    <w:p w14:paraId="3E041DA8" w14:textId="77777777" w:rsidR="003E616F" w:rsidRDefault="003E616F" w:rsidP="003E616F">
      <w:pPr>
        <w:contextualSpacing/>
      </w:pPr>
      <w:r>
        <w:t xml:space="preserve"> ip vrf forwarding ukraine</w:t>
      </w:r>
    </w:p>
    <w:p w14:paraId="3EF291BE" w14:textId="77777777" w:rsidR="003E616F" w:rsidRDefault="003E616F" w:rsidP="003E616F">
      <w:pPr>
        <w:contextualSpacing/>
      </w:pPr>
      <w:r>
        <w:t xml:space="preserve"> ip address 192.168.2.1 255.255.255.0</w:t>
      </w:r>
    </w:p>
    <w:p w14:paraId="7ACE0C72" w14:textId="77777777" w:rsidR="003E616F" w:rsidRDefault="003E616F" w:rsidP="003E616F">
      <w:pPr>
        <w:contextualSpacing/>
      </w:pPr>
      <w:r>
        <w:t>!</w:t>
      </w:r>
    </w:p>
    <w:p w14:paraId="4DC07D3B" w14:textId="77777777" w:rsidR="003E616F" w:rsidRDefault="003E616F" w:rsidP="003E616F">
      <w:pPr>
        <w:contextualSpacing/>
      </w:pPr>
      <w:r>
        <w:t>interface GigabitEthernet0/0/0.2</w:t>
      </w:r>
    </w:p>
    <w:p w14:paraId="6C91182C" w14:textId="77777777" w:rsidR="003E616F" w:rsidRDefault="003E616F" w:rsidP="003E616F">
      <w:pPr>
        <w:contextualSpacing/>
      </w:pPr>
      <w:r>
        <w:t xml:space="preserve"> encapsulation dot1Q 2</w:t>
      </w:r>
    </w:p>
    <w:p w14:paraId="155944BA" w14:textId="77777777" w:rsidR="003E616F" w:rsidRDefault="003E616F" w:rsidP="003E616F">
      <w:pPr>
        <w:contextualSpacing/>
      </w:pPr>
      <w:r>
        <w:t xml:space="preserve"> ip vrf forwarding russia</w:t>
      </w:r>
    </w:p>
    <w:p w14:paraId="1CAE470C" w14:textId="77777777" w:rsidR="003E616F" w:rsidRDefault="003E616F" w:rsidP="003E616F">
      <w:pPr>
        <w:contextualSpacing/>
      </w:pPr>
      <w:r>
        <w:t xml:space="preserve"> ip address 172.16.2.1 255.255.255.0</w:t>
      </w:r>
    </w:p>
    <w:p w14:paraId="64E86907" w14:textId="77777777" w:rsidR="003E616F" w:rsidRDefault="003E616F" w:rsidP="003E616F">
      <w:pPr>
        <w:contextualSpacing/>
      </w:pPr>
      <w:r>
        <w:t xml:space="preserve"> ip router isis</w:t>
      </w:r>
    </w:p>
    <w:p w14:paraId="4312314C" w14:textId="77777777" w:rsidR="003E616F" w:rsidRDefault="003E616F" w:rsidP="003E616F">
      <w:pPr>
        <w:contextualSpacing/>
      </w:pPr>
      <w:r>
        <w:t>!</w:t>
      </w:r>
    </w:p>
    <w:p w14:paraId="2BF9FED6" w14:textId="77777777" w:rsidR="003E616F" w:rsidRDefault="003E616F" w:rsidP="003E616F">
      <w:pPr>
        <w:contextualSpacing/>
      </w:pPr>
      <w:r>
        <w:t>interface GigabitEthernet0/0/1</w:t>
      </w:r>
    </w:p>
    <w:p w14:paraId="30B2237F" w14:textId="77777777" w:rsidR="003E616F" w:rsidRDefault="003E616F" w:rsidP="003E616F">
      <w:pPr>
        <w:contextualSpacing/>
      </w:pPr>
      <w:r>
        <w:t xml:space="preserve"> no ip address</w:t>
      </w:r>
    </w:p>
    <w:p w14:paraId="3D088B1D" w14:textId="77777777" w:rsidR="003E616F" w:rsidRDefault="003E616F" w:rsidP="003E616F">
      <w:pPr>
        <w:contextualSpacing/>
      </w:pPr>
      <w:r>
        <w:t xml:space="preserve"> negotiation auto</w:t>
      </w:r>
    </w:p>
    <w:p w14:paraId="0BCDB86C" w14:textId="77777777" w:rsidR="003E616F" w:rsidRDefault="003E616F" w:rsidP="003E616F">
      <w:pPr>
        <w:contextualSpacing/>
      </w:pPr>
      <w:r>
        <w:t>!</w:t>
      </w:r>
    </w:p>
    <w:p w14:paraId="6E28B563" w14:textId="77777777" w:rsidR="003E616F" w:rsidRDefault="003E616F" w:rsidP="003E616F">
      <w:pPr>
        <w:contextualSpacing/>
      </w:pPr>
      <w:r>
        <w:t>interface GigabitEthernet0/0/1.1</w:t>
      </w:r>
    </w:p>
    <w:p w14:paraId="2AC392F9" w14:textId="77777777" w:rsidR="003E616F" w:rsidRDefault="003E616F" w:rsidP="003E616F">
      <w:pPr>
        <w:contextualSpacing/>
      </w:pPr>
      <w:r>
        <w:t xml:space="preserve"> encapsulation dot1Q 1 native</w:t>
      </w:r>
    </w:p>
    <w:p w14:paraId="2BEA259D" w14:textId="77777777" w:rsidR="003E616F" w:rsidRDefault="003E616F" w:rsidP="003E616F">
      <w:pPr>
        <w:contextualSpacing/>
      </w:pPr>
      <w:r>
        <w:t xml:space="preserve"> ip vrf forwarding ukraine</w:t>
      </w:r>
    </w:p>
    <w:p w14:paraId="50B1B2A1" w14:textId="77777777" w:rsidR="003E616F" w:rsidRDefault="003E616F" w:rsidP="003E616F">
      <w:pPr>
        <w:contextualSpacing/>
      </w:pPr>
      <w:r>
        <w:t xml:space="preserve"> ip address 192.168.1.2 255.255.255.0</w:t>
      </w:r>
    </w:p>
    <w:p w14:paraId="4C1EA5FA" w14:textId="77777777" w:rsidR="003E616F" w:rsidRDefault="003E616F" w:rsidP="003E616F">
      <w:pPr>
        <w:contextualSpacing/>
      </w:pPr>
      <w:r>
        <w:t>!</w:t>
      </w:r>
    </w:p>
    <w:p w14:paraId="4ED23957" w14:textId="77777777" w:rsidR="003E616F" w:rsidRDefault="003E616F" w:rsidP="003E616F">
      <w:pPr>
        <w:contextualSpacing/>
      </w:pPr>
      <w:r>
        <w:t>interface GigabitEthernet0/0/1.2</w:t>
      </w:r>
    </w:p>
    <w:p w14:paraId="71EEB06B" w14:textId="77777777" w:rsidR="003E616F" w:rsidRDefault="003E616F" w:rsidP="003E616F">
      <w:pPr>
        <w:contextualSpacing/>
      </w:pPr>
      <w:r>
        <w:t xml:space="preserve"> encapsulation dot1Q 2</w:t>
      </w:r>
    </w:p>
    <w:p w14:paraId="6CF2F5B3" w14:textId="77777777" w:rsidR="003E616F" w:rsidRDefault="003E616F" w:rsidP="003E616F">
      <w:pPr>
        <w:contextualSpacing/>
      </w:pPr>
      <w:r>
        <w:t xml:space="preserve"> ip vrf forwarding russia</w:t>
      </w:r>
    </w:p>
    <w:p w14:paraId="3FC8C58B" w14:textId="77777777" w:rsidR="003E616F" w:rsidRDefault="003E616F" w:rsidP="003E616F">
      <w:pPr>
        <w:contextualSpacing/>
      </w:pPr>
      <w:r>
        <w:t xml:space="preserve"> ip address 172.16.1.2 255.255.255.0</w:t>
      </w:r>
    </w:p>
    <w:p w14:paraId="144F4688" w14:textId="77777777" w:rsidR="003E616F" w:rsidRDefault="003E616F" w:rsidP="003E616F">
      <w:pPr>
        <w:contextualSpacing/>
      </w:pPr>
      <w:r>
        <w:t xml:space="preserve"> ip router isis</w:t>
      </w:r>
    </w:p>
    <w:p w14:paraId="40518B80" w14:textId="77777777" w:rsidR="003E616F" w:rsidRDefault="003E616F" w:rsidP="003E616F">
      <w:pPr>
        <w:contextualSpacing/>
      </w:pPr>
      <w:r>
        <w:t>!</w:t>
      </w:r>
    </w:p>
    <w:p w14:paraId="13617AE7" w14:textId="77777777" w:rsidR="003E616F" w:rsidRDefault="003E616F" w:rsidP="003E616F">
      <w:pPr>
        <w:contextualSpacing/>
      </w:pPr>
      <w:r>
        <w:t>interface Serial0/1/0</w:t>
      </w:r>
    </w:p>
    <w:p w14:paraId="1DB4BBBF" w14:textId="77777777" w:rsidR="003E616F" w:rsidRDefault="003E616F" w:rsidP="003E616F">
      <w:pPr>
        <w:contextualSpacing/>
      </w:pPr>
      <w:r>
        <w:t xml:space="preserve"> no ip address</w:t>
      </w:r>
    </w:p>
    <w:p w14:paraId="39936155" w14:textId="77777777" w:rsidR="003E616F" w:rsidRDefault="003E616F" w:rsidP="003E616F">
      <w:pPr>
        <w:contextualSpacing/>
      </w:pPr>
      <w:r>
        <w:t xml:space="preserve"> shutdown</w:t>
      </w:r>
    </w:p>
    <w:p w14:paraId="6609D6A3" w14:textId="77777777" w:rsidR="003E616F" w:rsidRDefault="003E616F" w:rsidP="003E616F">
      <w:pPr>
        <w:contextualSpacing/>
      </w:pPr>
      <w:r>
        <w:t>!</w:t>
      </w:r>
    </w:p>
    <w:p w14:paraId="227C2679" w14:textId="77777777" w:rsidR="003E616F" w:rsidRDefault="003E616F" w:rsidP="003E616F">
      <w:pPr>
        <w:contextualSpacing/>
      </w:pPr>
      <w:r>
        <w:t>interface Serial0/1/1</w:t>
      </w:r>
    </w:p>
    <w:p w14:paraId="0FDCC215" w14:textId="77777777" w:rsidR="003E616F" w:rsidRDefault="003E616F" w:rsidP="003E616F">
      <w:pPr>
        <w:contextualSpacing/>
      </w:pPr>
      <w:r>
        <w:t xml:space="preserve"> no ip address</w:t>
      </w:r>
    </w:p>
    <w:p w14:paraId="230E561B" w14:textId="77777777" w:rsidR="003E616F" w:rsidRDefault="003E616F" w:rsidP="003E616F">
      <w:pPr>
        <w:contextualSpacing/>
      </w:pPr>
      <w:r>
        <w:t xml:space="preserve"> shutdown</w:t>
      </w:r>
    </w:p>
    <w:p w14:paraId="7809FF4E" w14:textId="77777777" w:rsidR="003E616F" w:rsidRDefault="003E616F" w:rsidP="003E616F">
      <w:pPr>
        <w:contextualSpacing/>
      </w:pPr>
      <w:r>
        <w:t>!</w:t>
      </w:r>
    </w:p>
    <w:p w14:paraId="329447B3" w14:textId="77777777" w:rsidR="003E616F" w:rsidRDefault="003E616F" w:rsidP="003E616F">
      <w:pPr>
        <w:contextualSpacing/>
      </w:pPr>
      <w:r>
        <w:t>interface Service-Engine0/2/0</w:t>
      </w:r>
    </w:p>
    <w:p w14:paraId="7D8F7B4F" w14:textId="77777777" w:rsidR="003E616F" w:rsidRDefault="003E616F" w:rsidP="003E616F">
      <w:pPr>
        <w:contextualSpacing/>
      </w:pPr>
      <w:r>
        <w:t xml:space="preserve"> no ip address</w:t>
      </w:r>
    </w:p>
    <w:p w14:paraId="047A8B60" w14:textId="77777777" w:rsidR="003E616F" w:rsidRDefault="003E616F" w:rsidP="003E616F">
      <w:pPr>
        <w:contextualSpacing/>
      </w:pPr>
      <w:r>
        <w:t xml:space="preserve"> shutdown</w:t>
      </w:r>
    </w:p>
    <w:p w14:paraId="6C419726" w14:textId="77777777" w:rsidR="003E616F" w:rsidRDefault="003E616F" w:rsidP="003E616F">
      <w:pPr>
        <w:contextualSpacing/>
      </w:pPr>
      <w:r>
        <w:t>!</w:t>
      </w:r>
    </w:p>
    <w:p w14:paraId="2B506C44" w14:textId="77777777" w:rsidR="003E616F" w:rsidRDefault="003E616F" w:rsidP="003E616F">
      <w:pPr>
        <w:contextualSpacing/>
      </w:pPr>
      <w:r>
        <w:t>interface GigabitEthernet0</w:t>
      </w:r>
    </w:p>
    <w:p w14:paraId="47563010" w14:textId="77777777" w:rsidR="003E616F" w:rsidRDefault="003E616F" w:rsidP="003E616F">
      <w:pPr>
        <w:contextualSpacing/>
      </w:pPr>
      <w:r>
        <w:t xml:space="preserve"> vrf forwarding Mgmt-intf</w:t>
      </w:r>
    </w:p>
    <w:p w14:paraId="507EBAF7" w14:textId="77777777" w:rsidR="003E616F" w:rsidRDefault="003E616F" w:rsidP="003E616F">
      <w:pPr>
        <w:contextualSpacing/>
      </w:pPr>
      <w:r>
        <w:t xml:space="preserve"> no ip address</w:t>
      </w:r>
    </w:p>
    <w:p w14:paraId="28D777D0" w14:textId="77777777" w:rsidR="003E616F" w:rsidRDefault="003E616F" w:rsidP="003E616F">
      <w:pPr>
        <w:contextualSpacing/>
      </w:pPr>
      <w:r>
        <w:lastRenderedPageBreak/>
        <w:t xml:space="preserve"> shutdown</w:t>
      </w:r>
    </w:p>
    <w:p w14:paraId="6D1C377C" w14:textId="77777777" w:rsidR="003E616F" w:rsidRDefault="003E616F" w:rsidP="003E616F">
      <w:pPr>
        <w:contextualSpacing/>
      </w:pPr>
      <w:r>
        <w:t xml:space="preserve"> negotiation auto</w:t>
      </w:r>
    </w:p>
    <w:p w14:paraId="6E89707A" w14:textId="77777777" w:rsidR="003E616F" w:rsidRDefault="003E616F" w:rsidP="003E616F">
      <w:pPr>
        <w:contextualSpacing/>
      </w:pPr>
      <w:r>
        <w:t>!</w:t>
      </w:r>
    </w:p>
    <w:p w14:paraId="29ACEFD5" w14:textId="77777777" w:rsidR="003E616F" w:rsidRDefault="003E616F" w:rsidP="003E616F">
      <w:pPr>
        <w:contextualSpacing/>
      </w:pPr>
      <w:r>
        <w:t>interface Vlan1</w:t>
      </w:r>
    </w:p>
    <w:p w14:paraId="6A798D6D" w14:textId="77777777" w:rsidR="003E616F" w:rsidRDefault="003E616F" w:rsidP="003E616F">
      <w:pPr>
        <w:contextualSpacing/>
      </w:pPr>
      <w:r>
        <w:t xml:space="preserve"> no ip address</w:t>
      </w:r>
    </w:p>
    <w:p w14:paraId="543380A3" w14:textId="77777777" w:rsidR="003E616F" w:rsidRDefault="003E616F" w:rsidP="003E616F">
      <w:pPr>
        <w:contextualSpacing/>
      </w:pPr>
      <w:r>
        <w:t xml:space="preserve"> shutdown</w:t>
      </w:r>
    </w:p>
    <w:p w14:paraId="56DAD896" w14:textId="77777777" w:rsidR="003E616F" w:rsidRDefault="003E616F" w:rsidP="003E616F">
      <w:pPr>
        <w:contextualSpacing/>
      </w:pPr>
      <w:r>
        <w:t>!</w:t>
      </w:r>
    </w:p>
    <w:p w14:paraId="24B3D77F" w14:textId="77777777" w:rsidR="003E616F" w:rsidRDefault="003E616F" w:rsidP="003E616F">
      <w:pPr>
        <w:contextualSpacing/>
      </w:pPr>
      <w:r>
        <w:t>router ospf 1 vrf ukraine</w:t>
      </w:r>
    </w:p>
    <w:p w14:paraId="225EF749" w14:textId="77777777" w:rsidR="003E616F" w:rsidRDefault="003E616F" w:rsidP="003E616F">
      <w:pPr>
        <w:contextualSpacing/>
      </w:pPr>
      <w:r>
        <w:t xml:space="preserve"> router-id 3.3.3.3</w:t>
      </w:r>
    </w:p>
    <w:p w14:paraId="30415E52" w14:textId="77777777" w:rsidR="003E616F" w:rsidRDefault="003E616F" w:rsidP="003E616F">
      <w:pPr>
        <w:contextualSpacing/>
      </w:pPr>
      <w:r>
        <w:t xml:space="preserve"> network 192.168.1.0 0.0.0.255 area 0</w:t>
      </w:r>
    </w:p>
    <w:p w14:paraId="56CC4F79" w14:textId="77777777" w:rsidR="003E616F" w:rsidRDefault="003E616F" w:rsidP="003E616F">
      <w:pPr>
        <w:contextualSpacing/>
      </w:pPr>
      <w:r>
        <w:t xml:space="preserve"> network 192.168.2.0 0.0.0.255 area 0</w:t>
      </w:r>
    </w:p>
    <w:p w14:paraId="7711AD12" w14:textId="77777777" w:rsidR="003E616F" w:rsidRDefault="003E616F" w:rsidP="003E616F">
      <w:pPr>
        <w:contextualSpacing/>
      </w:pPr>
      <w:r>
        <w:t>!</w:t>
      </w:r>
    </w:p>
    <w:p w14:paraId="7C297CC1" w14:textId="77777777" w:rsidR="003E616F" w:rsidRDefault="003E616F" w:rsidP="003E616F">
      <w:pPr>
        <w:contextualSpacing/>
      </w:pPr>
      <w:r>
        <w:t>router isis</w:t>
      </w:r>
    </w:p>
    <w:p w14:paraId="5EA3E3A2" w14:textId="77777777" w:rsidR="003E616F" w:rsidRDefault="003E616F" w:rsidP="003E616F">
      <w:pPr>
        <w:contextualSpacing/>
      </w:pPr>
      <w:r>
        <w:t xml:space="preserve"> vrf russia</w:t>
      </w:r>
    </w:p>
    <w:p w14:paraId="5060B0DE" w14:textId="77777777" w:rsidR="003E616F" w:rsidRDefault="003E616F" w:rsidP="003E616F">
      <w:pPr>
        <w:contextualSpacing/>
      </w:pPr>
      <w:r>
        <w:t xml:space="preserve"> net 49.0001.0000.0000.000c.00</w:t>
      </w:r>
    </w:p>
    <w:p w14:paraId="286E0785" w14:textId="77777777" w:rsidR="003E616F" w:rsidRDefault="003E616F" w:rsidP="003E616F">
      <w:pPr>
        <w:contextualSpacing/>
      </w:pPr>
      <w:r>
        <w:t>!</w:t>
      </w:r>
    </w:p>
    <w:p w14:paraId="20234F1D" w14:textId="77777777" w:rsidR="003E616F" w:rsidRDefault="003E616F" w:rsidP="003E616F">
      <w:pPr>
        <w:contextualSpacing/>
      </w:pPr>
      <w:r>
        <w:t>ip forward-protocol nd</w:t>
      </w:r>
    </w:p>
    <w:p w14:paraId="059EBE31" w14:textId="77777777" w:rsidR="003E616F" w:rsidRDefault="003E616F" w:rsidP="003E616F">
      <w:pPr>
        <w:contextualSpacing/>
      </w:pPr>
      <w:r>
        <w:t>no ip http server</w:t>
      </w:r>
    </w:p>
    <w:p w14:paraId="35F3092F" w14:textId="77777777" w:rsidR="003E616F" w:rsidRDefault="003E616F" w:rsidP="003E616F">
      <w:pPr>
        <w:contextualSpacing/>
      </w:pPr>
      <w:r>
        <w:t>no ip http secure-server</w:t>
      </w:r>
    </w:p>
    <w:p w14:paraId="47B4306F" w14:textId="77777777" w:rsidR="003E616F" w:rsidRDefault="003E616F" w:rsidP="003E616F">
      <w:pPr>
        <w:contextualSpacing/>
      </w:pPr>
      <w:r>
        <w:t>ip tftp source-interface GigabitEthernet0</w:t>
      </w:r>
    </w:p>
    <w:p w14:paraId="0FBE375F" w14:textId="2C25CA14" w:rsidR="003E616F" w:rsidRDefault="003E616F" w:rsidP="00664420">
      <w:pPr>
        <w:contextualSpacing/>
      </w:pPr>
      <w:r>
        <w:t>!</w:t>
      </w:r>
    </w:p>
    <w:p w14:paraId="0F5EF76E" w14:textId="77777777" w:rsidR="003E616F" w:rsidRDefault="003E616F" w:rsidP="003E616F">
      <w:pPr>
        <w:contextualSpacing/>
      </w:pPr>
      <w:r>
        <w:t>control-plane</w:t>
      </w:r>
    </w:p>
    <w:p w14:paraId="4043805E" w14:textId="5721F4C2" w:rsidR="003E616F" w:rsidRDefault="003E616F" w:rsidP="003E616F">
      <w:pPr>
        <w:contextualSpacing/>
      </w:pPr>
      <w:r>
        <w:t>!</w:t>
      </w:r>
    </w:p>
    <w:p w14:paraId="78A07C33" w14:textId="77777777" w:rsidR="003E616F" w:rsidRDefault="003E616F" w:rsidP="003E616F">
      <w:pPr>
        <w:contextualSpacing/>
      </w:pPr>
      <w:r>
        <w:t>line con 0</w:t>
      </w:r>
    </w:p>
    <w:p w14:paraId="3FC99981" w14:textId="77777777" w:rsidR="003E616F" w:rsidRDefault="003E616F" w:rsidP="003E616F">
      <w:pPr>
        <w:contextualSpacing/>
      </w:pPr>
      <w:r>
        <w:t xml:space="preserve"> stopbits 1</w:t>
      </w:r>
    </w:p>
    <w:p w14:paraId="3412AFC6" w14:textId="77777777" w:rsidR="003E616F" w:rsidRDefault="003E616F" w:rsidP="003E616F">
      <w:pPr>
        <w:contextualSpacing/>
      </w:pPr>
      <w:r>
        <w:t>line aux 0</w:t>
      </w:r>
    </w:p>
    <w:p w14:paraId="4BEE0476" w14:textId="77777777" w:rsidR="003E616F" w:rsidRDefault="003E616F" w:rsidP="003E616F">
      <w:pPr>
        <w:contextualSpacing/>
      </w:pPr>
      <w:r>
        <w:t xml:space="preserve"> stopbits 1</w:t>
      </w:r>
    </w:p>
    <w:p w14:paraId="052E124A" w14:textId="77777777" w:rsidR="003E616F" w:rsidRDefault="003E616F" w:rsidP="003E616F">
      <w:pPr>
        <w:contextualSpacing/>
      </w:pPr>
      <w:r>
        <w:t>line vty 0 4</w:t>
      </w:r>
    </w:p>
    <w:p w14:paraId="5380582E" w14:textId="77777777" w:rsidR="003E616F" w:rsidRDefault="003E616F" w:rsidP="003E616F">
      <w:pPr>
        <w:contextualSpacing/>
      </w:pPr>
      <w:r>
        <w:t xml:space="preserve"> login</w:t>
      </w:r>
    </w:p>
    <w:p w14:paraId="5889CD88" w14:textId="62B8A13F" w:rsidR="003E616F" w:rsidRDefault="003E616F" w:rsidP="003E616F">
      <w:pPr>
        <w:contextualSpacing/>
      </w:pPr>
      <w:r>
        <w:t>!</w:t>
      </w:r>
    </w:p>
    <w:p w14:paraId="35D0BE52" w14:textId="2B9EF008" w:rsidR="003E616F" w:rsidRDefault="003E616F" w:rsidP="003E616F">
      <w:pPr>
        <w:contextualSpacing/>
      </w:pPr>
      <w:r>
        <w:t>End</w:t>
      </w:r>
    </w:p>
    <w:p w14:paraId="0804F269" w14:textId="0B6B39FA" w:rsidR="003E616F" w:rsidRDefault="003E616F" w:rsidP="003E616F">
      <w:pPr>
        <w:contextualSpacing/>
      </w:pPr>
    </w:p>
    <w:p w14:paraId="6E458431" w14:textId="77777777" w:rsidR="003704DB" w:rsidRDefault="003704DB" w:rsidP="003704DB">
      <w:pPr>
        <w:contextualSpacing/>
      </w:pPr>
      <w:r>
        <w:t>r3#show ip route vrf ukraine</w:t>
      </w:r>
    </w:p>
    <w:p w14:paraId="7BED4A80" w14:textId="77777777" w:rsidR="003704DB" w:rsidRDefault="003704DB" w:rsidP="003704DB">
      <w:pPr>
        <w:contextualSpacing/>
      </w:pPr>
    </w:p>
    <w:p w14:paraId="595016B2" w14:textId="77777777" w:rsidR="003704DB" w:rsidRDefault="003704DB" w:rsidP="003704DB">
      <w:pPr>
        <w:contextualSpacing/>
      </w:pPr>
      <w:r>
        <w:t>Routing Table: ukraine</w:t>
      </w:r>
    </w:p>
    <w:p w14:paraId="708390CA" w14:textId="77777777" w:rsidR="003704DB" w:rsidRDefault="003704DB" w:rsidP="003704DB">
      <w:pPr>
        <w:contextualSpacing/>
      </w:pPr>
      <w:r>
        <w:t>Codes: L - local, C - connected, S - static, R - RIP, M - mobile, B - BGP</w:t>
      </w:r>
    </w:p>
    <w:p w14:paraId="02568554" w14:textId="77777777" w:rsidR="003704DB" w:rsidRDefault="003704DB" w:rsidP="003704DB">
      <w:pPr>
        <w:contextualSpacing/>
      </w:pPr>
      <w:r>
        <w:t xml:space="preserve">       D - EIGRP, EX - EIGRP external, O - OSPF, IA - OSPF inter area</w:t>
      </w:r>
    </w:p>
    <w:p w14:paraId="4C45A961" w14:textId="77777777" w:rsidR="003704DB" w:rsidRDefault="003704DB" w:rsidP="003704DB">
      <w:pPr>
        <w:contextualSpacing/>
      </w:pPr>
      <w:r>
        <w:t xml:space="preserve">       N1 - OSPF NSSA external type 1, N2 - OSPF NSSA external type 2</w:t>
      </w:r>
    </w:p>
    <w:p w14:paraId="277FBB1E" w14:textId="77777777" w:rsidR="003704DB" w:rsidRDefault="003704DB" w:rsidP="003704DB">
      <w:pPr>
        <w:contextualSpacing/>
      </w:pPr>
      <w:r>
        <w:t xml:space="preserve">       E1 - OSPF external type 1, E2 - OSPF external type 2</w:t>
      </w:r>
    </w:p>
    <w:p w14:paraId="6A3A4650" w14:textId="77777777" w:rsidR="003704DB" w:rsidRDefault="003704DB" w:rsidP="003704DB">
      <w:pPr>
        <w:contextualSpacing/>
      </w:pPr>
      <w:r>
        <w:t xml:space="preserve">       i - IS-IS, su - IS-IS summary, L1 - IS-IS level-1, L2 - IS-IS level-2</w:t>
      </w:r>
    </w:p>
    <w:p w14:paraId="58A851CA" w14:textId="77777777" w:rsidR="003704DB" w:rsidRDefault="003704DB" w:rsidP="003704DB">
      <w:pPr>
        <w:contextualSpacing/>
      </w:pPr>
      <w:r>
        <w:t xml:space="preserve">       ia - IS-IS inter area, * - candidate default, U - per-user static route</w:t>
      </w:r>
    </w:p>
    <w:p w14:paraId="4C568D58" w14:textId="77777777" w:rsidR="003704DB" w:rsidRDefault="003704DB" w:rsidP="003704DB">
      <w:pPr>
        <w:contextualSpacing/>
      </w:pPr>
      <w:r>
        <w:t xml:space="preserve">       o - ODR, P - periodic downloaded static route, H - NHRP, l - LISP</w:t>
      </w:r>
    </w:p>
    <w:p w14:paraId="2F795671" w14:textId="77777777" w:rsidR="003704DB" w:rsidRDefault="003704DB" w:rsidP="003704DB">
      <w:pPr>
        <w:contextualSpacing/>
      </w:pPr>
      <w:r>
        <w:t xml:space="preserve">       a - application route</w:t>
      </w:r>
    </w:p>
    <w:p w14:paraId="5CF5EEFC" w14:textId="77777777" w:rsidR="003704DB" w:rsidRDefault="003704DB" w:rsidP="003704DB">
      <w:pPr>
        <w:contextualSpacing/>
      </w:pPr>
      <w:r>
        <w:t xml:space="preserve">       + - replicated route, % - next hop override, p - overrides from PfR</w:t>
      </w:r>
    </w:p>
    <w:p w14:paraId="61DE33C1" w14:textId="77777777" w:rsidR="003704DB" w:rsidRDefault="003704DB" w:rsidP="003704DB">
      <w:pPr>
        <w:contextualSpacing/>
      </w:pPr>
    </w:p>
    <w:p w14:paraId="247456C5" w14:textId="77777777" w:rsidR="003704DB" w:rsidRDefault="003704DB" w:rsidP="003704DB">
      <w:pPr>
        <w:contextualSpacing/>
      </w:pPr>
      <w:r>
        <w:t>Gateway of last resort is not set</w:t>
      </w:r>
    </w:p>
    <w:p w14:paraId="1E318D60" w14:textId="77777777" w:rsidR="003704DB" w:rsidRDefault="003704DB" w:rsidP="003704DB">
      <w:pPr>
        <w:contextualSpacing/>
      </w:pPr>
    </w:p>
    <w:p w14:paraId="6E094C20" w14:textId="77777777" w:rsidR="003704DB" w:rsidRDefault="003704DB" w:rsidP="003704DB">
      <w:pPr>
        <w:contextualSpacing/>
      </w:pPr>
      <w:r>
        <w:lastRenderedPageBreak/>
        <w:t>O     192.168.0.0/24 [110/2] via 192.168.1.1, 3d00h, GigabitEthernet0/0/1.1</w:t>
      </w:r>
    </w:p>
    <w:p w14:paraId="75BA66ED" w14:textId="77777777" w:rsidR="003704DB" w:rsidRDefault="003704DB" w:rsidP="003704DB">
      <w:pPr>
        <w:contextualSpacing/>
      </w:pPr>
      <w:r>
        <w:t xml:space="preserve">      192.168.1.0/24 is variably subnetted, 2 subnets, 2 masks</w:t>
      </w:r>
    </w:p>
    <w:p w14:paraId="0B0B8351" w14:textId="77777777" w:rsidR="003704DB" w:rsidRDefault="003704DB" w:rsidP="003704DB">
      <w:pPr>
        <w:contextualSpacing/>
      </w:pPr>
      <w:r>
        <w:t>C        192.168.1.0/24 is directly connected, GigabitEthernet0/0/1.1</w:t>
      </w:r>
    </w:p>
    <w:p w14:paraId="53B97F95" w14:textId="77777777" w:rsidR="003704DB" w:rsidRDefault="003704DB" w:rsidP="003704DB">
      <w:pPr>
        <w:contextualSpacing/>
      </w:pPr>
      <w:r>
        <w:t>L        192.168.1.2/32 is directly connected, GigabitEthernet0/0/1.1</w:t>
      </w:r>
    </w:p>
    <w:p w14:paraId="0E606A12" w14:textId="77777777" w:rsidR="003704DB" w:rsidRDefault="003704DB" w:rsidP="003704DB">
      <w:pPr>
        <w:contextualSpacing/>
      </w:pPr>
      <w:r>
        <w:t xml:space="preserve">      192.168.2.0/24 is variably subnetted, 2 subnets, 2 masks</w:t>
      </w:r>
    </w:p>
    <w:p w14:paraId="23D20072" w14:textId="77777777" w:rsidR="003704DB" w:rsidRDefault="003704DB" w:rsidP="003704DB">
      <w:pPr>
        <w:contextualSpacing/>
      </w:pPr>
      <w:r>
        <w:t>C        192.168.2.0/24 is directly connected, GigabitEthernet0/0/0.1</w:t>
      </w:r>
    </w:p>
    <w:p w14:paraId="1DAE6622" w14:textId="4A67C8F7" w:rsidR="00E40BF3" w:rsidRDefault="003704DB" w:rsidP="003704DB">
      <w:pPr>
        <w:contextualSpacing/>
      </w:pPr>
      <w:r>
        <w:t>L        192.168.2.1/32 is directly connected, GigabitEthernet0/0/0.1</w:t>
      </w:r>
    </w:p>
    <w:p w14:paraId="4106A8E6" w14:textId="0A958460" w:rsidR="00E40BF3" w:rsidRDefault="00E40BF3" w:rsidP="003E616F">
      <w:pPr>
        <w:contextualSpacing/>
      </w:pPr>
    </w:p>
    <w:p w14:paraId="250405C8" w14:textId="265E9842" w:rsidR="003704DB" w:rsidRDefault="003704DB" w:rsidP="003E616F">
      <w:pPr>
        <w:contextualSpacing/>
      </w:pPr>
    </w:p>
    <w:p w14:paraId="3BED8177" w14:textId="77777777" w:rsidR="00C665B9" w:rsidRDefault="00C665B9" w:rsidP="00C665B9">
      <w:pPr>
        <w:contextualSpacing/>
      </w:pPr>
      <w:r>
        <w:t>r3#show ip route vrf russia</w:t>
      </w:r>
    </w:p>
    <w:p w14:paraId="218C8F85" w14:textId="77777777" w:rsidR="00C665B9" w:rsidRDefault="00C665B9" w:rsidP="00C665B9">
      <w:pPr>
        <w:contextualSpacing/>
      </w:pPr>
    </w:p>
    <w:p w14:paraId="286A9A44" w14:textId="77777777" w:rsidR="00C665B9" w:rsidRDefault="00C665B9" w:rsidP="00C665B9">
      <w:pPr>
        <w:contextualSpacing/>
      </w:pPr>
      <w:r>
        <w:t>Routing Table: russia</w:t>
      </w:r>
    </w:p>
    <w:p w14:paraId="1CACD7FB" w14:textId="77777777" w:rsidR="00C665B9" w:rsidRDefault="00C665B9" w:rsidP="00C665B9">
      <w:pPr>
        <w:contextualSpacing/>
      </w:pPr>
      <w:r>
        <w:t>Codes: L - local, C - connected, S - static, R - RIP, M - mobile, B - BGP</w:t>
      </w:r>
    </w:p>
    <w:p w14:paraId="2DE67148" w14:textId="77777777" w:rsidR="00C665B9" w:rsidRDefault="00C665B9" w:rsidP="00C665B9">
      <w:pPr>
        <w:contextualSpacing/>
      </w:pPr>
      <w:r>
        <w:t xml:space="preserve">       D - EIGRP, EX - EIGRP external, O - OSPF, IA - OSPF inter area</w:t>
      </w:r>
    </w:p>
    <w:p w14:paraId="7C949A5D" w14:textId="77777777" w:rsidR="00C665B9" w:rsidRDefault="00C665B9" w:rsidP="00C665B9">
      <w:pPr>
        <w:contextualSpacing/>
      </w:pPr>
      <w:r>
        <w:t xml:space="preserve">       N1 - OSPF NSSA external type 1, N2 - OSPF NSSA external type 2</w:t>
      </w:r>
    </w:p>
    <w:p w14:paraId="6BF2DF5D" w14:textId="77777777" w:rsidR="00C665B9" w:rsidRDefault="00C665B9" w:rsidP="00C665B9">
      <w:pPr>
        <w:contextualSpacing/>
      </w:pPr>
      <w:r>
        <w:t xml:space="preserve">       E1 - OSPF external type 1, E2 - OSPF external type 2</w:t>
      </w:r>
    </w:p>
    <w:p w14:paraId="5F6FDD1B" w14:textId="77777777" w:rsidR="00C665B9" w:rsidRDefault="00C665B9" w:rsidP="00C665B9">
      <w:pPr>
        <w:contextualSpacing/>
      </w:pPr>
      <w:r>
        <w:t xml:space="preserve">       i - IS-IS, su - IS-IS summary, L1 - IS-IS level-1, L2 - IS-IS level-2</w:t>
      </w:r>
    </w:p>
    <w:p w14:paraId="61824B6B" w14:textId="77777777" w:rsidR="00C665B9" w:rsidRDefault="00C665B9" w:rsidP="00C665B9">
      <w:pPr>
        <w:contextualSpacing/>
      </w:pPr>
      <w:r>
        <w:t xml:space="preserve">       ia - IS-IS inter area, * - candidate default, U - per-user static route</w:t>
      </w:r>
    </w:p>
    <w:p w14:paraId="5E943650" w14:textId="77777777" w:rsidR="00C665B9" w:rsidRDefault="00C665B9" w:rsidP="00C665B9">
      <w:pPr>
        <w:contextualSpacing/>
      </w:pPr>
      <w:r>
        <w:t xml:space="preserve">       o - ODR, P - periodic downloaded static route, H - NHRP, l - LISP</w:t>
      </w:r>
    </w:p>
    <w:p w14:paraId="76F49139" w14:textId="77777777" w:rsidR="00C665B9" w:rsidRDefault="00C665B9" w:rsidP="00C665B9">
      <w:pPr>
        <w:contextualSpacing/>
      </w:pPr>
      <w:r>
        <w:t xml:space="preserve">       a - application route</w:t>
      </w:r>
    </w:p>
    <w:p w14:paraId="1F7422B5" w14:textId="77777777" w:rsidR="00C665B9" w:rsidRDefault="00C665B9" w:rsidP="00C665B9">
      <w:pPr>
        <w:contextualSpacing/>
      </w:pPr>
      <w:r>
        <w:t xml:space="preserve">       + - replicated route, % - next hop override, p - overrides from PfR</w:t>
      </w:r>
    </w:p>
    <w:p w14:paraId="45643BEA" w14:textId="77777777" w:rsidR="00C665B9" w:rsidRDefault="00C665B9" w:rsidP="00C665B9">
      <w:pPr>
        <w:contextualSpacing/>
      </w:pPr>
    </w:p>
    <w:p w14:paraId="315B68C2" w14:textId="77777777" w:rsidR="00C665B9" w:rsidRDefault="00C665B9" w:rsidP="00C665B9">
      <w:pPr>
        <w:contextualSpacing/>
      </w:pPr>
      <w:r>
        <w:t>Gateway of last resort is not set</w:t>
      </w:r>
    </w:p>
    <w:p w14:paraId="1ACEB1C5" w14:textId="77777777" w:rsidR="00C665B9" w:rsidRDefault="00C665B9" w:rsidP="00C665B9">
      <w:pPr>
        <w:contextualSpacing/>
      </w:pPr>
    </w:p>
    <w:p w14:paraId="06869D80" w14:textId="77777777" w:rsidR="00C665B9" w:rsidRDefault="00C665B9" w:rsidP="00C665B9">
      <w:pPr>
        <w:contextualSpacing/>
      </w:pPr>
      <w:r>
        <w:t xml:space="preserve">      172.16.0.0/16 is variably subnetted, 5 subnets, 2 masks</w:t>
      </w:r>
    </w:p>
    <w:p w14:paraId="7554DD30" w14:textId="77777777" w:rsidR="00C665B9" w:rsidRDefault="00C665B9" w:rsidP="00C665B9">
      <w:pPr>
        <w:contextualSpacing/>
      </w:pPr>
      <w:r>
        <w:t>i L1     172.16.0.0/24 [115/20] via 172.16.1.1, 3d00h, GigabitEthernet0/0/1.2</w:t>
      </w:r>
    </w:p>
    <w:p w14:paraId="53B6624A" w14:textId="77777777" w:rsidR="00C665B9" w:rsidRDefault="00C665B9" w:rsidP="00C665B9">
      <w:pPr>
        <w:contextualSpacing/>
      </w:pPr>
      <w:r>
        <w:t>C        172.16.1.0/24 is directly connected, GigabitEthernet0/0/1.2</w:t>
      </w:r>
    </w:p>
    <w:p w14:paraId="16E5816F" w14:textId="77777777" w:rsidR="00C665B9" w:rsidRDefault="00C665B9" w:rsidP="00C665B9">
      <w:pPr>
        <w:contextualSpacing/>
      </w:pPr>
      <w:r>
        <w:t>L        172.16.1.2/32 is directly connected, GigabitEthernet0/0/1.2</w:t>
      </w:r>
    </w:p>
    <w:p w14:paraId="7DA33CE9" w14:textId="77777777" w:rsidR="00C665B9" w:rsidRDefault="00C665B9" w:rsidP="00C665B9">
      <w:pPr>
        <w:contextualSpacing/>
      </w:pPr>
      <w:r>
        <w:t>C        172.16.2.0/24 is directly connected, GigabitEthernet0/0/0.2</w:t>
      </w:r>
    </w:p>
    <w:p w14:paraId="1603E436" w14:textId="7A64C2AF" w:rsidR="003704DB" w:rsidRDefault="00C665B9" w:rsidP="00C665B9">
      <w:pPr>
        <w:contextualSpacing/>
      </w:pPr>
      <w:r>
        <w:t>L        172.16.2.1/32 is directly connected, GigabitEthernet0/0/0.2</w:t>
      </w:r>
    </w:p>
    <w:p w14:paraId="521B6349" w14:textId="77777777" w:rsidR="00E40BF3" w:rsidRDefault="00E40BF3" w:rsidP="003E616F">
      <w:pPr>
        <w:contextualSpacing/>
      </w:pPr>
    </w:p>
    <w:p w14:paraId="520D2E02" w14:textId="4725CD78" w:rsidR="003E616F" w:rsidRDefault="003E616F" w:rsidP="003E616F">
      <w:pPr>
        <w:pStyle w:val="Heading3"/>
      </w:pPr>
      <w:r>
        <w:t>R4</w:t>
      </w:r>
    </w:p>
    <w:p w14:paraId="6D6CB1E0" w14:textId="77777777" w:rsidR="00F461D5" w:rsidRDefault="00F461D5" w:rsidP="00F461D5">
      <w:pPr>
        <w:contextualSpacing/>
      </w:pPr>
      <w:r>
        <w:t>r4#show run</w:t>
      </w:r>
    </w:p>
    <w:p w14:paraId="7DF0D6C8" w14:textId="77777777" w:rsidR="00F461D5" w:rsidRDefault="00F461D5" w:rsidP="00F461D5">
      <w:pPr>
        <w:contextualSpacing/>
      </w:pPr>
      <w:r>
        <w:t>Building configuration...</w:t>
      </w:r>
    </w:p>
    <w:p w14:paraId="1B6CB2F7" w14:textId="77777777" w:rsidR="00F461D5" w:rsidRDefault="00F461D5" w:rsidP="00F461D5">
      <w:pPr>
        <w:contextualSpacing/>
      </w:pPr>
    </w:p>
    <w:p w14:paraId="341A6E65" w14:textId="77777777" w:rsidR="00F461D5" w:rsidRDefault="00F461D5" w:rsidP="00F461D5">
      <w:pPr>
        <w:contextualSpacing/>
      </w:pPr>
    </w:p>
    <w:p w14:paraId="7509E929" w14:textId="77777777" w:rsidR="00F461D5" w:rsidRDefault="00F461D5" w:rsidP="00F461D5">
      <w:pPr>
        <w:contextualSpacing/>
      </w:pPr>
      <w:r>
        <w:t>Current configuration : 1868 bytes</w:t>
      </w:r>
    </w:p>
    <w:p w14:paraId="1842CD3F" w14:textId="77777777" w:rsidR="00F461D5" w:rsidRDefault="00F461D5" w:rsidP="00F461D5">
      <w:pPr>
        <w:contextualSpacing/>
      </w:pPr>
      <w:r>
        <w:t>!</w:t>
      </w:r>
    </w:p>
    <w:p w14:paraId="55C8AD65" w14:textId="77777777" w:rsidR="00F461D5" w:rsidRDefault="00F461D5" w:rsidP="00F461D5">
      <w:pPr>
        <w:contextualSpacing/>
      </w:pPr>
      <w:r>
        <w:t>! Last configuration change at 15:52:17 UTC Tue Mar 22 2022</w:t>
      </w:r>
    </w:p>
    <w:p w14:paraId="0EB0EEC9" w14:textId="77777777" w:rsidR="00F461D5" w:rsidRDefault="00F461D5" w:rsidP="00F461D5">
      <w:pPr>
        <w:contextualSpacing/>
      </w:pPr>
      <w:r>
        <w:t>!</w:t>
      </w:r>
    </w:p>
    <w:p w14:paraId="34C5487F" w14:textId="77777777" w:rsidR="00F461D5" w:rsidRDefault="00F461D5" w:rsidP="00F461D5">
      <w:pPr>
        <w:contextualSpacing/>
      </w:pPr>
      <w:r>
        <w:t>version 15.5</w:t>
      </w:r>
    </w:p>
    <w:p w14:paraId="0F7B01D0" w14:textId="77777777" w:rsidR="00F461D5" w:rsidRDefault="00F461D5" w:rsidP="00F461D5">
      <w:pPr>
        <w:contextualSpacing/>
      </w:pPr>
      <w:r>
        <w:t>service timestamps debug datetime msec</w:t>
      </w:r>
    </w:p>
    <w:p w14:paraId="7D013B96" w14:textId="77777777" w:rsidR="00F461D5" w:rsidRDefault="00F461D5" w:rsidP="00F461D5">
      <w:pPr>
        <w:contextualSpacing/>
      </w:pPr>
      <w:r>
        <w:t>service timestamps log datetime msec</w:t>
      </w:r>
    </w:p>
    <w:p w14:paraId="3357DE15" w14:textId="77777777" w:rsidR="00F461D5" w:rsidRDefault="00F461D5" w:rsidP="00F461D5">
      <w:pPr>
        <w:contextualSpacing/>
      </w:pPr>
      <w:r>
        <w:t>no platform punt-keepalive disable-kernel-core</w:t>
      </w:r>
    </w:p>
    <w:p w14:paraId="4CEF9762" w14:textId="77777777" w:rsidR="00F461D5" w:rsidRDefault="00F461D5" w:rsidP="00F461D5">
      <w:pPr>
        <w:contextualSpacing/>
      </w:pPr>
      <w:r>
        <w:t>!</w:t>
      </w:r>
    </w:p>
    <w:p w14:paraId="1E8F5695" w14:textId="77777777" w:rsidR="00F461D5" w:rsidRDefault="00F461D5" w:rsidP="00F461D5">
      <w:pPr>
        <w:contextualSpacing/>
      </w:pPr>
      <w:r>
        <w:lastRenderedPageBreak/>
        <w:t>hostname r4</w:t>
      </w:r>
    </w:p>
    <w:p w14:paraId="7BF94CA5" w14:textId="77777777" w:rsidR="00F461D5" w:rsidRDefault="00F461D5" w:rsidP="00F461D5">
      <w:pPr>
        <w:contextualSpacing/>
      </w:pPr>
      <w:r>
        <w:t>!</w:t>
      </w:r>
    </w:p>
    <w:p w14:paraId="25FE50D3" w14:textId="77777777" w:rsidR="00F461D5" w:rsidRDefault="00F461D5" w:rsidP="00F461D5">
      <w:pPr>
        <w:contextualSpacing/>
      </w:pPr>
      <w:r>
        <w:t>boot-start-marker</w:t>
      </w:r>
    </w:p>
    <w:p w14:paraId="286F844C" w14:textId="77777777" w:rsidR="00F461D5" w:rsidRDefault="00F461D5" w:rsidP="00F461D5">
      <w:pPr>
        <w:contextualSpacing/>
      </w:pPr>
      <w:r>
        <w:t>boot-end-marker</w:t>
      </w:r>
    </w:p>
    <w:p w14:paraId="19C693EE" w14:textId="6021EEAC" w:rsidR="00F461D5" w:rsidRDefault="00F461D5" w:rsidP="00F461D5">
      <w:pPr>
        <w:contextualSpacing/>
      </w:pPr>
      <w:r>
        <w:t>!</w:t>
      </w:r>
    </w:p>
    <w:p w14:paraId="7225CAB4" w14:textId="77777777" w:rsidR="00F461D5" w:rsidRDefault="00F461D5" w:rsidP="00F461D5">
      <w:pPr>
        <w:contextualSpacing/>
      </w:pPr>
      <w:r>
        <w:t>vrf definition Mgmt-intf</w:t>
      </w:r>
    </w:p>
    <w:p w14:paraId="2EDE52E7" w14:textId="77777777" w:rsidR="00F461D5" w:rsidRDefault="00F461D5" w:rsidP="00F461D5">
      <w:pPr>
        <w:contextualSpacing/>
      </w:pPr>
      <w:r>
        <w:t xml:space="preserve"> !</w:t>
      </w:r>
    </w:p>
    <w:p w14:paraId="221F36F8" w14:textId="77777777" w:rsidR="00F461D5" w:rsidRDefault="00F461D5" w:rsidP="00F461D5">
      <w:pPr>
        <w:contextualSpacing/>
      </w:pPr>
      <w:r>
        <w:t xml:space="preserve"> address-family ipv4</w:t>
      </w:r>
    </w:p>
    <w:p w14:paraId="228C93C6" w14:textId="77777777" w:rsidR="00F461D5" w:rsidRDefault="00F461D5" w:rsidP="00F461D5">
      <w:pPr>
        <w:contextualSpacing/>
      </w:pPr>
      <w:r>
        <w:t xml:space="preserve"> exit-address-family</w:t>
      </w:r>
    </w:p>
    <w:p w14:paraId="060DD7F1" w14:textId="77777777" w:rsidR="00F461D5" w:rsidRDefault="00F461D5" w:rsidP="00F461D5">
      <w:pPr>
        <w:contextualSpacing/>
      </w:pPr>
      <w:r>
        <w:t xml:space="preserve"> !</w:t>
      </w:r>
    </w:p>
    <w:p w14:paraId="5C21F730" w14:textId="77777777" w:rsidR="00F461D5" w:rsidRDefault="00F461D5" w:rsidP="00F461D5">
      <w:pPr>
        <w:contextualSpacing/>
      </w:pPr>
      <w:r>
        <w:t xml:space="preserve"> address-family ipv6</w:t>
      </w:r>
    </w:p>
    <w:p w14:paraId="1E14E6F3" w14:textId="77777777" w:rsidR="00F461D5" w:rsidRDefault="00F461D5" w:rsidP="00F461D5">
      <w:pPr>
        <w:contextualSpacing/>
      </w:pPr>
      <w:r>
        <w:t xml:space="preserve"> exit-address-family</w:t>
      </w:r>
    </w:p>
    <w:p w14:paraId="6C6BFDF2" w14:textId="744F0E43" w:rsidR="00F461D5" w:rsidRDefault="00F461D5" w:rsidP="00F461D5">
      <w:pPr>
        <w:contextualSpacing/>
      </w:pPr>
      <w:r>
        <w:t>!</w:t>
      </w:r>
    </w:p>
    <w:p w14:paraId="05FA2B66" w14:textId="77777777" w:rsidR="00F461D5" w:rsidRDefault="00F461D5" w:rsidP="00F461D5">
      <w:pPr>
        <w:contextualSpacing/>
      </w:pPr>
      <w:r>
        <w:t>no aaa new-model</w:t>
      </w:r>
    </w:p>
    <w:p w14:paraId="695F8C8B" w14:textId="77777777" w:rsidR="00F461D5" w:rsidRDefault="00F461D5" w:rsidP="00F461D5">
      <w:pPr>
        <w:contextualSpacing/>
      </w:pPr>
      <w:r>
        <w:t>!</w:t>
      </w:r>
    </w:p>
    <w:p w14:paraId="119F9BF2" w14:textId="77777777" w:rsidR="00F461D5" w:rsidRDefault="00F461D5" w:rsidP="00F461D5">
      <w:pPr>
        <w:contextualSpacing/>
      </w:pPr>
      <w:r>
        <w:t>ip vrf russia</w:t>
      </w:r>
    </w:p>
    <w:p w14:paraId="332E5886" w14:textId="77777777" w:rsidR="00F461D5" w:rsidRDefault="00F461D5" w:rsidP="00F461D5">
      <w:pPr>
        <w:contextualSpacing/>
      </w:pPr>
      <w:r>
        <w:t>!</w:t>
      </w:r>
    </w:p>
    <w:p w14:paraId="1406DCB5" w14:textId="77777777" w:rsidR="00F461D5" w:rsidRDefault="00F461D5" w:rsidP="00F461D5">
      <w:pPr>
        <w:contextualSpacing/>
      </w:pPr>
      <w:r>
        <w:t>ip vrf ukraine</w:t>
      </w:r>
    </w:p>
    <w:p w14:paraId="664DBEEE" w14:textId="77777777" w:rsidR="00F461D5" w:rsidRDefault="00F461D5" w:rsidP="00F461D5">
      <w:pPr>
        <w:contextualSpacing/>
      </w:pPr>
      <w:r>
        <w:t>!</w:t>
      </w:r>
    </w:p>
    <w:p w14:paraId="0B88CCD1" w14:textId="77777777" w:rsidR="00F461D5" w:rsidRDefault="00F461D5" w:rsidP="00F461D5">
      <w:pPr>
        <w:contextualSpacing/>
      </w:pPr>
      <w:r>
        <w:t>subscriber templating</w:t>
      </w:r>
    </w:p>
    <w:p w14:paraId="1A262AB2" w14:textId="77777777" w:rsidR="00F461D5" w:rsidRDefault="00F461D5" w:rsidP="00F461D5">
      <w:pPr>
        <w:contextualSpacing/>
      </w:pPr>
      <w:r>
        <w:t>vtp mode transparent</w:t>
      </w:r>
    </w:p>
    <w:p w14:paraId="4540AE0E" w14:textId="77777777" w:rsidR="00F461D5" w:rsidRDefault="00F461D5" w:rsidP="00F461D5">
      <w:pPr>
        <w:contextualSpacing/>
      </w:pPr>
      <w:r>
        <w:t>multilink bundle-name authenticated</w:t>
      </w:r>
    </w:p>
    <w:p w14:paraId="7FBAEDC1" w14:textId="667EB1C0" w:rsidR="00F461D5" w:rsidRDefault="00F461D5" w:rsidP="00664420">
      <w:pPr>
        <w:contextualSpacing/>
      </w:pPr>
      <w:r>
        <w:t>!</w:t>
      </w:r>
    </w:p>
    <w:p w14:paraId="41400E75" w14:textId="77777777" w:rsidR="00F461D5" w:rsidRDefault="00F461D5" w:rsidP="00F461D5">
      <w:pPr>
        <w:contextualSpacing/>
      </w:pPr>
      <w:r>
        <w:t>license udi pid ISR4321/K9 sn FDO210907U3</w:t>
      </w:r>
    </w:p>
    <w:p w14:paraId="51777665" w14:textId="77777777" w:rsidR="00F461D5" w:rsidRDefault="00F461D5" w:rsidP="00F461D5">
      <w:pPr>
        <w:contextualSpacing/>
      </w:pPr>
      <w:r>
        <w:t>!</w:t>
      </w:r>
    </w:p>
    <w:p w14:paraId="6F05DD00" w14:textId="77777777" w:rsidR="00F461D5" w:rsidRDefault="00F461D5" w:rsidP="00F461D5">
      <w:pPr>
        <w:contextualSpacing/>
      </w:pPr>
      <w:r>
        <w:t>spanning-tree extend system-id</w:t>
      </w:r>
    </w:p>
    <w:p w14:paraId="3E4F301F" w14:textId="4EBEAFF1" w:rsidR="00F461D5" w:rsidRDefault="00F461D5" w:rsidP="00F461D5">
      <w:pPr>
        <w:contextualSpacing/>
      </w:pPr>
      <w:r>
        <w:t>!</w:t>
      </w:r>
    </w:p>
    <w:p w14:paraId="7EF5F6D1" w14:textId="77777777" w:rsidR="00F461D5" w:rsidRDefault="00F461D5" w:rsidP="00F461D5">
      <w:pPr>
        <w:contextualSpacing/>
      </w:pPr>
      <w:r>
        <w:t>redundancy</w:t>
      </w:r>
    </w:p>
    <w:p w14:paraId="3D0A9CCC" w14:textId="77777777" w:rsidR="00F461D5" w:rsidRDefault="00F461D5" w:rsidP="00F461D5">
      <w:pPr>
        <w:contextualSpacing/>
      </w:pPr>
      <w:r>
        <w:t xml:space="preserve"> mode none</w:t>
      </w:r>
    </w:p>
    <w:p w14:paraId="11EC5BDE" w14:textId="482F4E31" w:rsidR="00F461D5" w:rsidRDefault="00F461D5" w:rsidP="00F461D5">
      <w:pPr>
        <w:contextualSpacing/>
      </w:pPr>
      <w:r>
        <w:t>!</w:t>
      </w:r>
    </w:p>
    <w:p w14:paraId="338D09D3" w14:textId="77777777" w:rsidR="00F461D5" w:rsidRDefault="00F461D5" w:rsidP="00F461D5">
      <w:pPr>
        <w:contextualSpacing/>
      </w:pPr>
      <w:r>
        <w:t>vlan internal allocation policy ascending</w:t>
      </w:r>
    </w:p>
    <w:p w14:paraId="44BEA3A4" w14:textId="77777777" w:rsidR="00F461D5" w:rsidRDefault="00F461D5" w:rsidP="00F461D5">
      <w:pPr>
        <w:contextualSpacing/>
      </w:pPr>
      <w:r>
        <w:t>!</w:t>
      </w:r>
    </w:p>
    <w:p w14:paraId="57E8F443" w14:textId="77777777" w:rsidR="00F461D5" w:rsidRDefault="00F461D5" w:rsidP="00F461D5">
      <w:pPr>
        <w:contextualSpacing/>
      </w:pPr>
      <w:r>
        <w:t>interface GigabitEthernet0/0/0</w:t>
      </w:r>
    </w:p>
    <w:p w14:paraId="1EEF9046" w14:textId="77777777" w:rsidR="00F461D5" w:rsidRDefault="00F461D5" w:rsidP="00F461D5">
      <w:pPr>
        <w:contextualSpacing/>
      </w:pPr>
      <w:r>
        <w:t xml:space="preserve"> no ip address</w:t>
      </w:r>
    </w:p>
    <w:p w14:paraId="677E906A" w14:textId="77777777" w:rsidR="00F461D5" w:rsidRDefault="00F461D5" w:rsidP="00F461D5">
      <w:pPr>
        <w:contextualSpacing/>
      </w:pPr>
      <w:r>
        <w:t xml:space="preserve"> shutdown</w:t>
      </w:r>
    </w:p>
    <w:p w14:paraId="7D771B2E" w14:textId="77777777" w:rsidR="00F461D5" w:rsidRDefault="00F461D5" w:rsidP="00F461D5">
      <w:pPr>
        <w:contextualSpacing/>
      </w:pPr>
      <w:r>
        <w:t xml:space="preserve"> negotiation auto</w:t>
      </w:r>
    </w:p>
    <w:p w14:paraId="5D5AAA65" w14:textId="77777777" w:rsidR="00F461D5" w:rsidRDefault="00F461D5" w:rsidP="00F461D5">
      <w:pPr>
        <w:contextualSpacing/>
      </w:pPr>
      <w:r>
        <w:t>!</w:t>
      </w:r>
    </w:p>
    <w:p w14:paraId="7A47DA1A" w14:textId="77777777" w:rsidR="00F461D5" w:rsidRDefault="00F461D5" w:rsidP="00F461D5">
      <w:pPr>
        <w:contextualSpacing/>
      </w:pPr>
      <w:r>
        <w:t>interface GigabitEthernet0/0/1</w:t>
      </w:r>
    </w:p>
    <w:p w14:paraId="3187097D" w14:textId="77777777" w:rsidR="00F461D5" w:rsidRDefault="00F461D5" w:rsidP="00F461D5">
      <w:pPr>
        <w:contextualSpacing/>
      </w:pPr>
      <w:r>
        <w:t xml:space="preserve"> no ip address</w:t>
      </w:r>
    </w:p>
    <w:p w14:paraId="2483C592" w14:textId="77777777" w:rsidR="00F461D5" w:rsidRDefault="00F461D5" w:rsidP="00F461D5">
      <w:pPr>
        <w:contextualSpacing/>
      </w:pPr>
      <w:r>
        <w:t xml:space="preserve"> negotiation auto</w:t>
      </w:r>
    </w:p>
    <w:p w14:paraId="6E3F3E9D" w14:textId="77777777" w:rsidR="00F461D5" w:rsidRDefault="00F461D5" w:rsidP="00F461D5">
      <w:pPr>
        <w:contextualSpacing/>
      </w:pPr>
      <w:r>
        <w:t>!</w:t>
      </w:r>
    </w:p>
    <w:p w14:paraId="0B51FF4E" w14:textId="77777777" w:rsidR="00F461D5" w:rsidRDefault="00F461D5" w:rsidP="00F461D5">
      <w:pPr>
        <w:contextualSpacing/>
      </w:pPr>
      <w:r>
        <w:t>interface GigabitEthernet0/0/1.1</w:t>
      </w:r>
    </w:p>
    <w:p w14:paraId="63BC06F6" w14:textId="77777777" w:rsidR="00F461D5" w:rsidRDefault="00F461D5" w:rsidP="00F461D5">
      <w:pPr>
        <w:contextualSpacing/>
      </w:pPr>
      <w:r>
        <w:t xml:space="preserve"> encapsulation dot1Q 1 native</w:t>
      </w:r>
    </w:p>
    <w:p w14:paraId="3F63EAFA" w14:textId="77777777" w:rsidR="00F461D5" w:rsidRDefault="00F461D5" w:rsidP="00F461D5">
      <w:pPr>
        <w:contextualSpacing/>
      </w:pPr>
      <w:r>
        <w:t xml:space="preserve"> ip vrf forwarding ukraine</w:t>
      </w:r>
    </w:p>
    <w:p w14:paraId="773A49F7" w14:textId="77777777" w:rsidR="00F461D5" w:rsidRDefault="00F461D5" w:rsidP="00F461D5">
      <w:pPr>
        <w:contextualSpacing/>
      </w:pPr>
      <w:r>
        <w:t xml:space="preserve"> ip address 192.168.2.2 255.255.255.0</w:t>
      </w:r>
    </w:p>
    <w:p w14:paraId="12347E12" w14:textId="77777777" w:rsidR="00F461D5" w:rsidRDefault="00F461D5" w:rsidP="00F461D5">
      <w:pPr>
        <w:contextualSpacing/>
      </w:pPr>
      <w:r>
        <w:t>!</w:t>
      </w:r>
    </w:p>
    <w:p w14:paraId="02D53D67" w14:textId="77777777" w:rsidR="00F461D5" w:rsidRDefault="00F461D5" w:rsidP="00F461D5">
      <w:pPr>
        <w:contextualSpacing/>
      </w:pPr>
      <w:r>
        <w:t>interface GigabitEthernet0/0/1.2</w:t>
      </w:r>
    </w:p>
    <w:p w14:paraId="49A1491F" w14:textId="77777777" w:rsidR="00F461D5" w:rsidRDefault="00F461D5" w:rsidP="00F461D5">
      <w:pPr>
        <w:contextualSpacing/>
      </w:pPr>
      <w:r>
        <w:lastRenderedPageBreak/>
        <w:t xml:space="preserve"> encapsulation dot1Q 2</w:t>
      </w:r>
    </w:p>
    <w:p w14:paraId="4B7F06A6" w14:textId="77777777" w:rsidR="00F461D5" w:rsidRDefault="00F461D5" w:rsidP="00F461D5">
      <w:pPr>
        <w:contextualSpacing/>
      </w:pPr>
      <w:r>
        <w:t xml:space="preserve"> ip vrf forwarding russia</w:t>
      </w:r>
    </w:p>
    <w:p w14:paraId="632EFDB9" w14:textId="77777777" w:rsidR="00F461D5" w:rsidRDefault="00F461D5" w:rsidP="00F461D5">
      <w:pPr>
        <w:contextualSpacing/>
      </w:pPr>
      <w:r>
        <w:t xml:space="preserve"> ip address 172.16.2.2 255.255.255.0</w:t>
      </w:r>
    </w:p>
    <w:p w14:paraId="1CC87FDF" w14:textId="77777777" w:rsidR="00F461D5" w:rsidRDefault="00F461D5" w:rsidP="00F461D5">
      <w:pPr>
        <w:contextualSpacing/>
      </w:pPr>
      <w:r>
        <w:t xml:space="preserve"> ip router isis</w:t>
      </w:r>
    </w:p>
    <w:p w14:paraId="52DE436F" w14:textId="77777777" w:rsidR="00F461D5" w:rsidRDefault="00F461D5" w:rsidP="00F461D5">
      <w:pPr>
        <w:contextualSpacing/>
      </w:pPr>
      <w:r>
        <w:t>!</w:t>
      </w:r>
    </w:p>
    <w:p w14:paraId="33CDE6B8" w14:textId="77777777" w:rsidR="00F461D5" w:rsidRDefault="00F461D5" w:rsidP="00F461D5">
      <w:pPr>
        <w:contextualSpacing/>
      </w:pPr>
      <w:r>
        <w:t>interface Serial0/1/0</w:t>
      </w:r>
    </w:p>
    <w:p w14:paraId="7D19022C" w14:textId="77777777" w:rsidR="00F461D5" w:rsidRDefault="00F461D5" w:rsidP="00F461D5">
      <w:pPr>
        <w:contextualSpacing/>
      </w:pPr>
      <w:r>
        <w:t xml:space="preserve"> no ip address</w:t>
      </w:r>
    </w:p>
    <w:p w14:paraId="43755050" w14:textId="77777777" w:rsidR="00F461D5" w:rsidRDefault="00F461D5" w:rsidP="00F461D5">
      <w:pPr>
        <w:contextualSpacing/>
      </w:pPr>
      <w:r>
        <w:t xml:space="preserve"> shutdown</w:t>
      </w:r>
    </w:p>
    <w:p w14:paraId="0696F07F" w14:textId="77777777" w:rsidR="00F461D5" w:rsidRDefault="00F461D5" w:rsidP="00F461D5">
      <w:pPr>
        <w:contextualSpacing/>
      </w:pPr>
      <w:r>
        <w:t>!</w:t>
      </w:r>
    </w:p>
    <w:p w14:paraId="6794ED09" w14:textId="77777777" w:rsidR="00F461D5" w:rsidRDefault="00F461D5" w:rsidP="00F461D5">
      <w:pPr>
        <w:contextualSpacing/>
      </w:pPr>
      <w:r>
        <w:t>interface Serial0/1/1</w:t>
      </w:r>
    </w:p>
    <w:p w14:paraId="57565540" w14:textId="77777777" w:rsidR="00F461D5" w:rsidRDefault="00F461D5" w:rsidP="00F461D5">
      <w:pPr>
        <w:contextualSpacing/>
      </w:pPr>
      <w:r>
        <w:t xml:space="preserve"> no ip address</w:t>
      </w:r>
    </w:p>
    <w:p w14:paraId="26115011" w14:textId="77777777" w:rsidR="00F461D5" w:rsidRDefault="00F461D5" w:rsidP="00F461D5">
      <w:pPr>
        <w:contextualSpacing/>
      </w:pPr>
      <w:r>
        <w:t xml:space="preserve"> shutdown</w:t>
      </w:r>
    </w:p>
    <w:p w14:paraId="01397186" w14:textId="77777777" w:rsidR="00F461D5" w:rsidRDefault="00F461D5" w:rsidP="00F461D5">
      <w:pPr>
        <w:contextualSpacing/>
      </w:pPr>
      <w:r>
        <w:t>!</w:t>
      </w:r>
    </w:p>
    <w:p w14:paraId="13C4D0E3" w14:textId="77777777" w:rsidR="00F461D5" w:rsidRDefault="00F461D5" w:rsidP="00F461D5">
      <w:pPr>
        <w:contextualSpacing/>
      </w:pPr>
      <w:r>
        <w:t>interface GigabitEthernet0/2/0</w:t>
      </w:r>
    </w:p>
    <w:p w14:paraId="008E5894" w14:textId="77777777" w:rsidR="00F461D5" w:rsidRDefault="00F461D5" w:rsidP="00F461D5">
      <w:pPr>
        <w:contextualSpacing/>
      </w:pPr>
      <w:r>
        <w:t xml:space="preserve"> no ip address</w:t>
      </w:r>
    </w:p>
    <w:p w14:paraId="6FE8E903" w14:textId="77777777" w:rsidR="00F461D5" w:rsidRDefault="00F461D5" w:rsidP="00F461D5">
      <w:pPr>
        <w:contextualSpacing/>
      </w:pPr>
      <w:r>
        <w:t xml:space="preserve"> shutdown</w:t>
      </w:r>
    </w:p>
    <w:p w14:paraId="554005F9" w14:textId="77777777" w:rsidR="00F461D5" w:rsidRDefault="00F461D5" w:rsidP="00F461D5">
      <w:pPr>
        <w:contextualSpacing/>
      </w:pPr>
      <w:r>
        <w:t xml:space="preserve"> negotiation auto</w:t>
      </w:r>
    </w:p>
    <w:p w14:paraId="1432020B" w14:textId="77777777" w:rsidR="00F461D5" w:rsidRDefault="00F461D5" w:rsidP="00F461D5">
      <w:pPr>
        <w:contextualSpacing/>
      </w:pPr>
      <w:r>
        <w:t>!</w:t>
      </w:r>
    </w:p>
    <w:p w14:paraId="5D8518A4" w14:textId="77777777" w:rsidR="00F461D5" w:rsidRDefault="00F461D5" w:rsidP="00F461D5">
      <w:pPr>
        <w:contextualSpacing/>
      </w:pPr>
      <w:r>
        <w:t>interface GigabitEthernet0/2/1</w:t>
      </w:r>
    </w:p>
    <w:p w14:paraId="560F31B4" w14:textId="77777777" w:rsidR="00F461D5" w:rsidRDefault="00F461D5" w:rsidP="00F461D5">
      <w:pPr>
        <w:contextualSpacing/>
      </w:pPr>
      <w:r>
        <w:t xml:space="preserve"> no ip address</w:t>
      </w:r>
    </w:p>
    <w:p w14:paraId="1FF2B656" w14:textId="77777777" w:rsidR="00F461D5" w:rsidRDefault="00F461D5" w:rsidP="00F461D5">
      <w:pPr>
        <w:contextualSpacing/>
      </w:pPr>
      <w:r>
        <w:t xml:space="preserve"> shutdown</w:t>
      </w:r>
    </w:p>
    <w:p w14:paraId="3D49C2F4" w14:textId="77777777" w:rsidR="00F461D5" w:rsidRDefault="00F461D5" w:rsidP="00F461D5">
      <w:pPr>
        <w:contextualSpacing/>
      </w:pPr>
      <w:r>
        <w:t xml:space="preserve"> negotiation auto</w:t>
      </w:r>
    </w:p>
    <w:p w14:paraId="51C8EFF1" w14:textId="77777777" w:rsidR="00F461D5" w:rsidRDefault="00F461D5" w:rsidP="00F461D5">
      <w:pPr>
        <w:contextualSpacing/>
      </w:pPr>
      <w:r>
        <w:t>!</w:t>
      </w:r>
    </w:p>
    <w:p w14:paraId="24A9E092" w14:textId="77777777" w:rsidR="00F461D5" w:rsidRDefault="00F461D5" w:rsidP="00F461D5">
      <w:pPr>
        <w:contextualSpacing/>
      </w:pPr>
      <w:r>
        <w:t>interface GigabitEthernet0</w:t>
      </w:r>
    </w:p>
    <w:p w14:paraId="241909B9" w14:textId="77777777" w:rsidR="00F461D5" w:rsidRDefault="00F461D5" w:rsidP="00F461D5">
      <w:pPr>
        <w:contextualSpacing/>
      </w:pPr>
      <w:r>
        <w:t xml:space="preserve"> vrf forwarding Mgmt-intf</w:t>
      </w:r>
    </w:p>
    <w:p w14:paraId="6F96B906" w14:textId="77777777" w:rsidR="00F461D5" w:rsidRDefault="00F461D5" w:rsidP="00F461D5">
      <w:pPr>
        <w:contextualSpacing/>
      </w:pPr>
      <w:r>
        <w:t xml:space="preserve"> no ip address</w:t>
      </w:r>
    </w:p>
    <w:p w14:paraId="04450B93" w14:textId="77777777" w:rsidR="00F461D5" w:rsidRDefault="00F461D5" w:rsidP="00F461D5">
      <w:pPr>
        <w:contextualSpacing/>
      </w:pPr>
      <w:r>
        <w:t xml:space="preserve"> shutdown</w:t>
      </w:r>
    </w:p>
    <w:p w14:paraId="67D9CB8F" w14:textId="77777777" w:rsidR="00F461D5" w:rsidRDefault="00F461D5" w:rsidP="00F461D5">
      <w:pPr>
        <w:contextualSpacing/>
      </w:pPr>
      <w:r>
        <w:t xml:space="preserve"> negotiation auto</w:t>
      </w:r>
    </w:p>
    <w:p w14:paraId="29631FE4" w14:textId="77777777" w:rsidR="00F461D5" w:rsidRDefault="00F461D5" w:rsidP="00F461D5">
      <w:pPr>
        <w:contextualSpacing/>
      </w:pPr>
      <w:r>
        <w:t>!</w:t>
      </w:r>
    </w:p>
    <w:p w14:paraId="5ACB39BB" w14:textId="77777777" w:rsidR="00F461D5" w:rsidRDefault="00F461D5" w:rsidP="00F461D5">
      <w:pPr>
        <w:contextualSpacing/>
      </w:pPr>
      <w:r>
        <w:t>interface Vlan1</w:t>
      </w:r>
    </w:p>
    <w:p w14:paraId="417294D9" w14:textId="77777777" w:rsidR="00F461D5" w:rsidRDefault="00F461D5" w:rsidP="00F461D5">
      <w:pPr>
        <w:contextualSpacing/>
      </w:pPr>
      <w:r>
        <w:t xml:space="preserve"> no ip address</w:t>
      </w:r>
    </w:p>
    <w:p w14:paraId="63C52178" w14:textId="77777777" w:rsidR="00F461D5" w:rsidRDefault="00F461D5" w:rsidP="00F461D5">
      <w:pPr>
        <w:contextualSpacing/>
      </w:pPr>
      <w:r>
        <w:t xml:space="preserve"> shutdown</w:t>
      </w:r>
    </w:p>
    <w:p w14:paraId="1CA1F43A" w14:textId="77777777" w:rsidR="00F461D5" w:rsidRDefault="00F461D5" w:rsidP="00F461D5">
      <w:pPr>
        <w:contextualSpacing/>
      </w:pPr>
      <w:r>
        <w:t>!</w:t>
      </w:r>
    </w:p>
    <w:p w14:paraId="0C2323AC" w14:textId="77777777" w:rsidR="00F461D5" w:rsidRDefault="00F461D5" w:rsidP="00F461D5">
      <w:pPr>
        <w:contextualSpacing/>
      </w:pPr>
      <w:r>
        <w:t>router ospf 1 vrf ukraine</w:t>
      </w:r>
    </w:p>
    <w:p w14:paraId="3B1C45B7" w14:textId="77777777" w:rsidR="00F461D5" w:rsidRDefault="00F461D5" w:rsidP="00F461D5">
      <w:pPr>
        <w:contextualSpacing/>
      </w:pPr>
      <w:r>
        <w:t xml:space="preserve"> router-id 4.4.4.4</w:t>
      </w:r>
    </w:p>
    <w:p w14:paraId="46AB5B37" w14:textId="77777777" w:rsidR="00F461D5" w:rsidRDefault="00F461D5" w:rsidP="00F461D5">
      <w:pPr>
        <w:contextualSpacing/>
      </w:pPr>
      <w:r>
        <w:t xml:space="preserve"> network 192.168.2.0 0.0.0.255 area 0</w:t>
      </w:r>
    </w:p>
    <w:p w14:paraId="36D72FBD" w14:textId="77777777" w:rsidR="00F461D5" w:rsidRDefault="00F461D5" w:rsidP="00F461D5">
      <w:pPr>
        <w:contextualSpacing/>
      </w:pPr>
      <w:r>
        <w:t>!</w:t>
      </w:r>
    </w:p>
    <w:p w14:paraId="784F2891" w14:textId="77777777" w:rsidR="00F461D5" w:rsidRDefault="00F461D5" w:rsidP="00F461D5">
      <w:pPr>
        <w:contextualSpacing/>
      </w:pPr>
      <w:r>
        <w:t>router isis</w:t>
      </w:r>
    </w:p>
    <w:p w14:paraId="0FD44AC0" w14:textId="77777777" w:rsidR="00F461D5" w:rsidRDefault="00F461D5" w:rsidP="00F461D5">
      <w:pPr>
        <w:contextualSpacing/>
      </w:pPr>
      <w:r>
        <w:t xml:space="preserve"> vrf russia</w:t>
      </w:r>
    </w:p>
    <w:p w14:paraId="5E4455D4" w14:textId="77777777" w:rsidR="00F461D5" w:rsidRDefault="00F461D5" w:rsidP="00F461D5">
      <w:pPr>
        <w:contextualSpacing/>
      </w:pPr>
      <w:r>
        <w:t xml:space="preserve"> net 49.0001.0000.0000.000d.00</w:t>
      </w:r>
    </w:p>
    <w:p w14:paraId="7E9D9B0D" w14:textId="77777777" w:rsidR="00F461D5" w:rsidRDefault="00F461D5" w:rsidP="00F461D5">
      <w:pPr>
        <w:contextualSpacing/>
      </w:pPr>
      <w:r>
        <w:t>!</w:t>
      </w:r>
    </w:p>
    <w:p w14:paraId="7F523748" w14:textId="77777777" w:rsidR="00F461D5" w:rsidRDefault="00F461D5" w:rsidP="00F461D5">
      <w:pPr>
        <w:contextualSpacing/>
      </w:pPr>
      <w:r>
        <w:t>ip forward-protocol nd</w:t>
      </w:r>
    </w:p>
    <w:p w14:paraId="101FC536" w14:textId="77777777" w:rsidR="00F461D5" w:rsidRDefault="00F461D5" w:rsidP="00F461D5">
      <w:pPr>
        <w:contextualSpacing/>
      </w:pPr>
      <w:r>
        <w:t>no ip http server</w:t>
      </w:r>
    </w:p>
    <w:p w14:paraId="2DDD6C6E" w14:textId="77777777" w:rsidR="00F461D5" w:rsidRDefault="00F461D5" w:rsidP="00F461D5">
      <w:pPr>
        <w:contextualSpacing/>
      </w:pPr>
      <w:r>
        <w:t>no ip http secure-server</w:t>
      </w:r>
    </w:p>
    <w:p w14:paraId="22957A33" w14:textId="77777777" w:rsidR="00F461D5" w:rsidRDefault="00F461D5" w:rsidP="00F461D5">
      <w:pPr>
        <w:contextualSpacing/>
      </w:pPr>
      <w:r>
        <w:t>ip tftp source-interface GigabitEthernet0</w:t>
      </w:r>
    </w:p>
    <w:p w14:paraId="49683F44" w14:textId="331FCE70" w:rsidR="00F461D5" w:rsidRDefault="00F461D5" w:rsidP="00F461D5">
      <w:pPr>
        <w:contextualSpacing/>
      </w:pPr>
      <w:r>
        <w:t>!</w:t>
      </w:r>
    </w:p>
    <w:p w14:paraId="3F4FDCE9" w14:textId="77777777" w:rsidR="00F461D5" w:rsidRDefault="00F461D5" w:rsidP="00F461D5">
      <w:pPr>
        <w:contextualSpacing/>
      </w:pPr>
      <w:r>
        <w:t>control-plane</w:t>
      </w:r>
    </w:p>
    <w:p w14:paraId="75DA9BE0" w14:textId="77777777" w:rsidR="00F461D5" w:rsidRDefault="00F461D5" w:rsidP="00F461D5">
      <w:pPr>
        <w:contextualSpacing/>
      </w:pPr>
      <w:r>
        <w:lastRenderedPageBreak/>
        <w:t>!</w:t>
      </w:r>
    </w:p>
    <w:p w14:paraId="5E9ADA48" w14:textId="77777777" w:rsidR="00F461D5" w:rsidRDefault="00F461D5" w:rsidP="00F461D5">
      <w:pPr>
        <w:contextualSpacing/>
      </w:pPr>
      <w:r>
        <w:t>!</w:t>
      </w:r>
    </w:p>
    <w:p w14:paraId="75B4EA5F" w14:textId="77777777" w:rsidR="00F461D5" w:rsidRDefault="00F461D5" w:rsidP="00F461D5">
      <w:pPr>
        <w:contextualSpacing/>
      </w:pPr>
      <w:r>
        <w:t>line con 0</w:t>
      </w:r>
    </w:p>
    <w:p w14:paraId="38904622" w14:textId="77777777" w:rsidR="00F461D5" w:rsidRDefault="00F461D5" w:rsidP="00F461D5">
      <w:pPr>
        <w:contextualSpacing/>
      </w:pPr>
      <w:r>
        <w:t xml:space="preserve"> stopbits 1</w:t>
      </w:r>
    </w:p>
    <w:p w14:paraId="11DF5781" w14:textId="77777777" w:rsidR="00F461D5" w:rsidRDefault="00F461D5" w:rsidP="00F461D5">
      <w:pPr>
        <w:contextualSpacing/>
      </w:pPr>
      <w:r>
        <w:t>line aux 0</w:t>
      </w:r>
    </w:p>
    <w:p w14:paraId="402C987A" w14:textId="77777777" w:rsidR="00F461D5" w:rsidRDefault="00F461D5" w:rsidP="00F461D5">
      <w:pPr>
        <w:contextualSpacing/>
      </w:pPr>
      <w:r>
        <w:t xml:space="preserve"> stopbits 1</w:t>
      </w:r>
    </w:p>
    <w:p w14:paraId="09E24508" w14:textId="77777777" w:rsidR="00F461D5" w:rsidRDefault="00F461D5" w:rsidP="00F461D5">
      <w:pPr>
        <w:contextualSpacing/>
      </w:pPr>
      <w:r>
        <w:t>line vty 0 4</w:t>
      </w:r>
    </w:p>
    <w:p w14:paraId="487F0D09" w14:textId="77777777" w:rsidR="00F461D5" w:rsidRDefault="00F461D5" w:rsidP="00F461D5">
      <w:pPr>
        <w:contextualSpacing/>
      </w:pPr>
      <w:r>
        <w:t xml:space="preserve"> login</w:t>
      </w:r>
    </w:p>
    <w:p w14:paraId="4D23F6E6" w14:textId="77777777" w:rsidR="00F461D5" w:rsidRDefault="00F461D5" w:rsidP="00F461D5">
      <w:pPr>
        <w:contextualSpacing/>
      </w:pPr>
      <w:r>
        <w:t>!</w:t>
      </w:r>
    </w:p>
    <w:p w14:paraId="77C3AD38" w14:textId="77777777" w:rsidR="00F461D5" w:rsidRDefault="00F461D5" w:rsidP="00F461D5">
      <w:pPr>
        <w:contextualSpacing/>
      </w:pPr>
      <w:r>
        <w:t>!</w:t>
      </w:r>
    </w:p>
    <w:p w14:paraId="10483E40" w14:textId="1DB03D80" w:rsidR="003E616F" w:rsidRDefault="00F461D5" w:rsidP="00F461D5">
      <w:pPr>
        <w:contextualSpacing/>
      </w:pPr>
      <w:r>
        <w:t>End</w:t>
      </w:r>
    </w:p>
    <w:p w14:paraId="7AA35A8F" w14:textId="0D342BDF" w:rsidR="00F461D5" w:rsidRDefault="00F461D5" w:rsidP="00F461D5">
      <w:pPr>
        <w:contextualSpacing/>
      </w:pPr>
    </w:p>
    <w:p w14:paraId="38FC0A97" w14:textId="77777777" w:rsidR="00531327" w:rsidRDefault="00531327" w:rsidP="00531327">
      <w:pPr>
        <w:contextualSpacing/>
      </w:pPr>
      <w:r>
        <w:t>r4#show ip route vrf ukraine</w:t>
      </w:r>
    </w:p>
    <w:p w14:paraId="382F0EFC" w14:textId="77777777" w:rsidR="00531327" w:rsidRDefault="00531327" w:rsidP="00531327">
      <w:pPr>
        <w:contextualSpacing/>
      </w:pPr>
    </w:p>
    <w:p w14:paraId="005EA202" w14:textId="77777777" w:rsidR="00531327" w:rsidRDefault="00531327" w:rsidP="00531327">
      <w:pPr>
        <w:contextualSpacing/>
      </w:pPr>
      <w:r>
        <w:t>Routing Table: ukraine</w:t>
      </w:r>
    </w:p>
    <w:p w14:paraId="4979CCA4" w14:textId="77777777" w:rsidR="00531327" w:rsidRDefault="00531327" w:rsidP="00531327">
      <w:pPr>
        <w:contextualSpacing/>
      </w:pPr>
      <w:r>
        <w:t>Codes: L - local, C - connected, S - static, R - RIP, M - mobile, B - BGP</w:t>
      </w:r>
    </w:p>
    <w:p w14:paraId="60AC85F8" w14:textId="77777777" w:rsidR="00531327" w:rsidRDefault="00531327" w:rsidP="00531327">
      <w:pPr>
        <w:contextualSpacing/>
      </w:pPr>
      <w:r>
        <w:t xml:space="preserve">       D - EIGRP, EX - EIGRP external, O - OSPF, IA - OSPF inter area</w:t>
      </w:r>
    </w:p>
    <w:p w14:paraId="559C73E1" w14:textId="77777777" w:rsidR="00531327" w:rsidRDefault="00531327" w:rsidP="00531327">
      <w:pPr>
        <w:contextualSpacing/>
      </w:pPr>
      <w:r>
        <w:t xml:space="preserve">       N1 - OSPF NSSA external type 1, N2 - OSPF NSSA external type 2</w:t>
      </w:r>
    </w:p>
    <w:p w14:paraId="6E165115" w14:textId="77777777" w:rsidR="00531327" w:rsidRDefault="00531327" w:rsidP="00531327">
      <w:pPr>
        <w:contextualSpacing/>
      </w:pPr>
      <w:r>
        <w:t xml:space="preserve">       E1 - OSPF external type 1, E2 - OSPF external type 2</w:t>
      </w:r>
    </w:p>
    <w:p w14:paraId="6931845E" w14:textId="77777777" w:rsidR="00531327" w:rsidRDefault="00531327" w:rsidP="00531327">
      <w:pPr>
        <w:contextualSpacing/>
      </w:pPr>
      <w:r>
        <w:t xml:space="preserve">       i - IS-IS, su - IS-IS summary, L1 - IS-IS level-1, L2 - IS-IS level-2</w:t>
      </w:r>
    </w:p>
    <w:p w14:paraId="2BB00029" w14:textId="77777777" w:rsidR="00531327" w:rsidRDefault="00531327" w:rsidP="00531327">
      <w:pPr>
        <w:contextualSpacing/>
      </w:pPr>
      <w:r>
        <w:t xml:space="preserve">       ia - IS-IS inter area, * - candidate default, U - per-user static route</w:t>
      </w:r>
    </w:p>
    <w:p w14:paraId="1A0301F5" w14:textId="77777777" w:rsidR="00531327" w:rsidRDefault="00531327" w:rsidP="00531327">
      <w:pPr>
        <w:contextualSpacing/>
      </w:pPr>
      <w:r>
        <w:t xml:space="preserve">       o - ODR, P - periodic downloaded static route, H - NHRP, l - LISP</w:t>
      </w:r>
    </w:p>
    <w:p w14:paraId="006EDE69" w14:textId="77777777" w:rsidR="00531327" w:rsidRDefault="00531327" w:rsidP="00531327">
      <w:pPr>
        <w:contextualSpacing/>
      </w:pPr>
      <w:r>
        <w:t xml:space="preserve">       a - application route</w:t>
      </w:r>
    </w:p>
    <w:p w14:paraId="385723C8" w14:textId="77777777" w:rsidR="00531327" w:rsidRDefault="00531327" w:rsidP="00531327">
      <w:pPr>
        <w:contextualSpacing/>
      </w:pPr>
      <w:r>
        <w:t xml:space="preserve">       + - replicated route, % - next hop override, p - overrides from PfR</w:t>
      </w:r>
    </w:p>
    <w:p w14:paraId="02048DFF" w14:textId="77777777" w:rsidR="00531327" w:rsidRDefault="00531327" w:rsidP="00531327">
      <w:pPr>
        <w:contextualSpacing/>
      </w:pPr>
    </w:p>
    <w:p w14:paraId="03C82284" w14:textId="77777777" w:rsidR="00531327" w:rsidRDefault="00531327" w:rsidP="00531327">
      <w:pPr>
        <w:contextualSpacing/>
      </w:pPr>
      <w:r>
        <w:t>Gateway of last resort is not set</w:t>
      </w:r>
    </w:p>
    <w:p w14:paraId="2FE0E23F" w14:textId="77777777" w:rsidR="00531327" w:rsidRDefault="00531327" w:rsidP="00531327">
      <w:pPr>
        <w:contextualSpacing/>
      </w:pPr>
    </w:p>
    <w:p w14:paraId="61544F83" w14:textId="77777777" w:rsidR="00531327" w:rsidRDefault="00531327" w:rsidP="00531327">
      <w:pPr>
        <w:contextualSpacing/>
      </w:pPr>
      <w:r>
        <w:t>O     192.168.0.0/24 [110/3] via 192.168.2.1, 3d00h, GigabitEthernet0/0/1.1</w:t>
      </w:r>
    </w:p>
    <w:p w14:paraId="7A7B2DDD" w14:textId="77777777" w:rsidR="00531327" w:rsidRDefault="00531327" w:rsidP="00531327">
      <w:pPr>
        <w:contextualSpacing/>
      </w:pPr>
      <w:r>
        <w:t>O     192.168.1.0/24 [110/2] via 192.168.2.1, 3d00h, GigabitEthernet0/0/1.1</w:t>
      </w:r>
    </w:p>
    <w:p w14:paraId="629B7490" w14:textId="77777777" w:rsidR="00531327" w:rsidRDefault="00531327" w:rsidP="00531327">
      <w:pPr>
        <w:contextualSpacing/>
      </w:pPr>
      <w:r>
        <w:t xml:space="preserve">      192.168.2.0/24 is variably subnetted, 2 subnets, 2 masks</w:t>
      </w:r>
    </w:p>
    <w:p w14:paraId="00D3AD21" w14:textId="77777777" w:rsidR="00531327" w:rsidRDefault="00531327" w:rsidP="00531327">
      <w:pPr>
        <w:contextualSpacing/>
      </w:pPr>
      <w:r>
        <w:t>C        192.168.2.0/24 is directly connected, GigabitEthernet0/0/1.1</w:t>
      </w:r>
    </w:p>
    <w:p w14:paraId="7385948F" w14:textId="53A58548" w:rsidR="00F461D5" w:rsidRDefault="00531327" w:rsidP="00531327">
      <w:pPr>
        <w:contextualSpacing/>
      </w:pPr>
      <w:r>
        <w:t>L        192.168.2.2/32 is directly connected, GigabitEthernet0/0/1.1</w:t>
      </w:r>
    </w:p>
    <w:p w14:paraId="559135AE" w14:textId="0FF70123" w:rsidR="00531327" w:rsidRDefault="00531327" w:rsidP="00F461D5">
      <w:pPr>
        <w:contextualSpacing/>
      </w:pPr>
    </w:p>
    <w:p w14:paraId="11F362D3" w14:textId="4122FA97" w:rsidR="00531327" w:rsidRDefault="00531327" w:rsidP="00F461D5">
      <w:pPr>
        <w:contextualSpacing/>
      </w:pPr>
    </w:p>
    <w:p w14:paraId="37A20B91" w14:textId="77777777" w:rsidR="00664420" w:rsidRDefault="00664420" w:rsidP="00664420">
      <w:pPr>
        <w:contextualSpacing/>
      </w:pPr>
      <w:r>
        <w:t>r4#show ip route vrf russia</w:t>
      </w:r>
    </w:p>
    <w:p w14:paraId="5EA27B50" w14:textId="77777777" w:rsidR="00664420" w:rsidRDefault="00664420" w:rsidP="00664420">
      <w:pPr>
        <w:contextualSpacing/>
      </w:pPr>
    </w:p>
    <w:p w14:paraId="1A618A66" w14:textId="77777777" w:rsidR="00664420" w:rsidRDefault="00664420" w:rsidP="00664420">
      <w:pPr>
        <w:contextualSpacing/>
      </w:pPr>
      <w:r>
        <w:t>Routing Table: russia</w:t>
      </w:r>
    </w:p>
    <w:p w14:paraId="2B0738D5" w14:textId="77777777" w:rsidR="00664420" w:rsidRDefault="00664420" w:rsidP="00664420">
      <w:pPr>
        <w:contextualSpacing/>
      </w:pPr>
      <w:r>
        <w:t>Codes: L - local, C - connected, S - static, R - RIP, M - mobile, B - BGP</w:t>
      </w:r>
    </w:p>
    <w:p w14:paraId="4F1C0BAF" w14:textId="77777777" w:rsidR="00664420" w:rsidRDefault="00664420" w:rsidP="00664420">
      <w:pPr>
        <w:contextualSpacing/>
      </w:pPr>
      <w:r>
        <w:t xml:space="preserve">       D - EIGRP, EX - EIGRP external, O - OSPF, IA - OSPF inter area</w:t>
      </w:r>
    </w:p>
    <w:p w14:paraId="01F91D48" w14:textId="77777777" w:rsidR="00664420" w:rsidRDefault="00664420" w:rsidP="00664420">
      <w:pPr>
        <w:contextualSpacing/>
      </w:pPr>
      <w:r>
        <w:t xml:space="preserve">       N1 - OSPF NSSA external type 1, N2 - OSPF NSSA external type 2</w:t>
      </w:r>
    </w:p>
    <w:p w14:paraId="4CE50B6D" w14:textId="77777777" w:rsidR="00664420" w:rsidRDefault="00664420" w:rsidP="00664420">
      <w:pPr>
        <w:contextualSpacing/>
      </w:pPr>
      <w:r>
        <w:t xml:space="preserve">       E1 - OSPF external type 1, E2 - OSPF external type 2</w:t>
      </w:r>
    </w:p>
    <w:p w14:paraId="09F43E41" w14:textId="77777777" w:rsidR="00664420" w:rsidRDefault="00664420" w:rsidP="00664420">
      <w:pPr>
        <w:contextualSpacing/>
      </w:pPr>
      <w:r>
        <w:t xml:space="preserve">       i - IS-IS, su - IS-IS summary, L1 - IS-IS level-1, L2 - IS-IS level-2</w:t>
      </w:r>
    </w:p>
    <w:p w14:paraId="7A04EC12" w14:textId="77777777" w:rsidR="00664420" w:rsidRDefault="00664420" w:rsidP="00664420">
      <w:pPr>
        <w:contextualSpacing/>
      </w:pPr>
      <w:r>
        <w:t xml:space="preserve">       ia - IS-IS inter area, * - candidate default, U - per-user static route</w:t>
      </w:r>
    </w:p>
    <w:p w14:paraId="29E1720A" w14:textId="77777777" w:rsidR="00664420" w:rsidRDefault="00664420" w:rsidP="00664420">
      <w:pPr>
        <w:contextualSpacing/>
      </w:pPr>
      <w:r>
        <w:t xml:space="preserve">       o - ODR, P - periodic downloaded static route, H - NHRP, l - LISP</w:t>
      </w:r>
    </w:p>
    <w:p w14:paraId="48E0BB14" w14:textId="77777777" w:rsidR="00664420" w:rsidRDefault="00664420" w:rsidP="00664420">
      <w:pPr>
        <w:contextualSpacing/>
      </w:pPr>
      <w:r>
        <w:t xml:space="preserve">       a - application route</w:t>
      </w:r>
    </w:p>
    <w:p w14:paraId="7075D91C" w14:textId="77777777" w:rsidR="00664420" w:rsidRDefault="00664420" w:rsidP="00664420">
      <w:pPr>
        <w:contextualSpacing/>
      </w:pPr>
      <w:r>
        <w:t xml:space="preserve">       + - replicated route, % - next hop override, p - overrides from PfR</w:t>
      </w:r>
    </w:p>
    <w:p w14:paraId="7417081F" w14:textId="77777777" w:rsidR="00664420" w:rsidRDefault="00664420" w:rsidP="00664420">
      <w:pPr>
        <w:contextualSpacing/>
      </w:pPr>
    </w:p>
    <w:p w14:paraId="329F7E54" w14:textId="77777777" w:rsidR="00664420" w:rsidRDefault="00664420" w:rsidP="00664420">
      <w:pPr>
        <w:contextualSpacing/>
      </w:pPr>
      <w:r>
        <w:lastRenderedPageBreak/>
        <w:t>Gateway of last resort is not set</w:t>
      </w:r>
    </w:p>
    <w:p w14:paraId="2BBE3A1A" w14:textId="77777777" w:rsidR="00664420" w:rsidRDefault="00664420" w:rsidP="00664420">
      <w:pPr>
        <w:contextualSpacing/>
      </w:pPr>
    </w:p>
    <w:p w14:paraId="3BC7CC44" w14:textId="77777777" w:rsidR="00664420" w:rsidRDefault="00664420" w:rsidP="00664420">
      <w:pPr>
        <w:contextualSpacing/>
      </w:pPr>
      <w:r>
        <w:t xml:space="preserve">      172.16.0.0/16 is variably subnetted, 4 subnets, 2 masks</w:t>
      </w:r>
    </w:p>
    <w:p w14:paraId="7AF417DA" w14:textId="77777777" w:rsidR="00664420" w:rsidRDefault="00664420" w:rsidP="00664420">
      <w:pPr>
        <w:contextualSpacing/>
      </w:pPr>
      <w:r>
        <w:t>i L1     172.16.0.0/24 [115/30] via 172.16.2.1, 3d00h, GigabitEthernet0/0/1.2</w:t>
      </w:r>
    </w:p>
    <w:p w14:paraId="01440D85" w14:textId="77777777" w:rsidR="00664420" w:rsidRDefault="00664420" w:rsidP="00664420">
      <w:pPr>
        <w:contextualSpacing/>
      </w:pPr>
      <w:r>
        <w:t>i L1     172.16.1.0/24 [115/20] via 172.16.2.1, 3d00h, GigabitEthernet0/0/1.2</w:t>
      </w:r>
    </w:p>
    <w:p w14:paraId="2AC75C98" w14:textId="77777777" w:rsidR="00664420" w:rsidRDefault="00664420" w:rsidP="00664420">
      <w:pPr>
        <w:contextualSpacing/>
      </w:pPr>
      <w:r>
        <w:t>C        172.16.2.0/24 is directly connected, GigabitEthernet0/0/1.2</w:t>
      </w:r>
    </w:p>
    <w:p w14:paraId="75F446B2" w14:textId="3D37EC51" w:rsidR="00531327" w:rsidRDefault="00664420" w:rsidP="00664420">
      <w:pPr>
        <w:contextualSpacing/>
      </w:pPr>
      <w:r>
        <w:t>L        172.16.2.2/32 is directly connected, GigabitEthernet0/0/1.2</w:t>
      </w:r>
    </w:p>
    <w:p w14:paraId="4E08ADB5" w14:textId="121BDEC8" w:rsidR="00F461D5" w:rsidRDefault="00D51A32" w:rsidP="00F461D5">
      <w:pPr>
        <w:pStyle w:val="Heading1"/>
      </w:pPr>
      <w:r>
        <w:t>Problems</w:t>
      </w:r>
    </w:p>
    <w:p w14:paraId="46C3AC2E" w14:textId="66A018DA" w:rsidR="00D51A32" w:rsidRPr="00D51A32" w:rsidRDefault="00A4530D" w:rsidP="00D51A32">
      <w:r>
        <w:t xml:space="preserve">In this lab we </w:t>
      </w:r>
      <w:r w:rsidR="009F34A4">
        <w:t>encountered</w:t>
      </w:r>
      <w:r>
        <w:t xml:space="preserve"> </w:t>
      </w:r>
      <w:r w:rsidR="001E2DDF">
        <w:t xml:space="preserve">some difficulty configuring sub-interfaces, </w:t>
      </w:r>
      <w:r w:rsidR="009F34A4">
        <w:t xml:space="preserve">this was </w:t>
      </w:r>
      <w:r w:rsidR="005B4922">
        <w:t>because</w:t>
      </w:r>
      <w:r w:rsidR="009F34A4">
        <w:t xml:space="preserve"> we forgot to pass the encapsulation dot1q command.</w:t>
      </w:r>
    </w:p>
    <w:p w14:paraId="12100302" w14:textId="00766E64" w:rsidR="00D51A32" w:rsidRDefault="00D51A32" w:rsidP="00D51A32">
      <w:pPr>
        <w:pStyle w:val="Heading1"/>
      </w:pPr>
      <w:r>
        <w:t>Conclusion</w:t>
      </w:r>
    </w:p>
    <w:p w14:paraId="5A75AEA5" w14:textId="0CCFFF91" w:rsidR="00D51A32" w:rsidRPr="00D51A32" w:rsidRDefault="005D470D" w:rsidP="00D51A32">
      <w:r>
        <w:t xml:space="preserve">In summary, we </w:t>
      </w:r>
      <w:r w:rsidR="009A5DC9">
        <w:t>con</w:t>
      </w:r>
      <w:r w:rsidR="00371D40">
        <w:t xml:space="preserve">figured </w:t>
      </w:r>
      <w:r w:rsidR="001778FE">
        <w:t xml:space="preserve">OSPF, ISIS, sub-interfaces, and </w:t>
      </w:r>
      <w:r w:rsidR="00267C36">
        <w:t>2 networks separated by VRF.</w:t>
      </w:r>
    </w:p>
    <w:sectPr w:rsidR="00D51A32" w:rsidRPr="00D51A32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163D" w14:textId="77777777" w:rsidR="007D4931" w:rsidRDefault="007D4931" w:rsidP="00C6554A">
      <w:pPr>
        <w:spacing w:before="0" w:after="0"/>
      </w:pPr>
      <w:r>
        <w:separator/>
      </w:r>
    </w:p>
  </w:endnote>
  <w:endnote w:type="continuationSeparator" w:id="0">
    <w:p w14:paraId="66E9CCC9" w14:textId="77777777" w:rsidR="007D4931" w:rsidRDefault="007D4931" w:rsidP="00C6554A">
      <w:pPr>
        <w:spacing w:before="0" w:after="0"/>
      </w:pPr>
      <w:r>
        <w:continuationSeparator/>
      </w:r>
    </w:p>
  </w:endnote>
  <w:endnote w:type="continuationNotice" w:id="1">
    <w:p w14:paraId="7D16B06B" w14:textId="77777777" w:rsidR="007D4931" w:rsidRDefault="007D493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E54D" w14:textId="77777777" w:rsidR="009C2471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832B" w14:textId="77777777" w:rsidR="007D4931" w:rsidRDefault="007D4931" w:rsidP="00C6554A">
      <w:pPr>
        <w:spacing w:before="0" w:after="0"/>
      </w:pPr>
      <w:r>
        <w:separator/>
      </w:r>
    </w:p>
  </w:footnote>
  <w:footnote w:type="continuationSeparator" w:id="0">
    <w:p w14:paraId="3A128199" w14:textId="77777777" w:rsidR="007D4931" w:rsidRDefault="007D4931" w:rsidP="00C6554A">
      <w:pPr>
        <w:spacing w:before="0" w:after="0"/>
      </w:pPr>
      <w:r>
        <w:continuationSeparator/>
      </w:r>
    </w:p>
  </w:footnote>
  <w:footnote w:type="continuationNotice" w:id="1">
    <w:p w14:paraId="44233AAB" w14:textId="77777777" w:rsidR="007D4931" w:rsidRDefault="007D4931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E4"/>
    <w:rsid w:val="00042882"/>
    <w:rsid w:val="00044728"/>
    <w:rsid w:val="00096B85"/>
    <w:rsid w:val="000C207D"/>
    <w:rsid w:val="00104ABF"/>
    <w:rsid w:val="00166ACF"/>
    <w:rsid w:val="001778FE"/>
    <w:rsid w:val="00196AB4"/>
    <w:rsid w:val="001E2DDF"/>
    <w:rsid w:val="00254DD1"/>
    <w:rsid w:val="00254F42"/>
    <w:rsid w:val="002554CD"/>
    <w:rsid w:val="00267C36"/>
    <w:rsid w:val="00293B83"/>
    <w:rsid w:val="0029624B"/>
    <w:rsid w:val="002B4294"/>
    <w:rsid w:val="002B4509"/>
    <w:rsid w:val="002C3C9C"/>
    <w:rsid w:val="002E0F36"/>
    <w:rsid w:val="002E2961"/>
    <w:rsid w:val="002F1A6C"/>
    <w:rsid w:val="00302BF1"/>
    <w:rsid w:val="003066CA"/>
    <w:rsid w:val="00333D0D"/>
    <w:rsid w:val="003704DB"/>
    <w:rsid w:val="00371D40"/>
    <w:rsid w:val="00393850"/>
    <w:rsid w:val="003D0F8F"/>
    <w:rsid w:val="003D78C9"/>
    <w:rsid w:val="003E616F"/>
    <w:rsid w:val="003F40DD"/>
    <w:rsid w:val="0041585F"/>
    <w:rsid w:val="004527ED"/>
    <w:rsid w:val="00454A25"/>
    <w:rsid w:val="00486692"/>
    <w:rsid w:val="004C049F"/>
    <w:rsid w:val="004D329F"/>
    <w:rsid w:val="005000E2"/>
    <w:rsid w:val="00531327"/>
    <w:rsid w:val="005374BF"/>
    <w:rsid w:val="00556394"/>
    <w:rsid w:val="00591398"/>
    <w:rsid w:val="005A2976"/>
    <w:rsid w:val="005B4922"/>
    <w:rsid w:val="005B7332"/>
    <w:rsid w:val="005C1F6F"/>
    <w:rsid w:val="005D470D"/>
    <w:rsid w:val="00606EA3"/>
    <w:rsid w:val="00627DE6"/>
    <w:rsid w:val="006575FF"/>
    <w:rsid w:val="00664420"/>
    <w:rsid w:val="00664FAE"/>
    <w:rsid w:val="006674BB"/>
    <w:rsid w:val="006853E2"/>
    <w:rsid w:val="00693BEE"/>
    <w:rsid w:val="006A3CE7"/>
    <w:rsid w:val="006F1059"/>
    <w:rsid w:val="007145C5"/>
    <w:rsid w:val="00737D61"/>
    <w:rsid w:val="007C3975"/>
    <w:rsid w:val="007D4931"/>
    <w:rsid w:val="007F3E3B"/>
    <w:rsid w:val="00826086"/>
    <w:rsid w:val="00826A9C"/>
    <w:rsid w:val="00826F7B"/>
    <w:rsid w:val="00853C79"/>
    <w:rsid w:val="00866E77"/>
    <w:rsid w:val="00877AC7"/>
    <w:rsid w:val="008C6B40"/>
    <w:rsid w:val="008E2578"/>
    <w:rsid w:val="00933030"/>
    <w:rsid w:val="00994AAE"/>
    <w:rsid w:val="009A5DC9"/>
    <w:rsid w:val="009C2471"/>
    <w:rsid w:val="009D6E40"/>
    <w:rsid w:val="009F34A4"/>
    <w:rsid w:val="00A05418"/>
    <w:rsid w:val="00A13C43"/>
    <w:rsid w:val="00A4530D"/>
    <w:rsid w:val="00A52B28"/>
    <w:rsid w:val="00A63B43"/>
    <w:rsid w:val="00A9080F"/>
    <w:rsid w:val="00AB2440"/>
    <w:rsid w:val="00AB39E6"/>
    <w:rsid w:val="00B148B3"/>
    <w:rsid w:val="00B27BE4"/>
    <w:rsid w:val="00B30B78"/>
    <w:rsid w:val="00B97FB1"/>
    <w:rsid w:val="00BE4FAD"/>
    <w:rsid w:val="00BE5347"/>
    <w:rsid w:val="00BE5F13"/>
    <w:rsid w:val="00BF69B1"/>
    <w:rsid w:val="00C63FCD"/>
    <w:rsid w:val="00C6554A"/>
    <w:rsid w:val="00C665B9"/>
    <w:rsid w:val="00C7472E"/>
    <w:rsid w:val="00D364D8"/>
    <w:rsid w:val="00D42BE4"/>
    <w:rsid w:val="00D51A32"/>
    <w:rsid w:val="00D641D7"/>
    <w:rsid w:val="00D91E80"/>
    <w:rsid w:val="00DB53FD"/>
    <w:rsid w:val="00DD3136"/>
    <w:rsid w:val="00DE25CC"/>
    <w:rsid w:val="00E40BF3"/>
    <w:rsid w:val="00E53CB3"/>
    <w:rsid w:val="00E72726"/>
    <w:rsid w:val="00EC3C24"/>
    <w:rsid w:val="00ED7C44"/>
    <w:rsid w:val="00F04CA9"/>
    <w:rsid w:val="00F23098"/>
    <w:rsid w:val="00F26E77"/>
    <w:rsid w:val="00F461D5"/>
    <w:rsid w:val="00F76D84"/>
    <w:rsid w:val="00F97E9C"/>
    <w:rsid w:val="00FF25AB"/>
    <w:rsid w:val="3379D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392D5"/>
  <w15:chartTrackingRefBased/>
  <w15:docId w15:val="{350554CC-8738-4060-A186-7B2F36E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5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y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4" ma:contentTypeDescription="Create a new document." ma:contentTypeScope="" ma:versionID="9b8ec9586995aae9b943a8bc8e6155c3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09c9e4d7ab1b76489867db2508bacf3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82D1C-1624-4919-96F9-3CA71B90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E8B9B-89A5-4632-9087-9096E945C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9F4CCC-AD91-45C3-AA8B-EF8E9A5088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Student%20report%20with%20photo.dotx</Template>
  <TotalTime>56</TotalTime>
  <Pages>18</Pages>
  <Words>2673</Words>
  <Characters>15241</Characters>
  <Application>Microsoft Office Word</Application>
  <DocSecurity>0</DocSecurity>
  <Lines>127</Lines>
  <Paragraphs>35</Paragraphs>
  <ScaleCrop>false</ScaleCrop>
  <Company/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Carroll</dc:creator>
  <cp:keywords/>
  <dc:description/>
  <cp:lastModifiedBy>Carroll, Mikey R (Student)</cp:lastModifiedBy>
  <cp:revision>57</cp:revision>
  <dcterms:created xsi:type="dcterms:W3CDTF">2022-03-28T17:13:00Z</dcterms:created>
  <dcterms:modified xsi:type="dcterms:W3CDTF">2022-05-01T01:24:00Z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